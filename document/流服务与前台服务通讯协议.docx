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FEC" w:rsidRPr="00A55C0D" w:rsidRDefault="00786FEC" w:rsidP="00786FEC">
      <w:pPr>
        <w:rPr>
          <w:rStyle w:val="a9"/>
          <w:sz w:val="24"/>
        </w:rPr>
      </w:pPr>
      <w:r w:rsidRPr="00A55C0D">
        <w:rPr>
          <w:rStyle w:val="a9"/>
          <w:rFonts w:hint="eastAsia"/>
          <w:sz w:val="24"/>
        </w:rPr>
        <w:t>深圳公司</w:t>
      </w:r>
    </w:p>
    <w:p w:rsidR="00786FEC" w:rsidRPr="00A55C0D" w:rsidRDefault="00786FEC" w:rsidP="00786FEC">
      <w:pPr>
        <w:rPr>
          <w:rStyle w:val="a9"/>
          <w:sz w:val="24"/>
        </w:rPr>
      </w:pPr>
      <w:r w:rsidRPr="00A55C0D">
        <w:rPr>
          <w:rStyle w:val="a9"/>
          <w:rFonts w:hint="eastAsia"/>
          <w:sz w:val="24"/>
        </w:rPr>
        <w:t>广州公司</w:t>
      </w:r>
      <w:r w:rsidRPr="00A55C0D">
        <w:rPr>
          <w:rStyle w:val="a9"/>
          <w:rFonts w:hint="eastAsia"/>
          <w:sz w:val="24"/>
        </w:rPr>
        <w:t xml:space="preserve"> </w:t>
      </w:r>
    </w:p>
    <w:p w:rsidR="00786FEC" w:rsidRPr="00786FEC" w:rsidRDefault="00786FEC" w:rsidP="00786FEC">
      <w:pPr>
        <w:rPr>
          <w:rStyle w:val="a9"/>
        </w:rPr>
      </w:pPr>
    </w:p>
    <w:p w:rsidR="0030631E" w:rsidRDefault="0030631E" w:rsidP="00786FEC">
      <w:pPr>
        <w:pStyle w:val="1"/>
        <w:jc w:val="center"/>
      </w:pPr>
    </w:p>
    <w:p w:rsidR="00786FEC" w:rsidRDefault="00786FEC" w:rsidP="00786FEC">
      <w:pPr>
        <w:pStyle w:val="1"/>
        <w:jc w:val="center"/>
      </w:pPr>
      <w:r>
        <w:t>易网真视频直播平台</w:t>
      </w:r>
    </w:p>
    <w:p w:rsidR="002D3BA2" w:rsidRPr="00A55C0D" w:rsidRDefault="00786FEC" w:rsidP="00A55C0D">
      <w:pPr>
        <w:pStyle w:val="1"/>
        <w:pBdr>
          <w:bottom w:val="thinThickSmallGap" w:sz="24" w:space="1" w:color="auto"/>
        </w:pBdr>
        <w:jc w:val="center"/>
      </w:pPr>
      <w:r w:rsidRPr="00A55C0D">
        <w:t>流服务与前</w:t>
      </w:r>
      <w:r w:rsidR="001D3DA6">
        <w:rPr>
          <w:rFonts w:hint="eastAsia"/>
        </w:rPr>
        <w:t>端</w:t>
      </w:r>
      <w:r w:rsidRPr="00A55C0D">
        <w:t>服务</w:t>
      </w:r>
      <w:r w:rsidR="00A55C0D">
        <w:rPr>
          <w:rFonts w:hint="eastAsia"/>
        </w:rPr>
        <w:t>通讯</w:t>
      </w:r>
      <w:r w:rsidR="008C3C51" w:rsidRPr="00A55C0D">
        <w:t>协议</w:t>
      </w:r>
    </w:p>
    <w:p w:rsidR="00786FEC" w:rsidRPr="00A55C0D" w:rsidRDefault="00A55C0D" w:rsidP="00A55C0D">
      <w:pPr>
        <w:jc w:val="center"/>
        <w:rPr>
          <w:sz w:val="24"/>
        </w:rPr>
      </w:pPr>
      <w:r w:rsidRPr="00A55C0D">
        <w:rPr>
          <w:sz w:val="24"/>
        </w:rPr>
        <w:t>版本</w:t>
      </w:r>
      <w:r w:rsidRPr="00A55C0D">
        <w:rPr>
          <w:rFonts w:hint="eastAsia"/>
          <w:sz w:val="24"/>
        </w:rPr>
        <w:t>：</w:t>
      </w:r>
      <w:r w:rsidR="00354A16">
        <w:rPr>
          <w:rFonts w:hint="eastAsia"/>
          <w:sz w:val="24"/>
        </w:rPr>
        <w:t>0</w:t>
      </w:r>
      <w:r w:rsidRPr="00A55C0D">
        <w:rPr>
          <w:rFonts w:hint="eastAsia"/>
          <w:sz w:val="24"/>
        </w:rPr>
        <w:t>.</w:t>
      </w:r>
      <w:r w:rsidR="00751527">
        <w:rPr>
          <w:rFonts w:hint="eastAsia"/>
          <w:sz w:val="24"/>
        </w:rPr>
        <w:t>31</w:t>
      </w:r>
    </w:p>
    <w:p w:rsidR="00A55C0D" w:rsidRDefault="00A55C0D" w:rsidP="00A55C0D">
      <w:pPr>
        <w:jc w:val="center"/>
        <w:rPr>
          <w:sz w:val="24"/>
        </w:rPr>
      </w:pPr>
    </w:p>
    <w:p w:rsidR="0030631E" w:rsidRDefault="0030631E" w:rsidP="00A55C0D">
      <w:pPr>
        <w:jc w:val="center"/>
        <w:rPr>
          <w:sz w:val="24"/>
        </w:rPr>
      </w:pPr>
    </w:p>
    <w:p w:rsidR="0030631E" w:rsidRPr="0030631E" w:rsidRDefault="0030631E" w:rsidP="00A55C0D">
      <w:pPr>
        <w:jc w:val="center"/>
        <w:rPr>
          <w:sz w:val="24"/>
        </w:rPr>
      </w:pPr>
    </w:p>
    <w:p w:rsidR="00A55C0D" w:rsidRDefault="00A55C0D" w:rsidP="00A55C0D">
      <w:pPr>
        <w:jc w:val="left"/>
        <w:rPr>
          <w:rStyle w:val="a9"/>
          <w:sz w:val="24"/>
        </w:rPr>
      </w:pPr>
    </w:p>
    <w:p w:rsidR="0030631E" w:rsidRDefault="0030631E" w:rsidP="00A55C0D">
      <w:pPr>
        <w:jc w:val="left"/>
        <w:rPr>
          <w:rStyle w:val="a9"/>
          <w:sz w:val="24"/>
        </w:rPr>
      </w:pPr>
    </w:p>
    <w:p w:rsidR="0030631E" w:rsidRDefault="0030631E" w:rsidP="00A55C0D">
      <w:pPr>
        <w:jc w:val="left"/>
        <w:rPr>
          <w:rStyle w:val="a9"/>
          <w:sz w:val="24"/>
        </w:rPr>
      </w:pPr>
      <w:r>
        <w:rPr>
          <w:rStyle w:val="a9"/>
          <w:rFonts w:hint="eastAsia"/>
          <w:sz w:val="24"/>
        </w:rPr>
        <w:t>项目编号：</w:t>
      </w:r>
      <w:r>
        <w:rPr>
          <w:rStyle w:val="a9"/>
          <w:rFonts w:hint="eastAsia"/>
          <w:sz w:val="24"/>
        </w:rPr>
        <w:t>___________________</w:t>
      </w:r>
    </w:p>
    <w:p w:rsidR="0030631E" w:rsidRDefault="0030631E" w:rsidP="00A55C0D">
      <w:pPr>
        <w:jc w:val="left"/>
        <w:rPr>
          <w:rStyle w:val="a9"/>
          <w:sz w:val="24"/>
        </w:rPr>
      </w:pPr>
    </w:p>
    <w:p w:rsidR="0030631E" w:rsidRDefault="0030631E" w:rsidP="00A55C0D">
      <w:pPr>
        <w:jc w:val="left"/>
        <w:rPr>
          <w:rStyle w:val="a9"/>
          <w:sz w:val="24"/>
        </w:rPr>
      </w:pPr>
      <w:r>
        <w:rPr>
          <w:rStyle w:val="a9"/>
          <w:rFonts w:hint="eastAsia"/>
          <w:sz w:val="24"/>
        </w:rPr>
        <w:t>文档编号：</w:t>
      </w:r>
      <w:r>
        <w:rPr>
          <w:rStyle w:val="a9"/>
          <w:rFonts w:hint="eastAsia"/>
          <w:sz w:val="24"/>
        </w:rPr>
        <w:t>___________________</w:t>
      </w:r>
    </w:p>
    <w:p w:rsidR="0030631E" w:rsidRDefault="0030631E" w:rsidP="00A55C0D">
      <w:pPr>
        <w:jc w:val="left"/>
        <w:rPr>
          <w:rStyle w:val="a9"/>
          <w:sz w:val="24"/>
        </w:rPr>
      </w:pPr>
    </w:p>
    <w:p w:rsidR="0030631E" w:rsidRDefault="0030631E" w:rsidP="00A55C0D">
      <w:pPr>
        <w:jc w:val="left"/>
        <w:rPr>
          <w:rStyle w:val="a9"/>
          <w:sz w:val="24"/>
        </w:rPr>
      </w:pPr>
      <w:r>
        <w:rPr>
          <w:rStyle w:val="a9"/>
          <w:rFonts w:hint="eastAsia"/>
          <w:sz w:val="24"/>
        </w:rPr>
        <w:t>项目经理：</w:t>
      </w:r>
      <w:r>
        <w:rPr>
          <w:rStyle w:val="a9"/>
          <w:rFonts w:hint="eastAsia"/>
          <w:sz w:val="24"/>
        </w:rPr>
        <w:t>___________________</w:t>
      </w:r>
    </w:p>
    <w:p w:rsidR="0030631E" w:rsidRDefault="0030631E" w:rsidP="00A55C0D">
      <w:pPr>
        <w:jc w:val="left"/>
        <w:rPr>
          <w:rStyle w:val="a9"/>
          <w:sz w:val="24"/>
        </w:rPr>
      </w:pPr>
    </w:p>
    <w:p w:rsidR="0030631E" w:rsidRDefault="0030631E" w:rsidP="00A55C0D">
      <w:pPr>
        <w:jc w:val="left"/>
        <w:rPr>
          <w:rStyle w:val="a9"/>
          <w:sz w:val="24"/>
        </w:rPr>
      </w:pPr>
      <w:r>
        <w:rPr>
          <w:rStyle w:val="a9"/>
          <w:rFonts w:hint="eastAsia"/>
          <w:sz w:val="24"/>
        </w:rPr>
        <w:t>发布日期：</w:t>
      </w:r>
      <w:r>
        <w:rPr>
          <w:rStyle w:val="a9"/>
          <w:rFonts w:hint="eastAsia"/>
          <w:sz w:val="24"/>
        </w:rPr>
        <w:t>___________________</w:t>
      </w:r>
    </w:p>
    <w:p w:rsidR="0030631E" w:rsidRDefault="0030631E" w:rsidP="00A55C0D">
      <w:pPr>
        <w:jc w:val="left"/>
        <w:rPr>
          <w:rStyle w:val="a9"/>
          <w:sz w:val="24"/>
        </w:rPr>
      </w:pPr>
    </w:p>
    <w:p w:rsidR="0030631E" w:rsidRDefault="0030631E" w:rsidP="00A55C0D">
      <w:pPr>
        <w:jc w:val="left"/>
        <w:rPr>
          <w:rStyle w:val="a9"/>
          <w:sz w:val="24"/>
        </w:rPr>
        <w:sectPr w:rsidR="0030631E" w:rsidSect="002D3BA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0631E" w:rsidRPr="008704D2" w:rsidRDefault="0030631E" w:rsidP="008704D2">
      <w:pPr>
        <w:pStyle w:val="o1"/>
        <w:rPr>
          <w:rStyle w:val="a9"/>
          <w:b/>
          <w:bCs w:val="0"/>
        </w:rPr>
      </w:pPr>
      <w:r w:rsidRPr="008704D2">
        <w:rPr>
          <w:rStyle w:val="a9"/>
          <w:rFonts w:hint="eastAsia"/>
          <w:b/>
          <w:bCs w:val="0"/>
        </w:rPr>
        <w:lastRenderedPageBreak/>
        <w:t>编写目的</w:t>
      </w:r>
    </w:p>
    <w:p w:rsidR="0030631E" w:rsidRDefault="0030631E" w:rsidP="0030631E">
      <w:pPr>
        <w:pStyle w:val="a5"/>
        <w:spacing w:before="93"/>
      </w:pPr>
      <w:r w:rsidRPr="0030631E">
        <w:t>本文定义</w:t>
      </w:r>
      <w:r>
        <w:t>了易网真视频直播平台中流媒体服务与</w:t>
      </w:r>
      <w:r w:rsidR="001D3DA6">
        <w:t>前端服务之间的网络通信协议</w:t>
      </w:r>
      <w:r w:rsidR="001D3DA6">
        <w:rPr>
          <w:rFonts w:hint="eastAsia"/>
        </w:rPr>
        <w:t>。</w:t>
      </w:r>
    </w:p>
    <w:p w:rsidR="001D3DA6" w:rsidRPr="008704D2" w:rsidRDefault="001D3DA6" w:rsidP="008704D2">
      <w:pPr>
        <w:pStyle w:val="o1"/>
        <w:rPr>
          <w:rStyle w:val="a9"/>
          <w:b/>
          <w:bCs w:val="0"/>
        </w:rPr>
      </w:pPr>
      <w:r w:rsidRPr="008704D2">
        <w:t>定义</w:t>
      </w:r>
    </w:p>
    <w:p w:rsidR="008C3C51" w:rsidRDefault="001D3DA6" w:rsidP="001D3DA6">
      <w:pPr>
        <w:pStyle w:val="o2"/>
      </w:pPr>
      <w:r>
        <w:t>流媒体服务</w:t>
      </w:r>
    </w:p>
    <w:p w:rsidR="001D3DA6" w:rsidRDefault="001D3DA6" w:rsidP="001D3DA6">
      <w:pPr>
        <w:pStyle w:val="a5"/>
        <w:spacing w:before="93"/>
      </w:pPr>
      <w:r>
        <w:rPr>
          <w:rFonts w:hint="eastAsia"/>
        </w:rPr>
        <w:t>负责处理直播端推流请求以及观看端拉流请求。</w:t>
      </w:r>
    </w:p>
    <w:p w:rsidR="001D3DA6" w:rsidRDefault="001D3DA6" w:rsidP="001D3DA6">
      <w:pPr>
        <w:pStyle w:val="o2"/>
      </w:pPr>
      <w:r>
        <w:t>前端服务</w:t>
      </w:r>
    </w:p>
    <w:p w:rsidR="001D3DA6" w:rsidRDefault="001D3DA6" w:rsidP="001D3DA6">
      <w:pPr>
        <w:pStyle w:val="a5"/>
        <w:spacing w:before="93"/>
      </w:pPr>
      <w:r>
        <w:rPr>
          <w:rFonts w:hint="eastAsia"/>
        </w:rPr>
        <w:t>为平台的各种用户功能</w:t>
      </w:r>
      <w:r w:rsidR="004A7BAB">
        <w:rPr>
          <w:rFonts w:hint="eastAsia"/>
        </w:rPr>
        <w:t>和</w:t>
      </w:r>
      <w:r>
        <w:rPr>
          <w:rFonts w:hint="eastAsia"/>
        </w:rPr>
        <w:t>管理功能提供支撑服务。</w:t>
      </w:r>
    </w:p>
    <w:p w:rsidR="00DD3321" w:rsidRDefault="00DD3321" w:rsidP="00DD3321">
      <w:pPr>
        <w:pStyle w:val="o2"/>
      </w:pPr>
      <w:r>
        <w:t>数据交换格式</w:t>
      </w:r>
    </w:p>
    <w:p w:rsidR="00DD3321" w:rsidRPr="00DD3321" w:rsidRDefault="00DD3321" w:rsidP="00DD3321">
      <w:pPr>
        <w:pStyle w:val="a5"/>
        <w:spacing w:before="93"/>
      </w:pPr>
      <w:r>
        <w:rPr>
          <w:rFonts w:hint="eastAsia"/>
        </w:rPr>
        <w:t>通信采用</w:t>
      </w:r>
      <w:r>
        <w:rPr>
          <w:rFonts w:hint="eastAsia"/>
        </w:rPr>
        <w:t>HTTP</w:t>
      </w:r>
      <w:r>
        <w:rPr>
          <w:rFonts w:hint="eastAsia"/>
        </w:rPr>
        <w:t>，数据内容用</w:t>
      </w:r>
      <w:r>
        <w:rPr>
          <w:rFonts w:hint="eastAsia"/>
        </w:rPr>
        <w:t>JSON</w:t>
      </w:r>
      <w:r>
        <w:rPr>
          <w:rFonts w:hint="eastAsia"/>
        </w:rPr>
        <w:t>格式封装，</w:t>
      </w:r>
      <w:r>
        <w:rPr>
          <w:rFonts w:hint="eastAsia"/>
        </w:rPr>
        <w:t>UTF-8</w:t>
      </w:r>
      <w:r>
        <w:rPr>
          <w:rFonts w:hint="eastAsia"/>
        </w:rPr>
        <w:t>编码。</w:t>
      </w:r>
      <w:r w:rsidR="007137B6">
        <w:rPr>
          <w:rFonts w:hint="eastAsia"/>
        </w:rPr>
        <w:t>除特别说明，所有字符大小写敏感。</w:t>
      </w:r>
      <w:r w:rsidR="00220C86">
        <w:rPr>
          <w:rFonts w:hint="eastAsia"/>
        </w:rPr>
        <w:t>JSON</w:t>
      </w:r>
      <w:r w:rsidR="00220C86">
        <w:rPr>
          <w:rFonts w:hint="eastAsia"/>
        </w:rPr>
        <w:t>属性内中文以</w:t>
      </w:r>
      <w:r w:rsidR="00220C86">
        <w:rPr>
          <w:rFonts w:hint="eastAsia"/>
        </w:rPr>
        <w:t>Unicode</w:t>
      </w:r>
      <w:r w:rsidR="00220C86">
        <w:rPr>
          <w:rFonts w:hint="eastAsia"/>
        </w:rPr>
        <w:t>解码，如“中国”表示为：</w:t>
      </w:r>
      <w:r w:rsidR="00220C86" w:rsidRPr="00220C86">
        <w:t>\u4e2d\u56fd</w:t>
      </w:r>
      <w:r w:rsidR="00220C86" w:rsidRPr="00220C86">
        <w:rPr>
          <w:rFonts w:hint="eastAsia"/>
        </w:rPr>
        <w:t>。</w:t>
      </w:r>
    </w:p>
    <w:p w:rsidR="00DD3321" w:rsidRDefault="00DD3321" w:rsidP="008C3C51">
      <w:pPr>
        <w:pStyle w:val="o1"/>
      </w:pPr>
      <w:r>
        <w:t>通信协议</w:t>
      </w:r>
    </w:p>
    <w:p w:rsidR="00AB1677" w:rsidRDefault="00AB1677" w:rsidP="00AB1677">
      <w:pPr>
        <w:pStyle w:val="o2"/>
      </w:pPr>
      <w:r>
        <w:rPr>
          <w:rFonts w:hint="eastAsia"/>
        </w:rPr>
        <w:t>通信过程</w:t>
      </w:r>
    </w:p>
    <w:p w:rsidR="00DD3321" w:rsidRDefault="00DD3321" w:rsidP="00DD3321">
      <w:pPr>
        <w:pStyle w:val="a5"/>
        <w:spacing w:before="93"/>
      </w:pPr>
      <w:r>
        <w:rPr>
          <w:rFonts w:hint="eastAsia"/>
        </w:rPr>
        <w:t>通信采用流媒体服务器发起，前端服务器应答方式完成。</w:t>
      </w:r>
    </w:p>
    <w:p w:rsidR="00DD3321" w:rsidRDefault="00DD3321" w:rsidP="00DD3321">
      <w:pPr>
        <w:pStyle w:val="a5"/>
        <w:spacing w:before="93"/>
      </w:pPr>
      <w:r>
        <w:rPr>
          <w:rFonts w:hint="eastAsia"/>
        </w:rPr>
        <w:t>流媒体服务器发起通信格式：</w:t>
      </w:r>
    </w:p>
    <w:p w:rsidR="00DD3321" w:rsidRPr="008704D2" w:rsidRDefault="00DD3321" w:rsidP="00B93BDC">
      <w:pPr>
        <w:pStyle w:val="Source"/>
      </w:pPr>
      <w:r w:rsidRPr="008704D2">
        <w:rPr>
          <w:rFonts w:hint="eastAsia"/>
        </w:rPr>
        <w:t>http://&lt;</w:t>
      </w:r>
      <w:r w:rsidRPr="008704D2">
        <w:rPr>
          <w:rFonts w:hint="eastAsia"/>
        </w:rPr>
        <w:t>前端服务器</w:t>
      </w:r>
      <w:r w:rsidRPr="008704D2">
        <w:rPr>
          <w:rFonts w:hint="eastAsia"/>
        </w:rPr>
        <w:t>URL&gt;/</w:t>
      </w:r>
      <w:r w:rsidR="00B93BDC">
        <w:rPr>
          <w:rFonts w:hint="eastAsia"/>
        </w:rPr>
        <w:t>admin.php/</w:t>
      </w:r>
      <w:r w:rsidRPr="008704D2">
        <w:rPr>
          <w:rFonts w:hint="eastAsia"/>
        </w:rPr>
        <w:t>streamService/&lt;action&gt;?data=&lt;</w:t>
      </w:r>
      <w:r w:rsidRPr="008704D2">
        <w:rPr>
          <w:rFonts w:hint="eastAsia"/>
        </w:rPr>
        <w:t>要发送的数据</w:t>
      </w:r>
      <w:r w:rsidRPr="008704D2">
        <w:rPr>
          <w:rFonts w:hint="eastAsia"/>
        </w:rPr>
        <w:t>&gt;</w:t>
      </w:r>
    </w:p>
    <w:p w:rsidR="00DD3321" w:rsidRDefault="00DD3321" w:rsidP="00DD3321">
      <w:pPr>
        <w:pStyle w:val="a5"/>
        <w:spacing w:before="93"/>
      </w:pPr>
      <w:r>
        <w:rPr>
          <w:rFonts w:hint="eastAsia"/>
        </w:rPr>
        <w:t>这里的</w:t>
      </w:r>
      <w:r>
        <w:rPr>
          <w:rFonts w:hint="eastAsia"/>
        </w:rPr>
        <w:t>action</w:t>
      </w:r>
      <w:r>
        <w:rPr>
          <w:rFonts w:hint="eastAsia"/>
        </w:rPr>
        <w:t>是指连接前端服务器的不同功能接口。</w:t>
      </w:r>
    </w:p>
    <w:p w:rsidR="00DD3321" w:rsidRDefault="00DD3321" w:rsidP="00DD3321">
      <w:pPr>
        <w:pStyle w:val="a5"/>
        <w:spacing w:before="93"/>
      </w:pPr>
      <w:r>
        <w:rPr>
          <w:rFonts w:hint="eastAsia"/>
        </w:rPr>
        <w:t>强烈建议</w:t>
      </w:r>
      <w:r>
        <w:rPr>
          <w:rFonts w:hint="eastAsia"/>
        </w:rPr>
        <w:t>data</w:t>
      </w:r>
      <w:r>
        <w:rPr>
          <w:rFonts w:hint="eastAsia"/>
        </w:rPr>
        <w:t>采用</w:t>
      </w:r>
      <w:r>
        <w:rPr>
          <w:rFonts w:hint="eastAsia"/>
        </w:rPr>
        <w:t>POST</w:t>
      </w:r>
      <w:r>
        <w:rPr>
          <w:rFonts w:hint="eastAsia"/>
        </w:rPr>
        <w:t>方式发送。若放到</w:t>
      </w:r>
      <w:r>
        <w:rPr>
          <w:rFonts w:hint="eastAsia"/>
        </w:rPr>
        <w:t>URL</w:t>
      </w:r>
      <w:r>
        <w:rPr>
          <w:rFonts w:hint="eastAsia"/>
        </w:rPr>
        <w:t>里发送必须进行</w:t>
      </w:r>
      <w:r>
        <w:rPr>
          <w:rFonts w:hint="eastAsia"/>
        </w:rPr>
        <w:t>UrlEncode</w:t>
      </w:r>
      <w:r>
        <w:rPr>
          <w:rFonts w:hint="eastAsia"/>
        </w:rPr>
        <w:t>处理。</w:t>
      </w:r>
    </w:p>
    <w:p w:rsidR="00DD3321" w:rsidRDefault="00DD3321" w:rsidP="00DD3321">
      <w:pPr>
        <w:pStyle w:val="a5"/>
        <w:spacing w:before="93"/>
      </w:pPr>
      <w:r>
        <w:rPr>
          <w:rFonts w:hint="eastAsia"/>
        </w:rPr>
        <w:t>前端服务器应答</w:t>
      </w:r>
      <w:r>
        <w:rPr>
          <w:rFonts w:hint="eastAsia"/>
        </w:rPr>
        <w:t>JSON</w:t>
      </w:r>
      <w:r>
        <w:rPr>
          <w:rFonts w:hint="eastAsia"/>
        </w:rPr>
        <w:t>字串：</w:t>
      </w:r>
    </w:p>
    <w:p w:rsidR="00DD3321" w:rsidRPr="00352683" w:rsidRDefault="00DD3321" w:rsidP="00B93BDC">
      <w:pPr>
        <w:pStyle w:val="Source"/>
      </w:pPr>
      <w:r w:rsidRPr="00352683">
        <w:rPr>
          <w:rFonts w:hint="eastAsia"/>
        </w:rPr>
        <w:t>{</w:t>
      </w:r>
      <w:r w:rsidR="00352683" w:rsidRPr="00352683">
        <w:t>“</w:t>
      </w:r>
      <w:r w:rsidRPr="00352683">
        <w:rPr>
          <w:rFonts w:hint="eastAsia"/>
        </w:rPr>
        <w:t>success</w:t>
      </w:r>
      <w:r w:rsidR="00352683" w:rsidRPr="00352683">
        <w:t>”</w:t>
      </w:r>
      <w:r w:rsidRPr="00352683">
        <w:rPr>
          <w:rFonts w:hint="eastAsia"/>
        </w:rPr>
        <w:t>:</w:t>
      </w:r>
      <w:r w:rsidR="00352683" w:rsidRPr="00352683">
        <w:t>”</w:t>
      </w:r>
      <w:r w:rsidRPr="00352683">
        <w:rPr>
          <w:rFonts w:hint="eastAsia"/>
        </w:rPr>
        <w:t>true</w:t>
      </w:r>
      <w:r w:rsidR="00352683" w:rsidRPr="00352683">
        <w:t>”</w:t>
      </w:r>
      <w:r w:rsidRPr="00352683">
        <w:rPr>
          <w:rFonts w:hint="eastAsia"/>
        </w:rPr>
        <w:t>, &lt;</w:t>
      </w:r>
      <w:r w:rsidRPr="00352683">
        <w:rPr>
          <w:rFonts w:hint="eastAsia"/>
        </w:rPr>
        <w:t>其它属性</w:t>
      </w:r>
      <w:r w:rsidRPr="00352683">
        <w:t>…</w:t>
      </w:r>
      <w:r w:rsidRPr="00352683">
        <w:rPr>
          <w:rFonts w:hint="eastAsia"/>
        </w:rPr>
        <w:t>&gt; }</w:t>
      </w:r>
    </w:p>
    <w:p w:rsidR="00DD3321" w:rsidRDefault="00DD3321" w:rsidP="00DD3321">
      <w:pPr>
        <w:pStyle w:val="a5"/>
        <w:spacing w:before="93"/>
      </w:pPr>
      <w:r w:rsidRPr="00352683">
        <w:rPr>
          <w:rFonts w:hint="eastAsia"/>
        </w:rPr>
        <w:t>前端服务器至少会返回</w:t>
      </w:r>
      <w:r w:rsidRPr="00352683">
        <w:rPr>
          <w:rFonts w:hint="eastAsia"/>
        </w:rPr>
        <w:t>success</w:t>
      </w:r>
      <w:r w:rsidRPr="00352683">
        <w:rPr>
          <w:rFonts w:hint="eastAsia"/>
        </w:rPr>
        <w:t>属性，并根据不同的</w:t>
      </w:r>
      <w:r w:rsidRPr="00352683">
        <w:rPr>
          <w:rFonts w:hint="eastAsia"/>
        </w:rPr>
        <w:t>action</w:t>
      </w:r>
      <w:r w:rsidRPr="00352683">
        <w:rPr>
          <w:rFonts w:hint="eastAsia"/>
        </w:rPr>
        <w:t>附加其它属</w:t>
      </w:r>
      <w:r>
        <w:rPr>
          <w:rFonts w:hint="eastAsia"/>
        </w:rPr>
        <w:t>性。</w:t>
      </w:r>
    </w:p>
    <w:p w:rsidR="007137B6" w:rsidRDefault="007137B6" w:rsidP="007137B6">
      <w:pPr>
        <w:pStyle w:val="o2"/>
      </w:pPr>
      <w:r>
        <w:t>推流</w:t>
      </w:r>
      <w:r>
        <w:rPr>
          <w:rFonts w:hint="eastAsia"/>
        </w:rPr>
        <w:t>授权</w:t>
      </w:r>
      <w:r w:rsidR="00DB035D">
        <w:rPr>
          <w:rFonts w:hint="eastAsia"/>
        </w:rPr>
        <w:t xml:space="preserve"> </w:t>
      </w:r>
      <w:r>
        <w:rPr>
          <w:rFonts w:hint="eastAsia"/>
        </w:rPr>
        <w:t>pushAuthor</w:t>
      </w:r>
    </w:p>
    <w:p w:rsidR="007137B6" w:rsidRDefault="007137B6" w:rsidP="007137B6">
      <w:pPr>
        <w:pStyle w:val="a5"/>
        <w:spacing w:before="93"/>
      </w:pPr>
      <w:r>
        <w:rPr>
          <w:rFonts w:hint="eastAsia"/>
        </w:rPr>
        <w:t>当流媒体服务器收到推流请求时，调用此接口获取授权。若成功开始接受推流，否则终止接受推流。</w:t>
      </w:r>
    </w:p>
    <w:p w:rsidR="00426898" w:rsidRDefault="00426898" w:rsidP="007137B6">
      <w:pPr>
        <w:pStyle w:val="a5"/>
        <w:spacing w:before="93"/>
      </w:pPr>
      <w:r>
        <w:rPr>
          <w:rFonts w:hint="eastAsia"/>
        </w:rPr>
        <w:t>前端平台在授权推流后，自动认为</w:t>
      </w:r>
      <w:r w:rsidR="009735EE">
        <w:rPr>
          <w:rFonts w:hint="eastAsia"/>
        </w:rPr>
        <w:t>已经开始推流。</w:t>
      </w:r>
    </w:p>
    <w:p w:rsidR="007137B6" w:rsidRDefault="007137B6" w:rsidP="007137B6">
      <w:pPr>
        <w:pStyle w:val="a5"/>
        <w:spacing w:before="93"/>
      </w:pPr>
      <w:r>
        <w:rPr>
          <w:rFonts w:hint="eastAsia"/>
        </w:rPr>
        <w:t>假设推送</w:t>
      </w:r>
      <w:r>
        <w:rPr>
          <w:rFonts w:hint="eastAsia"/>
        </w:rPr>
        <w:t>URL</w:t>
      </w:r>
      <w:r>
        <w:rPr>
          <w:rFonts w:hint="eastAsia"/>
        </w:rPr>
        <w:t>格式：</w:t>
      </w:r>
    </w:p>
    <w:p w:rsidR="007137B6" w:rsidRPr="00786FEC" w:rsidRDefault="007137B6" w:rsidP="00B93BDC">
      <w:pPr>
        <w:pStyle w:val="Source"/>
      </w:pPr>
      <w:r w:rsidRPr="00786FEC">
        <w:rPr>
          <w:rFonts w:hint="eastAsia"/>
        </w:rPr>
        <w:lastRenderedPageBreak/>
        <w:t>rtmp://&lt;server url&gt;/&lt;</w:t>
      </w:r>
      <w:r>
        <w:rPr>
          <w:rFonts w:hint="eastAsia"/>
        </w:rPr>
        <w:t>app</w:t>
      </w:r>
      <w:r w:rsidRPr="00786FEC">
        <w:rPr>
          <w:rFonts w:hint="eastAsia"/>
        </w:rPr>
        <w:t>&gt;/</w:t>
      </w:r>
      <w:r>
        <w:rPr>
          <w:rFonts w:hint="eastAsia"/>
        </w:rPr>
        <w:t>&lt;stream&gt;?key=</w:t>
      </w:r>
      <w:r w:rsidRPr="00786FEC">
        <w:rPr>
          <w:rFonts w:hint="eastAsia"/>
        </w:rPr>
        <w:t>&lt;</w:t>
      </w:r>
      <w:r>
        <w:rPr>
          <w:rFonts w:hint="eastAsia"/>
        </w:rPr>
        <w:t>stream</w:t>
      </w:r>
      <w:r w:rsidR="0091751B">
        <w:rPr>
          <w:rFonts w:hint="eastAsia"/>
        </w:rPr>
        <w:t>K</w:t>
      </w:r>
      <w:r w:rsidRPr="00786FEC">
        <w:rPr>
          <w:rFonts w:hint="eastAsia"/>
        </w:rPr>
        <w:t>ey&gt;</w:t>
      </w:r>
    </w:p>
    <w:p w:rsidR="007137B6" w:rsidRDefault="007137B6" w:rsidP="007137B6">
      <w:pPr>
        <w:pStyle w:val="a5"/>
        <w:spacing w:before="93"/>
      </w:pPr>
      <w:r>
        <w:rPr>
          <w:rFonts w:hint="eastAsia"/>
        </w:rPr>
        <w:t>其中：</w:t>
      </w:r>
    </w:p>
    <w:p w:rsidR="007137B6" w:rsidRDefault="007137B6" w:rsidP="007137B6">
      <w:pPr>
        <w:pStyle w:val="a5"/>
        <w:spacing w:before="93"/>
      </w:pPr>
      <w:r>
        <w:rPr>
          <w:rFonts w:hint="eastAsia"/>
        </w:rPr>
        <w:t>app</w:t>
      </w:r>
      <w:r>
        <w:rPr>
          <w:rFonts w:hint="eastAsia"/>
        </w:rPr>
        <w:t>：可作为频道或客户的识别扩展，目前取固定值</w:t>
      </w:r>
      <w:r>
        <w:rPr>
          <w:rFonts w:hint="eastAsia"/>
        </w:rPr>
        <w:t>live</w:t>
      </w:r>
      <w:r>
        <w:rPr>
          <w:rFonts w:hint="eastAsia"/>
        </w:rPr>
        <w:t>；</w:t>
      </w:r>
    </w:p>
    <w:p w:rsidR="007137B6" w:rsidRDefault="007137B6" w:rsidP="007137B6">
      <w:pPr>
        <w:pStyle w:val="a5"/>
        <w:spacing w:before="93"/>
      </w:pPr>
      <w:r>
        <w:rPr>
          <w:rFonts w:hint="eastAsia"/>
        </w:rPr>
        <w:t>stream</w:t>
      </w:r>
      <w:r w:rsidR="00751BC1">
        <w:rPr>
          <w:rFonts w:hint="eastAsia"/>
        </w:rPr>
        <w:t>：流识别字串，由数字及字母组成，作为流的唯一识别标志。</w:t>
      </w:r>
    </w:p>
    <w:p w:rsidR="00751BC1" w:rsidRDefault="00751BC1" w:rsidP="007137B6">
      <w:pPr>
        <w:pStyle w:val="a5"/>
        <w:spacing w:before="93"/>
      </w:pPr>
      <w:r>
        <w:rPr>
          <w:rFonts w:hint="eastAsia"/>
        </w:rPr>
        <w:t>stream</w:t>
      </w:r>
      <w:r w:rsidR="0091751B">
        <w:rPr>
          <w:rFonts w:hint="eastAsia"/>
        </w:rPr>
        <w:t>K</w:t>
      </w:r>
      <w:r>
        <w:rPr>
          <w:rFonts w:hint="eastAsia"/>
        </w:rPr>
        <w:t>ey</w:t>
      </w:r>
      <w:r>
        <w:rPr>
          <w:rFonts w:hint="eastAsia"/>
        </w:rPr>
        <w:t>：由流属主设定的推流密码。此密码观众不可获知。</w:t>
      </w:r>
    </w:p>
    <w:p w:rsidR="00751BC1" w:rsidRDefault="0091751B" w:rsidP="007137B6">
      <w:pPr>
        <w:pStyle w:val="a5"/>
        <w:spacing w:before="93"/>
      </w:pPr>
      <w:r>
        <w:t>流媒体服务器发送</w:t>
      </w:r>
      <w:r>
        <w:rPr>
          <w:rFonts w:hint="eastAsia"/>
        </w:rPr>
        <w:t>：</w:t>
      </w:r>
    </w:p>
    <w:tbl>
      <w:tblPr>
        <w:tblStyle w:val="aa"/>
        <w:tblW w:w="0" w:type="auto"/>
        <w:tblLook w:val="04A0"/>
      </w:tblPr>
      <w:tblGrid>
        <w:gridCol w:w="2235"/>
        <w:gridCol w:w="6287"/>
      </w:tblGrid>
      <w:tr w:rsidR="0091751B" w:rsidTr="0091751B">
        <w:tc>
          <w:tcPr>
            <w:tcW w:w="2235" w:type="dxa"/>
          </w:tcPr>
          <w:p w:rsidR="0091751B" w:rsidRDefault="0091751B" w:rsidP="0091751B">
            <w:pPr>
              <w:pStyle w:val="ab"/>
            </w:pPr>
            <w:r>
              <w:rPr>
                <w:rFonts w:hint="eastAsia"/>
              </w:rPr>
              <w:t>action</w:t>
            </w:r>
          </w:p>
        </w:tc>
        <w:tc>
          <w:tcPr>
            <w:tcW w:w="6287" w:type="dxa"/>
          </w:tcPr>
          <w:p w:rsidR="0091751B" w:rsidRDefault="0091751B" w:rsidP="0091751B">
            <w:pPr>
              <w:pStyle w:val="ab"/>
            </w:pPr>
            <w:r>
              <w:rPr>
                <w:rFonts w:hint="eastAsia"/>
              </w:rPr>
              <w:t>pushAuthor</w:t>
            </w:r>
          </w:p>
        </w:tc>
      </w:tr>
      <w:tr w:rsidR="0091751B" w:rsidRPr="0091751B" w:rsidTr="0091751B">
        <w:tc>
          <w:tcPr>
            <w:tcW w:w="2235" w:type="dxa"/>
          </w:tcPr>
          <w:p w:rsidR="0091751B" w:rsidRPr="0091751B" w:rsidRDefault="0091751B" w:rsidP="0091751B">
            <w:pPr>
              <w:pStyle w:val="ab"/>
              <w:jc w:val="center"/>
              <w:rPr>
                <w:b/>
              </w:rPr>
            </w:pPr>
            <w:r w:rsidRPr="0091751B">
              <w:rPr>
                <w:rFonts w:hint="eastAsia"/>
                <w:b/>
              </w:rPr>
              <w:t>属性</w:t>
            </w:r>
          </w:p>
        </w:tc>
        <w:tc>
          <w:tcPr>
            <w:tcW w:w="6287" w:type="dxa"/>
          </w:tcPr>
          <w:p w:rsidR="0091751B" w:rsidRPr="0091751B" w:rsidRDefault="0091751B" w:rsidP="0091751B">
            <w:pPr>
              <w:pStyle w:val="ab"/>
              <w:jc w:val="center"/>
              <w:rPr>
                <w:b/>
              </w:rPr>
            </w:pPr>
            <w:r w:rsidRPr="0091751B">
              <w:rPr>
                <w:rFonts w:hint="eastAsia"/>
                <w:b/>
              </w:rPr>
              <w:t>说明</w:t>
            </w:r>
          </w:p>
        </w:tc>
      </w:tr>
      <w:tr w:rsidR="0091751B" w:rsidTr="0091751B">
        <w:tc>
          <w:tcPr>
            <w:tcW w:w="2235" w:type="dxa"/>
          </w:tcPr>
          <w:p w:rsidR="0091751B" w:rsidRDefault="0091751B" w:rsidP="0091751B">
            <w:pPr>
              <w:pStyle w:val="ab"/>
            </w:pPr>
            <w:r>
              <w:rPr>
                <w:rFonts w:hint="eastAsia"/>
              </w:rPr>
              <w:t>stream</w:t>
            </w:r>
          </w:p>
        </w:tc>
        <w:tc>
          <w:tcPr>
            <w:tcW w:w="6287" w:type="dxa"/>
          </w:tcPr>
          <w:p w:rsidR="0091751B" w:rsidRDefault="0091751B" w:rsidP="0091751B">
            <w:pPr>
              <w:pStyle w:val="ab"/>
            </w:pPr>
            <w:r>
              <w:rPr>
                <w:rFonts w:hint="eastAsia"/>
              </w:rPr>
              <w:t>流识别字串。例如：</w:t>
            </w:r>
            <w:r>
              <w:rPr>
                <w:rFonts w:hint="eastAsia"/>
              </w:rPr>
              <w:t>EA8938K6</w:t>
            </w:r>
          </w:p>
        </w:tc>
      </w:tr>
      <w:tr w:rsidR="0091751B" w:rsidTr="0091751B">
        <w:tc>
          <w:tcPr>
            <w:tcW w:w="2235" w:type="dxa"/>
          </w:tcPr>
          <w:p w:rsidR="0091751B" w:rsidRDefault="0091751B" w:rsidP="0091751B">
            <w:pPr>
              <w:pStyle w:val="ab"/>
            </w:pPr>
            <w:r>
              <w:rPr>
                <w:rFonts w:hint="eastAsia"/>
              </w:rPr>
              <w:t>streamKey</w:t>
            </w:r>
          </w:p>
        </w:tc>
        <w:tc>
          <w:tcPr>
            <w:tcW w:w="6287" w:type="dxa"/>
          </w:tcPr>
          <w:p w:rsidR="0091751B" w:rsidRDefault="0091751B" w:rsidP="0091751B">
            <w:pPr>
              <w:pStyle w:val="ab"/>
            </w:pPr>
            <w:r>
              <w:rPr>
                <w:rFonts w:hint="eastAsia"/>
              </w:rPr>
              <w:t>推流密码。例如：</w:t>
            </w:r>
            <w:r>
              <w:rPr>
                <w:rFonts w:hint="eastAsia"/>
              </w:rPr>
              <w:t>jpkl09w</w:t>
            </w:r>
          </w:p>
        </w:tc>
      </w:tr>
      <w:tr w:rsidR="00B52C88" w:rsidTr="0091751B">
        <w:tc>
          <w:tcPr>
            <w:tcW w:w="2235" w:type="dxa"/>
          </w:tcPr>
          <w:p w:rsidR="00B52C88" w:rsidRDefault="00B52C88" w:rsidP="0091751B">
            <w:pPr>
              <w:pStyle w:val="ab"/>
            </w:pPr>
            <w:r>
              <w:rPr>
                <w:rFonts w:hint="eastAsia"/>
              </w:rPr>
              <w:t>ip</w:t>
            </w:r>
          </w:p>
        </w:tc>
        <w:tc>
          <w:tcPr>
            <w:tcW w:w="6287" w:type="dxa"/>
          </w:tcPr>
          <w:p w:rsidR="00B52C88" w:rsidRDefault="00B52C88" w:rsidP="0091751B">
            <w:pPr>
              <w:pStyle w:val="ab"/>
            </w:pPr>
            <w:r>
              <w:rPr>
                <w:rFonts w:hint="eastAsia"/>
              </w:rPr>
              <w:t>推流源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。</w:t>
            </w:r>
          </w:p>
        </w:tc>
      </w:tr>
    </w:tbl>
    <w:p w:rsidR="00B93BDC" w:rsidRDefault="00B93BDC" w:rsidP="00B93BDC">
      <w:pPr>
        <w:pStyle w:val="Source"/>
      </w:pPr>
      <w:r>
        <w:rPr>
          <w:rFonts w:hint="eastAsia"/>
        </w:rPr>
        <w:t>例：</w:t>
      </w:r>
      <w:r>
        <w:rPr>
          <w:rFonts w:hint="eastAsia"/>
        </w:rPr>
        <w:t>http://&lt;</w:t>
      </w:r>
      <w:r>
        <w:rPr>
          <w:rFonts w:hint="eastAsia"/>
        </w:rPr>
        <w:t>前端平台</w:t>
      </w:r>
      <w:r>
        <w:rPr>
          <w:rFonts w:hint="eastAsia"/>
        </w:rPr>
        <w:t>url&gt;/admin.php/</w:t>
      </w:r>
      <w:r w:rsidRPr="008704D2">
        <w:rPr>
          <w:rFonts w:hint="eastAsia"/>
        </w:rPr>
        <w:t>streamService</w:t>
      </w:r>
      <w:r>
        <w:rPr>
          <w:rFonts w:hint="eastAsia"/>
        </w:rPr>
        <w:t>/pushAuthor?data=</w:t>
      </w:r>
      <w:r w:rsidR="00647BAA">
        <w:rPr>
          <w:rFonts w:hint="eastAsia"/>
        </w:rPr>
        <w:t>"</w:t>
      </w:r>
      <w:r w:rsidR="00BD0E0D">
        <w:rPr>
          <w:rFonts w:hint="eastAsia"/>
        </w:rPr>
        <w:t>{</w:t>
      </w:r>
      <w:r>
        <w:rPr>
          <w:rFonts w:hint="eastAsia"/>
        </w:rPr>
        <w:t>stream</w:t>
      </w:r>
      <w:r w:rsidR="00647BAA">
        <w:rPr>
          <w:rFonts w:hint="eastAsia"/>
        </w:rPr>
        <w:t>"</w:t>
      </w:r>
      <w:r>
        <w:rPr>
          <w:rFonts w:hint="eastAsia"/>
        </w:rPr>
        <w:t>:</w:t>
      </w:r>
      <w:r w:rsidR="00647BAA">
        <w:rPr>
          <w:rFonts w:hint="eastAsia"/>
        </w:rPr>
        <w:t>"</w:t>
      </w:r>
      <w:r>
        <w:rPr>
          <w:rFonts w:hint="eastAsia"/>
        </w:rPr>
        <w:t>EA8938K6</w:t>
      </w:r>
      <w:r w:rsidR="00647BAA">
        <w:rPr>
          <w:rFonts w:hint="eastAsia"/>
        </w:rPr>
        <w:t>"</w:t>
      </w:r>
      <w:r>
        <w:rPr>
          <w:rFonts w:hint="eastAsia"/>
        </w:rPr>
        <w:t>,</w:t>
      </w:r>
      <w:r w:rsidR="00647BAA">
        <w:rPr>
          <w:rFonts w:hint="eastAsia"/>
        </w:rPr>
        <w:t>"</w:t>
      </w:r>
      <w:r>
        <w:rPr>
          <w:rFonts w:hint="eastAsia"/>
        </w:rPr>
        <w:t>streamKey</w:t>
      </w:r>
      <w:r w:rsidR="00647BAA">
        <w:rPr>
          <w:rFonts w:hint="eastAsia"/>
        </w:rPr>
        <w:t>"</w:t>
      </w:r>
      <w:r>
        <w:rPr>
          <w:rFonts w:hint="eastAsia"/>
        </w:rPr>
        <w:t>:</w:t>
      </w:r>
      <w:r w:rsidR="00647BAA">
        <w:rPr>
          <w:rFonts w:hint="eastAsia"/>
        </w:rPr>
        <w:t>"</w:t>
      </w:r>
      <w:r>
        <w:rPr>
          <w:rFonts w:hint="eastAsia"/>
        </w:rPr>
        <w:t>jpkl09w</w:t>
      </w:r>
      <w:r w:rsidR="00647BAA">
        <w:rPr>
          <w:rFonts w:hint="eastAsia"/>
        </w:rPr>
        <w:t>"</w:t>
      </w:r>
      <w:r>
        <w:rPr>
          <w:rFonts w:hint="eastAsia"/>
        </w:rPr>
        <w:t>}</w:t>
      </w:r>
    </w:p>
    <w:p w:rsidR="00B93BDC" w:rsidRDefault="00B93BDC" w:rsidP="00B93BDC">
      <w:pPr>
        <w:pStyle w:val="a5"/>
        <w:spacing w:before="93"/>
      </w:pPr>
      <w:r>
        <w:rPr>
          <w:rFonts w:hint="eastAsia"/>
        </w:rPr>
        <w:t>*</w:t>
      </w:r>
      <w:r>
        <w:rPr>
          <w:rFonts w:hint="eastAsia"/>
        </w:rPr>
        <w:t>真正应用时：</w:t>
      </w:r>
      <w:r>
        <w:rPr>
          <w:rFonts w:hint="eastAsia"/>
        </w:rPr>
        <w:t>data</w:t>
      </w:r>
      <w:r>
        <w:rPr>
          <w:rFonts w:hint="eastAsia"/>
        </w:rPr>
        <w:t>最好采用</w:t>
      </w:r>
      <w:r>
        <w:rPr>
          <w:rFonts w:hint="eastAsia"/>
        </w:rPr>
        <w:t>post</w:t>
      </w:r>
      <w:r>
        <w:rPr>
          <w:rFonts w:hint="eastAsia"/>
        </w:rPr>
        <w:t>方式传输。</w:t>
      </w:r>
    </w:p>
    <w:p w:rsidR="0091751B" w:rsidRDefault="0091751B" w:rsidP="007137B6">
      <w:pPr>
        <w:pStyle w:val="a5"/>
        <w:spacing w:before="93"/>
      </w:pPr>
      <w:r>
        <w:rPr>
          <w:rFonts w:hint="eastAsia"/>
        </w:rPr>
        <w:t>应答：</w:t>
      </w:r>
    </w:p>
    <w:tbl>
      <w:tblPr>
        <w:tblStyle w:val="aa"/>
        <w:tblW w:w="0" w:type="auto"/>
        <w:tblLook w:val="04A0"/>
      </w:tblPr>
      <w:tblGrid>
        <w:gridCol w:w="2235"/>
        <w:gridCol w:w="6287"/>
      </w:tblGrid>
      <w:tr w:rsidR="0091751B" w:rsidRPr="0091751B" w:rsidTr="00647356">
        <w:tc>
          <w:tcPr>
            <w:tcW w:w="2235" w:type="dxa"/>
          </w:tcPr>
          <w:p w:rsidR="0091751B" w:rsidRPr="0091751B" w:rsidRDefault="0091751B" w:rsidP="00647356">
            <w:pPr>
              <w:pStyle w:val="ab"/>
              <w:jc w:val="center"/>
              <w:rPr>
                <w:b/>
              </w:rPr>
            </w:pPr>
            <w:r w:rsidRPr="0091751B">
              <w:rPr>
                <w:rFonts w:hint="eastAsia"/>
                <w:b/>
              </w:rPr>
              <w:t>属性</w:t>
            </w:r>
          </w:p>
        </w:tc>
        <w:tc>
          <w:tcPr>
            <w:tcW w:w="6287" w:type="dxa"/>
          </w:tcPr>
          <w:p w:rsidR="0091751B" w:rsidRPr="0091751B" w:rsidRDefault="0091751B" w:rsidP="00647356">
            <w:pPr>
              <w:pStyle w:val="ab"/>
              <w:jc w:val="center"/>
              <w:rPr>
                <w:b/>
              </w:rPr>
            </w:pPr>
            <w:r w:rsidRPr="0091751B">
              <w:rPr>
                <w:rFonts w:hint="eastAsia"/>
                <w:b/>
              </w:rPr>
              <w:t>说明</w:t>
            </w:r>
          </w:p>
        </w:tc>
      </w:tr>
      <w:tr w:rsidR="0091751B" w:rsidTr="00647356">
        <w:tc>
          <w:tcPr>
            <w:tcW w:w="2235" w:type="dxa"/>
          </w:tcPr>
          <w:p w:rsidR="0091751B" w:rsidRDefault="0091751B" w:rsidP="00647356">
            <w:pPr>
              <w:pStyle w:val="ab"/>
            </w:pPr>
            <w:r>
              <w:rPr>
                <w:rFonts w:hint="eastAsia"/>
              </w:rPr>
              <w:t>success</w:t>
            </w:r>
          </w:p>
        </w:tc>
        <w:tc>
          <w:tcPr>
            <w:tcW w:w="6287" w:type="dxa"/>
          </w:tcPr>
          <w:p w:rsidR="0091751B" w:rsidRDefault="0091751B" w:rsidP="0091751B">
            <w:pPr>
              <w:pStyle w:val="ab"/>
            </w:pPr>
            <w:r>
              <w:rPr>
                <w:rFonts w:hint="eastAsia"/>
              </w:rPr>
              <w:t>是否获得授权。是：</w:t>
            </w:r>
            <w:r>
              <w:rPr>
                <w:rFonts w:hint="eastAsia"/>
              </w:rPr>
              <w:t xml:space="preserve">true, </w:t>
            </w:r>
            <w:r>
              <w:rPr>
                <w:rFonts w:hint="eastAsia"/>
              </w:rPr>
              <w:t>否：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。例如：</w:t>
            </w:r>
            <w:r>
              <w:rPr>
                <w:rFonts w:hint="eastAsia"/>
              </w:rPr>
              <w:t>true</w:t>
            </w:r>
          </w:p>
        </w:tc>
      </w:tr>
      <w:tr w:rsidR="003B5983" w:rsidTr="00647356">
        <w:tc>
          <w:tcPr>
            <w:tcW w:w="2235" w:type="dxa"/>
          </w:tcPr>
          <w:p w:rsidR="003B5983" w:rsidRDefault="003B5983" w:rsidP="00647356">
            <w:pPr>
              <w:pStyle w:val="ab"/>
            </w:pPr>
            <w:r>
              <w:rPr>
                <w:rFonts w:hint="eastAsia"/>
              </w:rPr>
              <w:t>record</w:t>
            </w:r>
          </w:p>
        </w:tc>
        <w:tc>
          <w:tcPr>
            <w:tcW w:w="6287" w:type="dxa"/>
          </w:tcPr>
          <w:p w:rsidR="003B5983" w:rsidRDefault="003B5983" w:rsidP="00B93BDC">
            <w:pPr>
              <w:pStyle w:val="ab"/>
            </w:pPr>
            <w:r>
              <w:rPr>
                <w:rFonts w:hint="eastAsia"/>
              </w:rPr>
              <w:t>是否录像。是：</w:t>
            </w:r>
            <w:r>
              <w:rPr>
                <w:rFonts w:hint="eastAsia"/>
              </w:rPr>
              <w:t>yes</w:t>
            </w:r>
            <w:r>
              <w:rPr>
                <w:rFonts w:hint="eastAsia"/>
              </w:rPr>
              <w:t>，否：</w:t>
            </w:r>
            <w:r>
              <w:rPr>
                <w:rFonts w:hint="eastAsia"/>
              </w:rPr>
              <w:t>no</w:t>
            </w:r>
            <w:r>
              <w:rPr>
                <w:rFonts w:hint="eastAsia"/>
              </w:rPr>
              <w:t>。没定义不录像。</w:t>
            </w:r>
          </w:p>
        </w:tc>
      </w:tr>
      <w:tr w:rsidR="0091751B" w:rsidTr="00647356">
        <w:tc>
          <w:tcPr>
            <w:tcW w:w="2235" w:type="dxa"/>
          </w:tcPr>
          <w:p w:rsidR="0091751B" w:rsidRDefault="0091751B" w:rsidP="00647356">
            <w:pPr>
              <w:pStyle w:val="ab"/>
            </w:pPr>
            <w:r>
              <w:rPr>
                <w:rFonts w:hint="eastAsia"/>
              </w:rPr>
              <w:t>bandwidth</w:t>
            </w:r>
          </w:p>
        </w:tc>
        <w:tc>
          <w:tcPr>
            <w:tcW w:w="6287" w:type="dxa"/>
          </w:tcPr>
          <w:p w:rsidR="0091751B" w:rsidRDefault="00B93BDC" w:rsidP="00B93BDC">
            <w:pPr>
              <w:pStyle w:val="ab"/>
            </w:pPr>
            <w:r>
              <w:rPr>
                <w:rFonts w:hint="eastAsia"/>
              </w:rPr>
              <w:t>最大允许带宽</w:t>
            </w:r>
            <w:r>
              <w:rPr>
                <w:rFonts w:hint="eastAsia"/>
              </w:rPr>
              <w:t>(kbps)</w:t>
            </w:r>
            <w:r>
              <w:rPr>
                <w:rFonts w:hint="eastAsia"/>
              </w:rPr>
              <w:t>，若不提供则不限制</w:t>
            </w:r>
            <w:r w:rsidR="0091751B">
              <w:rPr>
                <w:rFonts w:hint="eastAsia"/>
              </w:rPr>
              <w:t>。例如：</w:t>
            </w:r>
            <w:r>
              <w:rPr>
                <w:rFonts w:hint="eastAsia"/>
              </w:rPr>
              <w:t>2048</w:t>
            </w:r>
          </w:p>
        </w:tc>
      </w:tr>
      <w:tr w:rsidR="000F6017" w:rsidTr="00647356">
        <w:tc>
          <w:tcPr>
            <w:tcW w:w="2235" w:type="dxa"/>
          </w:tcPr>
          <w:p w:rsidR="000F6017" w:rsidRDefault="000F6017" w:rsidP="00647356">
            <w:pPr>
              <w:pStyle w:val="ab"/>
            </w:pPr>
            <w:r>
              <w:rPr>
                <w:rFonts w:hint="eastAsia"/>
              </w:rPr>
              <w:t>msg</w:t>
            </w:r>
          </w:p>
        </w:tc>
        <w:tc>
          <w:tcPr>
            <w:tcW w:w="6287" w:type="dxa"/>
          </w:tcPr>
          <w:p w:rsidR="000F6017" w:rsidRDefault="000F6017" w:rsidP="00B93BDC">
            <w:pPr>
              <w:pStyle w:val="ab"/>
            </w:pPr>
            <w:r>
              <w:rPr>
                <w:rFonts w:hint="eastAsia"/>
              </w:rPr>
              <w:t>信息字串。如：失败时返回失败原因</w:t>
            </w:r>
          </w:p>
        </w:tc>
      </w:tr>
    </w:tbl>
    <w:p w:rsidR="0091751B" w:rsidRDefault="00B93BDC" w:rsidP="00B93BDC">
      <w:pPr>
        <w:pStyle w:val="Source"/>
      </w:pPr>
      <w:r>
        <w:rPr>
          <w:rFonts w:hint="eastAsia"/>
        </w:rPr>
        <w:t>例：</w:t>
      </w:r>
      <w:r>
        <w:rPr>
          <w:rFonts w:hint="eastAsia"/>
        </w:rPr>
        <w:t xml:space="preserve">{ </w:t>
      </w:r>
      <w:r w:rsidR="00EF594E">
        <w:rPr>
          <w:rFonts w:hint="eastAsia"/>
        </w:rPr>
        <w:t>"</w:t>
      </w:r>
      <w:r>
        <w:rPr>
          <w:rFonts w:hint="eastAsia"/>
        </w:rPr>
        <w:t>success</w:t>
      </w:r>
      <w:r w:rsidR="00EF594E">
        <w:rPr>
          <w:rFonts w:hint="eastAsia"/>
        </w:rPr>
        <w:t>"</w:t>
      </w:r>
      <w:r>
        <w:rPr>
          <w:rFonts w:hint="eastAsia"/>
        </w:rPr>
        <w:t>:</w:t>
      </w:r>
      <w:r w:rsidR="00EF594E">
        <w:rPr>
          <w:rFonts w:hint="eastAsia"/>
        </w:rPr>
        <w:t>"</w:t>
      </w:r>
      <w:r w:rsidR="009735EE">
        <w:t>true</w:t>
      </w:r>
      <w:r w:rsidR="00EF594E">
        <w:rPr>
          <w:rFonts w:hint="eastAsia"/>
        </w:rPr>
        <w:t>"</w:t>
      </w:r>
      <w:r w:rsidR="009735EE">
        <w:t xml:space="preserve">, </w:t>
      </w:r>
      <w:r w:rsidR="003B5983">
        <w:rPr>
          <w:rFonts w:hint="eastAsia"/>
        </w:rPr>
        <w:t>"record":"yes",</w:t>
      </w:r>
      <w:r w:rsidR="003B5983">
        <w:t xml:space="preserve"> </w:t>
      </w:r>
      <w:r w:rsidR="00EF594E">
        <w:rPr>
          <w:rFonts w:hint="eastAsia"/>
        </w:rPr>
        <w:t>"</w:t>
      </w:r>
      <w:r w:rsidR="009735EE">
        <w:t>bandwidth</w:t>
      </w:r>
      <w:r w:rsidR="00EF594E">
        <w:rPr>
          <w:rFonts w:hint="eastAsia"/>
        </w:rPr>
        <w:t>"</w:t>
      </w:r>
      <w:r>
        <w:rPr>
          <w:rFonts w:hint="eastAsia"/>
        </w:rPr>
        <w:t>:</w:t>
      </w:r>
      <w:r w:rsidR="009735EE">
        <w:t>2048}</w:t>
      </w:r>
    </w:p>
    <w:p w:rsidR="00B93BDC" w:rsidRDefault="00B85F52" w:rsidP="00B85F52">
      <w:pPr>
        <w:pStyle w:val="o2"/>
      </w:pPr>
      <w:r>
        <w:t>推流结束</w:t>
      </w:r>
      <w:r>
        <w:rPr>
          <w:rFonts w:hint="eastAsia"/>
        </w:rPr>
        <w:t xml:space="preserve"> pushEnd</w:t>
      </w:r>
    </w:p>
    <w:p w:rsidR="00B85F52" w:rsidRDefault="00B85F52" w:rsidP="00B85F52">
      <w:pPr>
        <w:pStyle w:val="a5"/>
        <w:spacing w:before="93"/>
      </w:pPr>
      <w:r>
        <w:t>当发现推流停止时发送</w:t>
      </w:r>
      <w:r>
        <w:rPr>
          <w:rFonts w:hint="eastAsia"/>
        </w:rPr>
        <w:t>，</w:t>
      </w:r>
      <w:r>
        <w:t>若收不到回应需要重复发送</w:t>
      </w:r>
      <w:r>
        <w:rPr>
          <w:rFonts w:hint="eastAsia"/>
        </w:rPr>
        <w:t>。</w:t>
      </w:r>
    </w:p>
    <w:p w:rsidR="00B85F52" w:rsidRDefault="00B85F52" w:rsidP="00B85F52">
      <w:pPr>
        <w:pStyle w:val="a5"/>
        <w:spacing w:before="93"/>
      </w:pPr>
      <w:r>
        <w:t>流媒体服务器发送</w:t>
      </w:r>
      <w:r>
        <w:rPr>
          <w:rFonts w:hint="eastAsia"/>
        </w:rPr>
        <w:t>：</w:t>
      </w:r>
    </w:p>
    <w:tbl>
      <w:tblPr>
        <w:tblStyle w:val="aa"/>
        <w:tblW w:w="0" w:type="auto"/>
        <w:tblLook w:val="04A0"/>
      </w:tblPr>
      <w:tblGrid>
        <w:gridCol w:w="2235"/>
        <w:gridCol w:w="6287"/>
      </w:tblGrid>
      <w:tr w:rsidR="00B85F52" w:rsidTr="00647356">
        <w:tc>
          <w:tcPr>
            <w:tcW w:w="2235" w:type="dxa"/>
          </w:tcPr>
          <w:p w:rsidR="00B85F52" w:rsidRDefault="00B85F52" w:rsidP="00647356">
            <w:pPr>
              <w:pStyle w:val="ab"/>
            </w:pPr>
            <w:r>
              <w:rPr>
                <w:rFonts w:hint="eastAsia"/>
              </w:rPr>
              <w:t>action</w:t>
            </w:r>
          </w:p>
        </w:tc>
        <w:tc>
          <w:tcPr>
            <w:tcW w:w="6287" w:type="dxa"/>
          </w:tcPr>
          <w:p w:rsidR="00B85F52" w:rsidRDefault="00B85F52" w:rsidP="00B85F52">
            <w:pPr>
              <w:pStyle w:val="ab"/>
            </w:pPr>
            <w:r>
              <w:rPr>
                <w:rFonts w:hint="eastAsia"/>
              </w:rPr>
              <w:t>pushEnd</w:t>
            </w:r>
          </w:p>
        </w:tc>
      </w:tr>
      <w:tr w:rsidR="00B85F52" w:rsidRPr="0091751B" w:rsidTr="00647356">
        <w:tc>
          <w:tcPr>
            <w:tcW w:w="2235" w:type="dxa"/>
          </w:tcPr>
          <w:p w:rsidR="00B85F52" w:rsidRPr="0091751B" w:rsidRDefault="00B85F52" w:rsidP="00647356">
            <w:pPr>
              <w:pStyle w:val="ab"/>
              <w:jc w:val="center"/>
              <w:rPr>
                <w:b/>
              </w:rPr>
            </w:pPr>
            <w:r w:rsidRPr="0091751B">
              <w:rPr>
                <w:rFonts w:hint="eastAsia"/>
                <w:b/>
              </w:rPr>
              <w:t>属性</w:t>
            </w:r>
          </w:p>
        </w:tc>
        <w:tc>
          <w:tcPr>
            <w:tcW w:w="6287" w:type="dxa"/>
          </w:tcPr>
          <w:p w:rsidR="00B85F52" w:rsidRPr="0091751B" w:rsidRDefault="00B85F52" w:rsidP="00647356">
            <w:pPr>
              <w:pStyle w:val="ab"/>
              <w:jc w:val="center"/>
              <w:rPr>
                <w:b/>
              </w:rPr>
            </w:pPr>
            <w:r w:rsidRPr="0091751B">
              <w:rPr>
                <w:rFonts w:hint="eastAsia"/>
                <w:b/>
              </w:rPr>
              <w:t>说明</w:t>
            </w:r>
          </w:p>
        </w:tc>
      </w:tr>
      <w:tr w:rsidR="00B85F52" w:rsidTr="00647356">
        <w:tc>
          <w:tcPr>
            <w:tcW w:w="2235" w:type="dxa"/>
          </w:tcPr>
          <w:p w:rsidR="00B85F52" w:rsidRDefault="00B85F52" w:rsidP="00647356">
            <w:pPr>
              <w:pStyle w:val="ab"/>
            </w:pPr>
            <w:r>
              <w:rPr>
                <w:rFonts w:hint="eastAsia"/>
              </w:rPr>
              <w:t>stream</w:t>
            </w:r>
          </w:p>
        </w:tc>
        <w:tc>
          <w:tcPr>
            <w:tcW w:w="6287" w:type="dxa"/>
          </w:tcPr>
          <w:p w:rsidR="00B85F52" w:rsidRDefault="00B85F52" w:rsidP="000107F8">
            <w:pPr>
              <w:pStyle w:val="ab"/>
            </w:pPr>
            <w:r>
              <w:rPr>
                <w:rFonts w:hint="eastAsia"/>
              </w:rPr>
              <w:t>流识别字串。</w:t>
            </w:r>
          </w:p>
        </w:tc>
      </w:tr>
      <w:tr w:rsidR="00B85F52" w:rsidTr="00647356">
        <w:tc>
          <w:tcPr>
            <w:tcW w:w="2235" w:type="dxa"/>
          </w:tcPr>
          <w:p w:rsidR="00B85F52" w:rsidRDefault="00B85F52" w:rsidP="00647356">
            <w:pPr>
              <w:pStyle w:val="ab"/>
            </w:pPr>
            <w:r>
              <w:rPr>
                <w:rFonts w:hint="eastAsia"/>
              </w:rPr>
              <w:t>endTime</w:t>
            </w:r>
          </w:p>
        </w:tc>
        <w:tc>
          <w:tcPr>
            <w:tcW w:w="6287" w:type="dxa"/>
          </w:tcPr>
          <w:p w:rsidR="00B85F52" w:rsidRDefault="00472DBC" w:rsidP="000107F8">
            <w:pPr>
              <w:pStyle w:val="ab"/>
            </w:pPr>
            <w:r>
              <w:rPr>
                <w:rFonts w:hint="eastAsia"/>
              </w:rPr>
              <w:t>流</w:t>
            </w:r>
            <w:r w:rsidR="000107F8">
              <w:rPr>
                <w:rFonts w:hint="eastAsia"/>
              </w:rPr>
              <w:t>停止时间，</w:t>
            </w:r>
            <w:r w:rsidR="000107F8">
              <w:rPr>
                <w:rFonts w:hint="eastAsia"/>
              </w:rPr>
              <w:t>timestamp</w:t>
            </w:r>
            <w:r w:rsidR="00B85F52">
              <w:rPr>
                <w:rFonts w:hint="eastAsia"/>
              </w:rPr>
              <w:t>。</w:t>
            </w:r>
          </w:p>
        </w:tc>
      </w:tr>
      <w:tr w:rsidR="000107F8" w:rsidTr="00647356">
        <w:tc>
          <w:tcPr>
            <w:tcW w:w="2235" w:type="dxa"/>
          </w:tcPr>
          <w:p w:rsidR="000107F8" w:rsidRDefault="000107F8" w:rsidP="00647356">
            <w:pPr>
              <w:pStyle w:val="ab"/>
            </w:pPr>
            <w:r>
              <w:rPr>
                <w:rFonts w:hint="eastAsia"/>
              </w:rPr>
              <w:t>recordFile</w:t>
            </w:r>
          </w:p>
        </w:tc>
        <w:tc>
          <w:tcPr>
            <w:tcW w:w="6287" w:type="dxa"/>
          </w:tcPr>
          <w:p w:rsidR="000107F8" w:rsidRDefault="000107F8" w:rsidP="000107F8">
            <w:pPr>
              <w:pStyle w:val="ab"/>
            </w:pPr>
            <w:r>
              <w:rPr>
                <w:rFonts w:hint="eastAsia"/>
              </w:rPr>
              <w:t>录像文件路径。</w:t>
            </w:r>
          </w:p>
        </w:tc>
      </w:tr>
    </w:tbl>
    <w:p w:rsidR="009B202F" w:rsidRDefault="009B202F" w:rsidP="00B85F52">
      <w:pPr>
        <w:pStyle w:val="a5"/>
        <w:spacing w:before="93"/>
      </w:pPr>
      <w:r>
        <w:rPr>
          <w:rFonts w:hint="eastAsia"/>
        </w:rPr>
        <w:t>*</w:t>
      </w:r>
      <w:r>
        <w:rPr>
          <w:rFonts w:hint="eastAsia"/>
        </w:rPr>
        <w:t>若本次推流包含多个录像文件，录像文件</w:t>
      </w:r>
      <w:r w:rsidR="00ED42C4">
        <w:rPr>
          <w:rFonts w:hint="eastAsia"/>
        </w:rPr>
        <w:t>之间用分号</w:t>
      </w:r>
      <w:r w:rsidR="00ED42C4">
        <w:t>”</w:t>
      </w:r>
      <w:r w:rsidR="00ED42C4">
        <w:rPr>
          <w:rFonts w:hint="eastAsia"/>
        </w:rPr>
        <w:t>;</w:t>
      </w:r>
      <w:r w:rsidR="00ED42C4">
        <w:t>”</w:t>
      </w:r>
      <w:r w:rsidR="00ED42C4">
        <w:t>分隔</w:t>
      </w:r>
      <w:r w:rsidR="00472DBC">
        <w:rPr>
          <w:rFonts w:hint="eastAsia"/>
        </w:rPr>
        <w:t>，</w:t>
      </w:r>
      <w:r w:rsidR="00472DBC">
        <w:t>文件名应能表达录像的时间顺序</w:t>
      </w:r>
      <w:r w:rsidR="00ED42C4">
        <w:rPr>
          <w:rFonts w:hint="eastAsia"/>
        </w:rPr>
        <w:t>。</w:t>
      </w:r>
      <w:r w:rsidR="00A948B1">
        <w:rPr>
          <w:rFonts w:hint="eastAsia"/>
        </w:rPr>
        <w:t>推流结束文件列表会覆盖</w:t>
      </w:r>
      <w:r w:rsidR="00A948B1">
        <w:rPr>
          <w:rFonts w:hint="eastAsia"/>
        </w:rPr>
        <w:t>pushAlive</w:t>
      </w:r>
      <w:r w:rsidR="00A948B1">
        <w:rPr>
          <w:rFonts w:hint="eastAsia"/>
        </w:rPr>
        <w:t>提供的临时文件列表。</w:t>
      </w:r>
    </w:p>
    <w:p w:rsidR="000107F8" w:rsidRDefault="000107F8" w:rsidP="00B85F52">
      <w:pPr>
        <w:pStyle w:val="a5"/>
        <w:spacing w:before="93"/>
      </w:pPr>
      <w:r>
        <w:rPr>
          <w:rFonts w:hint="eastAsia"/>
        </w:rPr>
        <w:t>*</w:t>
      </w:r>
      <w:r>
        <w:t>流媒体服务器要提供最基本的点播服务支持</w:t>
      </w:r>
      <w:r w:rsidR="00DB035D">
        <w:rPr>
          <w:rFonts w:hint="eastAsia"/>
        </w:rPr>
        <w:t>。</w:t>
      </w:r>
    </w:p>
    <w:p w:rsidR="00874913" w:rsidRPr="00874913" w:rsidRDefault="00874913" w:rsidP="00B85F52">
      <w:pPr>
        <w:pStyle w:val="a5"/>
        <w:spacing w:before="93"/>
      </w:pPr>
      <w:r>
        <w:rPr>
          <w:rFonts w:hint="eastAsia"/>
        </w:rPr>
        <w:t>*</w:t>
      </w:r>
      <w:r>
        <w:rPr>
          <w:rFonts w:hint="eastAsia"/>
        </w:rPr>
        <w:t>与录像文件同名的</w:t>
      </w:r>
      <w:r>
        <w:rPr>
          <w:rFonts w:hint="eastAsia"/>
        </w:rPr>
        <w:t>jpg</w:t>
      </w:r>
      <w:r>
        <w:rPr>
          <w:rFonts w:hint="eastAsia"/>
        </w:rPr>
        <w:t>文件时对应录像文件的图标。此图标通过截取视频关键帧生成。</w:t>
      </w:r>
    </w:p>
    <w:p w:rsidR="00DB035D" w:rsidRDefault="00DB035D" w:rsidP="00DB035D">
      <w:pPr>
        <w:pStyle w:val="a5"/>
        <w:spacing w:before="93"/>
      </w:pPr>
      <w:r>
        <w:rPr>
          <w:rFonts w:hint="eastAsia"/>
        </w:rPr>
        <w:lastRenderedPageBreak/>
        <w:t>应答：</w:t>
      </w:r>
    </w:p>
    <w:tbl>
      <w:tblPr>
        <w:tblStyle w:val="aa"/>
        <w:tblW w:w="0" w:type="auto"/>
        <w:tblLook w:val="04A0"/>
      </w:tblPr>
      <w:tblGrid>
        <w:gridCol w:w="2235"/>
        <w:gridCol w:w="6287"/>
      </w:tblGrid>
      <w:tr w:rsidR="00DB035D" w:rsidRPr="0091751B" w:rsidTr="00647356">
        <w:tc>
          <w:tcPr>
            <w:tcW w:w="2235" w:type="dxa"/>
          </w:tcPr>
          <w:p w:rsidR="00DB035D" w:rsidRPr="0091751B" w:rsidRDefault="00DB035D" w:rsidP="00647356">
            <w:pPr>
              <w:pStyle w:val="ab"/>
              <w:jc w:val="center"/>
              <w:rPr>
                <w:b/>
              </w:rPr>
            </w:pPr>
            <w:r w:rsidRPr="0091751B">
              <w:rPr>
                <w:rFonts w:hint="eastAsia"/>
                <w:b/>
              </w:rPr>
              <w:t>属性</w:t>
            </w:r>
          </w:p>
        </w:tc>
        <w:tc>
          <w:tcPr>
            <w:tcW w:w="6287" w:type="dxa"/>
          </w:tcPr>
          <w:p w:rsidR="00DB035D" w:rsidRPr="0091751B" w:rsidRDefault="00DB035D" w:rsidP="00647356">
            <w:pPr>
              <w:pStyle w:val="ab"/>
              <w:jc w:val="center"/>
              <w:rPr>
                <w:b/>
              </w:rPr>
            </w:pPr>
            <w:r w:rsidRPr="0091751B">
              <w:rPr>
                <w:rFonts w:hint="eastAsia"/>
                <w:b/>
              </w:rPr>
              <w:t>说明</w:t>
            </w:r>
          </w:p>
        </w:tc>
      </w:tr>
      <w:tr w:rsidR="00DB035D" w:rsidTr="00647356">
        <w:tc>
          <w:tcPr>
            <w:tcW w:w="2235" w:type="dxa"/>
          </w:tcPr>
          <w:p w:rsidR="00DB035D" w:rsidRDefault="00DB035D" w:rsidP="00647356">
            <w:pPr>
              <w:pStyle w:val="ab"/>
            </w:pPr>
            <w:r>
              <w:rPr>
                <w:rFonts w:hint="eastAsia"/>
              </w:rPr>
              <w:t>success</w:t>
            </w:r>
          </w:p>
        </w:tc>
        <w:tc>
          <w:tcPr>
            <w:tcW w:w="6287" w:type="dxa"/>
          </w:tcPr>
          <w:p w:rsidR="00DB035D" w:rsidRDefault="00DB035D" w:rsidP="00647356">
            <w:pPr>
              <w:pStyle w:val="ab"/>
            </w:pPr>
            <w:r>
              <w:rPr>
                <w:rFonts w:hint="eastAsia"/>
              </w:rPr>
              <w:t>是否正常接收。是：</w:t>
            </w:r>
            <w:r>
              <w:rPr>
                <w:rFonts w:hint="eastAsia"/>
              </w:rPr>
              <w:t xml:space="preserve">true, </w:t>
            </w:r>
            <w:r>
              <w:rPr>
                <w:rFonts w:hint="eastAsia"/>
              </w:rPr>
              <w:t>否：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。返回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通常是找不到流或结束时间格式错误。</w:t>
            </w:r>
          </w:p>
        </w:tc>
      </w:tr>
    </w:tbl>
    <w:p w:rsidR="00BE5A6F" w:rsidRDefault="00BE5A6F" w:rsidP="0037287C">
      <w:pPr>
        <w:pStyle w:val="o2"/>
      </w:pPr>
      <w:r>
        <w:t>推流存续</w:t>
      </w:r>
      <w:r>
        <w:rPr>
          <w:rFonts w:hint="eastAsia"/>
        </w:rPr>
        <w:t xml:space="preserve"> pushAlive</w:t>
      </w:r>
    </w:p>
    <w:p w:rsidR="00BE5A6F" w:rsidRDefault="00BE5A6F" w:rsidP="00BE5A6F">
      <w:pPr>
        <w:pStyle w:val="a5"/>
        <w:spacing w:before="93"/>
      </w:pPr>
      <w:r>
        <w:rPr>
          <w:rFonts w:hint="eastAsia"/>
        </w:rPr>
        <w:t>每</w:t>
      </w:r>
      <w:r>
        <w:rPr>
          <w:rFonts w:hint="eastAsia"/>
        </w:rPr>
        <w:t>10</w:t>
      </w:r>
      <w:r>
        <w:rPr>
          <w:rFonts w:hint="eastAsia"/>
        </w:rPr>
        <w:t>分钟左右发送一次确认推流存续，或</w:t>
      </w:r>
      <w:r>
        <w:rPr>
          <w:rFonts w:hint="eastAsia"/>
        </w:rPr>
        <w:t>/</w:t>
      </w:r>
      <w:r>
        <w:rPr>
          <w:rFonts w:hint="eastAsia"/>
        </w:rPr>
        <w:t>和汇报该流产生了分段录像文件。</w:t>
      </w:r>
      <w:r w:rsidR="00C07FA3" w:rsidRPr="00C07FA3">
        <w:rPr>
          <w:rFonts w:hint="eastAsia"/>
        </w:rPr>
        <w:t>因此</w:t>
      </w:r>
      <w:r w:rsidR="00C07FA3">
        <w:rPr>
          <w:rFonts w:hint="eastAsia"/>
        </w:rPr>
        <w:t>pushAlive</w:t>
      </w:r>
      <w:r w:rsidR="00C07FA3" w:rsidRPr="00C07FA3">
        <w:rPr>
          <w:rFonts w:hint="eastAsia"/>
        </w:rPr>
        <w:t>间隔时间不长于录像文件分段时间。</w:t>
      </w:r>
      <w:r w:rsidR="00224985">
        <w:rPr>
          <w:rFonts w:hint="eastAsia"/>
        </w:rPr>
        <w:t>通过返回信息，前端服务器可以通知流服务器强行断开推流。</w:t>
      </w:r>
    </w:p>
    <w:p w:rsidR="00BE5A6F" w:rsidRDefault="00BE5A6F" w:rsidP="00BE5A6F">
      <w:pPr>
        <w:pStyle w:val="a5"/>
        <w:spacing w:before="93"/>
      </w:pPr>
      <w:r>
        <w:rPr>
          <w:rFonts w:hint="eastAsia"/>
        </w:rPr>
        <w:t>流的信息用</w:t>
      </w:r>
      <w:r>
        <w:rPr>
          <w:rFonts w:hint="eastAsia"/>
        </w:rPr>
        <w:t>JSON</w:t>
      </w:r>
      <w:r>
        <w:rPr>
          <w:rFonts w:hint="eastAsia"/>
        </w:rPr>
        <w:t>数组表示，每次发送可同时汇报多条流的信息，这样一次连接就可以发送所有存续流的信息。</w:t>
      </w:r>
    </w:p>
    <w:p w:rsidR="00BE5A6F" w:rsidRDefault="00BE5A6F" w:rsidP="00BE5A6F">
      <w:pPr>
        <w:pStyle w:val="a5"/>
        <w:spacing w:before="93"/>
      </w:pPr>
      <w:r>
        <w:t>流媒体服务器发送</w:t>
      </w:r>
      <w:r>
        <w:rPr>
          <w:rFonts w:hint="eastAsia"/>
        </w:rPr>
        <w:t>：</w:t>
      </w:r>
    </w:p>
    <w:tbl>
      <w:tblPr>
        <w:tblStyle w:val="aa"/>
        <w:tblW w:w="0" w:type="auto"/>
        <w:tblLook w:val="04A0"/>
      </w:tblPr>
      <w:tblGrid>
        <w:gridCol w:w="2235"/>
        <w:gridCol w:w="6287"/>
      </w:tblGrid>
      <w:tr w:rsidR="00BE5A6F" w:rsidTr="00200E14">
        <w:tc>
          <w:tcPr>
            <w:tcW w:w="2235" w:type="dxa"/>
          </w:tcPr>
          <w:p w:rsidR="00BE5A6F" w:rsidRDefault="00BE5A6F" w:rsidP="00200E14">
            <w:pPr>
              <w:pStyle w:val="ab"/>
            </w:pPr>
            <w:r>
              <w:rPr>
                <w:rFonts w:hint="eastAsia"/>
              </w:rPr>
              <w:t>action</w:t>
            </w:r>
          </w:p>
        </w:tc>
        <w:tc>
          <w:tcPr>
            <w:tcW w:w="6287" w:type="dxa"/>
          </w:tcPr>
          <w:p w:rsidR="00BE5A6F" w:rsidRDefault="00BE5A6F" w:rsidP="00200E14">
            <w:pPr>
              <w:pStyle w:val="ab"/>
            </w:pPr>
            <w:r>
              <w:rPr>
                <w:rFonts w:hint="eastAsia"/>
              </w:rPr>
              <w:t>pushAlive</w:t>
            </w:r>
          </w:p>
        </w:tc>
      </w:tr>
      <w:tr w:rsidR="00BE5A6F" w:rsidRPr="0091751B" w:rsidTr="00200E14">
        <w:tc>
          <w:tcPr>
            <w:tcW w:w="2235" w:type="dxa"/>
          </w:tcPr>
          <w:p w:rsidR="00BE5A6F" w:rsidRPr="0091751B" w:rsidRDefault="00BE5A6F" w:rsidP="00200E14">
            <w:pPr>
              <w:pStyle w:val="ab"/>
              <w:jc w:val="center"/>
              <w:rPr>
                <w:b/>
              </w:rPr>
            </w:pPr>
            <w:r w:rsidRPr="0091751B">
              <w:rPr>
                <w:rFonts w:hint="eastAsia"/>
                <w:b/>
              </w:rPr>
              <w:t>属性</w:t>
            </w:r>
          </w:p>
        </w:tc>
        <w:tc>
          <w:tcPr>
            <w:tcW w:w="6287" w:type="dxa"/>
          </w:tcPr>
          <w:p w:rsidR="00BE5A6F" w:rsidRPr="0091751B" w:rsidRDefault="00BE5A6F" w:rsidP="00200E14">
            <w:pPr>
              <w:pStyle w:val="ab"/>
              <w:jc w:val="center"/>
              <w:rPr>
                <w:b/>
              </w:rPr>
            </w:pPr>
            <w:r w:rsidRPr="0091751B">
              <w:rPr>
                <w:rFonts w:hint="eastAsia"/>
                <w:b/>
              </w:rPr>
              <w:t>说明</w:t>
            </w:r>
          </w:p>
        </w:tc>
      </w:tr>
      <w:tr w:rsidR="00472DBC" w:rsidTr="00200E14">
        <w:tc>
          <w:tcPr>
            <w:tcW w:w="2235" w:type="dxa"/>
          </w:tcPr>
          <w:p w:rsidR="00472DBC" w:rsidRDefault="00472DBC" w:rsidP="00200E14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6287" w:type="dxa"/>
          </w:tcPr>
          <w:p w:rsidR="00472DBC" w:rsidRDefault="00472DBC" w:rsidP="00200E14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存续流数组。</w:t>
            </w:r>
          </w:p>
        </w:tc>
      </w:tr>
      <w:tr w:rsidR="00472DBC" w:rsidTr="00200E14">
        <w:tc>
          <w:tcPr>
            <w:tcW w:w="2235" w:type="dxa"/>
          </w:tcPr>
          <w:p w:rsidR="00472DBC" w:rsidRDefault="00472DBC" w:rsidP="00200E14">
            <w:pPr>
              <w:pStyle w:val="ab"/>
              <w:rPr>
                <w:rFonts w:hint="eastAsia"/>
              </w:rPr>
            </w:pPr>
          </w:p>
        </w:tc>
        <w:tc>
          <w:tcPr>
            <w:tcW w:w="6287" w:type="dxa"/>
          </w:tcPr>
          <w:p w:rsidR="00472DBC" w:rsidRDefault="00472DBC" w:rsidP="00472DBC">
            <w:pPr>
              <w:pStyle w:val="ab"/>
              <w:jc w:val="center"/>
              <w:rPr>
                <w:rFonts w:hint="eastAsia"/>
              </w:rPr>
            </w:pPr>
            <w:r w:rsidRPr="00472DBC">
              <w:rPr>
                <w:rFonts w:hint="eastAsia"/>
                <w:b/>
              </w:rPr>
              <w:t>存续流数组属性</w:t>
            </w:r>
          </w:p>
        </w:tc>
      </w:tr>
      <w:tr w:rsidR="00BE5A6F" w:rsidTr="00200E14">
        <w:tc>
          <w:tcPr>
            <w:tcW w:w="2235" w:type="dxa"/>
          </w:tcPr>
          <w:p w:rsidR="00BE5A6F" w:rsidRDefault="00BE5A6F" w:rsidP="00200E14">
            <w:pPr>
              <w:pStyle w:val="ab"/>
            </w:pPr>
            <w:r>
              <w:rPr>
                <w:rFonts w:hint="eastAsia"/>
              </w:rPr>
              <w:t>stream</w:t>
            </w:r>
          </w:p>
        </w:tc>
        <w:tc>
          <w:tcPr>
            <w:tcW w:w="6287" w:type="dxa"/>
          </w:tcPr>
          <w:p w:rsidR="00BE5A6F" w:rsidRDefault="00BE5A6F" w:rsidP="00200E14">
            <w:pPr>
              <w:pStyle w:val="ab"/>
            </w:pPr>
            <w:r>
              <w:rPr>
                <w:rFonts w:hint="eastAsia"/>
              </w:rPr>
              <w:t>流识别字串。</w:t>
            </w:r>
          </w:p>
        </w:tc>
      </w:tr>
      <w:tr w:rsidR="00BE5A6F" w:rsidTr="00200E14">
        <w:tc>
          <w:tcPr>
            <w:tcW w:w="2235" w:type="dxa"/>
          </w:tcPr>
          <w:p w:rsidR="00BE5A6F" w:rsidRDefault="00BE5A6F" w:rsidP="00200E14">
            <w:pPr>
              <w:pStyle w:val="ab"/>
            </w:pPr>
            <w:r>
              <w:rPr>
                <w:rFonts w:hint="eastAsia"/>
              </w:rPr>
              <w:t>recordFile</w:t>
            </w:r>
          </w:p>
        </w:tc>
        <w:tc>
          <w:tcPr>
            <w:tcW w:w="6287" w:type="dxa"/>
          </w:tcPr>
          <w:p w:rsidR="00BE5A6F" w:rsidRDefault="00BE5A6F" w:rsidP="00200E14">
            <w:pPr>
              <w:pStyle w:val="ab"/>
            </w:pPr>
            <w:r>
              <w:rPr>
                <w:rFonts w:hint="eastAsia"/>
              </w:rPr>
              <w:t>分段录像文件路径。</w:t>
            </w:r>
          </w:p>
        </w:tc>
      </w:tr>
      <w:tr w:rsidR="00BE5A6F" w:rsidTr="00200E14">
        <w:tc>
          <w:tcPr>
            <w:tcW w:w="2235" w:type="dxa"/>
          </w:tcPr>
          <w:p w:rsidR="00BE5A6F" w:rsidRDefault="00BE5A6F" w:rsidP="00200E14">
            <w:pPr>
              <w:pStyle w:val="ab"/>
            </w:pPr>
            <w:r>
              <w:rPr>
                <w:rFonts w:hint="eastAsia"/>
              </w:rPr>
              <w:t>beginOffset</w:t>
            </w:r>
          </w:p>
        </w:tc>
        <w:tc>
          <w:tcPr>
            <w:tcW w:w="6287" w:type="dxa"/>
          </w:tcPr>
          <w:p w:rsidR="00BE5A6F" w:rsidRDefault="00BE5A6F" w:rsidP="00200E14">
            <w:pPr>
              <w:pStyle w:val="ab"/>
            </w:pPr>
            <w:r>
              <w:rPr>
                <w:rFonts w:hint="eastAsia"/>
              </w:rPr>
              <w:t>录像文件开始录像时间偏移</w:t>
            </w:r>
            <w:r w:rsidR="00BD0E0D">
              <w:rPr>
                <w:rFonts w:hint="eastAsia"/>
              </w:rPr>
              <w:t>(</w:t>
            </w:r>
            <w:r w:rsidR="00BD0E0D">
              <w:rPr>
                <w:rFonts w:hint="eastAsia"/>
              </w:rPr>
              <w:t>秒</w:t>
            </w:r>
            <w:r w:rsidR="00BD0E0D">
              <w:rPr>
                <w:rFonts w:hint="eastAsia"/>
              </w:rPr>
              <w:t>)</w:t>
            </w:r>
            <w:r w:rsidR="00BD0E0D">
              <w:rPr>
                <w:rFonts w:hint="eastAsia"/>
              </w:rPr>
              <w:t>，视频流最开始的偏移为</w:t>
            </w:r>
            <w:r w:rsidR="00BD0E0D">
              <w:rPr>
                <w:rFonts w:hint="eastAsia"/>
              </w:rPr>
              <w:t>0</w:t>
            </w:r>
          </w:p>
        </w:tc>
      </w:tr>
      <w:tr w:rsidR="00BE5A6F" w:rsidTr="00200E14">
        <w:tc>
          <w:tcPr>
            <w:tcW w:w="2235" w:type="dxa"/>
          </w:tcPr>
          <w:p w:rsidR="00BE5A6F" w:rsidRDefault="00BE5A6F" w:rsidP="00200E14">
            <w:pPr>
              <w:pStyle w:val="ab"/>
            </w:pPr>
            <w:r>
              <w:rPr>
                <w:rFonts w:hint="eastAsia"/>
              </w:rPr>
              <w:t>endOffset</w:t>
            </w:r>
          </w:p>
        </w:tc>
        <w:tc>
          <w:tcPr>
            <w:tcW w:w="6287" w:type="dxa"/>
          </w:tcPr>
          <w:p w:rsidR="00BE5A6F" w:rsidRPr="00BD0E0D" w:rsidRDefault="00BE5A6F" w:rsidP="00200E14">
            <w:pPr>
              <w:pStyle w:val="ab"/>
            </w:pPr>
            <w:r>
              <w:rPr>
                <w:rFonts w:hint="eastAsia"/>
              </w:rPr>
              <w:t>录像文件</w:t>
            </w:r>
            <w:r w:rsidR="00BD0E0D">
              <w:rPr>
                <w:rFonts w:hint="eastAsia"/>
              </w:rPr>
              <w:t>结束</w:t>
            </w:r>
            <w:r>
              <w:rPr>
                <w:rFonts w:hint="eastAsia"/>
              </w:rPr>
              <w:t>录像时间偏移</w:t>
            </w:r>
            <w:r w:rsidR="00BD0E0D">
              <w:rPr>
                <w:rFonts w:hint="eastAsia"/>
              </w:rPr>
              <w:t>(</w:t>
            </w:r>
            <w:r w:rsidR="00BD0E0D">
              <w:rPr>
                <w:rFonts w:hint="eastAsia"/>
              </w:rPr>
              <w:t>秒</w:t>
            </w:r>
            <w:r w:rsidR="00BD0E0D">
              <w:rPr>
                <w:rFonts w:hint="eastAsia"/>
              </w:rPr>
              <w:t>)</w:t>
            </w:r>
          </w:p>
        </w:tc>
      </w:tr>
    </w:tbl>
    <w:p w:rsidR="00BE5A6F" w:rsidRDefault="00BD0E0D" w:rsidP="00BE5A6F">
      <w:pPr>
        <w:pStyle w:val="a5"/>
        <w:spacing w:before="93"/>
      </w:pPr>
      <w:r>
        <w:rPr>
          <w:rFonts w:hint="eastAsia"/>
        </w:rPr>
        <w:t>例：</w:t>
      </w:r>
    </w:p>
    <w:p w:rsidR="00BD0E0D" w:rsidRDefault="00BD0E0D" w:rsidP="00BD0E0D">
      <w:pPr>
        <w:pStyle w:val="Source"/>
      </w:pPr>
      <w:r>
        <w:rPr>
          <w:rFonts w:hint="eastAsia"/>
        </w:rPr>
        <w:t>{"</w:t>
      </w:r>
      <w:r>
        <w:t>action</w:t>
      </w:r>
      <w:r>
        <w:rPr>
          <w:rFonts w:hint="eastAsia"/>
        </w:rPr>
        <w:t>":"pushAlive", "list":[{"stream":"</w:t>
      </w:r>
      <w:r>
        <w:rPr>
          <w:rFonts w:hint="eastAsia"/>
        </w:rPr>
        <w:t>第一条流的</w:t>
      </w:r>
      <w:r>
        <w:rPr>
          <w:rFonts w:hint="eastAsia"/>
        </w:rPr>
        <w:t>ID</w:t>
      </w:r>
      <w:r>
        <w:rPr>
          <w:rFonts w:hint="eastAsia"/>
        </w:rPr>
        <w:t>字串</w:t>
      </w:r>
      <w:r>
        <w:rPr>
          <w:rFonts w:hint="eastAsia"/>
        </w:rPr>
        <w:t>","recordfile"</w:t>
      </w:r>
      <w:r>
        <w:t>:</w:t>
      </w:r>
      <w:r>
        <w:rPr>
          <w:rFonts w:hint="eastAsia"/>
        </w:rPr>
        <w:t>"/record/3294293.mp4","beginOffset":600,</w:t>
      </w:r>
      <w:r w:rsidRPr="00BD0E0D">
        <w:rPr>
          <w:rFonts w:hint="eastAsia"/>
        </w:rPr>
        <w:t xml:space="preserve"> </w:t>
      </w:r>
      <w:r>
        <w:rPr>
          <w:rFonts w:hint="eastAsia"/>
        </w:rPr>
        <w:t>"endOffset":1200},{"stream":"</w:t>
      </w:r>
      <w:r>
        <w:rPr>
          <w:rFonts w:hint="eastAsia"/>
        </w:rPr>
        <w:t>第二条流的</w:t>
      </w:r>
      <w:r>
        <w:rPr>
          <w:rFonts w:hint="eastAsia"/>
        </w:rPr>
        <w:t>ID</w:t>
      </w:r>
      <w:r>
        <w:rPr>
          <w:rFonts w:hint="eastAsia"/>
        </w:rPr>
        <w:t>字串</w:t>
      </w:r>
      <w:r>
        <w:rPr>
          <w:rFonts w:hint="eastAsia"/>
        </w:rPr>
        <w:t>"</w:t>
      </w:r>
      <w:r>
        <w:t>…</w:t>
      </w:r>
      <w:r>
        <w:rPr>
          <w:rFonts w:hint="eastAsia"/>
        </w:rPr>
        <w:t xml:space="preserve"> }] }</w:t>
      </w:r>
    </w:p>
    <w:p w:rsidR="00BD0E0D" w:rsidRDefault="00BD0E0D" w:rsidP="00BD0E0D">
      <w:pPr>
        <w:pStyle w:val="a5"/>
        <w:spacing w:before="93"/>
      </w:pPr>
      <w:r>
        <w:rPr>
          <w:rFonts w:hint="eastAsia"/>
        </w:rPr>
        <w:t>应答：</w:t>
      </w:r>
    </w:p>
    <w:tbl>
      <w:tblPr>
        <w:tblStyle w:val="aa"/>
        <w:tblW w:w="0" w:type="auto"/>
        <w:tblLook w:val="04A0"/>
      </w:tblPr>
      <w:tblGrid>
        <w:gridCol w:w="2235"/>
        <w:gridCol w:w="6287"/>
      </w:tblGrid>
      <w:tr w:rsidR="00BD0E0D" w:rsidRPr="0091751B" w:rsidTr="00200E14">
        <w:tc>
          <w:tcPr>
            <w:tcW w:w="2235" w:type="dxa"/>
          </w:tcPr>
          <w:p w:rsidR="00BD0E0D" w:rsidRPr="0091751B" w:rsidRDefault="00BD0E0D" w:rsidP="00200E14">
            <w:pPr>
              <w:pStyle w:val="ab"/>
              <w:jc w:val="center"/>
              <w:rPr>
                <w:b/>
              </w:rPr>
            </w:pPr>
            <w:r w:rsidRPr="0091751B">
              <w:rPr>
                <w:rFonts w:hint="eastAsia"/>
                <w:b/>
              </w:rPr>
              <w:t>属性</w:t>
            </w:r>
          </w:p>
        </w:tc>
        <w:tc>
          <w:tcPr>
            <w:tcW w:w="6287" w:type="dxa"/>
          </w:tcPr>
          <w:p w:rsidR="00BD0E0D" w:rsidRPr="0091751B" w:rsidRDefault="00BD0E0D" w:rsidP="00200E14">
            <w:pPr>
              <w:pStyle w:val="ab"/>
              <w:jc w:val="center"/>
              <w:rPr>
                <w:b/>
              </w:rPr>
            </w:pPr>
            <w:r w:rsidRPr="0091751B">
              <w:rPr>
                <w:rFonts w:hint="eastAsia"/>
                <w:b/>
              </w:rPr>
              <w:t>说明</w:t>
            </w:r>
          </w:p>
        </w:tc>
      </w:tr>
      <w:tr w:rsidR="00BD0E0D" w:rsidTr="00200E14">
        <w:tc>
          <w:tcPr>
            <w:tcW w:w="2235" w:type="dxa"/>
          </w:tcPr>
          <w:p w:rsidR="00BD0E0D" w:rsidRDefault="00BD0E0D" w:rsidP="00200E14">
            <w:pPr>
              <w:pStyle w:val="ab"/>
            </w:pPr>
            <w:r>
              <w:rPr>
                <w:rFonts w:hint="eastAsia"/>
              </w:rPr>
              <w:t>success</w:t>
            </w:r>
          </w:p>
        </w:tc>
        <w:tc>
          <w:tcPr>
            <w:tcW w:w="6287" w:type="dxa"/>
          </w:tcPr>
          <w:p w:rsidR="00BD0E0D" w:rsidRDefault="00BD0E0D" w:rsidP="00BD0E0D">
            <w:pPr>
              <w:pStyle w:val="ab"/>
            </w:pPr>
            <w:r>
              <w:rPr>
                <w:rFonts w:hint="eastAsia"/>
              </w:rPr>
              <w:t>是否正常接收。是：</w:t>
            </w:r>
            <w:r>
              <w:rPr>
                <w:rFonts w:hint="eastAsia"/>
              </w:rPr>
              <w:t xml:space="preserve">true, </w:t>
            </w:r>
            <w:r>
              <w:rPr>
                <w:rFonts w:hint="eastAsia"/>
              </w:rPr>
              <w:t>否：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。返回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通常是找不到流。</w:t>
            </w:r>
          </w:p>
        </w:tc>
      </w:tr>
      <w:tr w:rsidR="00BD0E0D" w:rsidTr="00200E14">
        <w:tc>
          <w:tcPr>
            <w:tcW w:w="2235" w:type="dxa"/>
          </w:tcPr>
          <w:p w:rsidR="00BD0E0D" w:rsidRPr="00BD0E0D" w:rsidRDefault="00F7442A" w:rsidP="00200E14">
            <w:pPr>
              <w:pStyle w:val="ab"/>
            </w:pPr>
            <w:r w:rsidRPr="00F7442A">
              <w:t>block</w:t>
            </w:r>
          </w:p>
        </w:tc>
        <w:tc>
          <w:tcPr>
            <w:tcW w:w="6287" w:type="dxa"/>
          </w:tcPr>
          <w:p w:rsidR="00BD0E0D" w:rsidRDefault="00F7442A" w:rsidP="00BD0E0D">
            <w:pPr>
              <w:pStyle w:val="ab"/>
            </w:pPr>
            <w:r>
              <w:rPr>
                <w:rFonts w:hint="eastAsia"/>
              </w:rPr>
              <w:t>需要强制中断的流列表，流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之间用分号</w:t>
            </w:r>
            <w:r>
              <w:t>”</w:t>
            </w:r>
            <w:r>
              <w:rPr>
                <w:rFonts w:hint="eastAsia"/>
              </w:rPr>
              <w:t>;</w:t>
            </w:r>
            <w:r>
              <w:t>”</w:t>
            </w:r>
            <w:r>
              <w:t>间隔</w:t>
            </w:r>
          </w:p>
        </w:tc>
      </w:tr>
    </w:tbl>
    <w:p w:rsidR="00F7442A" w:rsidRDefault="00F7442A" w:rsidP="00F7442A">
      <w:pPr>
        <w:pStyle w:val="Source"/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>{ "success":"</w:t>
      </w:r>
      <w:r>
        <w:t>true</w:t>
      </w:r>
      <w:r>
        <w:rPr>
          <w:rFonts w:hint="eastAsia"/>
        </w:rPr>
        <w:t>"</w:t>
      </w:r>
      <w:r>
        <w:t xml:space="preserve">, </w:t>
      </w:r>
      <w:r>
        <w:rPr>
          <w:rFonts w:hint="eastAsia"/>
        </w:rPr>
        <w:t>"</w:t>
      </w:r>
      <w:r w:rsidRPr="00F7442A">
        <w:t xml:space="preserve"> block</w:t>
      </w:r>
      <w:r>
        <w:rPr>
          <w:rFonts w:hint="eastAsia"/>
        </w:rPr>
        <w:t xml:space="preserve"> ":"</w:t>
      </w:r>
      <w:r>
        <w:rPr>
          <w:rFonts w:hint="eastAsia"/>
        </w:rPr>
        <w:t>第一条流的</w:t>
      </w:r>
      <w:r>
        <w:rPr>
          <w:rFonts w:hint="eastAsia"/>
        </w:rPr>
        <w:t>ID</w:t>
      </w:r>
      <w:r>
        <w:rPr>
          <w:rFonts w:hint="eastAsia"/>
        </w:rPr>
        <w:t>字串</w:t>
      </w:r>
      <w:r>
        <w:rPr>
          <w:rFonts w:hint="eastAsia"/>
        </w:rPr>
        <w:t>;</w:t>
      </w:r>
      <w:r w:rsidRPr="00F7442A">
        <w:rPr>
          <w:rFonts w:hint="eastAsia"/>
        </w:rPr>
        <w:t xml:space="preserve"> </w:t>
      </w:r>
      <w:r>
        <w:rPr>
          <w:rFonts w:hint="eastAsia"/>
        </w:rPr>
        <w:t>第二条流的</w:t>
      </w:r>
      <w:r>
        <w:rPr>
          <w:rFonts w:hint="eastAsia"/>
        </w:rPr>
        <w:t>ID</w:t>
      </w:r>
      <w:r>
        <w:rPr>
          <w:rFonts w:hint="eastAsia"/>
        </w:rPr>
        <w:t>字串</w:t>
      </w:r>
      <w:r>
        <w:t>…</w:t>
      </w:r>
      <w:r>
        <w:rPr>
          <w:rFonts w:hint="eastAsia"/>
        </w:rPr>
        <w:t>"</w:t>
      </w:r>
      <w:r>
        <w:t>}</w:t>
      </w:r>
    </w:p>
    <w:p w:rsidR="00472DBC" w:rsidRDefault="00472DBC" w:rsidP="00472DBC">
      <w:pPr>
        <w:pStyle w:val="o2"/>
      </w:pPr>
      <w:r>
        <w:t>推流存续</w:t>
      </w:r>
      <w:r>
        <w:rPr>
          <w:rFonts w:hint="eastAsia"/>
        </w:rPr>
        <w:t>（</w:t>
      </w:r>
      <w:r>
        <w:t>单流</w:t>
      </w:r>
      <w:r>
        <w:rPr>
          <w:rFonts w:hint="eastAsia"/>
        </w:rPr>
        <w:t>）</w:t>
      </w:r>
      <w:r>
        <w:rPr>
          <w:rFonts w:hint="eastAsia"/>
        </w:rPr>
        <w:t xml:space="preserve"> pushAlive2</w:t>
      </w:r>
    </w:p>
    <w:p w:rsidR="00472DBC" w:rsidRDefault="00472DBC" w:rsidP="00472DBC">
      <w:pPr>
        <w:pStyle w:val="a5"/>
        <w:spacing w:before="93"/>
        <w:rPr>
          <w:rFonts w:hint="eastAsia"/>
        </w:rPr>
      </w:pPr>
      <w:r>
        <w:t>功能与</w:t>
      </w:r>
      <w:r>
        <w:rPr>
          <w:rFonts w:hint="eastAsia"/>
        </w:rPr>
        <w:t>pushAlive</w:t>
      </w:r>
      <w:r>
        <w:rPr>
          <w:rFonts w:hint="eastAsia"/>
        </w:rPr>
        <w:t>类似，不过只处理</w:t>
      </w:r>
      <w:r>
        <w:rPr>
          <w:rFonts w:hint="eastAsia"/>
        </w:rPr>
        <w:t>1</w:t>
      </w:r>
      <w:r>
        <w:rPr>
          <w:rFonts w:hint="eastAsia"/>
        </w:rPr>
        <w:t>条流。</w:t>
      </w:r>
    </w:p>
    <w:p w:rsidR="00472DBC" w:rsidRDefault="00472DBC" w:rsidP="00472DBC">
      <w:pPr>
        <w:pStyle w:val="a5"/>
        <w:spacing w:before="93"/>
      </w:pPr>
      <w:r>
        <w:t>流媒体服务器发送</w:t>
      </w:r>
      <w:r>
        <w:rPr>
          <w:rFonts w:hint="eastAsia"/>
        </w:rPr>
        <w:t>：</w:t>
      </w:r>
    </w:p>
    <w:tbl>
      <w:tblPr>
        <w:tblStyle w:val="aa"/>
        <w:tblW w:w="0" w:type="auto"/>
        <w:tblLook w:val="04A0"/>
      </w:tblPr>
      <w:tblGrid>
        <w:gridCol w:w="2235"/>
        <w:gridCol w:w="6287"/>
      </w:tblGrid>
      <w:tr w:rsidR="00472DBC" w:rsidTr="00200E14">
        <w:tc>
          <w:tcPr>
            <w:tcW w:w="2235" w:type="dxa"/>
          </w:tcPr>
          <w:p w:rsidR="00472DBC" w:rsidRDefault="00472DBC" w:rsidP="00200E14">
            <w:pPr>
              <w:pStyle w:val="ab"/>
            </w:pPr>
            <w:r>
              <w:rPr>
                <w:rFonts w:hint="eastAsia"/>
              </w:rPr>
              <w:t>action</w:t>
            </w:r>
          </w:p>
        </w:tc>
        <w:tc>
          <w:tcPr>
            <w:tcW w:w="6287" w:type="dxa"/>
          </w:tcPr>
          <w:p w:rsidR="00472DBC" w:rsidRDefault="00472DBC" w:rsidP="00200E14">
            <w:pPr>
              <w:pStyle w:val="ab"/>
            </w:pPr>
            <w:r>
              <w:rPr>
                <w:rFonts w:hint="eastAsia"/>
              </w:rPr>
              <w:t>pushAlive2</w:t>
            </w:r>
          </w:p>
        </w:tc>
      </w:tr>
      <w:tr w:rsidR="00472DBC" w:rsidRPr="0091751B" w:rsidTr="00200E14">
        <w:tc>
          <w:tcPr>
            <w:tcW w:w="2235" w:type="dxa"/>
          </w:tcPr>
          <w:p w:rsidR="00472DBC" w:rsidRPr="0091751B" w:rsidRDefault="00472DBC" w:rsidP="00200E14">
            <w:pPr>
              <w:pStyle w:val="ab"/>
              <w:jc w:val="center"/>
              <w:rPr>
                <w:b/>
              </w:rPr>
            </w:pPr>
            <w:r w:rsidRPr="0091751B">
              <w:rPr>
                <w:rFonts w:hint="eastAsia"/>
                <w:b/>
              </w:rPr>
              <w:t>属性</w:t>
            </w:r>
          </w:p>
        </w:tc>
        <w:tc>
          <w:tcPr>
            <w:tcW w:w="6287" w:type="dxa"/>
          </w:tcPr>
          <w:p w:rsidR="00472DBC" w:rsidRPr="0091751B" w:rsidRDefault="00472DBC" w:rsidP="00200E14">
            <w:pPr>
              <w:pStyle w:val="ab"/>
              <w:jc w:val="center"/>
              <w:rPr>
                <w:b/>
              </w:rPr>
            </w:pPr>
            <w:r w:rsidRPr="0091751B">
              <w:rPr>
                <w:rFonts w:hint="eastAsia"/>
                <w:b/>
              </w:rPr>
              <w:t>说明</w:t>
            </w:r>
          </w:p>
        </w:tc>
      </w:tr>
      <w:tr w:rsidR="00472DBC" w:rsidTr="00200E14">
        <w:tc>
          <w:tcPr>
            <w:tcW w:w="2235" w:type="dxa"/>
          </w:tcPr>
          <w:p w:rsidR="00472DBC" w:rsidRDefault="00472DBC" w:rsidP="00200E14">
            <w:pPr>
              <w:pStyle w:val="ab"/>
            </w:pPr>
            <w:r>
              <w:rPr>
                <w:rFonts w:hint="eastAsia"/>
              </w:rPr>
              <w:t>stream</w:t>
            </w:r>
          </w:p>
        </w:tc>
        <w:tc>
          <w:tcPr>
            <w:tcW w:w="6287" w:type="dxa"/>
          </w:tcPr>
          <w:p w:rsidR="00472DBC" w:rsidRDefault="00472DBC" w:rsidP="00200E14">
            <w:pPr>
              <w:pStyle w:val="ab"/>
            </w:pPr>
            <w:r>
              <w:rPr>
                <w:rFonts w:hint="eastAsia"/>
              </w:rPr>
              <w:t>流识别字串。</w:t>
            </w:r>
          </w:p>
        </w:tc>
      </w:tr>
      <w:tr w:rsidR="00472DBC" w:rsidTr="00200E14">
        <w:tc>
          <w:tcPr>
            <w:tcW w:w="2235" w:type="dxa"/>
          </w:tcPr>
          <w:p w:rsidR="00472DBC" w:rsidRDefault="00472DBC" w:rsidP="00200E14">
            <w:pPr>
              <w:pStyle w:val="ab"/>
            </w:pPr>
            <w:r>
              <w:rPr>
                <w:rFonts w:hint="eastAsia"/>
              </w:rPr>
              <w:t>recordFile</w:t>
            </w:r>
          </w:p>
        </w:tc>
        <w:tc>
          <w:tcPr>
            <w:tcW w:w="6287" w:type="dxa"/>
          </w:tcPr>
          <w:p w:rsidR="00472DBC" w:rsidRDefault="00472DBC" w:rsidP="00200E14">
            <w:pPr>
              <w:pStyle w:val="ab"/>
            </w:pPr>
            <w:r>
              <w:rPr>
                <w:rFonts w:hint="eastAsia"/>
              </w:rPr>
              <w:t>分段录像文件路径。</w:t>
            </w:r>
          </w:p>
        </w:tc>
      </w:tr>
      <w:tr w:rsidR="00472DBC" w:rsidTr="00200E14">
        <w:tc>
          <w:tcPr>
            <w:tcW w:w="2235" w:type="dxa"/>
          </w:tcPr>
          <w:p w:rsidR="00472DBC" w:rsidRDefault="00472DBC" w:rsidP="00200E14">
            <w:pPr>
              <w:pStyle w:val="ab"/>
            </w:pPr>
            <w:r>
              <w:rPr>
                <w:rFonts w:hint="eastAsia"/>
              </w:rPr>
              <w:t>beginOffset</w:t>
            </w:r>
          </w:p>
        </w:tc>
        <w:tc>
          <w:tcPr>
            <w:tcW w:w="6287" w:type="dxa"/>
          </w:tcPr>
          <w:p w:rsidR="00472DBC" w:rsidRDefault="00472DBC" w:rsidP="00200E14">
            <w:pPr>
              <w:pStyle w:val="ab"/>
            </w:pPr>
            <w:r>
              <w:rPr>
                <w:rFonts w:hint="eastAsia"/>
              </w:rPr>
              <w:t>录像文件开始录像时间偏移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，视频流最开始的偏移为</w:t>
            </w:r>
            <w:r>
              <w:rPr>
                <w:rFonts w:hint="eastAsia"/>
              </w:rPr>
              <w:t>0</w:t>
            </w:r>
          </w:p>
        </w:tc>
      </w:tr>
      <w:tr w:rsidR="00472DBC" w:rsidTr="00200E14">
        <w:tc>
          <w:tcPr>
            <w:tcW w:w="2235" w:type="dxa"/>
          </w:tcPr>
          <w:p w:rsidR="00472DBC" w:rsidRDefault="00472DBC" w:rsidP="00200E14">
            <w:pPr>
              <w:pStyle w:val="ab"/>
            </w:pPr>
            <w:r>
              <w:rPr>
                <w:rFonts w:hint="eastAsia"/>
              </w:rPr>
              <w:t>endOffset</w:t>
            </w:r>
          </w:p>
        </w:tc>
        <w:tc>
          <w:tcPr>
            <w:tcW w:w="6287" w:type="dxa"/>
          </w:tcPr>
          <w:p w:rsidR="00472DBC" w:rsidRPr="00BD0E0D" w:rsidRDefault="00472DBC" w:rsidP="00200E14">
            <w:pPr>
              <w:pStyle w:val="ab"/>
            </w:pPr>
            <w:r>
              <w:rPr>
                <w:rFonts w:hint="eastAsia"/>
              </w:rPr>
              <w:t>录像文件结束录像时间偏移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</w:t>
            </w:r>
          </w:p>
        </w:tc>
      </w:tr>
    </w:tbl>
    <w:p w:rsidR="00675423" w:rsidRPr="00675423" w:rsidRDefault="00675423" w:rsidP="00675423">
      <w:pPr>
        <w:pStyle w:val="a5"/>
        <w:spacing w:before="93"/>
        <w:rPr>
          <w:rFonts w:hint="eastAsia"/>
        </w:rPr>
      </w:pPr>
      <w:r w:rsidRPr="00675423">
        <w:rPr>
          <w:rFonts w:hint="eastAsia"/>
        </w:rPr>
        <w:lastRenderedPageBreak/>
        <w:t>stream</w:t>
      </w:r>
      <w:r w:rsidRPr="00675423">
        <w:rPr>
          <w:rFonts w:hint="eastAsia"/>
        </w:rPr>
        <w:t>属性是</w:t>
      </w:r>
      <w:r>
        <w:rPr>
          <w:rFonts w:hint="eastAsia"/>
        </w:rPr>
        <w:t>必须的，其它可选。</w:t>
      </w:r>
    </w:p>
    <w:p w:rsidR="00472DBC" w:rsidRDefault="00472DBC" w:rsidP="00472DBC">
      <w:pPr>
        <w:pStyle w:val="a5"/>
        <w:spacing w:before="93"/>
      </w:pPr>
      <w:r>
        <w:rPr>
          <w:rFonts w:hint="eastAsia"/>
        </w:rPr>
        <w:t>例：</w:t>
      </w:r>
    </w:p>
    <w:p w:rsidR="00472DBC" w:rsidRDefault="00472DBC" w:rsidP="00472DBC">
      <w:pPr>
        <w:pStyle w:val="Source"/>
      </w:pPr>
      <w:r>
        <w:rPr>
          <w:rFonts w:hint="eastAsia"/>
        </w:rPr>
        <w:t>{"</w:t>
      </w:r>
      <w:r>
        <w:t>action</w:t>
      </w:r>
      <w:r>
        <w:rPr>
          <w:rFonts w:hint="eastAsia"/>
        </w:rPr>
        <w:t>":"pushAlive", "stream":"</w:t>
      </w:r>
      <w:r>
        <w:rPr>
          <w:rFonts w:hint="eastAsia"/>
        </w:rPr>
        <w:t>流</w:t>
      </w:r>
      <w:r>
        <w:rPr>
          <w:rFonts w:hint="eastAsia"/>
        </w:rPr>
        <w:t>ID</w:t>
      </w:r>
      <w:r>
        <w:rPr>
          <w:rFonts w:hint="eastAsia"/>
        </w:rPr>
        <w:t>字串</w:t>
      </w:r>
      <w:r>
        <w:rPr>
          <w:rFonts w:hint="eastAsia"/>
        </w:rPr>
        <w:t>","recordfile"</w:t>
      </w:r>
      <w:r>
        <w:t>:</w:t>
      </w:r>
      <w:r>
        <w:rPr>
          <w:rFonts w:hint="eastAsia"/>
        </w:rPr>
        <w:t>"/record/3294293.mp4","beginOffset":600,</w:t>
      </w:r>
      <w:r w:rsidRPr="00BD0E0D">
        <w:rPr>
          <w:rFonts w:hint="eastAsia"/>
        </w:rPr>
        <w:t xml:space="preserve"> </w:t>
      </w:r>
      <w:r>
        <w:rPr>
          <w:rFonts w:hint="eastAsia"/>
        </w:rPr>
        <w:t>"endOffset":1200}</w:t>
      </w:r>
    </w:p>
    <w:p w:rsidR="00472DBC" w:rsidRDefault="00472DBC" w:rsidP="00472DBC">
      <w:pPr>
        <w:pStyle w:val="a5"/>
        <w:spacing w:before="93"/>
      </w:pPr>
      <w:r>
        <w:rPr>
          <w:rFonts w:hint="eastAsia"/>
        </w:rPr>
        <w:t>应答：</w:t>
      </w:r>
    </w:p>
    <w:tbl>
      <w:tblPr>
        <w:tblStyle w:val="aa"/>
        <w:tblW w:w="0" w:type="auto"/>
        <w:tblLook w:val="04A0"/>
      </w:tblPr>
      <w:tblGrid>
        <w:gridCol w:w="2235"/>
        <w:gridCol w:w="6287"/>
      </w:tblGrid>
      <w:tr w:rsidR="00472DBC" w:rsidRPr="0091751B" w:rsidTr="00200E14">
        <w:tc>
          <w:tcPr>
            <w:tcW w:w="2235" w:type="dxa"/>
          </w:tcPr>
          <w:p w:rsidR="00472DBC" w:rsidRPr="0091751B" w:rsidRDefault="00472DBC" w:rsidP="00200E14">
            <w:pPr>
              <w:pStyle w:val="ab"/>
              <w:jc w:val="center"/>
              <w:rPr>
                <w:b/>
              </w:rPr>
            </w:pPr>
            <w:r w:rsidRPr="0091751B">
              <w:rPr>
                <w:rFonts w:hint="eastAsia"/>
                <w:b/>
              </w:rPr>
              <w:t>属性</w:t>
            </w:r>
          </w:p>
        </w:tc>
        <w:tc>
          <w:tcPr>
            <w:tcW w:w="6287" w:type="dxa"/>
          </w:tcPr>
          <w:p w:rsidR="00472DBC" w:rsidRPr="0091751B" w:rsidRDefault="00472DBC" w:rsidP="00200E14">
            <w:pPr>
              <w:pStyle w:val="ab"/>
              <w:jc w:val="center"/>
              <w:rPr>
                <w:b/>
              </w:rPr>
            </w:pPr>
            <w:r w:rsidRPr="0091751B">
              <w:rPr>
                <w:rFonts w:hint="eastAsia"/>
                <w:b/>
              </w:rPr>
              <w:t>说明</w:t>
            </w:r>
          </w:p>
        </w:tc>
      </w:tr>
      <w:tr w:rsidR="00472DBC" w:rsidTr="00200E14">
        <w:tc>
          <w:tcPr>
            <w:tcW w:w="2235" w:type="dxa"/>
          </w:tcPr>
          <w:p w:rsidR="00472DBC" w:rsidRDefault="00472DBC" w:rsidP="00200E14">
            <w:pPr>
              <w:pStyle w:val="ab"/>
            </w:pPr>
            <w:r>
              <w:rPr>
                <w:rFonts w:hint="eastAsia"/>
              </w:rPr>
              <w:t>success</w:t>
            </w:r>
          </w:p>
        </w:tc>
        <w:tc>
          <w:tcPr>
            <w:tcW w:w="6287" w:type="dxa"/>
          </w:tcPr>
          <w:p w:rsidR="00472DBC" w:rsidRDefault="00472DBC" w:rsidP="00200E14">
            <w:pPr>
              <w:pStyle w:val="ab"/>
            </w:pPr>
            <w:r>
              <w:rPr>
                <w:rFonts w:hint="eastAsia"/>
              </w:rPr>
              <w:t>是否正常接收。是：</w:t>
            </w:r>
            <w:r>
              <w:rPr>
                <w:rFonts w:hint="eastAsia"/>
              </w:rPr>
              <w:t xml:space="preserve">true, </w:t>
            </w:r>
            <w:r>
              <w:rPr>
                <w:rFonts w:hint="eastAsia"/>
              </w:rPr>
              <w:t>否：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。返回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通常是找不到流。</w:t>
            </w:r>
          </w:p>
        </w:tc>
      </w:tr>
      <w:tr w:rsidR="00472DBC" w:rsidTr="00200E14">
        <w:tc>
          <w:tcPr>
            <w:tcW w:w="2235" w:type="dxa"/>
          </w:tcPr>
          <w:p w:rsidR="00472DBC" w:rsidRPr="00BD0E0D" w:rsidRDefault="00472DBC" w:rsidP="00200E14">
            <w:pPr>
              <w:pStyle w:val="ab"/>
            </w:pPr>
            <w:r w:rsidRPr="00F7442A">
              <w:t>block</w:t>
            </w:r>
          </w:p>
        </w:tc>
        <w:tc>
          <w:tcPr>
            <w:tcW w:w="6287" w:type="dxa"/>
          </w:tcPr>
          <w:p w:rsidR="00472DBC" w:rsidRDefault="00472DBC" w:rsidP="00200E14">
            <w:pPr>
              <w:pStyle w:val="ab"/>
            </w:pP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：此流需强制终止。没定义或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则不干预此流</w:t>
            </w:r>
          </w:p>
        </w:tc>
      </w:tr>
    </w:tbl>
    <w:p w:rsidR="00472DBC" w:rsidRDefault="00472DBC" w:rsidP="00472DBC">
      <w:pPr>
        <w:pStyle w:val="Source"/>
        <w:rPr>
          <w:rFonts w:hint="eastAsia"/>
        </w:rPr>
      </w:pPr>
      <w:r>
        <w:rPr>
          <w:rFonts w:hint="eastAsia"/>
        </w:rPr>
        <w:t>例，要求强行终止推流：</w:t>
      </w:r>
      <w:r>
        <w:rPr>
          <w:rFonts w:hint="eastAsia"/>
        </w:rPr>
        <w:t>{ "success":"</w:t>
      </w:r>
      <w:r>
        <w:t>true</w:t>
      </w:r>
      <w:r>
        <w:rPr>
          <w:rFonts w:hint="eastAsia"/>
        </w:rPr>
        <w:t>"</w:t>
      </w:r>
      <w:r>
        <w:t xml:space="preserve">, </w:t>
      </w:r>
      <w:r>
        <w:rPr>
          <w:rFonts w:hint="eastAsia"/>
        </w:rPr>
        <w:t>"</w:t>
      </w:r>
      <w:r w:rsidRPr="00F7442A">
        <w:t xml:space="preserve"> block</w:t>
      </w:r>
      <w:r>
        <w:rPr>
          <w:rFonts w:hint="eastAsia"/>
        </w:rPr>
        <w:t xml:space="preserve"> ":"true"</w:t>
      </w:r>
      <w:r>
        <w:t>}</w:t>
      </w:r>
      <w:r>
        <w:rPr>
          <w:rFonts w:hint="eastAsia"/>
        </w:rPr>
        <w:t xml:space="preserve"> </w:t>
      </w:r>
    </w:p>
    <w:p w:rsidR="00472DBC" w:rsidRPr="00472DBC" w:rsidRDefault="00472DBC" w:rsidP="00472DBC">
      <w:pPr>
        <w:pStyle w:val="a5"/>
        <w:spacing w:before="93"/>
      </w:pPr>
    </w:p>
    <w:p w:rsidR="00BD0E0D" w:rsidRDefault="00D02F8E" w:rsidP="00D02F8E">
      <w:pPr>
        <w:pStyle w:val="o1"/>
      </w:pPr>
      <w:r>
        <w:rPr>
          <w:rFonts w:hint="eastAsia"/>
        </w:rPr>
        <w:t>拉流与点播防盗链</w:t>
      </w:r>
    </w:p>
    <w:p w:rsidR="00D02F8E" w:rsidRDefault="00D02F8E" w:rsidP="00D02F8E">
      <w:pPr>
        <w:pStyle w:val="a5"/>
        <w:spacing w:before="93"/>
      </w:pPr>
      <w:r>
        <w:rPr>
          <w:rFonts w:hint="eastAsia"/>
        </w:rPr>
        <w:t>拉流与点播防盗链通过</w:t>
      </w:r>
      <w:r>
        <w:rPr>
          <w:rFonts w:hint="eastAsia"/>
        </w:rPr>
        <w:t>CDN</w:t>
      </w:r>
      <w:r>
        <w:rPr>
          <w:rFonts w:hint="eastAsia"/>
        </w:rPr>
        <w:t>的时间戳防盗链协议实现。</w:t>
      </w:r>
    </w:p>
    <w:p w:rsidR="00D02F8E" w:rsidRPr="00F7442A" w:rsidRDefault="00D02F8E" w:rsidP="00D02F8E">
      <w:pPr>
        <w:pStyle w:val="a5"/>
        <w:spacing w:before="93"/>
      </w:pPr>
      <w:r>
        <w:rPr>
          <w:rFonts w:hint="eastAsia"/>
        </w:rPr>
        <w:t>时间戳参数使用：</w:t>
      </w:r>
    </w:p>
    <w:p w:rsidR="004606FC" w:rsidRDefault="00D02F8E" w:rsidP="00D02F8E">
      <w:pPr>
        <w:pStyle w:val="a5"/>
        <w:numPr>
          <w:ilvl w:val="0"/>
          <w:numId w:val="5"/>
        </w:numPr>
        <w:spacing w:before="93"/>
        <w:ind w:firstLineChars="0"/>
      </w:pPr>
      <w:r>
        <w:rPr>
          <w:rFonts w:hint="eastAsia"/>
        </w:rPr>
        <w:t>直播流</w:t>
      </w:r>
      <w:r>
        <w:rPr>
          <w:rFonts w:hint="eastAsia"/>
        </w:rPr>
        <w:t>/</w:t>
      </w:r>
      <w:r>
        <w:rPr>
          <w:rFonts w:hint="eastAsia"/>
        </w:rPr>
        <w:t>点播文件名称</w:t>
      </w:r>
    </w:p>
    <w:p w:rsidR="00D02F8E" w:rsidRDefault="00D02F8E" w:rsidP="00D02F8E">
      <w:pPr>
        <w:pStyle w:val="a5"/>
        <w:numPr>
          <w:ilvl w:val="0"/>
          <w:numId w:val="5"/>
        </w:numPr>
        <w:spacing w:before="93"/>
        <w:ind w:firstLineChars="0"/>
      </w:pPr>
      <w:r>
        <w:rPr>
          <w:rFonts w:hint="eastAsia"/>
        </w:rPr>
        <w:t>过期时间戳（</w:t>
      </w:r>
      <w:r>
        <w:rPr>
          <w:rFonts w:hint="eastAsia"/>
        </w:rPr>
        <w:t>16</w:t>
      </w:r>
      <w:r>
        <w:rPr>
          <w:rFonts w:hint="eastAsia"/>
        </w:rPr>
        <w:t>进制字符）</w:t>
      </w:r>
    </w:p>
    <w:p w:rsidR="00D02F8E" w:rsidRDefault="00D02F8E" w:rsidP="00D02F8E">
      <w:pPr>
        <w:pStyle w:val="a5"/>
        <w:numPr>
          <w:ilvl w:val="0"/>
          <w:numId w:val="5"/>
        </w:numPr>
        <w:spacing w:before="93"/>
        <w:ind w:firstLineChars="0"/>
      </w:pPr>
      <w:r>
        <w:rPr>
          <w:rFonts w:hint="eastAsia"/>
        </w:rPr>
        <w:t>CDN key = ywz*1511(R)</w:t>
      </w:r>
    </w:p>
    <w:p w:rsidR="00D02F8E" w:rsidRDefault="00D02F8E" w:rsidP="00D02F8E">
      <w:pPr>
        <w:pStyle w:val="a5"/>
        <w:spacing w:before="93"/>
      </w:pPr>
      <w:r>
        <w:t>例如某频道</w:t>
      </w:r>
      <w:r>
        <w:rPr>
          <w:rFonts w:hint="eastAsia"/>
        </w:rPr>
        <w:t>：</w:t>
      </w:r>
    </w:p>
    <w:p w:rsidR="00D02F8E" w:rsidRDefault="00D02F8E" w:rsidP="00D02F8E">
      <w:pPr>
        <w:pStyle w:val="Source"/>
      </w:pPr>
      <w:r w:rsidRPr="00D02F8E">
        <w:rPr>
          <w:rFonts w:hint="eastAsia"/>
        </w:rPr>
        <w:t>rtmp</w:t>
      </w:r>
      <w:r w:rsidRPr="00D02F8E">
        <w:rPr>
          <w:rFonts w:hint="eastAsia"/>
        </w:rPr>
        <w:t>访问地址：</w:t>
      </w:r>
      <w:r w:rsidR="00E878FA" w:rsidRPr="00E878FA">
        <w:t>rtmp://c12.video-box.cn/live/jesse</w:t>
      </w:r>
    </w:p>
    <w:p w:rsidR="00E878FA" w:rsidRDefault="00E878FA" w:rsidP="00D02F8E">
      <w:pPr>
        <w:pStyle w:val="Source"/>
      </w:pPr>
      <w:r>
        <w:rPr>
          <w:rFonts w:hint="eastAsia"/>
        </w:rPr>
        <w:t>直播流名称</w:t>
      </w:r>
      <w:r>
        <w:rPr>
          <w:rFonts w:hint="eastAsia"/>
        </w:rPr>
        <w:t>=</w:t>
      </w:r>
      <w:r w:rsidRPr="00E878FA">
        <w:t>/live/jesse</w:t>
      </w:r>
    </w:p>
    <w:p w:rsidR="00E878FA" w:rsidRDefault="00E878FA" w:rsidP="00D02F8E">
      <w:pPr>
        <w:pStyle w:val="Source"/>
      </w:pPr>
      <w:r w:rsidRPr="00E878FA">
        <w:rPr>
          <w:rFonts w:hint="eastAsia"/>
        </w:rPr>
        <w:t>hls</w:t>
      </w:r>
      <w:r w:rsidRPr="00E878FA">
        <w:rPr>
          <w:rFonts w:hint="eastAsia"/>
        </w:rPr>
        <w:t>访问地址：</w:t>
      </w:r>
      <w:r w:rsidRPr="00E878FA">
        <w:t>http://c12.video-box.cn/live/jesse/playlist.m3u8</w:t>
      </w:r>
    </w:p>
    <w:p w:rsidR="00E878FA" w:rsidRDefault="00E878FA" w:rsidP="00D02F8E">
      <w:pPr>
        <w:pStyle w:val="Source"/>
      </w:pPr>
      <w:r>
        <w:rPr>
          <w:rFonts w:hint="eastAsia"/>
        </w:rPr>
        <w:t>直播流名称</w:t>
      </w:r>
      <w:r>
        <w:rPr>
          <w:rFonts w:hint="eastAsia"/>
        </w:rPr>
        <w:t>=</w:t>
      </w:r>
      <w:r w:rsidRPr="00E878FA">
        <w:t>/live/jesse</w:t>
      </w:r>
      <w:r>
        <w:rPr>
          <w:rFonts w:hint="eastAsia"/>
        </w:rPr>
        <w:t>/</w:t>
      </w:r>
      <w:r w:rsidRPr="00E878FA">
        <w:t>playlist.m3u8</w:t>
      </w:r>
    </w:p>
    <w:p w:rsidR="00E878FA" w:rsidRDefault="00E878FA" w:rsidP="00D02F8E">
      <w:pPr>
        <w:pStyle w:val="Source"/>
      </w:pPr>
      <w:r>
        <w:t>MP</w:t>
      </w:r>
      <w:r>
        <w:rPr>
          <w:rFonts w:hint="eastAsia"/>
        </w:rPr>
        <w:t>4</w:t>
      </w:r>
      <w:r>
        <w:rPr>
          <w:rFonts w:hint="eastAsia"/>
        </w:rPr>
        <w:t>点播地址：</w:t>
      </w:r>
      <w:r w:rsidRPr="00E878FA">
        <w:t>http://c1</w:t>
      </w:r>
      <w:r w:rsidRPr="00E878FA">
        <w:rPr>
          <w:rFonts w:hint="eastAsia"/>
        </w:rPr>
        <w:t>3</w:t>
      </w:r>
      <w:r w:rsidRPr="00E878FA">
        <w:t>.video-box.cn/live/jesse/</w:t>
      </w:r>
      <w:r w:rsidRPr="00E878FA">
        <w:rPr>
          <w:rFonts w:hint="eastAsia"/>
        </w:rPr>
        <w:t>xxx.mp4</w:t>
      </w:r>
    </w:p>
    <w:p w:rsidR="00E878FA" w:rsidRDefault="00E878FA" w:rsidP="00D02F8E">
      <w:pPr>
        <w:pStyle w:val="Source"/>
      </w:pPr>
      <w:r>
        <w:rPr>
          <w:rFonts w:hint="eastAsia"/>
        </w:rPr>
        <w:t>直播流名称</w:t>
      </w:r>
      <w:r>
        <w:rPr>
          <w:rFonts w:hint="eastAsia"/>
        </w:rPr>
        <w:t>=</w:t>
      </w:r>
      <w:r w:rsidRPr="00E878FA">
        <w:t>/live/jesse/</w:t>
      </w:r>
      <w:r w:rsidRPr="00E878FA">
        <w:rPr>
          <w:rFonts w:hint="eastAsia"/>
        </w:rPr>
        <w:t>xxx.mp4</w:t>
      </w:r>
    </w:p>
    <w:p w:rsidR="00E878FA" w:rsidRDefault="00DF4672" w:rsidP="00E878FA">
      <w:pPr>
        <w:pStyle w:val="a5"/>
        <w:spacing w:before="93"/>
      </w:pPr>
      <w:r>
        <w:rPr>
          <w:rFonts w:hint="eastAsia"/>
        </w:rPr>
        <w:t>前端</w:t>
      </w:r>
      <w:r>
        <w:t>播放器在开始播放时</w:t>
      </w:r>
      <w:r>
        <w:rPr>
          <w:rFonts w:hint="eastAsia"/>
        </w:rPr>
        <w:t>，</w:t>
      </w:r>
      <w:r>
        <w:t>才连接前端服务器再次鉴权并获得源</w:t>
      </w:r>
      <w:r>
        <w:t>URI</w:t>
      </w:r>
    </w:p>
    <w:p w:rsidR="00DF4672" w:rsidRPr="00E878FA" w:rsidRDefault="00DF4672" w:rsidP="00E878FA">
      <w:pPr>
        <w:pStyle w:val="a5"/>
        <w:spacing w:before="93"/>
      </w:pPr>
    </w:p>
    <w:sectPr w:rsidR="00DF4672" w:rsidRPr="00E878FA" w:rsidSect="002D3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B7EC7"/>
    <w:multiLevelType w:val="hybridMultilevel"/>
    <w:tmpl w:val="567067CA"/>
    <w:lvl w:ilvl="0" w:tplc="7E060E70">
      <w:start w:val="1"/>
      <w:numFmt w:val="decimal"/>
      <w:lvlText w:val="%1、"/>
      <w:lvlJc w:val="left"/>
      <w:pPr>
        <w:ind w:left="122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1">
    <w:nsid w:val="43DB768B"/>
    <w:multiLevelType w:val="multilevel"/>
    <w:tmpl w:val="0D1A09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>
    <w:nsid w:val="54881EDA"/>
    <w:multiLevelType w:val="multilevel"/>
    <w:tmpl w:val="4650D0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o4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>
    <w:nsid w:val="5903238E"/>
    <w:multiLevelType w:val="multilevel"/>
    <w:tmpl w:val="DA08F7AE"/>
    <w:lvl w:ilvl="0">
      <w:start w:val="1"/>
      <w:numFmt w:val="chineseCountingThousand"/>
      <w:pStyle w:val="o1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pStyle w:val="o2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o3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>
    <w:nsid w:val="69430710"/>
    <w:multiLevelType w:val="multilevel"/>
    <w:tmpl w:val="0CB00020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pStyle w:val="o5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3C51"/>
    <w:rsid w:val="0000110C"/>
    <w:rsid w:val="000015B9"/>
    <w:rsid w:val="00001E16"/>
    <w:rsid w:val="000026F5"/>
    <w:rsid w:val="00002D2D"/>
    <w:rsid w:val="000033C7"/>
    <w:rsid w:val="000033F1"/>
    <w:rsid w:val="000034D8"/>
    <w:rsid w:val="00003755"/>
    <w:rsid w:val="00003BBB"/>
    <w:rsid w:val="00003C51"/>
    <w:rsid w:val="000069A7"/>
    <w:rsid w:val="00007B22"/>
    <w:rsid w:val="00007B8E"/>
    <w:rsid w:val="00007EC5"/>
    <w:rsid w:val="000105CD"/>
    <w:rsid w:val="000107F8"/>
    <w:rsid w:val="00010830"/>
    <w:rsid w:val="00010CF3"/>
    <w:rsid w:val="00010DA8"/>
    <w:rsid w:val="00011148"/>
    <w:rsid w:val="000112D0"/>
    <w:rsid w:val="000117AE"/>
    <w:rsid w:val="000117C2"/>
    <w:rsid w:val="0001198D"/>
    <w:rsid w:val="000131FE"/>
    <w:rsid w:val="000141A2"/>
    <w:rsid w:val="000141FA"/>
    <w:rsid w:val="000143F4"/>
    <w:rsid w:val="0001447B"/>
    <w:rsid w:val="00014D43"/>
    <w:rsid w:val="00014E0A"/>
    <w:rsid w:val="00014E3F"/>
    <w:rsid w:val="000150DC"/>
    <w:rsid w:val="0001534F"/>
    <w:rsid w:val="0001538F"/>
    <w:rsid w:val="0001568A"/>
    <w:rsid w:val="000156CE"/>
    <w:rsid w:val="00015E36"/>
    <w:rsid w:val="00015F95"/>
    <w:rsid w:val="0001790B"/>
    <w:rsid w:val="00020694"/>
    <w:rsid w:val="00020B75"/>
    <w:rsid w:val="00022255"/>
    <w:rsid w:val="000222BC"/>
    <w:rsid w:val="0002271C"/>
    <w:rsid w:val="00022965"/>
    <w:rsid w:val="00022BB5"/>
    <w:rsid w:val="000233A4"/>
    <w:rsid w:val="00023962"/>
    <w:rsid w:val="000239A6"/>
    <w:rsid w:val="000245AE"/>
    <w:rsid w:val="0002591E"/>
    <w:rsid w:val="000260A1"/>
    <w:rsid w:val="00026DB5"/>
    <w:rsid w:val="00030E0E"/>
    <w:rsid w:val="00031AB9"/>
    <w:rsid w:val="00031DE4"/>
    <w:rsid w:val="00031E2F"/>
    <w:rsid w:val="00035C63"/>
    <w:rsid w:val="00036A94"/>
    <w:rsid w:val="0003763A"/>
    <w:rsid w:val="0003789F"/>
    <w:rsid w:val="00041134"/>
    <w:rsid w:val="00041137"/>
    <w:rsid w:val="000418CF"/>
    <w:rsid w:val="00041ADB"/>
    <w:rsid w:val="00041C88"/>
    <w:rsid w:val="00041E29"/>
    <w:rsid w:val="000420B8"/>
    <w:rsid w:val="00042253"/>
    <w:rsid w:val="00043851"/>
    <w:rsid w:val="0004442B"/>
    <w:rsid w:val="00044AB5"/>
    <w:rsid w:val="000466D7"/>
    <w:rsid w:val="000467D8"/>
    <w:rsid w:val="00047362"/>
    <w:rsid w:val="0004737F"/>
    <w:rsid w:val="000501F7"/>
    <w:rsid w:val="000503C4"/>
    <w:rsid w:val="000506AD"/>
    <w:rsid w:val="000511B8"/>
    <w:rsid w:val="00052098"/>
    <w:rsid w:val="00052890"/>
    <w:rsid w:val="0005297B"/>
    <w:rsid w:val="00052A7C"/>
    <w:rsid w:val="00052AE3"/>
    <w:rsid w:val="00053810"/>
    <w:rsid w:val="00053AD3"/>
    <w:rsid w:val="00053B21"/>
    <w:rsid w:val="00053E79"/>
    <w:rsid w:val="000545B8"/>
    <w:rsid w:val="00054E89"/>
    <w:rsid w:val="000550AD"/>
    <w:rsid w:val="000559A8"/>
    <w:rsid w:val="0005671B"/>
    <w:rsid w:val="0005758E"/>
    <w:rsid w:val="00057D5D"/>
    <w:rsid w:val="0006020A"/>
    <w:rsid w:val="00061245"/>
    <w:rsid w:val="0006131A"/>
    <w:rsid w:val="0006145E"/>
    <w:rsid w:val="00061DC1"/>
    <w:rsid w:val="00061E71"/>
    <w:rsid w:val="00061E89"/>
    <w:rsid w:val="00061FD7"/>
    <w:rsid w:val="00062F5C"/>
    <w:rsid w:val="000634C9"/>
    <w:rsid w:val="00063DB4"/>
    <w:rsid w:val="000646D5"/>
    <w:rsid w:val="00064A52"/>
    <w:rsid w:val="00064C10"/>
    <w:rsid w:val="0006612D"/>
    <w:rsid w:val="00066A45"/>
    <w:rsid w:val="00070071"/>
    <w:rsid w:val="00070D6F"/>
    <w:rsid w:val="00071543"/>
    <w:rsid w:val="00071889"/>
    <w:rsid w:val="000725F4"/>
    <w:rsid w:val="00072B55"/>
    <w:rsid w:val="00072FA9"/>
    <w:rsid w:val="0007367E"/>
    <w:rsid w:val="000737CF"/>
    <w:rsid w:val="000738E9"/>
    <w:rsid w:val="00074CAA"/>
    <w:rsid w:val="000756AC"/>
    <w:rsid w:val="000759AF"/>
    <w:rsid w:val="00075B8C"/>
    <w:rsid w:val="00075BDB"/>
    <w:rsid w:val="0007613A"/>
    <w:rsid w:val="00076C1E"/>
    <w:rsid w:val="00077BBA"/>
    <w:rsid w:val="00077C15"/>
    <w:rsid w:val="000804FF"/>
    <w:rsid w:val="00080559"/>
    <w:rsid w:val="00081060"/>
    <w:rsid w:val="00081391"/>
    <w:rsid w:val="00081CD7"/>
    <w:rsid w:val="00082228"/>
    <w:rsid w:val="000825C8"/>
    <w:rsid w:val="000826B2"/>
    <w:rsid w:val="000834CB"/>
    <w:rsid w:val="000838A9"/>
    <w:rsid w:val="00083ECF"/>
    <w:rsid w:val="00084510"/>
    <w:rsid w:val="00084913"/>
    <w:rsid w:val="00084989"/>
    <w:rsid w:val="00084CC4"/>
    <w:rsid w:val="00085E59"/>
    <w:rsid w:val="000863D7"/>
    <w:rsid w:val="00086E74"/>
    <w:rsid w:val="00087265"/>
    <w:rsid w:val="00090CAC"/>
    <w:rsid w:val="00091471"/>
    <w:rsid w:val="0009161D"/>
    <w:rsid w:val="0009237E"/>
    <w:rsid w:val="000924C9"/>
    <w:rsid w:val="000928E0"/>
    <w:rsid w:val="0009293C"/>
    <w:rsid w:val="0009449F"/>
    <w:rsid w:val="000949A6"/>
    <w:rsid w:val="00094B64"/>
    <w:rsid w:val="0009548F"/>
    <w:rsid w:val="00096847"/>
    <w:rsid w:val="000968C1"/>
    <w:rsid w:val="00096DAE"/>
    <w:rsid w:val="000970FB"/>
    <w:rsid w:val="00097128"/>
    <w:rsid w:val="00097962"/>
    <w:rsid w:val="000979F0"/>
    <w:rsid w:val="00097D41"/>
    <w:rsid w:val="000A00AB"/>
    <w:rsid w:val="000A0FC2"/>
    <w:rsid w:val="000A182B"/>
    <w:rsid w:val="000A1D2F"/>
    <w:rsid w:val="000A1DAA"/>
    <w:rsid w:val="000A2048"/>
    <w:rsid w:val="000A2C9C"/>
    <w:rsid w:val="000A34E6"/>
    <w:rsid w:val="000A361E"/>
    <w:rsid w:val="000A3623"/>
    <w:rsid w:val="000A4758"/>
    <w:rsid w:val="000A4F61"/>
    <w:rsid w:val="000A5EEF"/>
    <w:rsid w:val="000A60B9"/>
    <w:rsid w:val="000A650D"/>
    <w:rsid w:val="000A66B8"/>
    <w:rsid w:val="000A7479"/>
    <w:rsid w:val="000A7BFF"/>
    <w:rsid w:val="000A7C73"/>
    <w:rsid w:val="000A7D62"/>
    <w:rsid w:val="000B0192"/>
    <w:rsid w:val="000B03DA"/>
    <w:rsid w:val="000B0812"/>
    <w:rsid w:val="000B0B5B"/>
    <w:rsid w:val="000B0C79"/>
    <w:rsid w:val="000B1162"/>
    <w:rsid w:val="000B11C1"/>
    <w:rsid w:val="000B1D90"/>
    <w:rsid w:val="000B1E3A"/>
    <w:rsid w:val="000B225B"/>
    <w:rsid w:val="000B2415"/>
    <w:rsid w:val="000B2705"/>
    <w:rsid w:val="000B2E75"/>
    <w:rsid w:val="000B2F3B"/>
    <w:rsid w:val="000B31FB"/>
    <w:rsid w:val="000B322A"/>
    <w:rsid w:val="000B3C43"/>
    <w:rsid w:val="000B4915"/>
    <w:rsid w:val="000B4E73"/>
    <w:rsid w:val="000B4F12"/>
    <w:rsid w:val="000B5913"/>
    <w:rsid w:val="000B5EF7"/>
    <w:rsid w:val="000B66F9"/>
    <w:rsid w:val="000B6938"/>
    <w:rsid w:val="000B6B0E"/>
    <w:rsid w:val="000C025A"/>
    <w:rsid w:val="000C102B"/>
    <w:rsid w:val="000C1299"/>
    <w:rsid w:val="000C1674"/>
    <w:rsid w:val="000C1C79"/>
    <w:rsid w:val="000C20C1"/>
    <w:rsid w:val="000C219A"/>
    <w:rsid w:val="000C2271"/>
    <w:rsid w:val="000C34F8"/>
    <w:rsid w:val="000C3523"/>
    <w:rsid w:val="000C385D"/>
    <w:rsid w:val="000C42E0"/>
    <w:rsid w:val="000C4564"/>
    <w:rsid w:val="000C45C9"/>
    <w:rsid w:val="000C5244"/>
    <w:rsid w:val="000C5F7C"/>
    <w:rsid w:val="000C6616"/>
    <w:rsid w:val="000C747E"/>
    <w:rsid w:val="000C77C1"/>
    <w:rsid w:val="000D0A0F"/>
    <w:rsid w:val="000D1690"/>
    <w:rsid w:val="000D1C96"/>
    <w:rsid w:val="000D1EF7"/>
    <w:rsid w:val="000D25CB"/>
    <w:rsid w:val="000D2B9F"/>
    <w:rsid w:val="000D3804"/>
    <w:rsid w:val="000D3858"/>
    <w:rsid w:val="000D39D4"/>
    <w:rsid w:val="000D4606"/>
    <w:rsid w:val="000D4759"/>
    <w:rsid w:val="000D4BF5"/>
    <w:rsid w:val="000D5802"/>
    <w:rsid w:val="000D5AD7"/>
    <w:rsid w:val="000D5BBC"/>
    <w:rsid w:val="000D5E13"/>
    <w:rsid w:val="000D631D"/>
    <w:rsid w:val="000D673D"/>
    <w:rsid w:val="000D6914"/>
    <w:rsid w:val="000D6D10"/>
    <w:rsid w:val="000E1BCA"/>
    <w:rsid w:val="000E1C38"/>
    <w:rsid w:val="000E1DC4"/>
    <w:rsid w:val="000E2337"/>
    <w:rsid w:val="000E2699"/>
    <w:rsid w:val="000E26A8"/>
    <w:rsid w:val="000E328B"/>
    <w:rsid w:val="000E358B"/>
    <w:rsid w:val="000E4373"/>
    <w:rsid w:val="000E4C41"/>
    <w:rsid w:val="000E5D24"/>
    <w:rsid w:val="000E722A"/>
    <w:rsid w:val="000E78A4"/>
    <w:rsid w:val="000E7900"/>
    <w:rsid w:val="000E79CA"/>
    <w:rsid w:val="000E7CCE"/>
    <w:rsid w:val="000F01D8"/>
    <w:rsid w:val="000F1186"/>
    <w:rsid w:val="000F1BE0"/>
    <w:rsid w:val="000F216F"/>
    <w:rsid w:val="000F2644"/>
    <w:rsid w:val="000F3877"/>
    <w:rsid w:val="000F413B"/>
    <w:rsid w:val="000F53E2"/>
    <w:rsid w:val="000F6017"/>
    <w:rsid w:val="000F6573"/>
    <w:rsid w:val="000F6844"/>
    <w:rsid w:val="000F6EA3"/>
    <w:rsid w:val="000F726E"/>
    <w:rsid w:val="0010013B"/>
    <w:rsid w:val="00100A4E"/>
    <w:rsid w:val="0010121D"/>
    <w:rsid w:val="0010152D"/>
    <w:rsid w:val="001015CE"/>
    <w:rsid w:val="00101A0E"/>
    <w:rsid w:val="00101C70"/>
    <w:rsid w:val="00101FFC"/>
    <w:rsid w:val="00102A34"/>
    <w:rsid w:val="00103675"/>
    <w:rsid w:val="001038EE"/>
    <w:rsid w:val="00103B0A"/>
    <w:rsid w:val="00103C16"/>
    <w:rsid w:val="00103C92"/>
    <w:rsid w:val="00104053"/>
    <w:rsid w:val="00104273"/>
    <w:rsid w:val="00104FF4"/>
    <w:rsid w:val="001057EA"/>
    <w:rsid w:val="00106695"/>
    <w:rsid w:val="00106D4B"/>
    <w:rsid w:val="00106F24"/>
    <w:rsid w:val="001071ED"/>
    <w:rsid w:val="00107FE8"/>
    <w:rsid w:val="00110DA4"/>
    <w:rsid w:val="00110E47"/>
    <w:rsid w:val="0011116D"/>
    <w:rsid w:val="00111999"/>
    <w:rsid w:val="00111E45"/>
    <w:rsid w:val="00112057"/>
    <w:rsid w:val="00112AE1"/>
    <w:rsid w:val="001132EE"/>
    <w:rsid w:val="0011406A"/>
    <w:rsid w:val="00114FD8"/>
    <w:rsid w:val="001160A1"/>
    <w:rsid w:val="00116B79"/>
    <w:rsid w:val="00116D77"/>
    <w:rsid w:val="00117146"/>
    <w:rsid w:val="00120CC3"/>
    <w:rsid w:val="00120E19"/>
    <w:rsid w:val="00120E6F"/>
    <w:rsid w:val="00121B24"/>
    <w:rsid w:val="00121D0D"/>
    <w:rsid w:val="00121E1A"/>
    <w:rsid w:val="00122D54"/>
    <w:rsid w:val="001235F8"/>
    <w:rsid w:val="00123704"/>
    <w:rsid w:val="0012386E"/>
    <w:rsid w:val="00123E77"/>
    <w:rsid w:val="00124906"/>
    <w:rsid w:val="00124A59"/>
    <w:rsid w:val="00124B86"/>
    <w:rsid w:val="00124EB6"/>
    <w:rsid w:val="0012501A"/>
    <w:rsid w:val="001251C0"/>
    <w:rsid w:val="0012657A"/>
    <w:rsid w:val="00126681"/>
    <w:rsid w:val="001269CB"/>
    <w:rsid w:val="00126BC0"/>
    <w:rsid w:val="00126F8C"/>
    <w:rsid w:val="00130117"/>
    <w:rsid w:val="00130D53"/>
    <w:rsid w:val="0013167C"/>
    <w:rsid w:val="00131E55"/>
    <w:rsid w:val="00132B53"/>
    <w:rsid w:val="00134858"/>
    <w:rsid w:val="001349DE"/>
    <w:rsid w:val="001353EC"/>
    <w:rsid w:val="00135707"/>
    <w:rsid w:val="0013590B"/>
    <w:rsid w:val="00135A60"/>
    <w:rsid w:val="00135E7C"/>
    <w:rsid w:val="001365FB"/>
    <w:rsid w:val="001368A7"/>
    <w:rsid w:val="00136F59"/>
    <w:rsid w:val="0013758F"/>
    <w:rsid w:val="0014003F"/>
    <w:rsid w:val="00140B48"/>
    <w:rsid w:val="00140C07"/>
    <w:rsid w:val="00141259"/>
    <w:rsid w:val="001425BB"/>
    <w:rsid w:val="00144316"/>
    <w:rsid w:val="001448C0"/>
    <w:rsid w:val="00144B25"/>
    <w:rsid w:val="0014533D"/>
    <w:rsid w:val="0014575F"/>
    <w:rsid w:val="0014579F"/>
    <w:rsid w:val="001463C9"/>
    <w:rsid w:val="00146422"/>
    <w:rsid w:val="00146555"/>
    <w:rsid w:val="001467B4"/>
    <w:rsid w:val="001479A3"/>
    <w:rsid w:val="00147A29"/>
    <w:rsid w:val="00147D0B"/>
    <w:rsid w:val="00147FC6"/>
    <w:rsid w:val="00150589"/>
    <w:rsid w:val="00150BFA"/>
    <w:rsid w:val="00150CBD"/>
    <w:rsid w:val="0015155F"/>
    <w:rsid w:val="00151766"/>
    <w:rsid w:val="00152277"/>
    <w:rsid w:val="00153588"/>
    <w:rsid w:val="00154E7C"/>
    <w:rsid w:val="00155141"/>
    <w:rsid w:val="00155820"/>
    <w:rsid w:val="00155C51"/>
    <w:rsid w:val="001567AD"/>
    <w:rsid w:val="00156FD3"/>
    <w:rsid w:val="00157D26"/>
    <w:rsid w:val="001601EF"/>
    <w:rsid w:val="0016059D"/>
    <w:rsid w:val="001606A9"/>
    <w:rsid w:val="0016074A"/>
    <w:rsid w:val="001610D7"/>
    <w:rsid w:val="0016114D"/>
    <w:rsid w:val="0016168D"/>
    <w:rsid w:val="001616A8"/>
    <w:rsid w:val="00161F17"/>
    <w:rsid w:val="00162249"/>
    <w:rsid w:val="001626BB"/>
    <w:rsid w:val="00163031"/>
    <w:rsid w:val="0016335A"/>
    <w:rsid w:val="00163E4D"/>
    <w:rsid w:val="00163E5C"/>
    <w:rsid w:val="00163F0A"/>
    <w:rsid w:val="00164541"/>
    <w:rsid w:val="00165366"/>
    <w:rsid w:val="0016537C"/>
    <w:rsid w:val="0016541A"/>
    <w:rsid w:val="00165648"/>
    <w:rsid w:val="001656D7"/>
    <w:rsid w:val="00165A95"/>
    <w:rsid w:val="00166199"/>
    <w:rsid w:val="00166289"/>
    <w:rsid w:val="001663A5"/>
    <w:rsid w:val="00166E46"/>
    <w:rsid w:val="00166F5C"/>
    <w:rsid w:val="00167A5A"/>
    <w:rsid w:val="00167F07"/>
    <w:rsid w:val="0017041D"/>
    <w:rsid w:val="001704FB"/>
    <w:rsid w:val="00170CC9"/>
    <w:rsid w:val="00171947"/>
    <w:rsid w:val="0017250F"/>
    <w:rsid w:val="00172785"/>
    <w:rsid w:val="00172BA1"/>
    <w:rsid w:val="001733B0"/>
    <w:rsid w:val="00173EC6"/>
    <w:rsid w:val="00173F0F"/>
    <w:rsid w:val="001742A5"/>
    <w:rsid w:val="001745B5"/>
    <w:rsid w:val="00174D18"/>
    <w:rsid w:val="00174D86"/>
    <w:rsid w:val="0017592C"/>
    <w:rsid w:val="00175B18"/>
    <w:rsid w:val="001760FC"/>
    <w:rsid w:val="00176328"/>
    <w:rsid w:val="00176C4E"/>
    <w:rsid w:val="0017754B"/>
    <w:rsid w:val="0018029E"/>
    <w:rsid w:val="001808FD"/>
    <w:rsid w:val="00180D88"/>
    <w:rsid w:val="0018150A"/>
    <w:rsid w:val="001815F2"/>
    <w:rsid w:val="00181F9B"/>
    <w:rsid w:val="001823F2"/>
    <w:rsid w:val="001825FD"/>
    <w:rsid w:val="0018268A"/>
    <w:rsid w:val="0018279A"/>
    <w:rsid w:val="00182A83"/>
    <w:rsid w:val="00182BDD"/>
    <w:rsid w:val="0018361F"/>
    <w:rsid w:val="0018375E"/>
    <w:rsid w:val="001845A5"/>
    <w:rsid w:val="0018473B"/>
    <w:rsid w:val="001848E3"/>
    <w:rsid w:val="00184E81"/>
    <w:rsid w:val="00185225"/>
    <w:rsid w:val="0018633D"/>
    <w:rsid w:val="00186CC6"/>
    <w:rsid w:val="00187D6B"/>
    <w:rsid w:val="001911AC"/>
    <w:rsid w:val="00191551"/>
    <w:rsid w:val="00191D23"/>
    <w:rsid w:val="00191F60"/>
    <w:rsid w:val="00192F90"/>
    <w:rsid w:val="00194E75"/>
    <w:rsid w:val="00195E21"/>
    <w:rsid w:val="00195F58"/>
    <w:rsid w:val="00197027"/>
    <w:rsid w:val="001970F9"/>
    <w:rsid w:val="001977C7"/>
    <w:rsid w:val="001A036E"/>
    <w:rsid w:val="001A178B"/>
    <w:rsid w:val="001A23D4"/>
    <w:rsid w:val="001A273C"/>
    <w:rsid w:val="001A3AA2"/>
    <w:rsid w:val="001A3EC0"/>
    <w:rsid w:val="001A3F11"/>
    <w:rsid w:val="001A46DE"/>
    <w:rsid w:val="001A63CD"/>
    <w:rsid w:val="001A64C6"/>
    <w:rsid w:val="001A6607"/>
    <w:rsid w:val="001A6CAA"/>
    <w:rsid w:val="001A7878"/>
    <w:rsid w:val="001A7A23"/>
    <w:rsid w:val="001B052C"/>
    <w:rsid w:val="001B07DC"/>
    <w:rsid w:val="001B0B59"/>
    <w:rsid w:val="001B0E84"/>
    <w:rsid w:val="001B1C18"/>
    <w:rsid w:val="001B21D0"/>
    <w:rsid w:val="001B2CAE"/>
    <w:rsid w:val="001B416F"/>
    <w:rsid w:val="001B4AA0"/>
    <w:rsid w:val="001B5643"/>
    <w:rsid w:val="001B6909"/>
    <w:rsid w:val="001B69F8"/>
    <w:rsid w:val="001B6A63"/>
    <w:rsid w:val="001B6B72"/>
    <w:rsid w:val="001B6D28"/>
    <w:rsid w:val="001B6DE4"/>
    <w:rsid w:val="001B72AA"/>
    <w:rsid w:val="001C0612"/>
    <w:rsid w:val="001C063F"/>
    <w:rsid w:val="001C3149"/>
    <w:rsid w:val="001C3D0E"/>
    <w:rsid w:val="001C3E8C"/>
    <w:rsid w:val="001C3EA5"/>
    <w:rsid w:val="001C421C"/>
    <w:rsid w:val="001C4408"/>
    <w:rsid w:val="001C4969"/>
    <w:rsid w:val="001C5081"/>
    <w:rsid w:val="001C5363"/>
    <w:rsid w:val="001C54D2"/>
    <w:rsid w:val="001C5927"/>
    <w:rsid w:val="001C60A5"/>
    <w:rsid w:val="001C658A"/>
    <w:rsid w:val="001C6925"/>
    <w:rsid w:val="001C7103"/>
    <w:rsid w:val="001C7859"/>
    <w:rsid w:val="001C7A41"/>
    <w:rsid w:val="001C7E97"/>
    <w:rsid w:val="001C7F58"/>
    <w:rsid w:val="001C7F61"/>
    <w:rsid w:val="001D0E34"/>
    <w:rsid w:val="001D1D31"/>
    <w:rsid w:val="001D29AD"/>
    <w:rsid w:val="001D2A3C"/>
    <w:rsid w:val="001D2B37"/>
    <w:rsid w:val="001D2BEE"/>
    <w:rsid w:val="001D31A4"/>
    <w:rsid w:val="001D32FB"/>
    <w:rsid w:val="001D3452"/>
    <w:rsid w:val="001D3475"/>
    <w:rsid w:val="001D3511"/>
    <w:rsid w:val="001D37C4"/>
    <w:rsid w:val="001D3DA6"/>
    <w:rsid w:val="001D3DE7"/>
    <w:rsid w:val="001D410F"/>
    <w:rsid w:val="001D44A1"/>
    <w:rsid w:val="001D54CF"/>
    <w:rsid w:val="001D5B92"/>
    <w:rsid w:val="001D5C82"/>
    <w:rsid w:val="001D74FD"/>
    <w:rsid w:val="001D79E9"/>
    <w:rsid w:val="001E008B"/>
    <w:rsid w:val="001E05B8"/>
    <w:rsid w:val="001E0BBA"/>
    <w:rsid w:val="001E1844"/>
    <w:rsid w:val="001E1F4E"/>
    <w:rsid w:val="001E24F4"/>
    <w:rsid w:val="001E277F"/>
    <w:rsid w:val="001E288C"/>
    <w:rsid w:val="001E2C7E"/>
    <w:rsid w:val="001E2F52"/>
    <w:rsid w:val="001E3310"/>
    <w:rsid w:val="001E3364"/>
    <w:rsid w:val="001E35BF"/>
    <w:rsid w:val="001E4048"/>
    <w:rsid w:val="001E485C"/>
    <w:rsid w:val="001E4AF7"/>
    <w:rsid w:val="001E5A45"/>
    <w:rsid w:val="001E6206"/>
    <w:rsid w:val="001E6A0E"/>
    <w:rsid w:val="001E6F0D"/>
    <w:rsid w:val="001E780A"/>
    <w:rsid w:val="001F061E"/>
    <w:rsid w:val="001F087D"/>
    <w:rsid w:val="001F0C99"/>
    <w:rsid w:val="001F194E"/>
    <w:rsid w:val="001F1FD5"/>
    <w:rsid w:val="001F2236"/>
    <w:rsid w:val="001F22E3"/>
    <w:rsid w:val="001F25C3"/>
    <w:rsid w:val="001F2633"/>
    <w:rsid w:val="001F28F7"/>
    <w:rsid w:val="001F3C56"/>
    <w:rsid w:val="001F3CCE"/>
    <w:rsid w:val="001F3DA2"/>
    <w:rsid w:val="001F43E9"/>
    <w:rsid w:val="001F5179"/>
    <w:rsid w:val="001F5C4B"/>
    <w:rsid w:val="001F74E4"/>
    <w:rsid w:val="001F7E28"/>
    <w:rsid w:val="001F7E38"/>
    <w:rsid w:val="00200227"/>
    <w:rsid w:val="002022E7"/>
    <w:rsid w:val="002025B6"/>
    <w:rsid w:val="002028F7"/>
    <w:rsid w:val="00202A97"/>
    <w:rsid w:val="00202B00"/>
    <w:rsid w:val="00203361"/>
    <w:rsid w:val="00203966"/>
    <w:rsid w:val="00204DC2"/>
    <w:rsid w:val="00204EAC"/>
    <w:rsid w:val="00205E7D"/>
    <w:rsid w:val="00205E7F"/>
    <w:rsid w:val="00206442"/>
    <w:rsid w:val="00206AE5"/>
    <w:rsid w:val="0020730C"/>
    <w:rsid w:val="00207550"/>
    <w:rsid w:val="002076FD"/>
    <w:rsid w:val="00207DA7"/>
    <w:rsid w:val="00207FD7"/>
    <w:rsid w:val="00210D74"/>
    <w:rsid w:val="002113A5"/>
    <w:rsid w:val="00211405"/>
    <w:rsid w:val="002122E5"/>
    <w:rsid w:val="00213BB5"/>
    <w:rsid w:val="002151CB"/>
    <w:rsid w:val="00215883"/>
    <w:rsid w:val="00216334"/>
    <w:rsid w:val="0021662F"/>
    <w:rsid w:val="00216EE4"/>
    <w:rsid w:val="002172E4"/>
    <w:rsid w:val="002205AC"/>
    <w:rsid w:val="00220C77"/>
    <w:rsid w:val="00220C86"/>
    <w:rsid w:val="00220EA2"/>
    <w:rsid w:val="00221DE5"/>
    <w:rsid w:val="002224E1"/>
    <w:rsid w:val="0022278D"/>
    <w:rsid w:val="00222A52"/>
    <w:rsid w:val="00223A5B"/>
    <w:rsid w:val="00224985"/>
    <w:rsid w:val="00225332"/>
    <w:rsid w:val="00225337"/>
    <w:rsid w:val="002255F4"/>
    <w:rsid w:val="00225879"/>
    <w:rsid w:val="00225DA9"/>
    <w:rsid w:val="002264FE"/>
    <w:rsid w:val="002266C6"/>
    <w:rsid w:val="00226951"/>
    <w:rsid w:val="00226C30"/>
    <w:rsid w:val="00226F80"/>
    <w:rsid w:val="00227037"/>
    <w:rsid w:val="00227567"/>
    <w:rsid w:val="0022758B"/>
    <w:rsid w:val="00230770"/>
    <w:rsid w:val="002323F6"/>
    <w:rsid w:val="00232710"/>
    <w:rsid w:val="00233004"/>
    <w:rsid w:val="0023428B"/>
    <w:rsid w:val="00234A16"/>
    <w:rsid w:val="00234AD1"/>
    <w:rsid w:val="002354A3"/>
    <w:rsid w:val="002354F0"/>
    <w:rsid w:val="00235B87"/>
    <w:rsid w:val="00235D9A"/>
    <w:rsid w:val="0023700C"/>
    <w:rsid w:val="0023728A"/>
    <w:rsid w:val="00237FD0"/>
    <w:rsid w:val="00240939"/>
    <w:rsid w:val="002413C2"/>
    <w:rsid w:val="00241602"/>
    <w:rsid w:val="00241605"/>
    <w:rsid w:val="0024203D"/>
    <w:rsid w:val="002423A8"/>
    <w:rsid w:val="00242902"/>
    <w:rsid w:val="00242C70"/>
    <w:rsid w:val="00242F2A"/>
    <w:rsid w:val="00243337"/>
    <w:rsid w:val="0024373B"/>
    <w:rsid w:val="00244365"/>
    <w:rsid w:val="00244423"/>
    <w:rsid w:val="002444F8"/>
    <w:rsid w:val="00244536"/>
    <w:rsid w:val="00245201"/>
    <w:rsid w:val="00246687"/>
    <w:rsid w:val="00246CD4"/>
    <w:rsid w:val="0024726D"/>
    <w:rsid w:val="002475A9"/>
    <w:rsid w:val="00247664"/>
    <w:rsid w:val="0025009F"/>
    <w:rsid w:val="002500CA"/>
    <w:rsid w:val="0025062A"/>
    <w:rsid w:val="00250948"/>
    <w:rsid w:val="00250BB5"/>
    <w:rsid w:val="002511CE"/>
    <w:rsid w:val="00251519"/>
    <w:rsid w:val="0025153D"/>
    <w:rsid w:val="0025169D"/>
    <w:rsid w:val="002519C4"/>
    <w:rsid w:val="00252223"/>
    <w:rsid w:val="002532C4"/>
    <w:rsid w:val="002542B8"/>
    <w:rsid w:val="0025560A"/>
    <w:rsid w:val="00255A42"/>
    <w:rsid w:val="00255BE8"/>
    <w:rsid w:val="002569A2"/>
    <w:rsid w:val="00256A23"/>
    <w:rsid w:val="00257734"/>
    <w:rsid w:val="002578E7"/>
    <w:rsid w:val="00257A9F"/>
    <w:rsid w:val="002600BA"/>
    <w:rsid w:val="0026050C"/>
    <w:rsid w:val="00260AA4"/>
    <w:rsid w:val="00260EC9"/>
    <w:rsid w:val="00261A06"/>
    <w:rsid w:val="002621E9"/>
    <w:rsid w:val="00262A49"/>
    <w:rsid w:val="00263A48"/>
    <w:rsid w:val="00263AAE"/>
    <w:rsid w:val="00263E80"/>
    <w:rsid w:val="0026513F"/>
    <w:rsid w:val="00265211"/>
    <w:rsid w:val="002655A2"/>
    <w:rsid w:val="002660AA"/>
    <w:rsid w:val="0026613F"/>
    <w:rsid w:val="002676DF"/>
    <w:rsid w:val="00270FED"/>
    <w:rsid w:val="00271E8D"/>
    <w:rsid w:val="002723E3"/>
    <w:rsid w:val="0027271D"/>
    <w:rsid w:val="00272818"/>
    <w:rsid w:val="00272B48"/>
    <w:rsid w:val="002742D4"/>
    <w:rsid w:val="002746F9"/>
    <w:rsid w:val="00274C56"/>
    <w:rsid w:val="0027565D"/>
    <w:rsid w:val="00275819"/>
    <w:rsid w:val="002762A2"/>
    <w:rsid w:val="00277853"/>
    <w:rsid w:val="00277C9E"/>
    <w:rsid w:val="00281015"/>
    <w:rsid w:val="00282332"/>
    <w:rsid w:val="00282F65"/>
    <w:rsid w:val="00282FC5"/>
    <w:rsid w:val="002834F1"/>
    <w:rsid w:val="00284306"/>
    <w:rsid w:val="002847B2"/>
    <w:rsid w:val="00284BE2"/>
    <w:rsid w:val="00285656"/>
    <w:rsid w:val="00286885"/>
    <w:rsid w:val="00286937"/>
    <w:rsid w:val="00286A50"/>
    <w:rsid w:val="00287188"/>
    <w:rsid w:val="0028738E"/>
    <w:rsid w:val="00290A44"/>
    <w:rsid w:val="002912D6"/>
    <w:rsid w:val="0029178D"/>
    <w:rsid w:val="002924D3"/>
    <w:rsid w:val="00292FFA"/>
    <w:rsid w:val="00293947"/>
    <w:rsid w:val="00293AB0"/>
    <w:rsid w:val="00293CAF"/>
    <w:rsid w:val="002943C0"/>
    <w:rsid w:val="00297481"/>
    <w:rsid w:val="00297CA5"/>
    <w:rsid w:val="002A0213"/>
    <w:rsid w:val="002A0B78"/>
    <w:rsid w:val="002A0DB7"/>
    <w:rsid w:val="002A0FF3"/>
    <w:rsid w:val="002A1338"/>
    <w:rsid w:val="002A24B7"/>
    <w:rsid w:val="002A2635"/>
    <w:rsid w:val="002A2F6D"/>
    <w:rsid w:val="002A3B51"/>
    <w:rsid w:val="002A402E"/>
    <w:rsid w:val="002A4C42"/>
    <w:rsid w:val="002A54AF"/>
    <w:rsid w:val="002A56AC"/>
    <w:rsid w:val="002A5AAA"/>
    <w:rsid w:val="002A5AC2"/>
    <w:rsid w:val="002A5E06"/>
    <w:rsid w:val="002A74FC"/>
    <w:rsid w:val="002A7B02"/>
    <w:rsid w:val="002B0106"/>
    <w:rsid w:val="002B02EF"/>
    <w:rsid w:val="002B0428"/>
    <w:rsid w:val="002B04A2"/>
    <w:rsid w:val="002B091E"/>
    <w:rsid w:val="002B0AD9"/>
    <w:rsid w:val="002B19D6"/>
    <w:rsid w:val="002B2550"/>
    <w:rsid w:val="002B28E5"/>
    <w:rsid w:val="002B2A6A"/>
    <w:rsid w:val="002B2CD3"/>
    <w:rsid w:val="002B484A"/>
    <w:rsid w:val="002B54E1"/>
    <w:rsid w:val="002B56AE"/>
    <w:rsid w:val="002B56B0"/>
    <w:rsid w:val="002B5B1A"/>
    <w:rsid w:val="002B5D1F"/>
    <w:rsid w:val="002B6148"/>
    <w:rsid w:val="002B674C"/>
    <w:rsid w:val="002B6797"/>
    <w:rsid w:val="002B679C"/>
    <w:rsid w:val="002B6D58"/>
    <w:rsid w:val="002B6EF1"/>
    <w:rsid w:val="002B7284"/>
    <w:rsid w:val="002B738B"/>
    <w:rsid w:val="002B7C01"/>
    <w:rsid w:val="002B7C0B"/>
    <w:rsid w:val="002B7CCA"/>
    <w:rsid w:val="002C135D"/>
    <w:rsid w:val="002C1910"/>
    <w:rsid w:val="002C218F"/>
    <w:rsid w:val="002C394A"/>
    <w:rsid w:val="002C400E"/>
    <w:rsid w:val="002C422C"/>
    <w:rsid w:val="002C44C1"/>
    <w:rsid w:val="002C5420"/>
    <w:rsid w:val="002C6D65"/>
    <w:rsid w:val="002C76B6"/>
    <w:rsid w:val="002D055C"/>
    <w:rsid w:val="002D0754"/>
    <w:rsid w:val="002D0BCF"/>
    <w:rsid w:val="002D1022"/>
    <w:rsid w:val="002D1A7E"/>
    <w:rsid w:val="002D1A9B"/>
    <w:rsid w:val="002D2811"/>
    <w:rsid w:val="002D2D18"/>
    <w:rsid w:val="002D3272"/>
    <w:rsid w:val="002D3BA2"/>
    <w:rsid w:val="002D3D1B"/>
    <w:rsid w:val="002D3D35"/>
    <w:rsid w:val="002D3DAB"/>
    <w:rsid w:val="002D4CB3"/>
    <w:rsid w:val="002D4D7A"/>
    <w:rsid w:val="002D526D"/>
    <w:rsid w:val="002D5720"/>
    <w:rsid w:val="002D577B"/>
    <w:rsid w:val="002D5979"/>
    <w:rsid w:val="002D61CA"/>
    <w:rsid w:val="002D63DF"/>
    <w:rsid w:val="002D6B6C"/>
    <w:rsid w:val="002D7537"/>
    <w:rsid w:val="002E06AC"/>
    <w:rsid w:val="002E0721"/>
    <w:rsid w:val="002E0B47"/>
    <w:rsid w:val="002E1082"/>
    <w:rsid w:val="002E1274"/>
    <w:rsid w:val="002E12EE"/>
    <w:rsid w:val="002E1482"/>
    <w:rsid w:val="002E19EF"/>
    <w:rsid w:val="002E1FFB"/>
    <w:rsid w:val="002E284F"/>
    <w:rsid w:val="002E39F6"/>
    <w:rsid w:val="002E4050"/>
    <w:rsid w:val="002E45FD"/>
    <w:rsid w:val="002E5403"/>
    <w:rsid w:val="002E552F"/>
    <w:rsid w:val="002E55BE"/>
    <w:rsid w:val="002E5CCE"/>
    <w:rsid w:val="002E73CD"/>
    <w:rsid w:val="002E75F8"/>
    <w:rsid w:val="002E78DF"/>
    <w:rsid w:val="002E7CCD"/>
    <w:rsid w:val="002E7D33"/>
    <w:rsid w:val="002F0659"/>
    <w:rsid w:val="002F13B9"/>
    <w:rsid w:val="002F1994"/>
    <w:rsid w:val="002F2398"/>
    <w:rsid w:val="002F2851"/>
    <w:rsid w:val="002F33FB"/>
    <w:rsid w:val="002F3606"/>
    <w:rsid w:val="002F3B06"/>
    <w:rsid w:val="002F4A88"/>
    <w:rsid w:val="002F4FB5"/>
    <w:rsid w:val="002F55DE"/>
    <w:rsid w:val="002F5C0D"/>
    <w:rsid w:val="002F5D8E"/>
    <w:rsid w:val="002F6EA0"/>
    <w:rsid w:val="002F6F03"/>
    <w:rsid w:val="002F75E4"/>
    <w:rsid w:val="002F75FE"/>
    <w:rsid w:val="002F786E"/>
    <w:rsid w:val="003001DC"/>
    <w:rsid w:val="00300BB3"/>
    <w:rsid w:val="00301FCD"/>
    <w:rsid w:val="003020A9"/>
    <w:rsid w:val="0030230F"/>
    <w:rsid w:val="0030264A"/>
    <w:rsid w:val="003028BE"/>
    <w:rsid w:val="00303310"/>
    <w:rsid w:val="003039F9"/>
    <w:rsid w:val="00303BBE"/>
    <w:rsid w:val="00304D96"/>
    <w:rsid w:val="003054D1"/>
    <w:rsid w:val="00305630"/>
    <w:rsid w:val="0030631E"/>
    <w:rsid w:val="0030640F"/>
    <w:rsid w:val="00306972"/>
    <w:rsid w:val="00306C54"/>
    <w:rsid w:val="00306D48"/>
    <w:rsid w:val="00307114"/>
    <w:rsid w:val="0030737B"/>
    <w:rsid w:val="003101CF"/>
    <w:rsid w:val="0031031F"/>
    <w:rsid w:val="003104C3"/>
    <w:rsid w:val="00311ACE"/>
    <w:rsid w:val="00311C0F"/>
    <w:rsid w:val="003125B8"/>
    <w:rsid w:val="00312627"/>
    <w:rsid w:val="00312B30"/>
    <w:rsid w:val="00312FC9"/>
    <w:rsid w:val="00312FEF"/>
    <w:rsid w:val="003137CF"/>
    <w:rsid w:val="003137E9"/>
    <w:rsid w:val="00313D53"/>
    <w:rsid w:val="00313FB1"/>
    <w:rsid w:val="0031418D"/>
    <w:rsid w:val="0031590A"/>
    <w:rsid w:val="00315EC7"/>
    <w:rsid w:val="00316511"/>
    <w:rsid w:val="00316BF6"/>
    <w:rsid w:val="00317A3C"/>
    <w:rsid w:val="00317B17"/>
    <w:rsid w:val="00317B80"/>
    <w:rsid w:val="003203E0"/>
    <w:rsid w:val="00320B3A"/>
    <w:rsid w:val="003239BF"/>
    <w:rsid w:val="003246A8"/>
    <w:rsid w:val="0032676D"/>
    <w:rsid w:val="00330B88"/>
    <w:rsid w:val="00330B89"/>
    <w:rsid w:val="0033103D"/>
    <w:rsid w:val="00331782"/>
    <w:rsid w:val="003317E5"/>
    <w:rsid w:val="00331B5D"/>
    <w:rsid w:val="00332879"/>
    <w:rsid w:val="00332C5F"/>
    <w:rsid w:val="00332F4C"/>
    <w:rsid w:val="0033300F"/>
    <w:rsid w:val="00333596"/>
    <w:rsid w:val="003343B5"/>
    <w:rsid w:val="003345F5"/>
    <w:rsid w:val="003353C2"/>
    <w:rsid w:val="00335AF3"/>
    <w:rsid w:val="00335C1C"/>
    <w:rsid w:val="00336B29"/>
    <w:rsid w:val="00336F92"/>
    <w:rsid w:val="003372EC"/>
    <w:rsid w:val="00337DFE"/>
    <w:rsid w:val="00337E74"/>
    <w:rsid w:val="003406FC"/>
    <w:rsid w:val="00340FCE"/>
    <w:rsid w:val="0034173B"/>
    <w:rsid w:val="0034296F"/>
    <w:rsid w:val="00342CAA"/>
    <w:rsid w:val="00342D3E"/>
    <w:rsid w:val="00342E93"/>
    <w:rsid w:val="003435E9"/>
    <w:rsid w:val="0034369B"/>
    <w:rsid w:val="00343C0E"/>
    <w:rsid w:val="00343D77"/>
    <w:rsid w:val="00343FDC"/>
    <w:rsid w:val="00343FF4"/>
    <w:rsid w:val="00344010"/>
    <w:rsid w:val="003443FC"/>
    <w:rsid w:val="00345221"/>
    <w:rsid w:val="0034771E"/>
    <w:rsid w:val="003502D0"/>
    <w:rsid w:val="00350707"/>
    <w:rsid w:val="00350945"/>
    <w:rsid w:val="00351FE4"/>
    <w:rsid w:val="00352311"/>
    <w:rsid w:val="00352390"/>
    <w:rsid w:val="0035251E"/>
    <w:rsid w:val="00352683"/>
    <w:rsid w:val="00352B3F"/>
    <w:rsid w:val="003538B4"/>
    <w:rsid w:val="00353A25"/>
    <w:rsid w:val="00353AFC"/>
    <w:rsid w:val="00353D0D"/>
    <w:rsid w:val="00353D9B"/>
    <w:rsid w:val="00353E36"/>
    <w:rsid w:val="00354A16"/>
    <w:rsid w:val="00354B51"/>
    <w:rsid w:val="003555EC"/>
    <w:rsid w:val="003558A7"/>
    <w:rsid w:val="003560C7"/>
    <w:rsid w:val="003568FC"/>
    <w:rsid w:val="00356A93"/>
    <w:rsid w:val="00357292"/>
    <w:rsid w:val="0035779D"/>
    <w:rsid w:val="00357A49"/>
    <w:rsid w:val="00360E52"/>
    <w:rsid w:val="0036126B"/>
    <w:rsid w:val="00361302"/>
    <w:rsid w:val="0036179C"/>
    <w:rsid w:val="003617DB"/>
    <w:rsid w:val="0036294D"/>
    <w:rsid w:val="00362C45"/>
    <w:rsid w:val="00363B88"/>
    <w:rsid w:val="00365418"/>
    <w:rsid w:val="003654A4"/>
    <w:rsid w:val="00365999"/>
    <w:rsid w:val="003669B1"/>
    <w:rsid w:val="00366E4A"/>
    <w:rsid w:val="00367036"/>
    <w:rsid w:val="00367983"/>
    <w:rsid w:val="00370359"/>
    <w:rsid w:val="003703A5"/>
    <w:rsid w:val="00370D7F"/>
    <w:rsid w:val="00371B40"/>
    <w:rsid w:val="00371BEB"/>
    <w:rsid w:val="00371C95"/>
    <w:rsid w:val="00371D8A"/>
    <w:rsid w:val="0037287C"/>
    <w:rsid w:val="0037305B"/>
    <w:rsid w:val="00373557"/>
    <w:rsid w:val="00373C87"/>
    <w:rsid w:val="003741AA"/>
    <w:rsid w:val="003741B1"/>
    <w:rsid w:val="00374CBD"/>
    <w:rsid w:val="003753AB"/>
    <w:rsid w:val="00375451"/>
    <w:rsid w:val="003755F6"/>
    <w:rsid w:val="00375CA1"/>
    <w:rsid w:val="00375ED6"/>
    <w:rsid w:val="00376548"/>
    <w:rsid w:val="003765E9"/>
    <w:rsid w:val="00376821"/>
    <w:rsid w:val="00376CAF"/>
    <w:rsid w:val="00376CDD"/>
    <w:rsid w:val="0037733B"/>
    <w:rsid w:val="003777BA"/>
    <w:rsid w:val="00377B1B"/>
    <w:rsid w:val="00377E09"/>
    <w:rsid w:val="003804C3"/>
    <w:rsid w:val="00380747"/>
    <w:rsid w:val="00380FAC"/>
    <w:rsid w:val="003814A9"/>
    <w:rsid w:val="00381949"/>
    <w:rsid w:val="003826BC"/>
    <w:rsid w:val="003827B0"/>
    <w:rsid w:val="00382945"/>
    <w:rsid w:val="00383769"/>
    <w:rsid w:val="00383B2B"/>
    <w:rsid w:val="00384388"/>
    <w:rsid w:val="0038438C"/>
    <w:rsid w:val="00384801"/>
    <w:rsid w:val="00384FEB"/>
    <w:rsid w:val="00385131"/>
    <w:rsid w:val="00385A2D"/>
    <w:rsid w:val="00385BCE"/>
    <w:rsid w:val="00385E2A"/>
    <w:rsid w:val="00386204"/>
    <w:rsid w:val="00386634"/>
    <w:rsid w:val="003869BB"/>
    <w:rsid w:val="0038754C"/>
    <w:rsid w:val="003876CB"/>
    <w:rsid w:val="00387FD9"/>
    <w:rsid w:val="003905C1"/>
    <w:rsid w:val="00391536"/>
    <w:rsid w:val="003919B4"/>
    <w:rsid w:val="00391EC8"/>
    <w:rsid w:val="00391ECF"/>
    <w:rsid w:val="00392234"/>
    <w:rsid w:val="00392259"/>
    <w:rsid w:val="003926D1"/>
    <w:rsid w:val="0039389F"/>
    <w:rsid w:val="00393A20"/>
    <w:rsid w:val="00393A66"/>
    <w:rsid w:val="00393BC7"/>
    <w:rsid w:val="00394927"/>
    <w:rsid w:val="003952D1"/>
    <w:rsid w:val="00395338"/>
    <w:rsid w:val="00395392"/>
    <w:rsid w:val="003954CA"/>
    <w:rsid w:val="003955C7"/>
    <w:rsid w:val="003957DA"/>
    <w:rsid w:val="00395D53"/>
    <w:rsid w:val="00396485"/>
    <w:rsid w:val="00397046"/>
    <w:rsid w:val="00397BF0"/>
    <w:rsid w:val="00397F3E"/>
    <w:rsid w:val="003A0BDB"/>
    <w:rsid w:val="003A1297"/>
    <w:rsid w:val="003A19D6"/>
    <w:rsid w:val="003A1F12"/>
    <w:rsid w:val="003A496D"/>
    <w:rsid w:val="003A4FE3"/>
    <w:rsid w:val="003A585B"/>
    <w:rsid w:val="003A5DFB"/>
    <w:rsid w:val="003A633A"/>
    <w:rsid w:val="003A66D8"/>
    <w:rsid w:val="003A67A6"/>
    <w:rsid w:val="003A6E71"/>
    <w:rsid w:val="003A7BE0"/>
    <w:rsid w:val="003A7BEC"/>
    <w:rsid w:val="003B146D"/>
    <w:rsid w:val="003B1A74"/>
    <w:rsid w:val="003B2486"/>
    <w:rsid w:val="003B261A"/>
    <w:rsid w:val="003B2C68"/>
    <w:rsid w:val="003B3389"/>
    <w:rsid w:val="003B3563"/>
    <w:rsid w:val="003B43B9"/>
    <w:rsid w:val="003B4708"/>
    <w:rsid w:val="003B48BA"/>
    <w:rsid w:val="003B51D9"/>
    <w:rsid w:val="003B5983"/>
    <w:rsid w:val="003B5B1D"/>
    <w:rsid w:val="003B60E2"/>
    <w:rsid w:val="003B659C"/>
    <w:rsid w:val="003B739C"/>
    <w:rsid w:val="003B7D68"/>
    <w:rsid w:val="003C0544"/>
    <w:rsid w:val="003C1418"/>
    <w:rsid w:val="003C1AE5"/>
    <w:rsid w:val="003C244B"/>
    <w:rsid w:val="003C249D"/>
    <w:rsid w:val="003C27B0"/>
    <w:rsid w:val="003C2997"/>
    <w:rsid w:val="003C29FA"/>
    <w:rsid w:val="003C2E6C"/>
    <w:rsid w:val="003C3D78"/>
    <w:rsid w:val="003C4C62"/>
    <w:rsid w:val="003C5A4C"/>
    <w:rsid w:val="003C6963"/>
    <w:rsid w:val="003C6F34"/>
    <w:rsid w:val="003C701D"/>
    <w:rsid w:val="003C77B4"/>
    <w:rsid w:val="003C78B1"/>
    <w:rsid w:val="003D07BF"/>
    <w:rsid w:val="003D2598"/>
    <w:rsid w:val="003D289A"/>
    <w:rsid w:val="003D2E22"/>
    <w:rsid w:val="003D3B3D"/>
    <w:rsid w:val="003D3DBA"/>
    <w:rsid w:val="003D4607"/>
    <w:rsid w:val="003D46DF"/>
    <w:rsid w:val="003D480B"/>
    <w:rsid w:val="003D4F76"/>
    <w:rsid w:val="003D4F86"/>
    <w:rsid w:val="003D5196"/>
    <w:rsid w:val="003D5816"/>
    <w:rsid w:val="003D6A2C"/>
    <w:rsid w:val="003D6B73"/>
    <w:rsid w:val="003D6C02"/>
    <w:rsid w:val="003D725C"/>
    <w:rsid w:val="003D73A6"/>
    <w:rsid w:val="003D7D41"/>
    <w:rsid w:val="003D7E58"/>
    <w:rsid w:val="003E008E"/>
    <w:rsid w:val="003E0857"/>
    <w:rsid w:val="003E1526"/>
    <w:rsid w:val="003E1702"/>
    <w:rsid w:val="003E1CC8"/>
    <w:rsid w:val="003E2F38"/>
    <w:rsid w:val="003E3373"/>
    <w:rsid w:val="003E35D7"/>
    <w:rsid w:val="003E37F2"/>
    <w:rsid w:val="003E448D"/>
    <w:rsid w:val="003E484D"/>
    <w:rsid w:val="003E4DDF"/>
    <w:rsid w:val="003E4F62"/>
    <w:rsid w:val="003E51D4"/>
    <w:rsid w:val="003E582B"/>
    <w:rsid w:val="003E5C04"/>
    <w:rsid w:val="003E6201"/>
    <w:rsid w:val="003E62C0"/>
    <w:rsid w:val="003E70FC"/>
    <w:rsid w:val="003E7DBF"/>
    <w:rsid w:val="003F02AC"/>
    <w:rsid w:val="003F11A8"/>
    <w:rsid w:val="003F1235"/>
    <w:rsid w:val="003F1BDE"/>
    <w:rsid w:val="003F1FEC"/>
    <w:rsid w:val="003F2609"/>
    <w:rsid w:val="003F35E3"/>
    <w:rsid w:val="003F3C69"/>
    <w:rsid w:val="003F3F90"/>
    <w:rsid w:val="003F57D5"/>
    <w:rsid w:val="003F63F9"/>
    <w:rsid w:val="003F646C"/>
    <w:rsid w:val="003F6608"/>
    <w:rsid w:val="003F6A63"/>
    <w:rsid w:val="003F6DF7"/>
    <w:rsid w:val="003F72A5"/>
    <w:rsid w:val="003F7439"/>
    <w:rsid w:val="003F7A87"/>
    <w:rsid w:val="003F7B98"/>
    <w:rsid w:val="00400A16"/>
    <w:rsid w:val="00400D21"/>
    <w:rsid w:val="00401163"/>
    <w:rsid w:val="00401430"/>
    <w:rsid w:val="00402D01"/>
    <w:rsid w:val="00403327"/>
    <w:rsid w:val="00403DB3"/>
    <w:rsid w:val="00404A31"/>
    <w:rsid w:val="00404AEC"/>
    <w:rsid w:val="0040558B"/>
    <w:rsid w:val="00405BB7"/>
    <w:rsid w:val="004062F0"/>
    <w:rsid w:val="004063BD"/>
    <w:rsid w:val="00406D5C"/>
    <w:rsid w:val="0040728C"/>
    <w:rsid w:val="004073B1"/>
    <w:rsid w:val="00407EFA"/>
    <w:rsid w:val="004106C4"/>
    <w:rsid w:val="00411E05"/>
    <w:rsid w:val="0041338B"/>
    <w:rsid w:val="0041370F"/>
    <w:rsid w:val="00413742"/>
    <w:rsid w:val="004138A6"/>
    <w:rsid w:val="00414A30"/>
    <w:rsid w:val="00414CAC"/>
    <w:rsid w:val="00415316"/>
    <w:rsid w:val="004154A9"/>
    <w:rsid w:val="0041587E"/>
    <w:rsid w:val="00415E76"/>
    <w:rsid w:val="004165ED"/>
    <w:rsid w:val="00416CC7"/>
    <w:rsid w:val="00416FEA"/>
    <w:rsid w:val="00417196"/>
    <w:rsid w:val="00420BBA"/>
    <w:rsid w:val="00420BF9"/>
    <w:rsid w:val="00420F85"/>
    <w:rsid w:val="00421114"/>
    <w:rsid w:val="004211BC"/>
    <w:rsid w:val="00421BFF"/>
    <w:rsid w:val="00422E24"/>
    <w:rsid w:val="00423069"/>
    <w:rsid w:val="0042491A"/>
    <w:rsid w:val="004251E7"/>
    <w:rsid w:val="00425482"/>
    <w:rsid w:val="00425760"/>
    <w:rsid w:val="00425C10"/>
    <w:rsid w:val="0042631C"/>
    <w:rsid w:val="00426898"/>
    <w:rsid w:val="00426C40"/>
    <w:rsid w:val="004279CA"/>
    <w:rsid w:val="00427B47"/>
    <w:rsid w:val="0043009C"/>
    <w:rsid w:val="0043013C"/>
    <w:rsid w:val="004309C9"/>
    <w:rsid w:val="004313FC"/>
    <w:rsid w:val="00431C35"/>
    <w:rsid w:val="00434963"/>
    <w:rsid w:val="00435020"/>
    <w:rsid w:val="004352D3"/>
    <w:rsid w:val="00435381"/>
    <w:rsid w:val="00435EA5"/>
    <w:rsid w:val="0043626B"/>
    <w:rsid w:val="00437510"/>
    <w:rsid w:val="00437C22"/>
    <w:rsid w:val="00437ED1"/>
    <w:rsid w:val="00437FC8"/>
    <w:rsid w:val="0044020D"/>
    <w:rsid w:val="00440FD8"/>
    <w:rsid w:val="00442701"/>
    <w:rsid w:val="00442ACD"/>
    <w:rsid w:val="0044327A"/>
    <w:rsid w:val="004432CC"/>
    <w:rsid w:val="00443450"/>
    <w:rsid w:val="00445019"/>
    <w:rsid w:val="00445152"/>
    <w:rsid w:val="0044554C"/>
    <w:rsid w:val="004457EF"/>
    <w:rsid w:val="0044597F"/>
    <w:rsid w:val="004463E8"/>
    <w:rsid w:val="00446AD6"/>
    <w:rsid w:val="00446D34"/>
    <w:rsid w:val="00447CE2"/>
    <w:rsid w:val="00447D9B"/>
    <w:rsid w:val="00450114"/>
    <w:rsid w:val="00450834"/>
    <w:rsid w:val="00450A63"/>
    <w:rsid w:val="00450AD7"/>
    <w:rsid w:val="00450AD9"/>
    <w:rsid w:val="0045118D"/>
    <w:rsid w:val="00451616"/>
    <w:rsid w:val="00451ACA"/>
    <w:rsid w:val="00451BDA"/>
    <w:rsid w:val="00452672"/>
    <w:rsid w:val="004528FF"/>
    <w:rsid w:val="00452931"/>
    <w:rsid w:val="00452D6C"/>
    <w:rsid w:val="004532C3"/>
    <w:rsid w:val="004534A6"/>
    <w:rsid w:val="0045526F"/>
    <w:rsid w:val="004553A5"/>
    <w:rsid w:val="00455E52"/>
    <w:rsid w:val="00456B4E"/>
    <w:rsid w:val="004606FC"/>
    <w:rsid w:val="004608B5"/>
    <w:rsid w:val="00460DC0"/>
    <w:rsid w:val="0046142A"/>
    <w:rsid w:val="00461DC9"/>
    <w:rsid w:val="00461F37"/>
    <w:rsid w:val="00462423"/>
    <w:rsid w:val="004635BC"/>
    <w:rsid w:val="004639AC"/>
    <w:rsid w:val="00463D65"/>
    <w:rsid w:val="00464588"/>
    <w:rsid w:val="0046547A"/>
    <w:rsid w:val="00466079"/>
    <w:rsid w:val="0046616E"/>
    <w:rsid w:val="0046644F"/>
    <w:rsid w:val="004666F2"/>
    <w:rsid w:val="00466E6B"/>
    <w:rsid w:val="00467E29"/>
    <w:rsid w:val="00467E79"/>
    <w:rsid w:val="00470E3A"/>
    <w:rsid w:val="00470F54"/>
    <w:rsid w:val="004713E7"/>
    <w:rsid w:val="004718E1"/>
    <w:rsid w:val="0047294D"/>
    <w:rsid w:val="004729CF"/>
    <w:rsid w:val="00472DBC"/>
    <w:rsid w:val="0047364C"/>
    <w:rsid w:val="00473F7B"/>
    <w:rsid w:val="004742D1"/>
    <w:rsid w:val="004743AE"/>
    <w:rsid w:val="00474FEB"/>
    <w:rsid w:val="0047546E"/>
    <w:rsid w:val="0047595B"/>
    <w:rsid w:val="0047595E"/>
    <w:rsid w:val="004760E2"/>
    <w:rsid w:val="0047666B"/>
    <w:rsid w:val="00476C45"/>
    <w:rsid w:val="004814D4"/>
    <w:rsid w:val="004815B9"/>
    <w:rsid w:val="004821E4"/>
    <w:rsid w:val="004826BD"/>
    <w:rsid w:val="004827EF"/>
    <w:rsid w:val="00483159"/>
    <w:rsid w:val="004838B6"/>
    <w:rsid w:val="00483CDA"/>
    <w:rsid w:val="00483F0E"/>
    <w:rsid w:val="00483FD3"/>
    <w:rsid w:val="004847C7"/>
    <w:rsid w:val="00484CB1"/>
    <w:rsid w:val="00485201"/>
    <w:rsid w:val="004856A2"/>
    <w:rsid w:val="00485FC7"/>
    <w:rsid w:val="0048619E"/>
    <w:rsid w:val="00486434"/>
    <w:rsid w:val="004866CA"/>
    <w:rsid w:val="00486B75"/>
    <w:rsid w:val="004902A9"/>
    <w:rsid w:val="00490381"/>
    <w:rsid w:val="0049101A"/>
    <w:rsid w:val="0049133F"/>
    <w:rsid w:val="004914FE"/>
    <w:rsid w:val="004921B9"/>
    <w:rsid w:val="00493069"/>
    <w:rsid w:val="0049349A"/>
    <w:rsid w:val="004934B3"/>
    <w:rsid w:val="00493944"/>
    <w:rsid w:val="00493F4D"/>
    <w:rsid w:val="00494791"/>
    <w:rsid w:val="0049504B"/>
    <w:rsid w:val="00496365"/>
    <w:rsid w:val="0049696B"/>
    <w:rsid w:val="00496AE5"/>
    <w:rsid w:val="004A006B"/>
    <w:rsid w:val="004A0782"/>
    <w:rsid w:val="004A0F70"/>
    <w:rsid w:val="004A15FB"/>
    <w:rsid w:val="004A1A03"/>
    <w:rsid w:val="004A1A8D"/>
    <w:rsid w:val="004A309D"/>
    <w:rsid w:val="004A3B1F"/>
    <w:rsid w:val="004A3B97"/>
    <w:rsid w:val="004A4285"/>
    <w:rsid w:val="004A44A2"/>
    <w:rsid w:val="004A4B35"/>
    <w:rsid w:val="004A564A"/>
    <w:rsid w:val="004A5F14"/>
    <w:rsid w:val="004A65FF"/>
    <w:rsid w:val="004A6975"/>
    <w:rsid w:val="004A7442"/>
    <w:rsid w:val="004A79F9"/>
    <w:rsid w:val="004A7BAB"/>
    <w:rsid w:val="004B0325"/>
    <w:rsid w:val="004B049D"/>
    <w:rsid w:val="004B0B3B"/>
    <w:rsid w:val="004B0DF4"/>
    <w:rsid w:val="004B0EDF"/>
    <w:rsid w:val="004B1BD2"/>
    <w:rsid w:val="004B21B5"/>
    <w:rsid w:val="004B2640"/>
    <w:rsid w:val="004B2D39"/>
    <w:rsid w:val="004B2F2B"/>
    <w:rsid w:val="004B3B51"/>
    <w:rsid w:val="004B4FFA"/>
    <w:rsid w:val="004B5787"/>
    <w:rsid w:val="004B5A4E"/>
    <w:rsid w:val="004B62B7"/>
    <w:rsid w:val="004B6356"/>
    <w:rsid w:val="004B66F7"/>
    <w:rsid w:val="004B6FD9"/>
    <w:rsid w:val="004B7163"/>
    <w:rsid w:val="004B79F4"/>
    <w:rsid w:val="004C0514"/>
    <w:rsid w:val="004C0A73"/>
    <w:rsid w:val="004C149E"/>
    <w:rsid w:val="004C1BEE"/>
    <w:rsid w:val="004C28D6"/>
    <w:rsid w:val="004C2A5A"/>
    <w:rsid w:val="004C2D79"/>
    <w:rsid w:val="004C2DB7"/>
    <w:rsid w:val="004C2EFF"/>
    <w:rsid w:val="004C377A"/>
    <w:rsid w:val="004C4221"/>
    <w:rsid w:val="004C43E0"/>
    <w:rsid w:val="004C4643"/>
    <w:rsid w:val="004C563F"/>
    <w:rsid w:val="004C599B"/>
    <w:rsid w:val="004C5BF2"/>
    <w:rsid w:val="004C5E71"/>
    <w:rsid w:val="004C674C"/>
    <w:rsid w:val="004C6DC3"/>
    <w:rsid w:val="004C74AF"/>
    <w:rsid w:val="004C76FD"/>
    <w:rsid w:val="004C7C3D"/>
    <w:rsid w:val="004D0158"/>
    <w:rsid w:val="004D020A"/>
    <w:rsid w:val="004D0222"/>
    <w:rsid w:val="004D0261"/>
    <w:rsid w:val="004D05D4"/>
    <w:rsid w:val="004D0723"/>
    <w:rsid w:val="004D10A5"/>
    <w:rsid w:val="004D1242"/>
    <w:rsid w:val="004D3654"/>
    <w:rsid w:val="004D475F"/>
    <w:rsid w:val="004D4F7B"/>
    <w:rsid w:val="004D500E"/>
    <w:rsid w:val="004D5432"/>
    <w:rsid w:val="004D5919"/>
    <w:rsid w:val="004D6349"/>
    <w:rsid w:val="004D67C9"/>
    <w:rsid w:val="004D6B71"/>
    <w:rsid w:val="004D6CBA"/>
    <w:rsid w:val="004D7138"/>
    <w:rsid w:val="004D747C"/>
    <w:rsid w:val="004D770D"/>
    <w:rsid w:val="004D7B8D"/>
    <w:rsid w:val="004D7D60"/>
    <w:rsid w:val="004D7E4C"/>
    <w:rsid w:val="004E0EAB"/>
    <w:rsid w:val="004E16E8"/>
    <w:rsid w:val="004E1725"/>
    <w:rsid w:val="004E2837"/>
    <w:rsid w:val="004E3840"/>
    <w:rsid w:val="004E3A86"/>
    <w:rsid w:val="004E4ACA"/>
    <w:rsid w:val="004E4C10"/>
    <w:rsid w:val="004E54EE"/>
    <w:rsid w:val="004E5939"/>
    <w:rsid w:val="004E6839"/>
    <w:rsid w:val="004E6C52"/>
    <w:rsid w:val="004E6F87"/>
    <w:rsid w:val="004E717E"/>
    <w:rsid w:val="004E7FCA"/>
    <w:rsid w:val="004F0C24"/>
    <w:rsid w:val="004F12D2"/>
    <w:rsid w:val="004F16AE"/>
    <w:rsid w:val="004F1DCB"/>
    <w:rsid w:val="004F2357"/>
    <w:rsid w:val="004F260D"/>
    <w:rsid w:val="004F2DF7"/>
    <w:rsid w:val="004F2F03"/>
    <w:rsid w:val="004F30A3"/>
    <w:rsid w:val="004F3B6C"/>
    <w:rsid w:val="004F3FD3"/>
    <w:rsid w:val="004F4112"/>
    <w:rsid w:val="004F4D83"/>
    <w:rsid w:val="004F50C8"/>
    <w:rsid w:val="004F526B"/>
    <w:rsid w:val="004F52E6"/>
    <w:rsid w:val="004F5902"/>
    <w:rsid w:val="004F5D92"/>
    <w:rsid w:val="004F5E82"/>
    <w:rsid w:val="004F66B7"/>
    <w:rsid w:val="004F6ABE"/>
    <w:rsid w:val="005007E3"/>
    <w:rsid w:val="0050084C"/>
    <w:rsid w:val="00500897"/>
    <w:rsid w:val="00500C68"/>
    <w:rsid w:val="00500F32"/>
    <w:rsid w:val="00500FE8"/>
    <w:rsid w:val="00501357"/>
    <w:rsid w:val="00501FF3"/>
    <w:rsid w:val="00502319"/>
    <w:rsid w:val="005028E8"/>
    <w:rsid w:val="00502D1F"/>
    <w:rsid w:val="00502EC0"/>
    <w:rsid w:val="00502EE7"/>
    <w:rsid w:val="0050316E"/>
    <w:rsid w:val="005033F6"/>
    <w:rsid w:val="00503CC6"/>
    <w:rsid w:val="00503F32"/>
    <w:rsid w:val="005040A0"/>
    <w:rsid w:val="00504639"/>
    <w:rsid w:val="00504D10"/>
    <w:rsid w:val="00505BBA"/>
    <w:rsid w:val="00506948"/>
    <w:rsid w:val="00506B44"/>
    <w:rsid w:val="005071AB"/>
    <w:rsid w:val="0051053B"/>
    <w:rsid w:val="005109D2"/>
    <w:rsid w:val="00510B8C"/>
    <w:rsid w:val="00511522"/>
    <w:rsid w:val="005119CB"/>
    <w:rsid w:val="005129E4"/>
    <w:rsid w:val="00513B46"/>
    <w:rsid w:val="005143BD"/>
    <w:rsid w:val="00514914"/>
    <w:rsid w:val="00514BF5"/>
    <w:rsid w:val="00514DF9"/>
    <w:rsid w:val="00514F15"/>
    <w:rsid w:val="0051590F"/>
    <w:rsid w:val="005162EF"/>
    <w:rsid w:val="00516335"/>
    <w:rsid w:val="00516639"/>
    <w:rsid w:val="00516862"/>
    <w:rsid w:val="00516BE7"/>
    <w:rsid w:val="0051740D"/>
    <w:rsid w:val="0051759F"/>
    <w:rsid w:val="005179A9"/>
    <w:rsid w:val="00517CDA"/>
    <w:rsid w:val="00520696"/>
    <w:rsid w:val="0052072D"/>
    <w:rsid w:val="00520E99"/>
    <w:rsid w:val="00521BA4"/>
    <w:rsid w:val="0052201C"/>
    <w:rsid w:val="0052206B"/>
    <w:rsid w:val="0052228D"/>
    <w:rsid w:val="005224BB"/>
    <w:rsid w:val="00522D7C"/>
    <w:rsid w:val="005239AA"/>
    <w:rsid w:val="00523BA7"/>
    <w:rsid w:val="00524785"/>
    <w:rsid w:val="00524B7B"/>
    <w:rsid w:val="00524D49"/>
    <w:rsid w:val="00525440"/>
    <w:rsid w:val="00525570"/>
    <w:rsid w:val="005259F4"/>
    <w:rsid w:val="00526FA0"/>
    <w:rsid w:val="005278A6"/>
    <w:rsid w:val="00527C89"/>
    <w:rsid w:val="0053077F"/>
    <w:rsid w:val="00530B07"/>
    <w:rsid w:val="00530CFC"/>
    <w:rsid w:val="00531BB8"/>
    <w:rsid w:val="005327AB"/>
    <w:rsid w:val="005327F4"/>
    <w:rsid w:val="00532802"/>
    <w:rsid w:val="00533053"/>
    <w:rsid w:val="00533C13"/>
    <w:rsid w:val="00533E82"/>
    <w:rsid w:val="00534031"/>
    <w:rsid w:val="005345F8"/>
    <w:rsid w:val="0053464D"/>
    <w:rsid w:val="0053485D"/>
    <w:rsid w:val="005354AE"/>
    <w:rsid w:val="00535BE7"/>
    <w:rsid w:val="00535CEB"/>
    <w:rsid w:val="00535EA4"/>
    <w:rsid w:val="00536C36"/>
    <w:rsid w:val="00536CFB"/>
    <w:rsid w:val="00536EA7"/>
    <w:rsid w:val="0053788A"/>
    <w:rsid w:val="00537AE4"/>
    <w:rsid w:val="00537F23"/>
    <w:rsid w:val="00540061"/>
    <w:rsid w:val="00540758"/>
    <w:rsid w:val="00541D4D"/>
    <w:rsid w:val="00542A3C"/>
    <w:rsid w:val="0054338D"/>
    <w:rsid w:val="00543AAF"/>
    <w:rsid w:val="00543F67"/>
    <w:rsid w:val="00544024"/>
    <w:rsid w:val="0054490F"/>
    <w:rsid w:val="0054495F"/>
    <w:rsid w:val="00545E45"/>
    <w:rsid w:val="00545FFB"/>
    <w:rsid w:val="005469DA"/>
    <w:rsid w:val="00547229"/>
    <w:rsid w:val="00547BBE"/>
    <w:rsid w:val="00547C63"/>
    <w:rsid w:val="005501EA"/>
    <w:rsid w:val="00550267"/>
    <w:rsid w:val="005503DD"/>
    <w:rsid w:val="005511CF"/>
    <w:rsid w:val="0055124E"/>
    <w:rsid w:val="00551699"/>
    <w:rsid w:val="005527A4"/>
    <w:rsid w:val="00552FA3"/>
    <w:rsid w:val="00554669"/>
    <w:rsid w:val="005547CB"/>
    <w:rsid w:val="005547D9"/>
    <w:rsid w:val="00554C79"/>
    <w:rsid w:val="00554DFB"/>
    <w:rsid w:val="00555429"/>
    <w:rsid w:val="0055617B"/>
    <w:rsid w:val="0055635B"/>
    <w:rsid w:val="0055681B"/>
    <w:rsid w:val="0055694E"/>
    <w:rsid w:val="00557110"/>
    <w:rsid w:val="00557849"/>
    <w:rsid w:val="00557E2F"/>
    <w:rsid w:val="0056024F"/>
    <w:rsid w:val="00560388"/>
    <w:rsid w:val="0056230C"/>
    <w:rsid w:val="00562353"/>
    <w:rsid w:val="00562B4C"/>
    <w:rsid w:val="00563B84"/>
    <w:rsid w:val="00563F2A"/>
    <w:rsid w:val="005642E9"/>
    <w:rsid w:val="00565B4B"/>
    <w:rsid w:val="005661BF"/>
    <w:rsid w:val="0056689B"/>
    <w:rsid w:val="00566DC6"/>
    <w:rsid w:val="00566F02"/>
    <w:rsid w:val="00567F19"/>
    <w:rsid w:val="00570036"/>
    <w:rsid w:val="00570257"/>
    <w:rsid w:val="00572A30"/>
    <w:rsid w:val="00572DFB"/>
    <w:rsid w:val="005731D1"/>
    <w:rsid w:val="00573864"/>
    <w:rsid w:val="005738C8"/>
    <w:rsid w:val="005739CB"/>
    <w:rsid w:val="00573EC1"/>
    <w:rsid w:val="00574448"/>
    <w:rsid w:val="0057495E"/>
    <w:rsid w:val="00575067"/>
    <w:rsid w:val="00576216"/>
    <w:rsid w:val="00576549"/>
    <w:rsid w:val="0057662B"/>
    <w:rsid w:val="00576885"/>
    <w:rsid w:val="00576BD2"/>
    <w:rsid w:val="00576C3F"/>
    <w:rsid w:val="0057711D"/>
    <w:rsid w:val="00577ADD"/>
    <w:rsid w:val="0058072E"/>
    <w:rsid w:val="0058102A"/>
    <w:rsid w:val="00581771"/>
    <w:rsid w:val="0058179D"/>
    <w:rsid w:val="00582465"/>
    <w:rsid w:val="0058280C"/>
    <w:rsid w:val="00582CD5"/>
    <w:rsid w:val="00582CEE"/>
    <w:rsid w:val="005832A8"/>
    <w:rsid w:val="005849EB"/>
    <w:rsid w:val="00584A82"/>
    <w:rsid w:val="00584B63"/>
    <w:rsid w:val="00584FFB"/>
    <w:rsid w:val="00585141"/>
    <w:rsid w:val="00585473"/>
    <w:rsid w:val="00585B3D"/>
    <w:rsid w:val="00585C62"/>
    <w:rsid w:val="00585EBD"/>
    <w:rsid w:val="0058676C"/>
    <w:rsid w:val="005867EF"/>
    <w:rsid w:val="00586B81"/>
    <w:rsid w:val="005877E6"/>
    <w:rsid w:val="00587A94"/>
    <w:rsid w:val="00590911"/>
    <w:rsid w:val="00591759"/>
    <w:rsid w:val="005917ED"/>
    <w:rsid w:val="00591859"/>
    <w:rsid w:val="00591E8B"/>
    <w:rsid w:val="00592E4F"/>
    <w:rsid w:val="0059317A"/>
    <w:rsid w:val="0059364B"/>
    <w:rsid w:val="00594D53"/>
    <w:rsid w:val="00595995"/>
    <w:rsid w:val="0059606F"/>
    <w:rsid w:val="00596145"/>
    <w:rsid w:val="00596153"/>
    <w:rsid w:val="005966BC"/>
    <w:rsid w:val="005968AE"/>
    <w:rsid w:val="00596C61"/>
    <w:rsid w:val="005974BE"/>
    <w:rsid w:val="00597949"/>
    <w:rsid w:val="005A0D37"/>
    <w:rsid w:val="005A1CC6"/>
    <w:rsid w:val="005A2273"/>
    <w:rsid w:val="005A23E2"/>
    <w:rsid w:val="005A244B"/>
    <w:rsid w:val="005A3294"/>
    <w:rsid w:val="005A395E"/>
    <w:rsid w:val="005A3A6C"/>
    <w:rsid w:val="005A43AE"/>
    <w:rsid w:val="005A553D"/>
    <w:rsid w:val="005A5C5A"/>
    <w:rsid w:val="005A5CEB"/>
    <w:rsid w:val="005A689C"/>
    <w:rsid w:val="005A68CD"/>
    <w:rsid w:val="005A6DFC"/>
    <w:rsid w:val="005A7BEE"/>
    <w:rsid w:val="005B01CA"/>
    <w:rsid w:val="005B0818"/>
    <w:rsid w:val="005B241F"/>
    <w:rsid w:val="005B2E1B"/>
    <w:rsid w:val="005B30FB"/>
    <w:rsid w:val="005B3782"/>
    <w:rsid w:val="005B47A3"/>
    <w:rsid w:val="005B4AC3"/>
    <w:rsid w:val="005B6443"/>
    <w:rsid w:val="005B645D"/>
    <w:rsid w:val="005B6D41"/>
    <w:rsid w:val="005C0694"/>
    <w:rsid w:val="005C07D0"/>
    <w:rsid w:val="005C0977"/>
    <w:rsid w:val="005C0CE2"/>
    <w:rsid w:val="005C1209"/>
    <w:rsid w:val="005C1AF8"/>
    <w:rsid w:val="005C2185"/>
    <w:rsid w:val="005C27C3"/>
    <w:rsid w:val="005C28F5"/>
    <w:rsid w:val="005C3971"/>
    <w:rsid w:val="005C3DE7"/>
    <w:rsid w:val="005C4F72"/>
    <w:rsid w:val="005C5CA6"/>
    <w:rsid w:val="005C5E23"/>
    <w:rsid w:val="005C65D8"/>
    <w:rsid w:val="005C6604"/>
    <w:rsid w:val="005C6D44"/>
    <w:rsid w:val="005D22C0"/>
    <w:rsid w:val="005D2A3E"/>
    <w:rsid w:val="005D2B66"/>
    <w:rsid w:val="005D334F"/>
    <w:rsid w:val="005D352F"/>
    <w:rsid w:val="005D3827"/>
    <w:rsid w:val="005D3D15"/>
    <w:rsid w:val="005D3D34"/>
    <w:rsid w:val="005D3D51"/>
    <w:rsid w:val="005D3D8A"/>
    <w:rsid w:val="005D41BB"/>
    <w:rsid w:val="005D4947"/>
    <w:rsid w:val="005D517B"/>
    <w:rsid w:val="005D60D9"/>
    <w:rsid w:val="005D6BDC"/>
    <w:rsid w:val="005D72FA"/>
    <w:rsid w:val="005E002B"/>
    <w:rsid w:val="005E217E"/>
    <w:rsid w:val="005E21AB"/>
    <w:rsid w:val="005E2E9F"/>
    <w:rsid w:val="005E38F5"/>
    <w:rsid w:val="005E4604"/>
    <w:rsid w:val="005E48CE"/>
    <w:rsid w:val="005E4961"/>
    <w:rsid w:val="005E51BD"/>
    <w:rsid w:val="005E52AF"/>
    <w:rsid w:val="005E532F"/>
    <w:rsid w:val="005E5C27"/>
    <w:rsid w:val="005E626D"/>
    <w:rsid w:val="005E6A4A"/>
    <w:rsid w:val="005E6D4B"/>
    <w:rsid w:val="005E7099"/>
    <w:rsid w:val="005E7555"/>
    <w:rsid w:val="005E7CCF"/>
    <w:rsid w:val="005F021C"/>
    <w:rsid w:val="005F098B"/>
    <w:rsid w:val="005F10C2"/>
    <w:rsid w:val="005F1666"/>
    <w:rsid w:val="005F1AD9"/>
    <w:rsid w:val="005F20A9"/>
    <w:rsid w:val="005F21E8"/>
    <w:rsid w:val="005F23B0"/>
    <w:rsid w:val="005F2C66"/>
    <w:rsid w:val="005F338B"/>
    <w:rsid w:val="005F3574"/>
    <w:rsid w:val="005F3CC4"/>
    <w:rsid w:val="005F3F2E"/>
    <w:rsid w:val="005F4372"/>
    <w:rsid w:val="005F4604"/>
    <w:rsid w:val="005F49F2"/>
    <w:rsid w:val="005F4B1B"/>
    <w:rsid w:val="005F4DAA"/>
    <w:rsid w:val="005F51BC"/>
    <w:rsid w:val="005F6267"/>
    <w:rsid w:val="005F6C4D"/>
    <w:rsid w:val="005F6DDB"/>
    <w:rsid w:val="005F6FA6"/>
    <w:rsid w:val="005F7648"/>
    <w:rsid w:val="005F769F"/>
    <w:rsid w:val="00600251"/>
    <w:rsid w:val="0060063F"/>
    <w:rsid w:val="00600C90"/>
    <w:rsid w:val="00600F6A"/>
    <w:rsid w:val="0060168C"/>
    <w:rsid w:val="006020DC"/>
    <w:rsid w:val="0060212F"/>
    <w:rsid w:val="00602348"/>
    <w:rsid w:val="00602C0A"/>
    <w:rsid w:val="006036C0"/>
    <w:rsid w:val="006046A4"/>
    <w:rsid w:val="00605307"/>
    <w:rsid w:val="00605837"/>
    <w:rsid w:val="00605EB6"/>
    <w:rsid w:val="006061A3"/>
    <w:rsid w:val="006075A6"/>
    <w:rsid w:val="00607710"/>
    <w:rsid w:val="00607D2E"/>
    <w:rsid w:val="0061096F"/>
    <w:rsid w:val="00610BE5"/>
    <w:rsid w:val="00611500"/>
    <w:rsid w:val="00611CF6"/>
    <w:rsid w:val="00611F22"/>
    <w:rsid w:val="00614057"/>
    <w:rsid w:val="006150B6"/>
    <w:rsid w:val="00615251"/>
    <w:rsid w:val="00615EEC"/>
    <w:rsid w:val="00616236"/>
    <w:rsid w:val="006166FF"/>
    <w:rsid w:val="00617198"/>
    <w:rsid w:val="00617306"/>
    <w:rsid w:val="00617AEE"/>
    <w:rsid w:val="00621121"/>
    <w:rsid w:val="00621154"/>
    <w:rsid w:val="00621194"/>
    <w:rsid w:val="00621B29"/>
    <w:rsid w:val="00621F79"/>
    <w:rsid w:val="00622145"/>
    <w:rsid w:val="00622541"/>
    <w:rsid w:val="00622DC2"/>
    <w:rsid w:val="0062368B"/>
    <w:rsid w:val="006242F4"/>
    <w:rsid w:val="00624475"/>
    <w:rsid w:val="00624A02"/>
    <w:rsid w:val="006257BD"/>
    <w:rsid w:val="00625CCE"/>
    <w:rsid w:val="006268F8"/>
    <w:rsid w:val="00626DC9"/>
    <w:rsid w:val="00626F17"/>
    <w:rsid w:val="00627320"/>
    <w:rsid w:val="00627AC9"/>
    <w:rsid w:val="006309A7"/>
    <w:rsid w:val="006319E7"/>
    <w:rsid w:val="00631C05"/>
    <w:rsid w:val="00632C91"/>
    <w:rsid w:val="00632DD2"/>
    <w:rsid w:val="00632E83"/>
    <w:rsid w:val="00632F73"/>
    <w:rsid w:val="00633E59"/>
    <w:rsid w:val="00635421"/>
    <w:rsid w:val="00635A20"/>
    <w:rsid w:val="00635ADE"/>
    <w:rsid w:val="00635D39"/>
    <w:rsid w:val="00635E16"/>
    <w:rsid w:val="00636593"/>
    <w:rsid w:val="0063669A"/>
    <w:rsid w:val="00636750"/>
    <w:rsid w:val="00636A53"/>
    <w:rsid w:val="0064088F"/>
    <w:rsid w:val="00640B7B"/>
    <w:rsid w:val="00640C30"/>
    <w:rsid w:val="00641BE5"/>
    <w:rsid w:val="00641C23"/>
    <w:rsid w:val="00642839"/>
    <w:rsid w:val="0064325C"/>
    <w:rsid w:val="00644576"/>
    <w:rsid w:val="00644FC7"/>
    <w:rsid w:val="006452C6"/>
    <w:rsid w:val="00645D7A"/>
    <w:rsid w:val="00646038"/>
    <w:rsid w:val="00646DCD"/>
    <w:rsid w:val="00646FB7"/>
    <w:rsid w:val="00647BAA"/>
    <w:rsid w:val="00650173"/>
    <w:rsid w:val="006502FD"/>
    <w:rsid w:val="00650FBE"/>
    <w:rsid w:val="00651890"/>
    <w:rsid w:val="006518C8"/>
    <w:rsid w:val="00651B69"/>
    <w:rsid w:val="00651DAE"/>
    <w:rsid w:val="00651F00"/>
    <w:rsid w:val="006524B1"/>
    <w:rsid w:val="00652737"/>
    <w:rsid w:val="006527C1"/>
    <w:rsid w:val="00653793"/>
    <w:rsid w:val="006541F3"/>
    <w:rsid w:val="00655148"/>
    <w:rsid w:val="00655888"/>
    <w:rsid w:val="00655BB6"/>
    <w:rsid w:val="00655CEB"/>
    <w:rsid w:val="00656306"/>
    <w:rsid w:val="00656514"/>
    <w:rsid w:val="00657258"/>
    <w:rsid w:val="00657844"/>
    <w:rsid w:val="00657921"/>
    <w:rsid w:val="006602BE"/>
    <w:rsid w:val="006609BB"/>
    <w:rsid w:val="00660AB9"/>
    <w:rsid w:val="00660CBD"/>
    <w:rsid w:val="00661608"/>
    <w:rsid w:val="006618C4"/>
    <w:rsid w:val="00661B9F"/>
    <w:rsid w:val="00661E2E"/>
    <w:rsid w:val="00661ED0"/>
    <w:rsid w:val="00662504"/>
    <w:rsid w:val="00663116"/>
    <w:rsid w:val="00663119"/>
    <w:rsid w:val="00663142"/>
    <w:rsid w:val="0066423B"/>
    <w:rsid w:val="00664B72"/>
    <w:rsid w:val="00665175"/>
    <w:rsid w:val="0066630E"/>
    <w:rsid w:val="00666B40"/>
    <w:rsid w:val="00666C3C"/>
    <w:rsid w:val="00666D1A"/>
    <w:rsid w:val="006674C7"/>
    <w:rsid w:val="00667C2C"/>
    <w:rsid w:val="00667FB6"/>
    <w:rsid w:val="00670BB1"/>
    <w:rsid w:val="00671E9B"/>
    <w:rsid w:val="00671F07"/>
    <w:rsid w:val="00671FB4"/>
    <w:rsid w:val="00672B68"/>
    <w:rsid w:val="00672BAF"/>
    <w:rsid w:val="00672BCF"/>
    <w:rsid w:val="00673026"/>
    <w:rsid w:val="00674891"/>
    <w:rsid w:val="0067489E"/>
    <w:rsid w:val="00674DCB"/>
    <w:rsid w:val="00675423"/>
    <w:rsid w:val="006756D6"/>
    <w:rsid w:val="00675911"/>
    <w:rsid w:val="00675C24"/>
    <w:rsid w:val="0067703C"/>
    <w:rsid w:val="006777F9"/>
    <w:rsid w:val="00677C8D"/>
    <w:rsid w:val="00680C24"/>
    <w:rsid w:val="00680F9E"/>
    <w:rsid w:val="006813B3"/>
    <w:rsid w:val="006817ED"/>
    <w:rsid w:val="0068239F"/>
    <w:rsid w:val="00682610"/>
    <w:rsid w:val="00682801"/>
    <w:rsid w:val="006832ED"/>
    <w:rsid w:val="006837DA"/>
    <w:rsid w:val="0068395E"/>
    <w:rsid w:val="00683B56"/>
    <w:rsid w:val="00683D21"/>
    <w:rsid w:val="00684FE0"/>
    <w:rsid w:val="00685341"/>
    <w:rsid w:val="00685354"/>
    <w:rsid w:val="006855AB"/>
    <w:rsid w:val="006857A5"/>
    <w:rsid w:val="006860AC"/>
    <w:rsid w:val="006869B3"/>
    <w:rsid w:val="00686CB2"/>
    <w:rsid w:val="00686F83"/>
    <w:rsid w:val="00686FF1"/>
    <w:rsid w:val="006903DC"/>
    <w:rsid w:val="00690C04"/>
    <w:rsid w:val="006910C1"/>
    <w:rsid w:val="006915D4"/>
    <w:rsid w:val="00691D84"/>
    <w:rsid w:val="00691F2A"/>
    <w:rsid w:val="00692934"/>
    <w:rsid w:val="006930DF"/>
    <w:rsid w:val="00693568"/>
    <w:rsid w:val="00694AC1"/>
    <w:rsid w:val="00695910"/>
    <w:rsid w:val="006960F3"/>
    <w:rsid w:val="00696465"/>
    <w:rsid w:val="006966AF"/>
    <w:rsid w:val="006966C6"/>
    <w:rsid w:val="00696767"/>
    <w:rsid w:val="00696928"/>
    <w:rsid w:val="0069697C"/>
    <w:rsid w:val="0069771D"/>
    <w:rsid w:val="006A0927"/>
    <w:rsid w:val="006A0DB8"/>
    <w:rsid w:val="006A14BC"/>
    <w:rsid w:val="006A1B2F"/>
    <w:rsid w:val="006A1DA9"/>
    <w:rsid w:val="006A1E6E"/>
    <w:rsid w:val="006A1E8A"/>
    <w:rsid w:val="006A339C"/>
    <w:rsid w:val="006A3657"/>
    <w:rsid w:val="006A39DF"/>
    <w:rsid w:val="006A407A"/>
    <w:rsid w:val="006A4102"/>
    <w:rsid w:val="006A4DD3"/>
    <w:rsid w:val="006A4E61"/>
    <w:rsid w:val="006A4F69"/>
    <w:rsid w:val="006A5A32"/>
    <w:rsid w:val="006A611E"/>
    <w:rsid w:val="006A6550"/>
    <w:rsid w:val="006A6728"/>
    <w:rsid w:val="006A6D94"/>
    <w:rsid w:val="006A76AA"/>
    <w:rsid w:val="006A7B20"/>
    <w:rsid w:val="006A7DAB"/>
    <w:rsid w:val="006B00B3"/>
    <w:rsid w:val="006B0E6B"/>
    <w:rsid w:val="006B13BD"/>
    <w:rsid w:val="006B1775"/>
    <w:rsid w:val="006B1874"/>
    <w:rsid w:val="006B20E4"/>
    <w:rsid w:val="006B3452"/>
    <w:rsid w:val="006B3528"/>
    <w:rsid w:val="006B370D"/>
    <w:rsid w:val="006B3CEF"/>
    <w:rsid w:val="006B3D0C"/>
    <w:rsid w:val="006B3E83"/>
    <w:rsid w:val="006B42F0"/>
    <w:rsid w:val="006B4D7D"/>
    <w:rsid w:val="006B5697"/>
    <w:rsid w:val="006B5AA4"/>
    <w:rsid w:val="006B6964"/>
    <w:rsid w:val="006B7449"/>
    <w:rsid w:val="006B788D"/>
    <w:rsid w:val="006C034B"/>
    <w:rsid w:val="006C0870"/>
    <w:rsid w:val="006C127C"/>
    <w:rsid w:val="006C1609"/>
    <w:rsid w:val="006C21CD"/>
    <w:rsid w:val="006C21FD"/>
    <w:rsid w:val="006C26FB"/>
    <w:rsid w:val="006C27F3"/>
    <w:rsid w:val="006C2FFD"/>
    <w:rsid w:val="006C3093"/>
    <w:rsid w:val="006C3209"/>
    <w:rsid w:val="006C32A0"/>
    <w:rsid w:val="006C4AC2"/>
    <w:rsid w:val="006C4F47"/>
    <w:rsid w:val="006C4F54"/>
    <w:rsid w:val="006C619D"/>
    <w:rsid w:val="006C69F7"/>
    <w:rsid w:val="006C6EDE"/>
    <w:rsid w:val="006C7AB8"/>
    <w:rsid w:val="006D0DA7"/>
    <w:rsid w:val="006D2122"/>
    <w:rsid w:val="006D2613"/>
    <w:rsid w:val="006D29CC"/>
    <w:rsid w:val="006D2D63"/>
    <w:rsid w:val="006D3155"/>
    <w:rsid w:val="006D4246"/>
    <w:rsid w:val="006D4772"/>
    <w:rsid w:val="006D514B"/>
    <w:rsid w:val="006D661A"/>
    <w:rsid w:val="006D69C9"/>
    <w:rsid w:val="006D6A05"/>
    <w:rsid w:val="006D7F63"/>
    <w:rsid w:val="006E07A3"/>
    <w:rsid w:val="006E07C6"/>
    <w:rsid w:val="006E0AC3"/>
    <w:rsid w:val="006E1EEB"/>
    <w:rsid w:val="006E20AB"/>
    <w:rsid w:val="006E2760"/>
    <w:rsid w:val="006E2C12"/>
    <w:rsid w:val="006E3214"/>
    <w:rsid w:val="006E38DE"/>
    <w:rsid w:val="006E3D22"/>
    <w:rsid w:val="006E495A"/>
    <w:rsid w:val="006E4F25"/>
    <w:rsid w:val="006E539B"/>
    <w:rsid w:val="006E5A03"/>
    <w:rsid w:val="006E5E23"/>
    <w:rsid w:val="006E6AF1"/>
    <w:rsid w:val="006E6D42"/>
    <w:rsid w:val="006E77CF"/>
    <w:rsid w:val="006F0503"/>
    <w:rsid w:val="006F05D9"/>
    <w:rsid w:val="006F149D"/>
    <w:rsid w:val="006F1AE4"/>
    <w:rsid w:val="006F1FAE"/>
    <w:rsid w:val="006F20E7"/>
    <w:rsid w:val="006F2CF5"/>
    <w:rsid w:val="006F358A"/>
    <w:rsid w:val="006F3652"/>
    <w:rsid w:val="006F44DD"/>
    <w:rsid w:val="006F46D6"/>
    <w:rsid w:val="006F4703"/>
    <w:rsid w:val="006F5535"/>
    <w:rsid w:val="006F5993"/>
    <w:rsid w:val="006F647B"/>
    <w:rsid w:val="006F64E3"/>
    <w:rsid w:val="006F6FA6"/>
    <w:rsid w:val="006F747A"/>
    <w:rsid w:val="006F7F8E"/>
    <w:rsid w:val="007004FA"/>
    <w:rsid w:val="007019F4"/>
    <w:rsid w:val="0070215A"/>
    <w:rsid w:val="0070408A"/>
    <w:rsid w:val="007041D6"/>
    <w:rsid w:val="007048F8"/>
    <w:rsid w:val="00704E33"/>
    <w:rsid w:val="00704E4C"/>
    <w:rsid w:val="00705E7F"/>
    <w:rsid w:val="007063E7"/>
    <w:rsid w:val="007068F5"/>
    <w:rsid w:val="00707054"/>
    <w:rsid w:val="00707098"/>
    <w:rsid w:val="007070AE"/>
    <w:rsid w:val="0071021D"/>
    <w:rsid w:val="007116DC"/>
    <w:rsid w:val="007137B6"/>
    <w:rsid w:val="00713BB1"/>
    <w:rsid w:val="00714A95"/>
    <w:rsid w:val="00714C41"/>
    <w:rsid w:val="00715277"/>
    <w:rsid w:val="007156B2"/>
    <w:rsid w:val="007158E3"/>
    <w:rsid w:val="007160AF"/>
    <w:rsid w:val="007172EB"/>
    <w:rsid w:val="0072068D"/>
    <w:rsid w:val="007207B4"/>
    <w:rsid w:val="00721803"/>
    <w:rsid w:val="00721B44"/>
    <w:rsid w:val="00722161"/>
    <w:rsid w:val="0072322E"/>
    <w:rsid w:val="0072404D"/>
    <w:rsid w:val="007247C9"/>
    <w:rsid w:val="00726237"/>
    <w:rsid w:val="00726879"/>
    <w:rsid w:val="0073020F"/>
    <w:rsid w:val="007303C6"/>
    <w:rsid w:val="00730A93"/>
    <w:rsid w:val="00730DDC"/>
    <w:rsid w:val="0073109D"/>
    <w:rsid w:val="00732ABA"/>
    <w:rsid w:val="00733262"/>
    <w:rsid w:val="007345CC"/>
    <w:rsid w:val="00734E7E"/>
    <w:rsid w:val="00735137"/>
    <w:rsid w:val="007351BB"/>
    <w:rsid w:val="0073575A"/>
    <w:rsid w:val="00735872"/>
    <w:rsid w:val="0073625B"/>
    <w:rsid w:val="0073640E"/>
    <w:rsid w:val="00736491"/>
    <w:rsid w:val="00736763"/>
    <w:rsid w:val="00736B89"/>
    <w:rsid w:val="00737371"/>
    <w:rsid w:val="007374DD"/>
    <w:rsid w:val="007375D8"/>
    <w:rsid w:val="00737CF9"/>
    <w:rsid w:val="00740514"/>
    <w:rsid w:val="00740599"/>
    <w:rsid w:val="00740BAC"/>
    <w:rsid w:val="00741769"/>
    <w:rsid w:val="00741797"/>
    <w:rsid w:val="00742F89"/>
    <w:rsid w:val="00743641"/>
    <w:rsid w:val="00743947"/>
    <w:rsid w:val="007439EB"/>
    <w:rsid w:val="00743CF6"/>
    <w:rsid w:val="00744930"/>
    <w:rsid w:val="0074495C"/>
    <w:rsid w:val="00744E5B"/>
    <w:rsid w:val="00746427"/>
    <w:rsid w:val="00746652"/>
    <w:rsid w:val="00746941"/>
    <w:rsid w:val="007477B5"/>
    <w:rsid w:val="00750159"/>
    <w:rsid w:val="00751527"/>
    <w:rsid w:val="00751707"/>
    <w:rsid w:val="00751AC1"/>
    <w:rsid w:val="00751BC1"/>
    <w:rsid w:val="00753474"/>
    <w:rsid w:val="0075386E"/>
    <w:rsid w:val="0075395E"/>
    <w:rsid w:val="00754061"/>
    <w:rsid w:val="00754B0C"/>
    <w:rsid w:val="00754B48"/>
    <w:rsid w:val="00755047"/>
    <w:rsid w:val="00755D23"/>
    <w:rsid w:val="00756268"/>
    <w:rsid w:val="007562D1"/>
    <w:rsid w:val="00756DAA"/>
    <w:rsid w:val="0075711C"/>
    <w:rsid w:val="007601C8"/>
    <w:rsid w:val="00760F19"/>
    <w:rsid w:val="00761F1A"/>
    <w:rsid w:val="00762725"/>
    <w:rsid w:val="007628CB"/>
    <w:rsid w:val="007635AB"/>
    <w:rsid w:val="0076434A"/>
    <w:rsid w:val="00764E2A"/>
    <w:rsid w:val="00765C43"/>
    <w:rsid w:val="00766034"/>
    <w:rsid w:val="00766742"/>
    <w:rsid w:val="00770746"/>
    <w:rsid w:val="00770896"/>
    <w:rsid w:val="007712A6"/>
    <w:rsid w:val="0077244C"/>
    <w:rsid w:val="0077266C"/>
    <w:rsid w:val="007736EC"/>
    <w:rsid w:val="00773810"/>
    <w:rsid w:val="00773D13"/>
    <w:rsid w:val="00773E04"/>
    <w:rsid w:val="0077459D"/>
    <w:rsid w:val="00774A81"/>
    <w:rsid w:val="007751AF"/>
    <w:rsid w:val="0077570B"/>
    <w:rsid w:val="007760EC"/>
    <w:rsid w:val="00776AA2"/>
    <w:rsid w:val="00777418"/>
    <w:rsid w:val="00777556"/>
    <w:rsid w:val="00777783"/>
    <w:rsid w:val="00777B46"/>
    <w:rsid w:val="00777CE5"/>
    <w:rsid w:val="00780F1C"/>
    <w:rsid w:val="007815B0"/>
    <w:rsid w:val="00781EE2"/>
    <w:rsid w:val="00782211"/>
    <w:rsid w:val="0078273B"/>
    <w:rsid w:val="007831CC"/>
    <w:rsid w:val="007837FC"/>
    <w:rsid w:val="00783945"/>
    <w:rsid w:val="00783CCF"/>
    <w:rsid w:val="00784A54"/>
    <w:rsid w:val="00784CA8"/>
    <w:rsid w:val="00786FEC"/>
    <w:rsid w:val="0079013D"/>
    <w:rsid w:val="00790C2F"/>
    <w:rsid w:val="00790D37"/>
    <w:rsid w:val="00791A43"/>
    <w:rsid w:val="00792341"/>
    <w:rsid w:val="00792502"/>
    <w:rsid w:val="00793367"/>
    <w:rsid w:val="00793533"/>
    <w:rsid w:val="007938C1"/>
    <w:rsid w:val="00793B5B"/>
    <w:rsid w:val="00794176"/>
    <w:rsid w:val="0079422F"/>
    <w:rsid w:val="0079451A"/>
    <w:rsid w:val="00794A06"/>
    <w:rsid w:val="00795373"/>
    <w:rsid w:val="00795C86"/>
    <w:rsid w:val="00796084"/>
    <w:rsid w:val="007970A8"/>
    <w:rsid w:val="0079731B"/>
    <w:rsid w:val="00797B5E"/>
    <w:rsid w:val="007A0382"/>
    <w:rsid w:val="007A13FA"/>
    <w:rsid w:val="007A155C"/>
    <w:rsid w:val="007A199B"/>
    <w:rsid w:val="007A1ADD"/>
    <w:rsid w:val="007A2410"/>
    <w:rsid w:val="007A26CB"/>
    <w:rsid w:val="007A2E82"/>
    <w:rsid w:val="007A2FCE"/>
    <w:rsid w:val="007A3BEE"/>
    <w:rsid w:val="007A3EA6"/>
    <w:rsid w:val="007A4269"/>
    <w:rsid w:val="007A44E2"/>
    <w:rsid w:val="007A46C0"/>
    <w:rsid w:val="007A47FE"/>
    <w:rsid w:val="007A5031"/>
    <w:rsid w:val="007A6076"/>
    <w:rsid w:val="007A676D"/>
    <w:rsid w:val="007A6D63"/>
    <w:rsid w:val="007A70B6"/>
    <w:rsid w:val="007A785E"/>
    <w:rsid w:val="007A7B39"/>
    <w:rsid w:val="007B037B"/>
    <w:rsid w:val="007B03A9"/>
    <w:rsid w:val="007B0A0B"/>
    <w:rsid w:val="007B1C49"/>
    <w:rsid w:val="007B1FE4"/>
    <w:rsid w:val="007B268F"/>
    <w:rsid w:val="007B284D"/>
    <w:rsid w:val="007B33CC"/>
    <w:rsid w:val="007B39DE"/>
    <w:rsid w:val="007B3C1D"/>
    <w:rsid w:val="007B4B7C"/>
    <w:rsid w:val="007B564A"/>
    <w:rsid w:val="007B6BB5"/>
    <w:rsid w:val="007B729C"/>
    <w:rsid w:val="007B7C55"/>
    <w:rsid w:val="007C0526"/>
    <w:rsid w:val="007C086A"/>
    <w:rsid w:val="007C0A29"/>
    <w:rsid w:val="007C0CAE"/>
    <w:rsid w:val="007C0ECC"/>
    <w:rsid w:val="007C168A"/>
    <w:rsid w:val="007C1C83"/>
    <w:rsid w:val="007C235A"/>
    <w:rsid w:val="007C28AC"/>
    <w:rsid w:val="007C37E2"/>
    <w:rsid w:val="007C45B3"/>
    <w:rsid w:val="007C46EA"/>
    <w:rsid w:val="007C5875"/>
    <w:rsid w:val="007C5C13"/>
    <w:rsid w:val="007C5D01"/>
    <w:rsid w:val="007C5DF9"/>
    <w:rsid w:val="007C6220"/>
    <w:rsid w:val="007C6FAB"/>
    <w:rsid w:val="007C74A4"/>
    <w:rsid w:val="007C7B59"/>
    <w:rsid w:val="007D03EE"/>
    <w:rsid w:val="007D05F4"/>
    <w:rsid w:val="007D0830"/>
    <w:rsid w:val="007D0B36"/>
    <w:rsid w:val="007D21EF"/>
    <w:rsid w:val="007D246D"/>
    <w:rsid w:val="007D318D"/>
    <w:rsid w:val="007D330A"/>
    <w:rsid w:val="007D385C"/>
    <w:rsid w:val="007D3BC5"/>
    <w:rsid w:val="007D452D"/>
    <w:rsid w:val="007D4AA1"/>
    <w:rsid w:val="007D50D0"/>
    <w:rsid w:val="007D576E"/>
    <w:rsid w:val="007D60E8"/>
    <w:rsid w:val="007D61E8"/>
    <w:rsid w:val="007D62BA"/>
    <w:rsid w:val="007D6C4B"/>
    <w:rsid w:val="007E004B"/>
    <w:rsid w:val="007E12B9"/>
    <w:rsid w:val="007E1C1B"/>
    <w:rsid w:val="007E1D6C"/>
    <w:rsid w:val="007E1EF2"/>
    <w:rsid w:val="007E3049"/>
    <w:rsid w:val="007E3834"/>
    <w:rsid w:val="007E449A"/>
    <w:rsid w:val="007E45A0"/>
    <w:rsid w:val="007E47D2"/>
    <w:rsid w:val="007E4BB1"/>
    <w:rsid w:val="007E5880"/>
    <w:rsid w:val="007E69EE"/>
    <w:rsid w:val="007E78E5"/>
    <w:rsid w:val="007E7A52"/>
    <w:rsid w:val="007E7D3D"/>
    <w:rsid w:val="007F0442"/>
    <w:rsid w:val="007F0E05"/>
    <w:rsid w:val="007F0E3D"/>
    <w:rsid w:val="007F0EA0"/>
    <w:rsid w:val="007F20D6"/>
    <w:rsid w:val="007F41A5"/>
    <w:rsid w:val="007F4441"/>
    <w:rsid w:val="007F4E70"/>
    <w:rsid w:val="007F505A"/>
    <w:rsid w:val="007F5C94"/>
    <w:rsid w:val="007F5CA2"/>
    <w:rsid w:val="007F6097"/>
    <w:rsid w:val="007F6160"/>
    <w:rsid w:val="007F6B5C"/>
    <w:rsid w:val="007F74E6"/>
    <w:rsid w:val="007F7797"/>
    <w:rsid w:val="00800182"/>
    <w:rsid w:val="00800245"/>
    <w:rsid w:val="0080145E"/>
    <w:rsid w:val="00801A8E"/>
    <w:rsid w:val="00801F68"/>
    <w:rsid w:val="00802034"/>
    <w:rsid w:val="008021F6"/>
    <w:rsid w:val="008028BB"/>
    <w:rsid w:val="00803405"/>
    <w:rsid w:val="008037F2"/>
    <w:rsid w:val="008048CB"/>
    <w:rsid w:val="00804AC6"/>
    <w:rsid w:val="00804EBA"/>
    <w:rsid w:val="0080525D"/>
    <w:rsid w:val="00805603"/>
    <w:rsid w:val="0080583A"/>
    <w:rsid w:val="00806143"/>
    <w:rsid w:val="0080621E"/>
    <w:rsid w:val="00806313"/>
    <w:rsid w:val="008073D4"/>
    <w:rsid w:val="00807947"/>
    <w:rsid w:val="00807B10"/>
    <w:rsid w:val="008104D8"/>
    <w:rsid w:val="008121B8"/>
    <w:rsid w:val="00812725"/>
    <w:rsid w:val="00813672"/>
    <w:rsid w:val="0081395C"/>
    <w:rsid w:val="0081405D"/>
    <w:rsid w:val="00814E7E"/>
    <w:rsid w:val="00815863"/>
    <w:rsid w:val="0081597C"/>
    <w:rsid w:val="00816070"/>
    <w:rsid w:val="00816B1B"/>
    <w:rsid w:val="00816BB4"/>
    <w:rsid w:val="00816D23"/>
    <w:rsid w:val="00816E28"/>
    <w:rsid w:val="00817FFA"/>
    <w:rsid w:val="008201EB"/>
    <w:rsid w:val="008205BC"/>
    <w:rsid w:val="00820FA9"/>
    <w:rsid w:val="008218E5"/>
    <w:rsid w:val="00822133"/>
    <w:rsid w:val="00822207"/>
    <w:rsid w:val="008224BC"/>
    <w:rsid w:val="00823119"/>
    <w:rsid w:val="0082343D"/>
    <w:rsid w:val="00823D1A"/>
    <w:rsid w:val="008240C7"/>
    <w:rsid w:val="008243C3"/>
    <w:rsid w:val="00825564"/>
    <w:rsid w:val="00825F2D"/>
    <w:rsid w:val="0082637B"/>
    <w:rsid w:val="00826826"/>
    <w:rsid w:val="008269C7"/>
    <w:rsid w:val="00826E45"/>
    <w:rsid w:val="00826E81"/>
    <w:rsid w:val="008271A0"/>
    <w:rsid w:val="00827788"/>
    <w:rsid w:val="008277CC"/>
    <w:rsid w:val="008278F2"/>
    <w:rsid w:val="00831742"/>
    <w:rsid w:val="00831AC6"/>
    <w:rsid w:val="00831DBF"/>
    <w:rsid w:val="0083224F"/>
    <w:rsid w:val="00832872"/>
    <w:rsid w:val="00832926"/>
    <w:rsid w:val="00832B9B"/>
    <w:rsid w:val="008332D4"/>
    <w:rsid w:val="00833736"/>
    <w:rsid w:val="00833C8F"/>
    <w:rsid w:val="00834D7A"/>
    <w:rsid w:val="00835121"/>
    <w:rsid w:val="0083549B"/>
    <w:rsid w:val="00835515"/>
    <w:rsid w:val="00835E0D"/>
    <w:rsid w:val="008361D1"/>
    <w:rsid w:val="008369FA"/>
    <w:rsid w:val="00837A1C"/>
    <w:rsid w:val="00837E8A"/>
    <w:rsid w:val="0084014C"/>
    <w:rsid w:val="00840289"/>
    <w:rsid w:val="00840495"/>
    <w:rsid w:val="0084177D"/>
    <w:rsid w:val="008419CF"/>
    <w:rsid w:val="00843A48"/>
    <w:rsid w:val="008440F8"/>
    <w:rsid w:val="00845D52"/>
    <w:rsid w:val="0084603F"/>
    <w:rsid w:val="008469D9"/>
    <w:rsid w:val="00846A04"/>
    <w:rsid w:val="00846C51"/>
    <w:rsid w:val="00846CC8"/>
    <w:rsid w:val="00846F2A"/>
    <w:rsid w:val="00847207"/>
    <w:rsid w:val="0085077E"/>
    <w:rsid w:val="00850943"/>
    <w:rsid w:val="00850D56"/>
    <w:rsid w:val="00851053"/>
    <w:rsid w:val="008535E7"/>
    <w:rsid w:val="008567BD"/>
    <w:rsid w:val="00856AE8"/>
    <w:rsid w:val="00857C61"/>
    <w:rsid w:val="00860960"/>
    <w:rsid w:val="00860DE0"/>
    <w:rsid w:val="00861058"/>
    <w:rsid w:val="0086155A"/>
    <w:rsid w:val="00861B72"/>
    <w:rsid w:val="00861DF1"/>
    <w:rsid w:val="0086216D"/>
    <w:rsid w:val="0086243E"/>
    <w:rsid w:val="00862A7A"/>
    <w:rsid w:val="008630F9"/>
    <w:rsid w:val="00863415"/>
    <w:rsid w:val="00863887"/>
    <w:rsid w:val="00863C12"/>
    <w:rsid w:val="00863D31"/>
    <w:rsid w:val="00863FF9"/>
    <w:rsid w:val="008640E3"/>
    <w:rsid w:val="008655B2"/>
    <w:rsid w:val="00865EBA"/>
    <w:rsid w:val="008666A3"/>
    <w:rsid w:val="00867AFF"/>
    <w:rsid w:val="00867E0D"/>
    <w:rsid w:val="008704D2"/>
    <w:rsid w:val="00871424"/>
    <w:rsid w:val="00872BD7"/>
    <w:rsid w:val="008730C7"/>
    <w:rsid w:val="00873892"/>
    <w:rsid w:val="00873970"/>
    <w:rsid w:val="00874913"/>
    <w:rsid w:val="00874A9C"/>
    <w:rsid w:val="00875D8C"/>
    <w:rsid w:val="00876A68"/>
    <w:rsid w:val="00877932"/>
    <w:rsid w:val="00881422"/>
    <w:rsid w:val="00882BCC"/>
    <w:rsid w:val="00882C44"/>
    <w:rsid w:val="008835CE"/>
    <w:rsid w:val="008838A3"/>
    <w:rsid w:val="00883E02"/>
    <w:rsid w:val="00886B23"/>
    <w:rsid w:val="00886DB7"/>
    <w:rsid w:val="00886EA9"/>
    <w:rsid w:val="00886EC1"/>
    <w:rsid w:val="008870A5"/>
    <w:rsid w:val="00887411"/>
    <w:rsid w:val="0088774A"/>
    <w:rsid w:val="00887AAE"/>
    <w:rsid w:val="00887C1F"/>
    <w:rsid w:val="0089024C"/>
    <w:rsid w:val="008906F8"/>
    <w:rsid w:val="00890718"/>
    <w:rsid w:val="00890978"/>
    <w:rsid w:val="008909A3"/>
    <w:rsid w:val="00890EE7"/>
    <w:rsid w:val="008910EB"/>
    <w:rsid w:val="008922F9"/>
    <w:rsid w:val="00892AE1"/>
    <w:rsid w:val="0089327A"/>
    <w:rsid w:val="00893285"/>
    <w:rsid w:val="00894C56"/>
    <w:rsid w:val="00895EFC"/>
    <w:rsid w:val="00896609"/>
    <w:rsid w:val="008967F3"/>
    <w:rsid w:val="00896D15"/>
    <w:rsid w:val="00897B01"/>
    <w:rsid w:val="00897CA8"/>
    <w:rsid w:val="008A04AC"/>
    <w:rsid w:val="008A064C"/>
    <w:rsid w:val="008A0E2F"/>
    <w:rsid w:val="008A12CC"/>
    <w:rsid w:val="008A1441"/>
    <w:rsid w:val="008A2C65"/>
    <w:rsid w:val="008A2C81"/>
    <w:rsid w:val="008A2EEB"/>
    <w:rsid w:val="008A3F46"/>
    <w:rsid w:val="008A418B"/>
    <w:rsid w:val="008A47B9"/>
    <w:rsid w:val="008A4E15"/>
    <w:rsid w:val="008A50E9"/>
    <w:rsid w:val="008A5116"/>
    <w:rsid w:val="008A583A"/>
    <w:rsid w:val="008A6AF4"/>
    <w:rsid w:val="008A6F22"/>
    <w:rsid w:val="008A725D"/>
    <w:rsid w:val="008A78F2"/>
    <w:rsid w:val="008B0505"/>
    <w:rsid w:val="008B11F0"/>
    <w:rsid w:val="008B1881"/>
    <w:rsid w:val="008B1CBF"/>
    <w:rsid w:val="008B1F3C"/>
    <w:rsid w:val="008B2698"/>
    <w:rsid w:val="008B2C51"/>
    <w:rsid w:val="008B2E88"/>
    <w:rsid w:val="008B396E"/>
    <w:rsid w:val="008B3B7A"/>
    <w:rsid w:val="008B3BD9"/>
    <w:rsid w:val="008B43F8"/>
    <w:rsid w:val="008B47DE"/>
    <w:rsid w:val="008B4AB8"/>
    <w:rsid w:val="008B582F"/>
    <w:rsid w:val="008B617A"/>
    <w:rsid w:val="008B61DA"/>
    <w:rsid w:val="008B6DFB"/>
    <w:rsid w:val="008B7087"/>
    <w:rsid w:val="008B77D4"/>
    <w:rsid w:val="008C12FC"/>
    <w:rsid w:val="008C1FCF"/>
    <w:rsid w:val="008C1FFF"/>
    <w:rsid w:val="008C2428"/>
    <w:rsid w:val="008C2EF3"/>
    <w:rsid w:val="008C30E3"/>
    <w:rsid w:val="008C310B"/>
    <w:rsid w:val="008C3C51"/>
    <w:rsid w:val="008C40DA"/>
    <w:rsid w:val="008C4CC8"/>
    <w:rsid w:val="008C522F"/>
    <w:rsid w:val="008C5B90"/>
    <w:rsid w:val="008C63AC"/>
    <w:rsid w:val="008C6EEA"/>
    <w:rsid w:val="008D029D"/>
    <w:rsid w:val="008D0E43"/>
    <w:rsid w:val="008D105A"/>
    <w:rsid w:val="008D1857"/>
    <w:rsid w:val="008D1E8F"/>
    <w:rsid w:val="008D23C9"/>
    <w:rsid w:val="008D2630"/>
    <w:rsid w:val="008D2886"/>
    <w:rsid w:val="008D3004"/>
    <w:rsid w:val="008D34F0"/>
    <w:rsid w:val="008D61E7"/>
    <w:rsid w:val="008D62B5"/>
    <w:rsid w:val="008D62F9"/>
    <w:rsid w:val="008D64E5"/>
    <w:rsid w:val="008D75FA"/>
    <w:rsid w:val="008E07DB"/>
    <w:rsid w:val="008E1081"/>
    <w:rsid w:val="008E13CA"/>
    <w:rsid w:val="008E17CF"/>
    <w:rsid w:val="008E2243"/>
    <w:rsid w:val="008E30A8"/>
    <w:rsid w:val="008E454F"/>
    <w:rsid w:val="008E682A"/>
    <w:rsid w:val="008E7057"/>
    <w:rsid w:val="008F0DB1"/>
    <w:rsid w:val="008F0F26"/>
    <w:rsid w:val="008F129B"/>
    <w:rsid w:val="008F17B8"/>
    <w:rsid w:val="008F1D8B"/>
    <w:rsid w:val="008F2553"/>
    <w:rsid w:val="008F2A61"/>
    <w:rsid w:val="008F2B20"/>
    <w:rsid w:val="008F4228"/>
    <w:rsid w:val="008F427C"/>
    <w:rsid w:val="008F4731"/>
    <w:rsid w:val="008F4D0A"/>
    <w:rsid w:val="008F596B"/>
    <w:rsid w:val="008F5C91"/>
    <w:rsid w:val="008F6245"/>
    <w:rsid w:val="008F6448"/>
    <w:rsid w:val="008F66F0"/>
    <w:rsid w:val="008F6961"/>
    <w:rsid w:val="008F6DC3"/>
    <w:rsid w:val="0090020F"/>
    <w:rsid w:val="00900246"/>
    <w:rsid w:val="009004F4"/>
    <w:rsid w:val="009005DE"/>
    <w:rsid w:val="00900C83"/>
    <w:rsid w:val="00900CD3"/>
    <w:rsid w:val="0090115D"/>
    <w:rsid w:val="00901544"/>
    <w:rsid w:val="00901594"/>
    <w:rsid w:val="009015E5"/>
    <w:rsid w:val="00902325"/>
    <w:rsid w:val="009026D6"/>
    <w:rsid w:val="00902FEB"/>
    <w:rsid w:val="009042C0"/>
    <w:rsid w:val="0090511D"/>
    <w:rsid w:val="009069CC"/>
    <w:rsid w:val="00906F0C"/>
    <w:rsid w:val="00907142"/>
    <w:rsid w:val="009072F3"/>
    <w:rsid w:val="00907527"/>
    <w:rsid w:val="00907B2F"/>
    <w:rsid w:val="00907EF5"/>
    <w:rsid w:val="009103CA"/>
    <w:rsid w:val="009103F8"/>
    <w:rsid w:val="00910897"/>
    <w:rsid w:val="009111A0"/>
    <w:rsid w:val="0091187C"/>
    <w:rsid w:val="00911B6B"/>
    <w:rsid w:val="00911EB0"/>
    <w:rsid w:val="0091213A"/>
    <w:rsid w:val="00912DA2"/>
    <w:rsid w:val="009136E6"/>
    <w:rsid w:val="00913A87"/>
    <w:rsid w:val="00914353"/>
    <w:rsid w:val="0091453E"/>
    <w:rsid w:val="00915C5C"/>
    <w:rsid w:val="009161FC"/>
    <w:rsid w:val="00916C8E"/>
    <w:rsid w:val="00916CC4"/>
    <w:rsid w:val="00916E9D"/>
    <w:rsid w:val="009171BA"/>
    <w:rsid w:val="0091751B"/>
    <w:rsid w:val="00917B5F"/>
    <w:rsid w:val="00917E1C"/>
    <w:rsid w:val="00917F69"/>
    <w:rsid w:val="00920318"/>
    <w:rsid w:val="0092041A"/>
    <w:rsid w:val="00920798"/>
    <w:rsid w:val="00920F3C"/>
    <w:rsid w:val="00921A05"/>
    <w:rsid w:val="00921B38"/>
    <w:rsid w:val="00921FF2"/>
    <w:rsid w:val="00922472"/>
    <w:rsid w:val="00922A63"/>
    <w:rsid w:val="00922E08"/>
    <w:rsid w:val="00923660"/>
    <w:rsid w:val="00923675"/>
    <w:rsid w:val="00923A5A"/>
    <w:rsid w:val="00924CF3"/>
    <w:rsid w:val="00925038"/>
    <w:rsid w:val="009250AF"/>
    <w:rsid w:val="00925564"/>
    <w:rsid w:val="0092587B"/>
    <w:rsid w:val="00925E49"/>
    <w:rsid w:val="009268CE"/>
    <w:rsid w:val="00926C9D"/>
    <w:rsid w:val="00926E3B"/>
    <w:rsid w:val="00926E3E"/>
    <w:rsid w:val="009301BE"/>
    <w:rsid w:val="0093052C"/>
    <w:rsid w:val="0093107E"/>
    <w:rsid w:val="00931AD0"/>
    <w:rsid w:val="00931E03"/>
    <w:rsid w:val="00932303"/>
    <w:rsid w:val="00932355"/>
    <w:rsid w:val="009324AE"/>
    <w:rsid w:val="00933113"/>
    <w:rsid w:val="00934A34"/>
    <w:rsid w:val="00935851"/>
    <w:rsid w:val="00935D78"/>
    <w:rsid w:val="00936C7D"/>
    <w:rsid w:val="009370DE"/>
    <w:rsid w:val="009377A3"/>
    <w:rsid w:val="00940400"/>
    <w:rsid w:val="00940912"/>
    <w:rsid w:val="00940FDE"/>
    <w:rsid w:val="00941E1B"/>
    <w:rsid w:val="009424E5"/>
    <w:rsid w:val="00942773"/>
    <w:rsid w:val="009428D3"/>
    <w:rsid w:val="00943829"/>
    <w:rsid w:val="00943AB9"/>
    <w:rsid w:val="00944545"/>
    <w:rsid w:val="0094454A"/>
    <w:rsid w:val="00944C55"/>
    <w:rsid w:val="00946064"/>
    <w:rsid w:val="009465A6"/>
    <w:rsid w:val="00946840"/>
    <w:rsid w:val="00947943"/>
    <w:rsid w:val="00947E44"/>
    <w:rsid w:val="009511DA"/>
    <w:rsid w:val="00953DBD"/>
    <w:rsid w:val="00954C1B"/>
    <w:rsid w:val="00954CA7"/>
    <w:rsid w:val="00954D89"/>
    <w:rsid w:val="00955587"/>
    <w:rsid w:val="009558D0"/>
    <w:rsid w:val="00956690"/>
    <w:rsid w:val="009569C2"/>
    <w:rsid w:val="00956B7D"/>
    <w:rsid w:val="00956ECB"/>
    <w:rsid w:val="00957AC1"/>
    <w:rsid w:val="009605D5"/>
    <w:rsid w:val="00960A9F"/>
    <w:rsid w:val="00960D85"/>
    <w:rsid w:val="00960EAC"/>
    <w:rsid w:val="00961264"/>
    <w:rsid w:val="00961BD8"/>
    <w:rsid w:val="00961E6E"/>
    <w:rsid w:val="0096250B"/>
    <w:rsid w:val="00962888"/>
    <w:rsid w:val="009639E7"/>
    <w:rsid w:val="009640A5"/>
    <w:rsid w:val="009647A2"/>
    <w:rsid w:val="009652F9"/>
    <w:rsid w:val="009656EC"/>
    <w:rsid w:val="009658D5"/>
    <w:rsid w:val="00965D83"/>
    <w:rsid w:val="00966686"/>
    <w:rsid w:val="00966D47"/>
    <w:rsid w:val="00966DF1"/>
    <w:rsid w:val="00966EE1"/>
    <w:rsid w:val="00966F58"/>
    <w:rsid w:val="009702E8"/>
    <w:rsid w:val="00970D99"/>
    <w:rsid w:val="009713EE"/>
    <w:rsid w:val="00971498"/>
    <w:rsid w:val="00971535"/>
    <w:rsid w:val="00971F3E"/>
    <w:rsid w:val="009721F7"/>
    <w:rsid w:val="00972281"/>
    <w:rsid w:val="00972F3E"/>
    <w:rsid w:val="009735EE"/>
    <w:rsid w:val="009738B0"/>
    <w:rsid w:val="009738E0"/>
    <w:rsid w:val="00973B75"/>
    <w:rsid w:val="00973E5D"/>
    <w:rsid w:val="0097403E"/>
    <w:rsid w:val="00974EA7"/>
    <w:rsid w:val="0097683F"/>
    <w:rsid w:val="00976D68"/>
    <w:rsid w:val="0097709C"/>
    <w:rsid w:val="009800B8"/>
    <w:rsid w:val="009808E6"/>
    <w:rsid w:val="00980BA8"/>
    <w:rsid w:val="009816AF"/>
    <w:rsid w:val="009816EA"/>
    <w:rsid w:val="009817AE"/>
    <w:rsid w:val="00981C62"/>
    <w:rsid w:val="00981DA6"/>
    <w:rsid w:val="00981F1C"/>
    <w:rsid w:val="00982039"/>
    <w:rsid w:val="009824D8"/>
    <w:rsid w:val="009828CE"/>
    <w:rsid w:val="00983390"/>
    <w:rsid w:val="009834A5"/>
    <w:rsid w:val="009848C1"/>
    <w:rsid w:val="00985638"/>
    <w:rsid w:val="00986E4C"/>
    <w:rsid w:val="009872E0"/>
    <w:rsid w:val="009908B0"/>
    <w:rsid w:val="009908DA"/>
    <w:rsid w:val="009908F4"/>
    <w:rsid w:val="00990C63"/>
    <w:rsid w:val="00991494"/>
    <w:rsid w:val="00991AB1"/>
    <w:rsid w:val="00993291"/>
    <w:rsid w:val="009938B3"/>
    <w:rsid w:val="0099392D"/>
    <w:rsid w:val="00994248"/>
    <w:rsid w:val="00994B7E"/>
    <w:rsid w:val="0099561E"/>
    <w:rsid w:val="009958D9"/>
    <w:rsid w:val="00995B12"/>
    <w:rsid w:val="00995D02"/>
    <w:rsid w:val="00995E3A"/>
    <w:rsid w:val="00996B57"/>
    <w:rsid w:val="00996C14"/>
    <w:rsid w:val="009974C5"/>
    <w:rsid w:val="009976B2"/>
    <w:rsid w:val="009976F2"/>
    <w:rsid w:val="009A0418"/>
    <w:rsid w:val="009A0D80"/>
    <w:rsid w:val="009A0E2F"/>
    <w:rsid w:val="009A0EC6"/>
    <w:rsid w:val="009A1C5D"/>
    <w:rsid w:val="009A282C"/>
    <w:rsid w:val="009A2A04"/>
    <w:rsid w:val="009A2AF0"/>
    <w:rsid w:val="009A3398"/>
    <w:rsid w:val="009A3CEC"/>
    <w:rsid w:val="009A3D9D"/>
    <w:rsid w:val="009A40EA"/>
    <w:rsid w:val="009A4F4D"/>
    <w:rsid w:val="009A6887"/>
    <w:rsid w:val="009A6BDB"/>
    <w:rsid w:val="009A7745"/>
    <w:rsid w:val="009A7760"/>
    <w:rsid w:val="009A790D"/>
    <w:rsid w:val="009B135B"/>
    <w:rsid w:val="009B18A9"/>
    <w:rsid w:val="009B1D79"/>
    <w:rsid w:val="009B1DBC"/>
    <w:rsid w:val="009B202F"/>
    <w:rsid w:val="009B319E"/>
    <w:rsid w:val="009B3BCB"/>
    <w:rsid w:val="009B40F4"/>
    <w:rsid w:val="009B471B"/>
    <w:rsid w:val="009B5995"/>
    <w:rsid w:val="009B67C8"/>
    <w:rsid w:val="009B7032"/>
    <w:rsid w:val="009B7647"/>
    <w:rsid w:val="009B7C48"/>
    <w:rsid w:val="009B7F50"/>
    <w:rsid w:val="009C010C"/>
    <w:rsid w:val="009C0E84"/>
    <w:rsid w:val="009C1639"/>
    <w:rsid w:val="009C16E5"/>
    <w:rsid w:val="009C18DA"/>
    <w:rsid w:val="009C1BB5"/>
    <w:rsid w:val="009C1C35"/>
    <w:rsid w:val="009C1EDE"/>
    <w:rsid w:val="009C2807"/>
    <w:rsid w:val="009C2982"/>
    <w:rsid w:val="009C2A2D"/>
    <w:rsid w:val="009C3B23"/>
    <w:rsid w:val="009C3D58"/>
    <w:rsid w:val="009C4190"/>
    <w:rsid w:val="009C485B"/>
    <w:rsid w:val="009C4B70"/>
    <w:rsid w:val="009C4FDF"/>
    <w:rsid w:val="009C4FE0"/>
    <w:rsid w:val="009C57A9"/>
    <w:rsid w:val="009C5812"/>
    <w:rsid w:val="009C6750"/>
    <w:rsid w:val="009C6F3D"/>
    <w:rsid w:val="009C72B6"/>
    <w:rsid w:val="009C76D2"/>
    <w:rsid w:val="009C791E"/>
    <w:rsid w:val="009C7DE4"/>
    <w:rsid w:val="009D0964"/>
    <w:rsid w:val="009D0F3B"/>
    <w:rsid w:val="009D1231"/>
    <w:rsid w:val="009D1670"/>
    <w:rsid w:val="009D1A0C"/>
    <w:rsid w:val="009D1A27"/>
    <w:rsid w:val="009D321C"/>
    <w:rsid w:val="009D3377"/>
    <w:rsid w:val="009D33E9"/>
    <w:rsid w:val="009D39D2"/>
    <w:rsid w:val="009D3B39"/>
    <w:rsid w:val="009D47CB"/>
    <w:rsid w:val="009D4A9B"/>
    <w:rsid w:val="009D4F48"/>
    <w:rsid w:val="009D53E9"/>
    <w:rsid w:val="009D5CA9"/>
    <w:rsid w:val="009D5D8C"/>
    <w:rsid w:val="009D5F0A"/>
    <w:rsid w:val="009D5F17"/>
    <w:rsid w:val="009D648F"/>
    <w:rsid w:val="009D6743"/>
    <w:rsid w:val="009D72EB"/>
    <w:rsid w:val="009D7A0F"/>
    <w:rsid w:val="009E0171"/>
    <w:rsid w:val="009E048A"/>
    <w:rsid w:val="009E0837"/>
    <w:rsid w:val="009E0A32"/>
    <w:rsid w:val="009E0CEA"/>
    <w:rsid w:val="009E1158"/>
    <w:rsid w:val="009E1622"/>
    <w:rsid w:val="009E1B2A"/>
    <w:rsid w:val="009E1E33"/>
    <w:rsid w:val="009E2B1C"/>
    <w:rsid w:val="009E2D2E"/>
    <w:rsid w:val="009E3677"/>
    <w:rsid w:val="009E374F"/>
    <w:rsid w:val="009E3CF0"/>
    <w:rsid w:val="009E44D7"/>
    <w:rsid w:val="009E4B67"/>
    <w:rsid w:val="009E4BEB"/>
    <w:rsid w:val="009E4F35"/>
    <w:rsid w:val="009E4FF5"/>
    <w:rsid w:val="009E58A6"/>
    <w:rsid w:val="009E5E3C"/>
    <w:rsid w:val="009E6FF6"/>
    <w:rsid w:val="009E71D9"/>
    <w:rsid w:val="009F00D0"/>
    <w:rsid w:val="009F0C13"/>
    <w:rsid w:val="009F0D66"/>
    <w:rsid w:val="009F124E"/>
    <w:rsid w:val="009F1C9A"/>
    <w:rsid w:val="009F1D2A"/>
    <w:rsid w:val="009F1DCD"/>
    <w:rsid w:val="009F2339"/>
    <w:rsid w:val="009F24C6"/>
    <w:rsid w:val="009F31DA"/>
    <w:rsid w:val="009F3730"/>
    <w:rsid w:val="009F42C4"/>
    <w:rsid w:val="009F431A"/>
    <w:rsid w:val="009F44B9"/>
    <w:rsid w:val="009F4B5B"/>
    <w:rsid w:val="009F523F"/>
    <w:rsid w:val="009F635E"/>
    <w:rsid w:val="009F658C"/>
    <w:rsid w:val="009F7372"/>
    <w:rsid w:val="009F7C36"/>
    <w:rsid w:val="009F7EE4"/>
    <w:rsid w:val="009F7F4E"/>
    <w:rsid w:val="00A002BB"/>
    <w:rsid w:val="00A01D49"/>
    <w:rsid w:val="00A02848"/>
    <w:rsid w:val="00A03DA6"/>
    <w:rsid w:val="00A03F4C"/>
    <w:rsid w:val="00A0405C"/>
    <w:rsid w:val="00A04437"/>
    <w:rsid w:val="00A04813"/>
    <w:rsid w:val="00A04D51"/>
    <w:rsid w:val="00A0512C"/>
    <w:rsid w:val="00A052FC"/>
    <w:rsid w:val="00A05683"/>
    <w:rsid w:val="00A06245"/>
    <w:rsid w:val="00A06272"/>
    <w:rsid w:val="00A066E3"/>
    <w:rsid w:val="00A068D6"/>
    <w:rsid w:val="00A06985"/>
    <w:rsid w:val="00A06D4E"/>
    <w:rsid w:val="00A10F76"/>
    <w:rsid w:val="00A111F5"/>
    <w:rsid w:val="00A11B5D"/>
    <w:rsid w:val="00A1265B"/>
    <w:rsid w:val="00A13502"/>
    <w:rsid w:val="00A13690"/>
    <w:rsid w:val="00A13BEC"/>
    <w:rsid w:val="00A14000"/>
    <w:rsid w:val="00A149A2"/>
    <w:rsid w:val="00A14BFA"/>
    <w:rsid w:val="00A14D00"/>
    <w:rsid w:val="00A14DD3"/>
    <w:rsid w:val="00A15514"/>
    <w:rsid w:val="00A15E68"/>
    <w:rsid w:val="00A162FC"/>
    <w:rsid w:val="00A165B2"/>
    <w:rsid w:val="00A16C80"/>
    <w:rsid w:val="00A20198"/>
    <w:rsid w:val="00A205EE"/>
    <w:rsid w:val="00A21410"/>
    <w:rsid w:val="00A216FC"/>
    <w:rsid w:val="00A21939"/>
    <w:rsid w:val="00A22178"/>
    <w:rsid w:val="00A22508"/>
    <w:rsid w:val="00A22CD3"/>
    <w:rsid w:val="00A23647"/>
    <w:rsid w:val="00A24BAB"/>
    <w:rsid w:val="00A250B9"/>
    <w:rsid w:val="00A25EB6"/>
    <w:rsid w:val="00A26389"/>
    <w:rsid w:val="00A26A20"/>
    <w:rsid w:val="00A2755C"/>
    <w:rsid w:val="00A27796"/>
    <w:rsid w:val="00A300AC"/>
    <w:rsid w:val="00A31285"/>
    <w:rsid w:val="00A31E22"/>
    <w:rsid w:val="00A31EC4"/>
    <w:rsid w:val="00A31FD2"/>
    <w:rsid w:val="00A32297"/>
    <w:rsid w:val="00A34D75"/>
    <w:rsid w:val="00A3676C"/>
    <w:rsid w:val="00A3780D"/>
    <w:rsid w:val="00A37CFA"/>
    <w:rsid w:val="00A401A5"/>
    <w:rsid w:val="00A402C3"/>
    <w:rsid w:val="00A40AE0"/>
    <w:rsid w:val="00A41158"/>
    <w:rsid w:val="00A411FD"/>
    <w:rsid w:val="00A41B0B"/>
    <w:rsid w:val="00A42954"/>
    <w:rsid w:val="00A43271"/>
    <w:rsid w:val="00A43439"/>
    <w:rsid w:val="00A437BF"/>
    <w:rsid w:val="00A4487B"/>
    <w:rsid w:val="00A44C24"/>
    <w:rsid w:val="00A45197"/>
    <w:rsid w:val="00A45D48"/>
    <w:rsid w:val="00A45F0F"/>
    <w:rsid w:val="00A46198"/>
    <w:rsid w:val="00A46630"/>
    <w:rsid w:val="00A469E1"/>
    <w:rsid w:val="00A46DBC"/>
    <w:rsid w:val="00A4746D"/>
    <w:rsid w:val="00A47576"/>
    <w:rsid w:val="00A47CF7"/>
    <w:rsid w:val="00A50405"/>
    <w:rsid w:val="00A50690"/>
    <w:rsid w:val="00A511C9"/>
    <w:rsid w:val="00A5140E"/>
    <w:rsid w:val="00A51888"/>
    <w:rsid w:val="00A5254E"/>
    <w:rsid w:val="00A52732"/>
    <w:rsid w:val="00A52B9A"/>
    <w:rsid w:val="00A53506"/>
    <w:rsid w:val="00A53824"/>
    <w:rsid w:val="00A53BE2"/>
    <w:rsid w:val="00A53FED"/>
    <w:rsid w:val="00A547CF"/>
    <w:rsid w:val="00A54896"/>
    <w:rsid w:val="00A5489E"/>
    <w:rsid w:val="00A548F6"/>
    <w:rsid w:val="00A54C22"/>
    <w:rsid w:val="00A55829"/>
    <w:rsid w:val="00A55B35"/>
    <w:rsid w:val="00A55B48"/>
    <w:rsid w:val="00A55C0D"/>
    <w:rsid w:val="00A55FC8"/>
    <w:rsid w:val="00A56076"/>
    <w:rsid w:val="00A56234"/>
    <w:rsid w:val="00A568E8"/>
    <w:rsid w:val="00A57520"/>
    <w:rsid w:val="00A57ACB"/>
    <w:rsid w:val="00A57DD0"/>
    <w:rsid w:val="00A57EAB"/>
    <w:rsid w:val="00A57FDB"/>
    <w:rsid w:val="00A60C05"/>
    <w:rsid w:val="00A61DED"/>
    <w:rsid w:val="00A626D0"/>
    <w:rsid w:val="00A6273E"/>
    <w:rsid w:val="00A636BB"/>
    <w:rsid w:val="00A63F48"/>
    <w:rsid w:val="00A640E7"/>
    <w:rsid w:val="00A64345"/>
    <w:rsid w:val="00A643E3"/>
    <w:rsid w:val="00A6523E"/>
    <w:rsid w:val="00A65321"/>
    <w:rsid w:val="00A655BB"/>
    <w:rsid w:val="00A66709"/>
    <w:rsid w:val="00A67D40"/>
    <w:rsid w:val="00A70277"/>
    <w:rsid w:val="00A70412"/>
    <w:rsid w:val="00A70715"/>
    <w:rsid w:val="00A7096C"/>
    <w:rsid w:val="00A71208"/>
    <w:rsid w:val="00A71DD0"/>
    <w:rsid w:val="00A71F05"/>
    <w:rsid w:val="00A71FF2"/>
    <w:rsid w:val="00A73C4D"/>
    <w:rsid w:val="00A74290"/>
    <w:rsid w:val="00A74CF0"/>
    <w:rsid w:val="00A752E2"/>
    <w:rsid w:val="00A75335"/>
    <w:rsid w:val="00A759D4"/>
    <w:rsid w:val="00A7670C"/>
    <w:rsid w:val="00A76B5F"/>
    <w:rsid w:val="00A77749"/>
    <w:rsid w:val="00A77A5B"/>
    <w:rsid w:val="00A77FAA"/>
    <w:rsid w:val="00A80226"/>
    <w:rsid w:val="00A8101F"/>
    <w:rsid w:val="00A81023"/>
    <w:rsid w:val="00A811AA"/>
    <w:rsid w:val="00A81441"/>
    <w:rsid w:val="00A814AA"/>
    <w:rsid w:val="00A82D0A"/>
    <w:rsid w:val="00A82D0B"/>
    <w:rsid w:val="00A8314A"/>
    <w:rsid w:val="00A85AD6"/>
    <w:rsid w:val="00A85FC9"/>
    <w:rsid w:val="00A872FF"/>
    <w:rsid w:val="00A876E9"/>
    <w:rsid w:val="00A87F05"/>
    <w:rsid w:val="00A90509"/>
    <w:rsid w:val="00A90D5C"/>
    <w:rsid w:val="00A90DEF"/>
    <w:rsid w:val="00A90E47"/>
    <w:rsid w:val="00A90F64"/>
    <w:rsid w:val="00A92425"/>
    <w:rsid w:val="00A9257A"/>
    <w:rsid w:val="00A9271D"/>
    <w:rsid w:val="00A9346F"/>
    <w:rsid w:val="00A93979"/>
    <w:rsid w:val="00A941EA"/>
    <w:rsid w:val="00A948B1"/>
    <w:rsid w:val="00A94A56"/>
    <w:rsid w:val="00A9515B"/>
    <w:rsid w:val="00A952F9"/>
    <w:rsid w:val="00A958BA"/>
    <w:rsid w:val="00A95B17"/>
    <w:rsid w:val="00A9606F"/>
    <w:rsid w:val="00A96D47"/>
    <w:rsid w:val="00A9772C"/>
    <w:rsid w:val="00AA1409"/>
    <w:rsid w:val="00AA1693"/>
    <w:rsid w:val="00AA17F6"/>
    <w:rsid w:val="00AA22A0"/>
    <w:rsid w:val="00AA2C26"/>
    <w:rsid w:val="00AA343A"/>
    <w:rsid w:val="00AA3A26"/>
    <w:rsid w:val="00AA415D"/>
    <w:rsid w:val="00AA41D8"/>
    <w:rsid w:val="00AA48F6"/>
    <w:rsid w:val="00AA4983"/>
    <w:rsid w:val="00AA514E"/>
    <w:rsid w:val="00AA5A85"/>
    <w:rsid w:val="00AA5EC7"/>
    <w:rsid w:val="00AA64C7"/>
    <w:rsid w:val="00AB1289"/>
    <w:rsid w:val="00AB1677"/>
    <w:rsid w:val="00AB1A53"/>
    <w:rsid w:val="00AB1B04"/>
    <w:rsid w:val="00AB1F1C"/>
    <w:rsid w:val="00AB2C1A"/>
    <w:rsid w:val="00AB2C39"/>
    <w:rsid w:val="00AB315D"/>
    <w:rsid w:val="00AB33BE"/>
    <w:rsid w:val="00AB36D4"/>
    <w:rsid w:val="00AB3B87"/>
    <w:rsid w:val="00AB3D4B"/>
    <w:rsid w:val="00AB43F6"/>
    <w:rsid w:val="00AB4473"/>
    <w:rsid w:val="00AB49B2"/>
    <w:rsid w:val="00AB4ADD"/>
    <w:rsid w:val="00AB4E9D"/>
    <w:rsid w:val="00AB4F2D"/>
    <w:rsid w:val="00AB5E29"/>
    <w:rsid w:val="00AB6701"/>
    <w:rsid w:val="00AB6970"/>
    <w:rsid w:val="00AB69CA"/>
    <w:rsid w:val="00AB6BC0"/>
    <w:rsid w:val="00AC0632"/>
    <w:rsid w:val="00AC152C"/>
    <w:rsid w:val="00AC1910"/>
    <w:rsid w:val="00AC1EAD"/>
    <w:rsid w:val="00AC1F6A"/>
    <w:rsid w:val="00AC2526"/>
    <w:rsid w:val="00AC2755"/>
    <w:rsid w:val="00AC35DF"/>
    <w:rsid w:val="00AC362C"/>
    <w:rsid w:val="00AC388C"/>
    <w:rsid w:val="00AC3EB3"/>
    <w:rsid w:val="00AC4490"/>
    <w:rsid w:val="00AC4D18"/>
    <w:rsid w:val="00AC555A"/>
    <w:rsid w:val="00AC5A9C"/>
    <w:rsid w:val="00AC5CD8"/>
    <w:rsid w:val="00AC6811"/>
    <w:rsid w:val="00AC6A1D"/>
    <w:rsid w:val="00AC71E2"/>
    <w:rsid w:val="00AC73B1"/>
    <w:rsid w:val="00AC7EBF"/>
    <w:rsid w:val="00AD0D47"/>
    <w:rsid w:val="00AD0F04"/>
    <w:rsid w:val="00AD191A"/>
    <w:rsid w:val="00AD25FD"/>
    <w:rsid w:val="00AD2F76"/>
    <w:rsid w:val="00AD30F6"/>
    <w:rsid w:val="00AD3333"/>
    <w:rsid w:val="00AD38E3"/>
    <w:rsid w:val="00AD582E"/>
    <w:rsid w:val="00AD5C14"/>
    <w:rsid w:val="00AD63C8"/>
    <w:rsid w:val="00AD6A8F"/>
    <w:rsid w:val="00AD6CB0"/>
    <w:rsid w:val="00AD75F9"/>
    <w:rsid w:val="00AD764D"/>
    <w:rsid w:val="00AD7FF7"/>
    <w:rsid w:val="00AE05E7"/>
    <w:rsid w:val="00AE0E4D"/>
    <w:rsid w:val="00AE1010"/>
    <w:rsid w:val="00AE1D29"/>
    <w:rsid w:val="00AE1DFC"/>
    <w:rsid w:val="00AE2092"/>
    <w:rsid w:val="00AE2239"/>
    <w:rsid w:val="00AE28B3"/>
    <w:rsid w:val="00AE2B7D"/>
    <w:rsid w:val="00AE3141"/>
    <w:rsid w:val="00AE3C31"/>
    <w:rsid w:val="00AE3CFD"/>
    <w:rsid w:val="00AE418F"/>
    <w:rsid w:val="00AE4A42"/>
    <w:rsid w:val="00AE4B90"/>
    <w:rsid w:val="00AE5220"/>
    <w:rsid w:val="00AE5437"/>
    <w:rsid w:val="00AE58DE"/>
    <w:rsid w:val="00AE5E49"/>
    <w:rsid w:val="00AE6347"/>
    <w:rsid w:val="00AE68BE"/>
    <w:rsid w:val="00AE6C53"/>
    <w:rsid w:val="00AE6D70"/>
    <w:rsid w:val="00AE7B18"/>
    <w:rsid w:val="00AF0A75"/>
    <w:rsid w:val="00AF0E1E"/>
    <w:rsid w:val="00AF1CC9"/>
    <w:rsid w:val="00AF252A"/>
    <w:rsid w:val="00AF29A5"/>
    <w:rsid w:val="00AF39D4"/>
    <w:rsid w:val="00AF3ACD"/>
    <w:rsid w:val="00AF3F3A"/>
    <w:rsid w:val="00AF474A"/>
    <w:rsid w:val="00AF4762"/>
    <w:rsid w:val="00AF4FD5"/>
    <w:rsid w:val="00AF5368"/>
    <w:rsid w:val="00AF553E"/>
    <w:rsid w:val="00AF6089"/>
    <w:rsid w:val="00AF6208"/>
    <w:rsid w:val="00AF667E"/>
    <w:rsid w:val="00AF6CCF"/>
    <w:rsid w:val="00AF779A"/>
    <w:rsid w:val="00B008D9"/>
    <w:rsid w:val="00B00CA7"/>
    <w:rsid w:val="00B00D7A"/>
    <w:rsid w:val="00B011BB"/>
    <w:rsid w:val="00B01F9C"/>
    <w:rsid w:val="00B021F8"/>
    <w:rsid w:val="00B031A5"/>
    <w:rsid w:val="00B03319"/>
    <w:rsid w:val="00B0479D"/>
    <w:rsid w:val="00B04942"/>
    <w:rsid w:val="00B04DC2"/>
    <w:rsid w:val="00B05B29"/>
    <w:rsid w:val="00B0706B"/>
    <w:rsid w:val="00B07162"/>
    <w:rsid w:val="00B07311"/>
    <w:rsid w:val="00B07413"/>
    <w:rsid w:val="00B07AC2"/>
    <w:rsid w:val="00B101AC"/>
    <w:rsid w:val="00B10707"/>
    <w:rsid w:val="00B11C3F"/>
    <w:rsid w:val="00B1238E"/>
    <w:rsid w:val="00B12965"/>
    <w:rsid w:val="00B142D1"/>
    <w:rsid w:val="00B14553"/>
    <w:rsid w:val="00B14A61"/>
    <w:rsid w:val="00B14B25"/>
    <w:rsid w:val="00B153B6"/>
    <w:rsid w:val="00B153C3"/>
    <w:rsid w:val="00B15AB9"/>
    <w:rsid w:val="00B15E29"/>
    <w:rsid w:val="00B15E52"/>
    <w:rsid w:val="00B16366"/>
    <w:rsid w:val="00B16480"/>
    <w:rsid w:val="00B16D9F"/>
    <w:rsid w:val="00B173AC"/>
    <w:rsid w:val="00B173CB"/>
    <w:rsid w:val="00B17C93"/>
    <w:rsid w:val="00B2002E"/>
    <w:rsid w:val="00B20850"/>
    <w:rsid w:val="00B20BF1"/>
    <w:rsid w:val="00B20D92"/>
    <w:rsid w:val="00B21272"/>
    <w:rsid w:val="00B213DC"/>
    <w:rsid w:val="00B225C4"/>
    <w:rsid w:val="00B232A2"/>
    <w:rsid w:val="00B2367F"/>
    <w:rsid w:val="00B23E09"/>
    <w:rsid w:val="00B249C4"/>
    <w:rsid w:val="00B24AD8"/>
    <w:rsid w:val="00B24C9A"/>
    <w:rsid w:val="00B2513B"/>
    <w:rsid w:val="00B251F2"/>
    <w:rsid w:val="00B25240"/>
    <w:rsid w:val="00B2559C"/>
    <w:rsid w:val="00B257B7"/>
    <w:rsid w:val="00B2592D"/>
    <w:rsid w:val="00B259DC"/>
    <w:rsid w:val="00B25A10"/>
    <w:rsid w:val="00B26413"/>
    <w:rsid w:val="00B26890"/>
    <w:rsid w:val="00B269DF"/>
    <w:rsid w:val="00B26D72"/>
    <w:rsid w:val="00B26FCF"/>
    <w:rsid w:val="00B27420"/>
    <w:rsid w:val="00B27621"/>
    <w:rsid w:val="00B277CE"/>
    <w:rsid w:val="00B27CAC"/>
    <w:rsid w:val="00B3023E"/>
    <w:rsid w:val="00B30684"/>
    <w:rsid w:val="00B30B3E"/>
    <w:rsid w:val="00B315EA"/>
    <w:rsid w:val="00B3239F"/>
    <w:rsid w:val="00B32799"/>
    <w:rsid w:val="00B32FE2"/>
    <w:rsid w:val="00B33728"/>
    <w:rsid w:val="00B33AC1"/>
    <w:rsid w:val="00B33BF8"/>
    <w:rsid w:val="00B33C28"/>
    <w:rsid w:val="00B33C46"/>
    <w:rsid w:val="00B33D23"/>
    <w:rsid w:val="00B33F71"/>
    <w:rsid w:val="00B35212"/>
    <w:rsid w:val="00B366A2"/>
    <w:rsid w:val="00B36B55"/>
    <w:rsid w:val="00B36FCA"/>
    <w:rsid w:val="00B37725"/>
    <w:rsid w:val="00B37C2C"/>
    <w:rsid w:val="00B37CE4"/>
    <w:rsid w:val="00B37D2C"/>
    <w:rsid w:val="00B40258"/>
    <w:rsid w:val="00B404DD"/>
    <w:rsid w:val="00B40D77"/>
    <w:rsid w:val="00B41AA2"/>
    <w:rsid w:val="00B428DC"/>
    <w:rsid w:val="00B42B76"/>
    <w:rsid w:val="00B43315"/>
    <w:rsid w:val="00B43D3F"/>
    <w:rsid w:val="00B43F50"/>
    <w:rsid w:val="00B4403B"/>
    <w:rsid w:val="00B44843"/>
    <w:rsid w:val="00B44D0D"/>
    <w:rsid w:val="00B44F03"/>
    <w:rsid w:val="00B453E9"/>
    <w:rsid w:val="00B455F2"/>
    <w:rsid w:val="00B46146"/>
    <w:rsid w:val="00B4719A"/>
    <w:rsid w:val="00B47425"/>
    <w:rsid w:val="00B50600"/>
    <w:rsid w:val="00B50FD5"/>
    <w:rsid w:val="00B50FF9"/>
    <w:rsid w:val="00B51426"/>
    <w:rsid w:val="00B51A02"/>
    <w:rsid w:val="00B51D47"/>
    <w:rsid w:val="00B525B5"/>
    <w:rsid w:val="00B52B07"/>
    <w:rsid w:val="00B52C88"/>
    <w:rsid w:val="00B530A5"/>
    <w:rsid w:val="00B542BF"/>
    <w:rsid w:val="00B546B8"/>
    <w:rsid w:val="00B54850"/>
    <w:rsid w:val="00B5519A"/>
    <w:rsid w:val="00B55251"/>
    <w:rsid w:val="00B553E5"/>
    <w:rsid w:val="00B55C77"/>
    <w:rsid w:val="00B564E4"/>
    <w:rsid w:val="00B57279"/>
    <w:rsid w:val="00B576E6"/>
    <w:rsid w:val="00B57912"/>
    <w:rsid w:val="00B57B02"/>
    <w:rsid w:val="00B600CA"/>
    <w:rsid w:val="00B6028A"/>
    <w:rsid w:val="00B60523"/>
    <w:rsid w:val="00B61CB8"/>
    <w:rsid w:val="00B63520"/>
    <w:rsid w:val="00B6405E"/>
    <w:rsid w:val="00B6409D"/>
    <w:rsid w:val="00B641AE"/>
    <w:rsid w:val="00B64F33"/>
    <w:rsid w:val="00B6546C"/>
    <w:rsid w:val="00B65FD5"/>
    <w:rsid w:val="00B66365"/>
    <w:rsid w:val="00B6645C"/>
    <w:rsid w:val="00B67A7E"/>
    <w:rsid w:val="00B67BA9"/>
    <w:rsid w:val="00B708BB"/>
    <w:rsid w:val="00B70A0A"/>
    <w:rsid w:val="00B721CF"/>
    <w:rsid w:val="00B7230C"/>
    <w:rsid w:val="00B725AB"/>
    <w:rsid w:val="00B735F6"/>
    <w:rsid w:val="00B7410B"/>
    <w:rsid w:val="00B74123"/>
    <w:rsid w:val="00B743A5"/>
    <w:rsid w:val="00B759C6"/>
    <w:rsid w:val="00B75DEE"/>
    <w:rsid w:val="00B7603A"/>
    <w:rsid w:val="00B7623A"/>
    <w:rsid w:val="00B768DE"/>
    <w:rsid w:val="00B76BA7"/>
    <w:rsid w:val="00B774A7"/>
    <w:rsid w:val="00B775E2"/>
    <w:rsid w:val="00B77EAD"/>
    <w:rsid w:val="00B807C6"/>
    <w:rsid w:val="00B80822"/>
    <w:rsid w:val="00B8091F"/>
    <w:rsid w:val="00B81283"/>
    <w:rsid w:val="00B819E9"/>
    <w:rsid w:val="00B81DDD"/>
    <w:rsid w:val="00B820B6"/>
    <w:rsid w:val="00B84202"/>
    <w:rsid w:val="00B8435C"/>
    <w:rsid w:val="00B843C6"/>
    <w:rsid w:val="00B850CC"/>
    <w:rsid w:val="00B85E7E"/>
    <w:rsid w:val="00B85F52"/>
    <w:rsid w:val="00B86165"/>
    <w:rsid w:val="00B86D8E"/>
    <w:rsid w:val="00B87DEE"/>
    <w:rsid w:val="00B87EFB"/>
    <w:rsid w:val="00B90895"/>
    <w:rsid w:val="00B9108F"/>
    <w:rsid w:val="00B916D5"/>
    <w:rsid w:val="00B9179C"/>
    <w:rsid w:val="00B92151"/>
    <w:rsid w:val="00B921B6"/>
    <w:rsid w:val="00B923E5"/>
    <w:rsid w:val="00B929AB"/>
    <w:rsid w:val="00B9344F"/>
    <w:rsid w:val="00B934DA"/>
    <w:rsid w:val="00B93924"/>
    <w:rsid w:val="00B93BDC"/>
    <w:rsid w:val="00B94365"/>
    <w:rsid w:val="00B94CD7"/>
    <w:rsid w:val="00B954B2"/>
    <w:rsid w:val="00B956A0"/>
    <w:rsid w:val="00B95B4B"/>
    <w:rsid w:val="00B95D92"/>
    <w:rsid w:val="00B963A3"/>
    <w:rsid w:val="00B96521"/>
    <w:rsid w:val="00B976ED"/>
    <w:rsid w:val="00B97AE3"/>
    <w:rsid w:val="00BA0444"/>
    <w:rsid w:val="00BA0DF5"/>
    <w:rsid w:val="00BA10FA"/>
    <w:rsid w:val="00BA1461"/>
    <w:rsid w:val="00BA1789"/>
    <w:rsid w:val="00BA18FD"/>
    <w:rsid w:val="00BA212B"/>
    <w:rsid w:val="00BA2332"/>
    <w:rsid w:val="00BA2A70"/>
    <w:rsid w:val="00BA30B4"/>
    <w:rsid w:val="00BA3910"/>
    <w:rsid w:val="00BA3FCC"/>
    <w:rsid w:val="00BA4025"/>
    <w:rsid w:val="00BA42DF"/>
    <w:rsid w:val="00BA45E6"/>
    <w:rsid w:val="00BA4855"/>
    <w:rsid w:val="00BA5049"/>
    <w:rsid w:val="00BA573B"/>
    <w:rsid w:val="00BA5DA1"/>
    <w:rsid w:val="00BA718E"/>
    <w:rsid w:val="00BA7AC5"/>
    <w:rsid w:val="00BB07D8"/>
    <w:rsid w:val="00BB08ED"/>
    <w:rsid w:val="00BB0C1B"/>
    <w:rsid w:val="00BB1738"/>
    <w:rsid w:val="00BB24D5"/>
    <w:rsid w:val="00BB25FE"/>
    <w:rsid w:val="00BB30BF"/>
    <w:rsid w:val="00BB3172"/>
    <w:rsid w:val="00BB4570"/>
    <w:rsid w:val="00BB50E4"/>
    <w:rsid w:val="00BB52B5"/>
    <w:rsid w:val="00BB6021"/>
    <w:rsid w:val="00BB60EB"/>
    <w:rsid w:val="00BB728E"/>
    <w:rsid w:val="00BB76DD"/>
    <w:rsid w:val="00BC02C6"/>
    <w:rsid w:val="00BC0FB4"/>
    <w:rsid w:val="00BC1012"/>
    <w:rsid w:val="00BC1078"/>
    <w:rsid w:val="00BC1540"/>
    <w:rsid w:val="00BC15CA"/>
    <w:rsid w:val="00BC179F"/>
    <w:rsid w:val="00BC1C4E"/>
    <w:rsid w:val="00BC2A4F"/>
    <w:rsid w:val="00BC2F96"/>
    <w:rsid w:val="00BC3470"/>
    <w:rsid w:val="00BC3B90"/>
    <w:rsid w:val="00BC3C73"/>
    <w:rsid w:val="00BC45B9"/>
    <w:rsid w:val="00BC469E"/>
    <w:rsid w:val="00BC53FB"/>
    <w:rsid w:val="00BC5554"/>
    <w:rsid w:val="00BC5B31"/>
    <w:rsid w:val="00BC691D"/>
    <w:rsid w:val="00BC6AA0"/>
    <w:rsid w:val="00BC6AA1"/>
    <w:rsid w:val="00BC76B6"/>
    <w:rsid w:val="00BD03D6"/>
    <w:rsid w:val="00BD06D9"/>
    <w:rsid w:val="00BD0E0D"/>
    <w:rsid w:val="00BD1980"/>
    <w:rsid w:val="00BD1BBE"/>
    <w:rsid w:val="00BD1CB3"/>
    <w:rsid w:val="00BD263B"/>
    <w:rsid w:val="00BD3941"/>
    <w:rsid w:val="00BD3EE6"/>
    <w:rsid w:val="00BD3F41"/>
    <w:rsid w:val="00BD4290"/>
    <w:rsid w:val="00BD464C"/>
    <w:rsid w:val="00BD476A"/>
    <w:rsid w:val="00BD47A7"/>
    <w:rsid w:val="00BD50A9"/>
    <w:rsid w:val="00BD55AF"/>
    <w:rsid w:val="00BD5894"/>
    <w:rsid w:val="00BD60CE"/>
    <w:rsid w:val="00BD6D81"/>
    <w:rsid w:val="00BD712E"/>
    <w:rsid w:val="00BD799B"/>
    <w:rsid w:val="00BD7D84"/>
    <w:rsid w:val="00BD7F25"/>
    <w:rsid w:val="00BE0D9B"/>
    <w:rsid w:val="00BE126E"/>
    <w:rsid w:val="00BE1745"/>
    <w:rsid w:val="00BE1A94"/>
    <w:rsid w:val="00BE23AB"/>
    <w:rsid w:val="00BE3000"/>
    <w:rsid w:val="00BE3014"/>
    <w:rsid w:val="00BE3803"/>
    <w:rsid w:val="00BE3B28"/>
    <w:rsid w:val="00BE3F41"/>
    <w:rsid w:val="00BE4265"/>
    <w:rsid w:val="00BE4A2D"/>
    <w:rsid w:val="00BE5A6F"/>
    <w:rsid w:val="00BE6636"/>
    <w:rsid w:val="00BE67C8"/>
    <w:rsid w:val="00BE7275"/>
    <w:rsid w:val="00BE7658"/>
    <w:rsid w:val="00BE7697"/>
    <w:rsid w:val="00BE776F"/>
    <w:rsid w:val="00BF05C3"/>
    <w:rsid w:val="00BF18D5"/>
    <w:rsid w:val="00BF31CF"/>
    <w:rsid w:val="00BF36A5"/>
    <w:rsid w:val="00BF3928"/>
    <w:rsid w:val="00BF3BDA"/>
    <w:rsid w:val="00BF437E"/>
    <w:rsid w:val="00BF481D"/>
    <w:rsid w:val="00BF5119"/>
    <w:rsid w:val="00BF5A80"/>
    <w:rsid w:val="00BF5F2D"/>
    <w:rsid w:val="00BF6005"/>
    <w:rsid w:val="00BF6189"/>
    <w:rsid w:val="00BF625A"/>
    <w:rsid w:val="00BF737C"/>
    <w:rsid w:val="00BF75AD"/>
    <w:rsid w:val="00BF7784"/>
    <w:rsid w:val="00BF7E5D"/>
    <w:rsid w:val="00C00195"/>
    <w:rsid w:val="00C00404"/>
    <w:rsid w:val="00C00B54"/>
    <w:rsid w:val="00C00F24"/>
    <w:rsid w:val="00C0104E"/>
    <w:rsid w:val="00C01854"/>
    <w:rsid w:val="00C01DF8"/>
    <w:rsid w:val="00C01F87"/>
    <w:rsid w:val="00C021B0"/>
    <w:rsid w:val="00C026C7"/>
    <w:rsid w:val="00C0271B"/>
    <w:rsid w:val="00C02AF1"/>
    <w:rsid w:val="00C0358C"/>
    <w:rsid w:val="00C03D1F"/>
    <w:rsid w:val="00C03D7F"/>
    <w:rsid w:val="00C04D7D"/>
    <w:rsid w:val="00C05D35"/>
    <w:rsid w:val="00C05DDC"/>
    <w:rsid w:val="00C05FD6"/>
    <w:rsid w:val="00C073ED"/>
    <w:rsid w:val="00C07C58"/>
    <w:rsid w:val="00C07CCB"/>
    <w:rsid w:val="00C07F70"/>
    <w:rsid w:val="00C07FA3"/>
    <w:rsid w:val="00C10570"/>
    <w:rsid w:val="00C105B3"/>
    <w:rsid w:val="00C107BF"/>
    <w:rsid w:val="00C108EE"/>
    <w:rsid w:val="00C10F66"/>
    <w:rsid w:val="00C110AE"/>
    <w:rsid w:val="00C113E0"/>
    <w:rsid w:val="00C114B4"/>
    <w:rsid w:val="00C116D9"/>
    <w:rsid w:val="00C11B3A"/>
    <w:rsid w:val="00C1202B"/>
    <w:rsid w:val="00C122DE"/>
    <w:rsid w:val="00C13A00"/>
    <w:rsid w:val="00C14FE2"/>
    <w:rsid w:val="00C15944"/>
    <w:rsid w:val="00C15B2A"/>
    <w:rsid w:val="00C15DA5"/>
    <w:rsid w:val="00C16988"/>
    <w:rsid w:val="00C16B4F"/>
    <w:rsid w:val="00C17B35"/>
    <w:rsid w:val="00C22AC0"/>
    <w:rsid w:val="00C23C53"/>
    <w:rsid w:val="00C24201"/>
    <w:rsid w:val="00C24235"/>
    <w:rsid w:val="00C247CB"/>
    <w:rsid w:val="00C249B4"/>
    <w:rsid w:val="00C25149"/>
    <w:rsid w:val="00C25DBD"/>
    <w:rsid w:val="00C26774"/>
    <w:rsid w:val="00C26FCF"/>
    <w:rsid w:val="00C26FD6"/>
    <w:rsid w:val="00C2701A"/>
    <w:rsid w:val="00C2728F"/>
    <w:rsid w:val="00C27A7C"/>
    <w:rsid w:val="00C27DAA"/>
    <w:rsid w:val="00C27F85"/>
    <w:rsid w:val="00C30366"/>
    <w:rsid w:val="00C303EC"/>
    <w:rsid w:val="00C305B7"/>
    <w:rsid w:val="00C30F78"/>
    <w:rsid w:val="00C318EA"/>
    <w:rsid w:val="00C3196F"/>
    <w:rsid w:val="00C31B2A"/>
    <w:rsid w:val="00C3217F"/>
    <w:rsid w:val="00C325B8"/>
    <w:rsid w:val="00C32620"/>
    <w:rsid w:val="00C32C85"/>
    <w:rsid w:val="00C3323F"/>
    <w:rsid w:val="00C332EA"/>
    <w:rsid w:val="00C33B9F"/>
    <w:rsid w:val="00C33C69"/>
    <w:rsid w:val="00C343B2"/>
    <w:rsid w:val="00C343FA"/>
    <w:rsid w:val="00C3524A"/>
    <w:rsid w:val="00C354FD"/>
    <w:rsid w:val="00C35586"/>
    <w:rsid w:val="00C3681D"/>
    <w:rsid w:val="00C36F7D"/>
    <w:rsid w:val="00C37977"/>
    <w:rsid w:val="00C37F7D"/>
    <w:rsid w:val="00C40247"/>
    <w:rsid w:val="00C40F7A"/>
    <w:rsid w:val="00C41ADE"/>
    <w:rsid w:val="00C42ABF"/>
    <w:rsid w:val="00C42CD2"/>
    <w:rsid w:val="00C42D4D"/>
    <w:rsid w:val="00C431D8"/>
    <w:rsid w:val="00C44011"/>
    <w:rsid w:val="00C449D7"/>
    <w:rsid w:val="00C44DD8"/>
    <w:rsid w:val="00C4545C"/>
    <w:rsid w:val="00C4592C"/>
    <w:rsid w:val="00C461B0"/>
    <w:rsid w:val="00C46215"/>
    <w:rsid w:val="00C467B7"/>
    <w:rsid w:val="00C46E69"/>
    <w:rsid w:val="00C47211"/>
    <w:rsid w:val="00C472BD"/>
    <w:rsid w:val="00C5029B"/>
    <w:rsid w:val="00C50572"/>
    <w:rsid w:val="00C505A7"/>
    <w:rsid w:val="00C509F9"/>
    <w:rsid w:val="00C51884"/>
    <w:rsid w:val="00C51C2E"/>
    <w:rsid w:val="00C528B6"/>
    <w:rsid w:val="00C529AB"/>
    <w:rsid w:val="00C52C7A"/>
    <w:rsid w:val="00C5348C"/>
    <w:rsid w:val="00C539B7"/>
    <w:rsid w:val="00C53C62"/>
    <w:rsid w:val="00C53FBF"/>
    <w:rsid w:val="00C54AC8"/>
    <w:rsid w:val="00C559A8"/>
    <w:rsid w:val="00C56C3C"/>
    <w:rsid w:val="00C573A9"/>
    <w:rsid w:val="00C57672"/>
    <w:rsid w:val="00C57F84"/>
    <w:rsid w:val="00C6071F"/>
    <w:rsid w:val="00C60FF5"/>
    <w:rsid w:val="00C6100B"/>
    <w:rsid w:val="00C616AF"/>
    <w:rsid w:val="00C619CE"/>
    <w:rsid w:val="00C61A74"/>
    <w:rsid w:val="00C6201D"/>
    <w:rsid w:val="00C622D5"/>
    <w:rsid w:val="00C6257B"/>
    <w:rsid w:val="00C62619"/>
    <w:rsid w:val="00C62839"/>
    <w:rsid w:val="00C62A52"/>
    <w:rsid w:val="00C62E92"/>
    <w:rsid w:val="00C6322E"/>
    <w:rsid w:val="00C63252"/>
    <w:rsid w:val="00C63A05"/>
    <w:rsid w:val="00C63A3E"/>
    <w:rsid w:val="00C649E5"/>
    <w:rsid w:val="00C64BCB"/>
    <w:rsid w:val="00C64E7B"/>
    <w:rsid w:val="00C65482"/>
    <w:rsid w:val="00C655C0"/>
    <w:rsid w:val="00C66080"/>
    <w:rsid w:val="00C66AB1"/>
    <w:rsid w:val="00C671E1"/>
    <w:rsid w:val="00C672E8"/>
    <w:rsid w:val="00C6785E"/>
    <w:rsid w:val="00C67FE8"/>
    <w:rsid w:val="00C7000E"/>
    <w:rsid w:val="00C71DB4"/>
    <w:rsid w:val="00C72266"/>
    <w:rsid w:val="00C726DB"/>
    <w:rsid w:val="00C732EE"/>
    <w:rsid w:val="00C73343"/>
    <w:rsid w:val="00C734EC"/>
    <w:rsid w:val="00C738EF"/>
    <w:rsid w:val="00C73F35"/>
    <w:rsid w:val="00C741F3"/>
    <w:rsid w:val="00C74361"/>
    <w:rsid w:val="00C746A8"/>
    <w:rsid w:val="00C74B0A"/>
    <w:rsid w:val="00C753DB"/>
    <w:rsid w:val="00C76674"/>
    <w:rsid w:val="00C766BD"/>
    <w:rsid w:val="00C76836"/>
    <w:rsid w:val="00C76A87"/>
    <w:rsid w:val="00C76E98"/>
    <w:rsid w:val="00C77927"/>
    <w:rsid w:val="00C80CC6"/>
    <w:rsid w:val="00C8170D"/>
    <w:rsid w:val="00C81CEE"/>
    <w:rsid w:val="00C8277A"/>
    <w:rsid w:val="00C82B34"/>
    <w:rsid w:val="00C839D2"/>
    <w:rsid w:val="00C8443C"/>
    <w:rsid w:val="00C850F5"/>
    <w:rsid w:val="00C85D1B"/>
    <w:rsid w:val="00C85D47"/>
    <w:rsid w:val="00C861D6"/>
    <w:rsid w:val="00C86F71"/>
    <w:rsid w:val="00C90438"/>
    <w:rsid w:val="00C905D6"/>
    <w:rsid w:val="00C912C5"/>
    <w:rsid w:val="00C91A3F"/>
    <w:rsid w:val="00C91B54"/>
    <w:rsid w:val="00C92ED8"/>
    <w:rsid w:val="00C9365D"/>
    <w:rsid w:val="00C943B5"/>
    <w:rsid w:val="00C95458"/>
    <w:rsid w:val="00C95D2A"/>
    <w:rsid w:val="00C96270"/>
    <w:rsid w:val="00C96748"/>
    <w:rsid w:val="00C9676D"/>
    <w:rsid w:val="00C968E1"/>
    <w:rsid w:val="00C9715D"/>
    <w:rsid w:val="00C97921"/>
    <w:rsid w:val="00CA05DA"/>
    <w:rsid w:val="00CA0FAD"/>
    <w:rsid w:val="00CA1736"/>
    <w:rsid w:val="00CA181E"/>
    <w:rsid w:val="00CA2232"/>
    <w:rsid w:val="00CA295A"/>
    <w:rsid w:val="00CA2A49"/>
    <w:rsid w:val="00CA2AC5"/>
    <w:rsid w:val="00CA32BC"/>
    <w:rsid w:val="00CA36D1"/>
    <w:rsid w:val="00CA39E2"/>
    <w:rsid w:val="00CA3DAA"/>
    <w:rsid w:val="00CA4198"/>
    <w:rsid w:val="00CA425C"/>
    <w:rsid w:val="00CA47EC"/>
    <w:rsid w:val="00CA5030"/>
    <w:rsid w:val="00CA5357"/>
    <w:rsid w:val="00CA53E7"/>
    <w:rsid w:val="00CA569C"/>
    <w:rsid w:val="00CA5726"/>
    <w:rsid w:val="00CA5A6F"/>
    <w:rsid w:val="00CA6196"/>
    <w:rsid w:val="00CA7045"/>
    <w:rsid w:val="00CA7132"/>
    <w:rsid w:val="00CA796F"/>
    <w:rsid w:val="00CA7BDE"/>
    <w:rsid w:val="00CB089C"/>
    <w:rsid w:val="00CB0AC9"/>
    <w:rsid w:val="00CB12A6"/>
    <w:rsid w:val="00CB25D3"/>
    <w:rsid w:val="00CB3B98"/>
    <w:rsid w:val="00CB43D7"/>
    <w:rsid w:val="00CB501A"/>
    <w:rsid w:val="00CB5ADD"/>
    <w:rsid w:val="00CB5C55"/>
    <w:rsid w:val="00CB64AC"/>
    <w:rsid w:val="00CB6B1B"/>
    <w:rsid w:val="00CB6B78"/>
    <w:rsid w:val="00CC0BFD"/>
    <w:rsid w:val="00CC1B4A"/>
    <w:rsid w:val="00CC1ED0"/>
    <w:rsid w:val="00CC259D"/>
    <w:rsid w:val="00CC2623"/>
    <w:rsid w:val="00CC295A"/>
    <w:rsid w:val="00CC2D0B"/>
    <w:rsid w:val="00CC2DB2"/>
    <w:rsid w:val="00CC4729"/>
    <w:rsid w:val="00CC65B3"/>
    <w:rsid w:val="00CC6DCF"/>
    <w:rsid w:val="00CC7606"/>
    <w:rsid w:val="00CC77CE"/>
    <w:rsid w:val="00CC793D"/>
    <w:rsid w:val="00CC7973"/>
    <w:rsid w:val="00CC7B35"/>
    <w:rsid w:val="00CC7C50"/>
    <w:rsid w:val="00CC7FE3"/>
    <w:rsid w:val="00CD016B"/>
    <w:rsid w:val="00CD032C"/>
    <w:rsid w:val="00CD09DD"/>
    <w:rsid w:val="00CD0CEF"/>
    <w:rsid w:val="00CD11AD"/>
    <w:rsid w:val="00CD1529"/>
    <w:rsid w:val="00CD2156"/>
    <w:rsid w:val="00CD26A8"/>
    <w:rsid w:val="00CD28BC"/>
    <w:rsid w:val="00CD2A8B"/>
    <w:rsid w:val="00CD3B8F"/>
    <w:rsid w:val="00CD4275"/>
    <w:rsid w:val="00CD42F1"/>
    <w:rsid w:val="00CD43F0"/>
    <w:rsid w:val="00CD467A"/>
    <w:rsid w:val="00CD4DE8"/>
    <w:rsid w:val="00CD6692"/>
    <w:rsid w:val="00CD6E1D"/>
    <w:rsid w:val="00CD71FA"/>
    <w:rsid w:val="00CD72CC"/>
    <w:rsid w:val="00CD7621"/>
    <w:rsid w:val="00CD76D7"/>
    <w:rsid w:val="00CD780E"/>
    <w:rsid w:val="00CD7B17"/>
    <w:rsid w:val="00CE053B"/>
    <w:rsid w:val="00CE0891"/>
    <w:rsid w:val="00CE09EE"/>
    <w:rsid w:val="00CE0F4E"/>
    <w:rsid w:val="00CE14AB"/>
    <w:rsid w:val="00CE24D6"/>
    <w:rsid w:val="00CE28D6"/>
    <w:rsid w:val="00CE2B8D"/>
    <w:rsid w:val="00CE2C0F"/>
    <w:rsid w:val="00CE3850"/>
    <w:rsid w:val="00CE38E5"/>
    <w:rsid w:val="00CE449E"/>
    <w:rsid w:val="00CE4586"/>
    <w:rsid w:val="00CE45AD"/>
    <w:rsid w:val="00CE4D7F"/>
    <w:rsid w:val="00CE56D3"/>
    <w:rsid w:val="00CE56F2"/>
    <w:rsid w:val="00CE6579"/>
    <w:rsid w:val="00CE6750"/>
    <w:rsid w:val="00CE74AE"/>
    <w:rsid w:val="00CE75E9"/>
    <w:rsid w:val="00CF0167"/>
    <w:rsid w:val="00CF0259"/>
    <w:rsid w:val="00CF0363"/>
    <w:rsid w:val="00CF154F"/>
    <w:rsid w:val="00CF1624"/>
    <w:rsid w:val="00CF18C3"/>
    <w:rsid w:val="00CF2B87"/>
    <w:rsid w:val="00CF2C8E"/>
    <w:rsid w:val="00CF30ED"/>
    <w:rsid w:val="00CF3408"/>
    <w:rsid w:val="00CF3D94"/>
    <w:rsid w:val="00CF4068"/>
    <w:rsid w:val="00CF6366"/>
    <w:rsid w:val="00CF657F"/>
    <w:rsid w:val="00CF680B"/>
    <w:rsid w:val="00CF71A5"/>
    <w:rsid w:val="00D0004D"/>
    <w:rsid w:val="00D00363"/>
    <w:rsid w:val="00D01104"/>
    <w:rsid w:val="00D015EA"/>
    <w:rsid w:val="00D01CD2"/>
    <w:rsid w:val="00D01D36"/>
    <w:rsid w:val="00D01E8D"/>
    <w:rsid w:val="00D027BB"/>
    <w:rsid w:val="00D02C7F"/>
    <w:rsid w:val="00D02D05"/>
    <w:rsid w:val="00D02F8E"/>
    <w:rsid w:val="00D0346A"/>
    <w:rsid w:val="00D03E20"/>
    <w:rsid w:val="00D04CF1"/>
    <w:rsid w:val="00D05C53"/>
    <w:rsid w:val="00D0622E"/>
    <w:rsid w:val="00D068F1"/>
    <w:rsid w:val="00D06C34"/>
    <w:rsid w:val="00D06FBC"/>
    <w:rsid w:val="00D07278"/>
    <w:rsid w:val="00D11421"/>
    <w:rsid w:val="00D11B46"/>
    <w:rsid w:val="00D121BD"/>
    <w:rsid w:val="00D12A76"/>
    <w:rsid w:val="00D12B23"/>
    <w:rsid w:val="00D12D0D"/>
    <w:rsid w:val="00D13A2E"/>
    <w:rsid w:val="00D144CC"/>
    <w:rsid w:val="00D14ECB"/>
    <w:rsid w:val="00D15330"/>
    <w:rsid w:val="00D16800"/>
    <w:rsid w:val="00D171D0"/>
    <w:rsid w:val="00D177A5"/>
    <w:rsid w:val="00D17D5F"/>
    <w:rsid w:val="00D20569"/>
    <w:rsid w:val="00D205F0"/>
    <w:rsid w:val="00D20871"/>
    <w:rsid w:val="00D20AE2"/>
    <w:rsid w:val="00D20C73"/>
    <w:rsid w:val="00D2182C"/>
    <w:rsid w:val="00D21BEF"/>
    <w:rsid w:val="00D229F1"/>
    <w:rsid w:val="00D2410C"/>
    <w:rsid w:val="00D2452A"/>
    <w:rsid w:val="00D2453F"/>
    <w:rsid w:val="00D24791"/>
    <w:rsid w:val="00D24B67"/>
    <w:rsid w:val="00D253FA"/>
    <w:rsid w:val="00D25ABD"/>
    <w:rsid w:val="00D2626C"/>
    <w:rsid w:val="00D262F5"/>
    <w:rsid w:val="00D26E88"/>
    <w:rsid w:val="00D270E8"/>
    <w:rsid w:val="00D27109"/>
    <w:rsid w:val="00D30220"/>
    <w:rsid w:val="00D3145C"/>
    <w:rsid w:val="00D3159C"/>
    <w:rsid w:val="00D31A3E"/>
    <w:rsid w:val="00D32481"/>
    <w:rsid w:val="00D3265E"/>
    <w:rsid w:val="00D336B9"/>
    <w:rsid w:val="00D33726"/>
    <w:rsid w:val="00D342FA"/>
    <w:rsid w:val="00D3452C"/>
    <w:rsid w:val="00D364EA"/>
    <w:rsid w:val="00D370E9"/>
    <w:rsid w:val="00D37793"/>
    <w:rsid w:val="00D37798"/>
    <w:rsid w:val="00D377BF"/>
    <w:rsid w:val="00D379DB"/>
    <w:rsid w:val="00D37A08"/>
    <w:rsid w:val="00D402BE"/>
    <w:rsid w:val="00D40616"/>
    <w:rsid w:val="00D406A4"/>
    <w:rsid w:val="00D40EAB"/>
    <w:rsid w:val="00D41CBC"/>
    <w:rsid w:val="00D4279B"/>
    <w:rsid w:val="00D435D9"/>
    <w:rsid w:val="00D43B17"/>
    <w:rsid w:val="00D44149"/>
    <w:rsid w:val="00D445D0"/>
    <w:rsid w:val="00D44648"/>
    <w:rsid w:val="00D44F5C"/>
    <w:rsid w:val="00D460EA"/>
    <w:rsid w:val="00D46B0E"/>
    <w:rsid w:val="00D46C71"/>
    <w:rsid w:val="00D46E30"/>
    <w:rsid w:val="00D47708"/>
    <w:rsid w:val="00D47F78"/>
    <w:rsid w:val="00D501EC"/>
    <w:rsid w:val="00D505AD"/>
    <w:rsid w:val="00D50F1E"/>
    <w:rsid w:val="00D5186C"/>
    <w:rsid w:val="00D52287"/>
    <w:rsid w:val="00D52524"/>
    <w:rsid w:val="00D5261D"/>
    <w:rsid w:val="00D533FF"/>
    <w:rsid w:val="00D53493"/>
    <w:rsid w:val="00D53888"/>
    <w:rsid w:val="00D53AD6"/>
    <w:rsid w:val="00D542A7"/>
    <w:rsid w:val="00D54E0D"/>
    <w:rsid w:val="00D54EAE"/>
    <w:rsid w:val="00D55238"/>
    <w:rsid w:val="00D55E24"/>
    <w:rsid w:val="00D55EC3"/>
    <w:rsid w:val="00D56D50"/>
    <w:rsid w:val="00D57928"/>
    <w:rsid w:val="00D5792A"/>
    <w:rsid w:val="00D57E07"/>
    <w:rsid w:val="00D60D94"/>
    <w:rsid w:val="00D6100F"/>
    <w:rsid w:val="00D618A5"/>
    <w:rsid w:val="00D6294F"/>
    <w:rsid w:val="00D63B64"/>
    <w:rsid w:val="00D64261"/>
    <w:rsid w:val="00D648B8"/>
    <w:rsid w:val="00D65598"/>
    <w:rsid w:val="00D660CB"/>
    <w:rsid w:val="00D66EE3"/>
    <w:rsid w:val="00D671E2"/>
    <w:rsid w:val="00D67216"/>
    <w:rsid w:val="00D677FE"/>
    <w:rsid w:val="00D67AA8"/>
    <w:rsid w:val="00D703FB"/>
    <w:rsid w:val="00D7052B"/>
    <w:rsid w:val="00D718C0"/>
    <w:rsid w:val="00D726C5"/>
    <w:rsid w:val="00D74593"/>
    <w:rsid w:val="00D74F5A"/>
    <w:rsid w:val="00D76490"/>
    <w:rsid w:val="00D77A71"/>
    <w:rsid w:val="00D800C7"/>
    <w:rsid w:val="00D8037E"/>
    <w:rsid w:val="00D80F09"/>
    <w:rsid w:val="00D813A2"/>
    <w:rsid w:val="00D817E1"/>
    <w:rsid w:val="00D82046"/>
    <w:rsid w:val="00D825A4"/>
    <w:rsid w:val="00D829B7"/>
    <w:rsid w:val="00D82BB9"/>
    <w:rsid w:val="00D82DC2"/>
    <w:rsid w:val="00D82F7D"/>
    <w:rsid w:val="00D832A6"/>
    <w:rsid w:val="00D83693"/>
    <w:rsid w:val="00D84304"/>
    <w:rsid w:val="00D849F9"/>
    <w:rsid w:val="00D854C5"/>
    <w:rsid w:val="00D85AC0"/>
    <w:rsid w:val="00D85CE7"/>
    <w:rsid w:val="00D877B9"/>
    <w:rsid w:val="00D879D0"/>
    <w:rsid w:val="00D900DB"/>
    <w:rsid w:val="00D907AC"/>
    <w:rsid w:val="00D907CA"/>
    <w:rsid w:val="00D90C22"/>
    <w:rsid w:val="00D91A16"/>
    <w:rsid w:val="00D91AE2"/>
    <w:rsid w:val="00D91C34"/>
    <w:rsid w:val="00D9222F"/>
    <w:rsid w:val="00D924DA"/>
    <w:rsid w:val="00D935EF"/>
    <w:rsid w:val="00D93E2F"/>
    <w:rsid w:val="00D94167"/>
    <w:rsid w:val="00D950AE"/>
    <w:rsid w:val="00D95397"/>
    <w:rsid w:val="00D95851"/>
    <w:rsid w:val="00D95A5B"/>
    <w:rsid w:val="00D9613C"/>
    <w:rsid w:val="00D96A91"/>
    <w:rsid w:val="00DA09E0"/>
    <w:rsid w:val="00DA1895"/>
    <w:rsid w:val="00DA1B5C"/>
    <w:rsid w:val="00DA1E56"/>
    <w:rsid w:val="00DA1FCD"/>
    <w:rsid w:val="00DA2583"/>
    <w:rsid w:val="00DA2FBA"/>
    <w:rsid w:val="00DA3A99"/>
    <w:rsid w:val="00DA4619"/>
    <w:rsid w:val="00DA4B39"/>
    <w:rsid w:val="00DA5195"/>
    <w:rsid w:val="00DA5B08"/>
    <w:rsid w:val="00DA638F"/>
    <w:rsid w:val="00DA67FD"/>
    <w:rsid w:val="00DA6A55"/>
    <w:rsid w:val="00DA6C4D"/>
    <w:rsid w:val="00DB035D"/>
    <w:rsid w:val="00DB0CBF"/>
    <w:rsid w:val="00DB0D12"/>
    <w:rsid w:val="00DB1403"/>
    <w:rsid w:val="00DB14B9"/>
    <w:rsid w:val="00DB1D79"/>
    <w:rsid w:val="00DB1E21"/>
    <w:rsid w:val="00DB2668"/>
    <w:rsid w:val="00DB2702"/>
    <w:rsid w:val="00DB3956"/>
    <w:rsid w:val="00DB46D4"/>
    <w:rsid w:val="00DB4E6E"/>
    <w:rsid w:val="00DB5CF1"/>
    <w:rsid w:val="00DB64A8"/>
    <w:rsid w:val="00DB6CFB"/>
    <w:rsid w:val="00DB6D26"/>
    <w:rsid w:val="00DC0C84"/>
    <w:rsid w:val="00DC10F2"/>
    <w:rsid w:val="00DC12AB"/>
    <w:rsid w:val="00DC1880"/>
    <w:rsid w:val="00DC2592"/>
    <w:rsid w:val="00DC2C41"/>
    <w:rsid w:val="00DC3536"/>
    <w:rsid w:val="00DC3EA8"/>
    <w:rsid w:val="00DC3F60"/>
    <w:rsid w:val="00DC4E3D"/>
    <w:rsid w:val="00DC54FA"/>
    <w:rsid w:val="00DC5E2F"/>
    <w:rsid w:val="00DC605A"/>
    <w:rsid w:val="00DC64BC"/>
    <w:rsid w:val="00DC691A"/>
    <w:rsid w:val="00DC6FC3"/>
    <w:rsid w:val="00DC7233"/>
    <w:rsid w:val="00DC74A1"/>
    <w:rsid w:val="00DD05EC"/>
    <w:rsid w:val="00DD063B"/>
    <w:rsid w:val="00DD0809"/>
    <w:rsid w:val="00DD0859"/>
    <w:rsid w:val="00DD0EEF"/>
    <w:rsid w:val="00DD10F3"/>
    <w:rsid w:val="00DD128B"/>
    <w:rsid w:val="00DD2C4B"/>
    <w:rsid w:val="00DD316F"/>
    <w:rsid w:val="00DD3321"/>
    <w:rsid w:val="00DD392C"/>
    <w:rsid w:val="00DD3A1F"/>
    <w:rsid w:val="00DD3AA8"/>
    <w:rsid w:val="00DD41B3"/>
    <w:rsid w:val="00DD46E0"/>
    <w:rsid w:val="00DD5239"/>
    <w:rsid w:val="00DD539C"/>
    <w:rsid w:val="00DD68F5"/>
    <w:rsid w:val="00DD6B05"/>
    <w:rsid w:val="00DD6CDB"/>
    <w:rsid w:val="00DD786D"/>
    <w:rsid w:val="00DD7893"/>
    <w:rsid w:val="00DD7A4A"/>
    <w:rsid w:val="00DE010A"/>
    <w:rsid w:val="00DE03EB"/>
    <w:rsid w:val="00DE12FC"/>
    <w:rsid w:val="00DE15A6"/>
    <w:rsid w:val="00DE20D0"/>
    <w:rsid w:val="00DE2252"/>
    <w:rsid w:val="00DE266E"/>
    <w:rsid w:val="00DE272F"/>
    <w:rsid w:val="00DE2D0B"/>
    <w:rsid w:val="00DE3A20"/>
    <w:rsid w:val="00DE3AB0"/>
    <w:rsid w:val="00DE3D98"/>
    <w:rsid w:val="00DE3F73"/>
    <w:rsid w:val="00DE41EE"/>
    <w:rsid w:val="00DE569F"/>
    <w:rsid w:val="00DE59BF"/>
    <w:rsid w:val="00DE5AF7"/>
    <w:rsid w:val="00DE5FB1"/>
    <w:rsid w:val="00DE622B"/>
    <w:rsid w:val="00DF07CC"/>
    <w:rsid w:val="00DF0D2F"/>
    <w:rsid w:val="00DF0E5F"/>
    <w:rsid w:val="00DF1F1D"/>
    <w:rsid w:val="00DF2300"/>
    <w:rsid w:val="00DF2B69"/>
    <w:rsid w:val="00DF3674"/>
    <w:rsid w:val="00DF4672"/>
    <w:rsid w:val="00DF47B4"/>
    <w:rsid w:val="00DF4811"/>
    <w:rsid w:val="00DF4B05"/>
    <w:rsid w:val="00DF5D3C"/>
    <w:rsid w:val="00DF6188"/>
    <w:rsid w:val="00DF6610"/>
    <w:rsid w:val="00DF7648"/>
    <w:rsid w:val="00DF79CB"/>
    <w:rsid w:val="00E025B9"/>
    <w:rsid w:val="00E02AEF"/>
    <w:rsid w:val="00E0319C"/>
    <w:rsid w:val="00E036ED"/>
    <w:rsid w:val="00E03A4B"/>
    <w:rsid w:val="00E03C59"/>
    <w:rsid w:val="00E0453B"/>
    <w:rsid w:val="00E04577"/>
    <w:rsid w:val="00E056BD"/>
    <w:rsid w:val="00E05789"/>
    <w:rsid w:val="00E05922"/>
    <w:rsid w:val="00E05932"/>
    <w:rsid w:val="00E06735"/>
    <w:rsid w:val="00E067AD"/>
    <w:rsid w:val="00E067C2"/>
    <w:rsid w:val="00E069A1"/>
    <w:rsid w:val="00E06E7E"/>
    <w:rsid w:val="00E06E7F"/>
    <w:rsid w:val="00E07FE1"/>
    <w:rsid w:val="00E109CD"/>
    <w:rsid w:val="00E10AFB"/>
    <w:rsid w:val="00E1100F"/>
    <w:rsid w:val="00E11056"/>
    <w:rsid w:val="00E117E7"/>
    <w:rsid w:val="00E11813"/>
    <w:rsid w:val="00E1284D"/>
    <w:rsid w:val="00E1455D"/>
    <w:rsid w:val="00E14915"/>
    <w:rsid w:val="00E14F15"/>
    <w:rsid w:val="00E151DE"/>
    <w:rsid w:val="00E15F87"/>
    <w:rsid w:val="00E16016"/>
    <w:rsid w:val="00E16D0A"/>
    <w:rsid w:val="00E1726B"/>
    <w:rsid w:val="00E175D2"/>
    <w:rsid w:val="00E17B68"/>
    <w:rsid w:val="00E17C32"/>
    <w:rsid w:val="00E204AA"/>
    <w:rsid w:val="00E20FBB"/>
    <w:rsid w:val="00E21FA9"/>
    <w:rsid w:val="00E229C5"/>
    <w:rsid w:val="00E2351B"/>
    <w:rsid w:val="00E240E0"/>
    <w:rsid w:val="00E243B2"/>
    <w:rsid w:val="00E24AC1"/>
    <w:rsid w:val="00E250EB"/>
    <w:rsid w:val="00E254DD"/>
    <w:rsid w:val="00E25706"/>
    <w:rsid w:val="00E27247"/>
    <w:rsid w:val="00E2751F"/>
    <w:rsid w:val="00E27690"/>
    <w:rsid w:val="00E27AD4"/>
    <w:rsid w:val="00E30378"/>
    <w:rsid w:val="00E304B6"/>
    <w:rsid w:val="00E30569"/>
    <w:rsid w:val="00E30645"/>
    <w:rsid w:val="00E30978"/>
    <w:rsid w:val="00E313FF"/>
    <w:rsid w:val="00E31EAC"/>
    <w:rsid w:val="00E3205C"/>
    <w:rsid w:val="00E325C9"/>
    <w:rsid w:val="00E32DCF"/>
    <w:rsid w:val="00E333E9"/>
    <w:rsid w:val="00E33962"/>
    <w:rsid w:val="00E33A67"/>
    <w:rsid w:val="00E33B34"/>
    <w:rsid w:val="00E342B0"/>
    <w:rsid w:val="00E3461B"/>
    <w:rsid w:val="00E3498D"/>
    <w:rsid w:val="00E3566F"/>
    <w:rsid w:val="00E36137"/>
    <w:rsid w:val="00E37332"/>
    <w:rsid w:val="00E37D6C"/>
    <w:rsid w:val="00E4009F"/>
    <w:rsid w:val="00E405E0"/>
    <w:rsid w:val="00E41192"/>
    <w:rsid w:val="00E41198"/>
    <w:rsid w:val="00E4140C"/>
    <w:rsid w:val="00E421C9"/>
    <w:rsid w:val="00E42716"/>
    <w:rsid w:val="00E429FA"/>
    <w:rsid w:val="00E42B00"/>
    <w:rsid w:val="00E43162"/>
    <w:rsid w:val="00E43442"/>
    <w:rsid w:val="00E43964"/>
    <w:rsid w:val="00E45591"/>
    <w:rsid w:val="00E45D84"/>
    <w:rsid w:val="00E5003E"/>
    <w:rsid w:val="00E504CB"/>
    <w:rsid w:val="00E50EC3"/>
    <w:rsid w:val="00E514B1"/>
    <w:rsid w:val="00E514DA"/>
    <w:rsid w:val="00E515FC"/>
    <w:rsid w:val="00E5223E"/>
    <w:rsid w:val="00E5291C"/>
    <w:rsid w:val="00E52AD3"/>
    <w:rsid w:val="00E53462"/>
    <w:rsid w:val="00E53C5B"/>
    <w:rsid w:val="00E548DD"/>
    <w:rsid w:val="00E55003"/>
    <w:rsid w:val="00E550CC"/>
    <w:rsid w:val="00E5541F"/>
    <w:rsid w:val="00E55428"/>
    <w:rsid w:val="00E55945"/>
    <w:rsid w:val="00E55FE9"/>
    <w:rsid w:val="00E57BDD"/>
    <w:rsid w:val="00E601B3"/>
    <w:rsid w:val="00E6057B"/>
    <w:rsid w:val="00E60DDC"/>
    <w:rsid w:val="00E614C0"/>
    <w:rsid w:val="00E61730"/>
    <w:rsid w:val="00E61BC3"/>
    <w:rsid w:val="00E6258E"/>
    <w:rsid w:val="00E628D7"/>
    <w:rsid w:val="00E63113"/>
    <w:rsid w:val="00E63351"/>
    <w:rsid w:val="00E63745"/>
    <w:rsid w:val="00E63A2D"/>
    <w:rsid w:val="00E63BDE"/>
    <w:rsid w:val="00E63E0F"/>
    <w:rsid w:val="00E63E58"/>
    <w:rsid w:val="00E64318"/>
    <w:rsid w:val="00E653E1"/>
    <w:rsid w:val="00E65618"/>
    <w:rsid w:val="00E66BD9"/>
    <w:rsid w:val="00E66C8D"/>
    <w:rsid w:val="00E66FA9"/>
    <w:rsid w:val="00E67378"/>
    <w:rsid w:val="00E67397"/>
    <w:rsid w:val="00E675F1"/>
    <w:rsid w:val="00E67726"/>
    <w:rsid w:val="00E679E2"/>
    <w:rsid w:val="00E711A3"/>
    <w:rsid w:val="00E71D41"/>
    <w:rsid w:val="00E724E0"/>
    <w:rsid w:val="00E72568"/>
    <w:rsid w:val="00E72A8E"/>
    <w:rsid w:val="00E72E86"/>
    <w:rsid w:val="00E72F42"/>
    <w:rsid w:val="00E73113"/>
    <w:rsid w:val="00E731E5"/>
    <w:rsid w:val="00E73544"/>
    <w:rsid w:val="00E73836"/>
    <w:rsid w:val="00E7422D"/>
    <w:rsid w:val="00E74509"/>
    <w:rsid w:val="00E7461A"/>
    <w:rsid w:val="00E761D2"/>
    <w:rsid w:val="00E7631F"/>
    <w:rsid w:val="00E764A1"/>
    <w:rsid w:val="00E76A92"/>
    <w:rsid w:val="00E76B59"/>
    <w:rsid w:val="00E77626"/>
    <w:rsid w:val="00E81043"/>
    <w:rsid w:val="00E81420"/>
    <w:rsid w:val="00E81940"/>
    <w:rsid w:val="00E81EEB"/>
    <w:rsid w:val="00E820DD"/>
    <w:rsid w:val="00E827A4"/>
    <w:rsid w:val="00E82979"/>
    <w:rsid w:val="00E82AC0"/>
    <w:rsid w:val="00E82BA9"/>
    <w:rsid w:val="00E83430"/>
    <w:rsid w:val="00E83A1F"/>
    <w:rsid w:val="00E83E63"/>
    <w:rsid w:val="00E8428E"/>
    <w:rsid w:val="00E84D3A"/>
    <w:rsid w:val="00E84F8F"/>
    <w:rsid w:val="00E852C5"/>
    <w:rsid w:val="00E85B7B"/>
    <w:rsid w:val="00E85EA9"/>
    <w:rsid w:val="00E85ECC"/>
    <w:rsid w:val="00E8736F"/>
    <w:rsid w:val="00E876BA"/>
    <w:rsid w:val="00E878FA"/>
    <w:rsid w:val="00E901C7"/>
    <w:rsid w:val="00E903F1"/>
    <w:rsid w:val="00E9074D"/>
    <w:rsid w:val="00E91489"/>
    <w:rsid w:val="00E918E4"/>
    <w:rsid w:val="00E92CCB"/>
    <w:rsid w:val="00E92F37"/>
    <w:rsid w:val="00E936BB"/>
    <w:rsid w:val="00E93827"/>
    <w:rsid w:val="00E93869"/>
    <w:rsid w:val="00E93B02"/>
    <w:rsid w:val="00E93F7C"/>
    <w:rsid w:val="00E9431E"/>
    <w:rsid w:val="00E94BF3"/>
    <w:rsid w:val="00E951E6"/>
    <w:rsid w:val="00E96281"/>
    <w:rsid w:val="00E9706F"/>
    <w:rsid w:val="00EA0947"/>
    <w:rsid w:val="00EA0BC3"/>
    <w:rsid w:val="00EA0DD0"/>
    <w:rsid w:val="00EA16A1"/>
    <w:rsid w:val="00EA24E4"/>
    <w:rsid w:val="00EA250D"/>
    <w:rsid w:val="00EA2857"/>
    <w:rsid w:val="00EA305A"/>
    <w:rsid w:val="00EA313E"/>
    <w:rsid w:val="00EA3579"/>
    <w:rsid w:val="00EA3C46"/>
    <w:rsid w:val="00EA3CB4"/>
    <w:rsid w:val="00EA3E5F"/>
    <w:rsid w:val="00EA4631"/>
    <w:rsid w:val="00EA4B4C"/>
    <w:rsid w:val="00EA53A7"/>
    <w:rsid w:val="00EA6008"/>
    <w:rsid w:val="00EA65F6"/>
    <w:rsid w:val="00EA6BB0"/>
    <w:rsid w:val="00EA7041"/>
    <w:rsid w:val="00EA7583"/>
    <w:rsid w:val="00EA77BB"/>
    <w:rsid w:val="00EA781B"/>
    <w:rsid w:val="00EB07F9"/>
    <w:rsid w:val="00EB143F"/>
    <w:rsid w:val="00EB154C"/>
    <w:rsid w:val="00EB1F84"/>
    <w:rsid w:val="00EB2667"/>
    <w:rsid w:val="00EB2E65"/>
    <w:rsid w:val="00EB3395"/>
    <w:rsid w:val="00EB383E"/>
    <w:rsid w:val="00EB3E96"/>
    <w:rsid w:val="00EB4386"/>
    <w:rsid w:val="00EB4926"/>
    <w:rsid w:val="00EB4A8C"/>
    <w:rsid w:val="00EB6425"/>
    <w:rsid w:val="00EB6E77"/>
    <w:rsid w:val="00EB716A"/>
    <w:rsid w:val="00EB7480"/>
    <w:rsid w:val="00EB7682"/>
    <w:rsid w:val="00EC099D"/>
    <w:rsid w:val="00EC1080"/>
    <w:rsid w:val="00EC28C2"/>
    <w:rsid w:val="00EC28C6"/>
    <w:rsid w:val="00EC2D90"/>
    <w:rsid w:val="00EC3215"/>
    <w:rsid w:val="00EC370D"/>
    <w:rsid w:val="00EC3F96"/>
    <w:rsid w:val="00EC459D"/>
    <w:rsid w:val="00EC4F24"/>
    <w:rsid w:val="00EC5268"/>
    <w:rsid w:val="00EC5270"/>
    <w:rsid w:val="00EC55AF"/>
    <w:rsid w:val="00EC5F86"/>
    <w:rsid w:val="00EC60F8"/>
    <w:rsid w:val="00EC6397"/>
    <w:rsid w:val="00EC73A4"/>
    <w:rsid w:val="00EC76D9"/>
    <w:rsid w:val="00EC7932"/>
    <w:rsid w:val="00ED03CA"/>
    <w:rsid w:val="00ED079D"/>
    <w:rsid w:val="00ED0DF0"/>
    <w:rsid w:val="00ED11C7"/>
    <w:rsid w:val="00ED1CC7"/>
    <w:rsid w:val="00ED1E3F"/>
    <w:rsid w:val="00ED23C7"/>
    <w:rsid w:val="00ED2D83"/>
    <w:rsid w:val="00ED30A2"/>
    <w:rsid w:val="00ED30DA"/>
    <w:rsid w:val="00ED3F64"/>
    <w:rsid w:val="00ED4292"/>
    <w:rsid w:val="00ED42C4"/>
    <w:rsid w:val="00ED4B2D"/>
    <w:rsid w:val="00ED516E"/>
    <w:rsid w:val="00ED5A62"/>
    <w:rsid w:val="00ED5CB5"/>
    <w:rsid w:val="00ED7805"/>
    <w:rsid w:val="00ED7F84"/>
    <w:rsid w:val="00EE0126"/>
    <w:rsid w:val="00EE13B6"/>
    <w:rsid w:val="00EE1C7E"/>
    <w:rsid w:val="00EE22CB"/>
    <w:rsid w:val="00EE43F4"/>
    <w:rsid w:val="00EE4619"/>
    <w:rsid w:val="00EE5CCF"/>
    <w:rsid w:val="00EE5EAC"/>
    <w:rsid w:val="00EE7A17"/>
    <w:rsid w:val="00EF09CF"/>
    <w:rsid w:val="00EF0C10"/>
    <w:rsid w:val="00EF0C95"/>
    <w:rsid w:val="00EF14BE"/>
    <w:rsid w:val="00EF1EA8"/>
    <w:rsid w:val="00EF2D68"/>
    <w:rsid w:val="00EF2E64"/>
    <w:rsid w:val="00EF2EF9"/>
    <w:rsid w:val="00EF318D"/>
    <w:rsid w:val="00EF38AF"/>
    <w:rsid w:val="00EF44EE"/>
    <w:rsid w:val="00EF4F4C"/>
    <w:rsid w:val="00EF594E"/>
    <w:rsid w:val="00EF5C70"/>
    <w:rsid w:val="00EF5F4D"/>
    <w:rsid w:val="00EF61B7"/>
    <w:rsid w:val="00EF680A"/>
    <w:rsid w:val="00EF6C75"/>
    <w:rsid w:val="00EF6DCB"/>
    <w:rsid w:val="00EF6E1B"/>
    <w:rsid w:val="00EF711A"/>
    <w:rsid w:val="00EF721B"/>
    <w:rsid w:val="00EF740A"/>
    <w:rsid w:val="00F00B04"/>
    <w:rsid w:val="00F00CDC"/>
    <w:rsid w:val="00F013E2"/>
    <w:rsid w:val="00F01570"/>
    <w:rsid w:val="00F01878"/>
    <w:rsid w:val="00F01C3D"/>
    <w:rsid w:val="00F024A4"/>
    <w:rsid w:val="00F02990"/>
    <w:rsid w:val="00F0445E"/>
    <w:rsid w:val="00F0472E"/>
    <w:rsid w:val="00F04DA4"/>
    <w:rsid w:val="00F04E4C"/>
    <w:rsid w:val="00F05D37"/>
    <w:rsid w:val="00F06849"/>
    <w:rsid w:val="00F06935"/>
    <w:rsid w:val="00F06DF4"/>
    <w:rsid w:val="00F07C69"/>
    <w:rsid w:val="00F1005B"/>
    <w:rsid w:val="00F1102D"/>
    <w:rsid w:val="00F11479"/>
    <w:rsid w:val="00F1150F"/>
    <w:rsid w:val="00F1246E"/>
    <w:rsid w:val="00F1264F"/>
    <w:rsid w:val="00F12F9B"/>
    <w:rsid w:val="00F1306C"/>
    <w:rsid w:val="00F13450"/>
    <w:rsid w:val="00F137CA"/>
    <w:rsid w:val="00F13A6D"/>
    <w:rsid w:val="00F14D04"/>
    <w:rsid w:val="00F14D47"/>
    <w:rsid w:val="00F1524A"/>
    <w:rsid w:val="00F154D8"/>
    <w:rsid w:val="00F157B3"/>
    <w:rsid w:val="00F169FA"/>
    <w:rsid w:val="00F16CD8"/>
    <w:rsid w:val="00F172A8"/>
    <w:rsid w:val="00F20A35"/>
    <w:rsid w:val="00F22C3F"/>
    <w:rsid w:val="00F23C42"/>
    <w:rsid w:val="00F23E85"/>
    <w:rsid w:val="00F24D87"/>
    <w:rsid w:val="00F25554"/>
    <w:rsid w:val="00F25677"/>
    <w:rsid w:val="00F256BA"/>
    <w:rsid w:val="00F25EC7"/>
    <w:rsid w:val="00F26381"/>
    <w:rsid w:val="00F2667A"/>
    <w:rsid w:val="00F26768"/>
    <w:rsid w:val="00F26846"/>
    <w:rsid w:val="00F26E0D"/>
    <w:rsid w:val="00F27428"/>
    <w:rsid w:val="00F27B12"/>
    <w:rsid w:val="00F302B5"/>
    <w:rsid w:val="00F30973"/>
    <w:rsid w:val="00F319FF"/>
    <w:rsid w:val="00F32226"/>
    <w:rsid w:val="00F33BD3"/>
    <w:rsid w:val="00F3440F"/>
    <w:rsid w:val="00F34831"/>
    <w:rsid w:val="00F34C98"/>
    <w:rsid w:val="00F352F4"/>
    <w:rsid w:val="00F354C9"/>
    <w:rsid w:val="00F359FF"/>
    <w:rsid w:val="00F35AF4"/>
    <w:rsid w:val="00F363A9"/>
    <w:rsid w:val="00F36E39"/>
    <w:rsid w:val="00F37408"/>
    <w:rsid w:val="00F40FC6"/>
    <w:rsid w:val="00F416A6"/>
    <w:rsid w:val="00F41934"/>
    <w:rsid w:val="00F4203C"/>
    <w:rsid w:val="00F42B09"/>
    <w:rsid w:val="00F42CE6"/>
    <w:rsid w:val="00F43592"/>
    <w:rsid w:val="00F43FB1"/>
    <w:rsid w:val="00F4479C"/>
    <w:rsid w:val="00F4509B"/>
    <w:rsid w:val="00F45350"/>
    <w:rsid w:val="00F45469"/>
    <w:rsid w:val="00F454BA"/>
    <w:rsid w:val="00F458A2"/>
    <w:rsid w:val="00F4593B"/>
    <w:rsid w:val="00F45AAE"/>
    <w:rsid w:val="00F45EAE"/>
    <w:rsid w:val="00F46D13"/>
    <w:rsid w:val="00F46FB0"/>
    <w:rsid w:val="00F47B77"/>
    <w:rsid w:val="00F502CA"/>
    <w:rsid w:val="00F50AE0"/>
    <w:rsid w:val="00F510AA"/>
    <w:rsid w:val="00F51555"/>
    <w:rsid w:val="00F518E0"/>
    <w:rsid w:val="00F51DA1"/>
    <w:rsid w:val="00F52112"/>
    <w:rsid w:val="00F52C66"/>
    <w:rsid w:val="00F5323C"/>
    <w:rsid w:val="00F53262"/>
    <w:rsid w:val="00F55CF6"/>
    <w:rsid w:val="00F567D9"/>
    <w:rsid w:val="00F578CA"/>
    <w:rsid w:val="00F60120"/>
    <w:rsid w:val="00F604B4"/>
    <w:rsid w:val="00F60B4D"/>
    <w:rsid w:val="00F611DC"/>
    <w:rsid w:val="00F61214"/>
    <w:rsid w:val="00F619CB"/>
    <w:rsid w:val="00F6251D"/>
    <w:rsid w:val="00F628BB"/>
    <w:rsid w:val="00F62B26"/>
    <w:rsid w:val="00F636E7"/>
    <w:rsid w:val="00F639B7"/>
    <w:rsid w:val="00F63AA8"/>
    <w:rsid w:val="00F6445C"/>
    <w:rsid w:val="00F64576"/>
    <w:rsid w:val="00F650F4"/>
    <w:rsid w:val="00F65781"/>
    <w:rsid w:val="00F65887"/>
    <w:rsid w:val="00F65ABE"/>
    <w:rsid w:val="00F663DE"/>
    <w:rsid w:val="00F664FD"/>
    <w:rsid w:val="00F66732"/>
    <w:rsid w:val="00F66779"/>
    <w:rsid w:val="00F673EA"/>
    <w:rsid w:val="00F6742D"/>
    <w:rsid w:val="00F678D7"/>
    <w:rsid w:val="00F67C86"/>
    <w:rsid w:val="00F7018F"/>
    <w:rsid w:val="00F709C3"/>
    <w:rsid w:val="00F70AE2"/>
    <w:rsid w:val="00F71C93"/>
    <w:rsid w:val="00F72C59"/>
    <w:rsid w:val="00F737A0"/>
    <w:rsid w:val="00F73AD2"/>
    <w:rsid w:val="00F7442A"/>
    <w:rsid w:val="00F74A8E"/>
    <w:rsid w:val="00F7521F"/>
    <w:rsid w:val="00F77FB9"/>
    <w:rsid w:val="00F80048"/>
    <w:rsid w:val="00F808E9"/>
    <w:rsid w:val="00F81B77"/>
    <w:rsid w:val="00F81BE5"/>
    <w:rsid w:val="00F83130"/>
    <w:rsid w:val="00F83B3E"/>
    <w:rsid w:val="00F84288"/>
    <w:rsid w:val="00F843F3"/>
    <w:rsid w:val="00F84E4F"/>
    <w:rsid w:val="00F84EEE"/>
    <w:rsid w:val="00F851DD"/>
    <w:rsid w:val="00F859C2"/>
    <w:rsid w:val="00F85AEA"/>
    <w:rsid w:val="00F85BFB"/>
    <w:rsid w:val="00F8695F"/>
    <w:rsid w:val="00F86A3F"/>
    <w:rsid w:val="00F90F1C"/>
    <w:rsid w:val="00F91180"/>
    <w:rsid w:val="00F912C4"/>
    <w:rsid w:val="00F92318"/>
    <w:rsid w:val="00F92452"/>
    <w:rsid w:val="00F9267C"/>
    <w:rsid w:val="00F92758"/>
    <w:rsid w:val="00F92F78"/>
    <w:rsid w:val="00F94390"/>
    <w:rsid w:val="00F94673"/>
    <w:rsid w:val="00F9492B"/>
    <w:rsid w:val="00F95430"/>
    <w:rsid w:val="00F957E0"/>
    <w:rsid w:val="00F95A13"/>
    <w:rsid w:val="00F96723"/>
    <w:rsid w:val="00F977D0"/>
    <w:rsid w:val="00F979BB"/>
    <w:rsid w:val="00F97DC3"/>
    <w:rsid w:val="00FA0615"/>
    <w:rsid w:val="00FA0D12"/>
    <w:rsid w:val="00FA1108"/>
    <w:rsid w:val="00FA1681"/>
    <w:rsid w:val="00FA16E5"/>
    <w:rsid w:val="00FA1CDB"/>
    <w:rsid w:val="00FA210F"/>
    <w:rsid w:val="00FA2AE2"/>
    <w:rsid w:val="00FA2E48"/>
    <w:rsid w:val="00FA2EB3"/>
    <w:rsid w:val="00FA3C84"/>
    <w:rsid w:val="00FA4995"/>
    <w:rsid w:val="00FA65D2"/>
    <w:rsid w:val="00FA675A"/>
    <w:rsid w:val="00FA76E3"/>
    <w:rsid w:val="00FA7F29"/>
    <w:rsid w:val="00FB09FC"/>
    <w:rsid w:val="00FB0AAB"/>
    <w:rsid w:val="00FB0FDF"/>
    <w:rsid w:val="00FB1403"/>
    <w:rsid w:val="00FB2288"/>
    <w:rsid w:val="00FB26B1"/>
    <w:rsid w:val="00FB27B0"/>
    <w:rsid w:val="00FB27E7"/>
    <w:rsid w:val="00FB2E0F"/>
    <w:rsid w:val="00FB30F0"/>
    <w:rsid w:val="00FB3821"/>
    <w:rsid w:val="00FB3C2E"/>
    <w:rsid w:val="00FB45BC"/>
    <w:rsid w:val="00FB45BD"/>
    <w:rsid w:val="00FB6631"/>
    <w:rsid w:val="00FB7A62"/>
    <w:rsid w:val="00FC0102"/>
    <w:rsid w:val="00FC0591"/>
    <w:rsid w:val="00FC06ED"/>
    <w:rsid w:val="00FC1718"/>
    <w:rsid w:val="00FC1E11"/>
    <w:rsid w:val="00FC22D1"/>
    <w:rsid w:val="00FC2490"/>
    <w:rsid w:val="00FC2AD5"/>
    <w:rsid w:val="00FC30A7"/>
    <w:rsid w:val="00FC32EC"/>
    <w:rsid w:val="00FC334F"/>
    <w:rsid w:val="00FC3ADA"/>
    <w:rsid w:val="00FC4736"/>
    <w:rsid w:val="00FC491D"/>
    <w:rsid w:val="00FC4FAF"/>
    <w:rsid w:val="00FC5705"/>
    <w:rsid w:val="00FC6A6A"/>
    <w:rsid w:val="00FC6C80"/>
    <w:rsid w:val="00FC7624"/>
    <w:rsid w:val="00FC7DD8"/>
    <w:rsid w:val="00FD0119"/>
    <w:rsid w:val="00FD0585"/>
    <w:rsid w:val="00FD0865"/>
    <w:rsid w:val="00FD1FA3"/>
    <w:rsid w:val="00FD3F3D"/>
    <w:rsid w:val="00FD439A"/>
    <w:rsid w:val="00FD47E4"/>
    <w:rsid w:val="00FD484D"/>
    <w:rsid w:val="00FD4E16"/>
    <w:rsid w:val="00FD56B9"/>
    <w:rsid w:val="00FD6175"/>
    <w:rsid w:val="00FD7B8A"/>
    <w:rsid w:val="00FD7E08"/>
    <w:rsid w:val="00FE00C4"/>
    <w:rsid w:val="00FE1F74"/>
    <w:rsid w:val="00FE26F9"/>
    <w:rsid w:val="00FE2AAD"/>
    <w:rsid w:val="00FE2F2C"/>
    <w:rsid w:val="00FE3292"/>
    <w:rsid w:val="00FE3547"/>
    <w:rsid w:val="00FE3D59"/>
    <w:rsid w:val="00FE4014"/>
    <w:rsid w:val="00FE46A9"/>
    <w:rsid w:val="00FE4D97"/>
    <w:rsid w:val="00FE63C7"/>
    <w:rsid w:val="00FE7280"/>
    <w:rsid w:val="00FE74D2"/>
    <w:rsid w:val="00FF06DC"/>
    <w:rsid w:val="00FF06EE"/>
    <w:rsid w:val="00FF0C1C"/>
    <w:rsid w:val="00FF0E57"/>
    <w:rsid w:val="00FF108B"/>
    <w:rsid w:val="00FF128F"/>
    <w:rsid w:val="00FF206E"/>
    <w:rsid w:val="00FF2180"/>
    <w:rsid w:val="00FF34A9"/>
    <w:rsid w:val="00FF3802"/>
    <w:rsid w:val="00FF3826"/>
    <w:rsid w:val="00FF39D8"/>
    <w:rsid w:val="00FF40CE"/>
    <w:rsid w:val="00FF4AEF"/>
    <w:rsid w:val="00FF4D42"/>
    <w:rsid w:val="00FF56C6"/>
    <w:rsid w:val="00FF627C"/>
    <w:rsid w:val="00FF679D"/>
    <w:rsid w:val="00FF6AC3"/>
    <w:rsid w:val="00FF737D"/>
    <w:rsid w:val="00FF7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A1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3C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54A16"/>
    <w:pPr>
      <w:spacing w:before="240" w:after="60"/>
      <w:jc w:val="center"/>
      <w:outlineLvl w:val="0"/>
    </w:pPr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54A16"/>
    <w:rPr>
      <w:rFonts w:ascii="微软雅黑" w:eastAsia="微软雅黑" w:hAnsi="微软雅黑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354A16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354A16"/>
    <w:rPr>
      <w:rFonts w:ascii="宋体" w:eastAsia="宋体"/>
      <w:sz w:val="18"/>
      <w:szCs w:val="18"/>
    </w:rPr>
  </w:style>
  <w:style w:type="paragraph" w:customStyle="1" w:styleId="a5">
    <w:name w:val="首行缩进"/>
    <w:basedOn w:val="a"/>
    <w:link w:val="Char1"/>
    <w:qFormat/>
    <w:rsid w:val="00354A16"/>
    <w:pPr>
      <w:widowControl/>
      <w:suppressLineNumbers/>
      <w:spacing w:beforeLines="30" w:line="300" w:lineRule="auto"/>
      <w:ind w:firstLineChars="200" w:firstLine="504"/>
    </w:pPr>
    <w:rPr>
      <w:spacing w:val="6"/>
      <w:sz w:val="24"/>
    </w:rPr>
  </w:style>
  <w:style w:type="paragraph" w:styleId="a6">
    <w:name w:val="List Paragraph"/>
    <w:basedOn w:val="a"/>
    <w:link w:val="Char2"/>
    <w:uiPriority w:val="34"/>
    <w:qFormat/>
    <w:rsid w:val="00354A16"/>
    <w:pPr>
      <w:ind w:firstLineChars="200" w:firstLine="420"/>
    </w:pPr>
  </w:style>
  <w:style w:type="character" w:customStyle="1" w:styleId="Char1">
    <w:name w:val="首行缩进 Char"/>
    <w:basedOn w:val="a0"/>
    <w:link w:val="a5"/>
    <w:rsid w:val="00354A16"/>
    <w:rPr>
      <w:spacing w:val="6"/>
      <w:sz w:val="24"/>
    </w:rPr>
  </w:style>
  <w:style w:type="paragraph" w:customStyle="1" w:styleId="o1">
    <w:name w:val="o标题1"/>
    <w:basedOn w:val="a6"/>
    <w:link w:val="o1Char"/>
    <w:qFormat/>
    <w:rsid w:val="00354A16"/>
    <w:pPr>
      <w:keepNext/>
      <w:keepLines/>
      <w:widowControl/>
      <w:numPr>
        <w:numId w:val="1"/>
      </w:numPr>
      <w:spacing w:line="480" w:lineRule="auto"/>
      <w:ind w:left="0" w:firstLineChars="0" w:firstLine="0"/>
      <w:outlineLvl w:val="0"/>
    </w:pPr>
    <w:rPr>
      <w:rFonts w:ascii="微软雅黑" w:eastAsia="微软雅黑" w:hAnsi="微软雅黑"/>
      <w:b/>
      <w:sz w:val="28"/>
      <w:szCs w:val="28"/>
    </w:rPr>
  </w:style>
  <w:style w:type="paragraph" w:customStyle="1" w:styleId="o2">
    <w:name w:val="o标题2"/>
    <w:basedOn w:val="a6"/>
    <w:next w:val="a5"/>
    <w:link w:val="o2Char"/>
    <w:qFormat/>
    <w:rsid w:val="00354A16"/>
    <w:pPr>
      <w:numPr>
        <w:ilvl w:val="1"/>
        <w:numId w:val="1"/>
      </w:numPr>
      <w:spacing w:line="360" w:lineRule="auto"/>
      <w:ind w:firstLineChars="0" w:firstLine="0"/>
      <w:outlineLvl w:val="1"/>
    </w:pPr>
    <w:rPr>
      <w:b/>
      <w:sz w:val="24"/>
      <w:szCs w:val="24"/>
    </w:rPr>
  </w:style>
  <w:style w:type="character" w:customStyle="1" w:styleId="Char2">
    <w:name w:val="列出段落 Char"/>
    <w:basedOn w:val="a0"/>
    <w:link w:val="a6"/>
    <w:uiPriority w:val="34"/>
    <w:rsid w:val="00354A16"/>
  </w:style>
  <w:style w:type="character" w:customStyle="1" w:styleId="o1Char">
    <w:name w:val="o标题1 Char"/>
    <w:basedOn w:val="Char2"/>
    <w:link w:val="o1"/>
    <w:rsid w:val="00354A16"/>
    <w:rPr>
      <w:rFonts w:ascii="微软雅黑" w:eastAsia="微软雅黑" w:hAnsi="微软雅黑"/>
      <w:b/>
      <w:sz w:val="28"/>
      <w:szCs w:val="28"/>
    </w:rPr>
  </w:style>
  <w:style w:type="paragraph" w:customStyle="1" w:styleId="o3">
    <w:name w:val="o标题3"/>
    <w:basedOn w:val="a6"/>
    <w:link w:val="o3Char"/>
    <w:qFormat/>
    <w:rsid w:val="00354A16"/>
    <w:pPr>
      <w:keepNext/>
      <w:keepLines/>
      <w:widowControl/>
      <w:numPr>
        <w:ilvl w:val="2"/>
        <w:numId w:val="1"/>
      </w:numPr>
      <w:spacing w:line="360" w:lineRule="auto"/>
      <w:ind w:firstLineChars="0" w:firstLine="0"/>
      <w:outlineLvl w:val="2"/>
    </w:pPr>
    <w:rPr>
      <w:b/>
      <w:sz w:val="24"/>
      <w:szCs w:val="24"/>
    </w:rPr>
  </w:style>
  <w:style w:type="character" w:customStyle="1" w:styleId="o2Char">
    <w:name w:val="o标题2 Char"/>
    <w:basedOn w:val="Char2"/>
    <w:link w:val="o2"/>
    <w:rsid w:val="00354A16"/>
    <w:rPr>
      <w:b/>
      <w:sz w:val="24"/>
      <w:szCs w:val="24"/>
    </w:rPr>
  </w:style>
  <w:style w:type="paragraph" w:customStyle="1" w:styleId="o4">
    <w:name w:val="o标题4"/>
    <w:basedOn w:val="a6"/>
    <w:link w:val="o4Char"/>
    <w:qFormat/>
    <w:rsid w:val="00354A16"/>
    <w:pPr>
      <w:keepNext/>
      <w:keepLines/>
      <w:widowControl/>
      <w:numPr>
        <w:ilvl w:val="3"/>
        <w:numId w:val="3"/>
      </w:numPr>
      <w:spacing w:line="360" w:lineRule="auto"/>
      <w:ind w:firstLineChars="0" w:firstLine="0"/>
      <w:outlineLvl w:val="3"/>
    </w:pPr>
    <w:rPr>
      <w:b/>
      <w:sz w:val="24"/>
      <w:szCs w:val="24"/>
    </w:rPr>
  </w:style>
  <w:style w:type="character" w:customStyle="1" w:styleId="o3Char">
    <w:name w:val="o标题3 Char"/>
    <w:basedOn w:val="Char2"/>
    <w:link w:val="o3"/>
    <w:rsid w:val="00354A16"/>
    <w:rPr>
      <w:b/>
      <w:sz w:val="24"/>
      <w:szCs w:val="24"/>
    </w:rPr>
  </w:style>
  <w:style w:type="paragraph" w:customStyle="1" w:styleId="o5">
    <w:name w:val="o标题5"/>
    <w:basedOn w:val="a6"/>
    <w:link w:val="o5Char"/>
    <w:qFormat/>
    <w:rsid w:val="00354A16"/>
    <w:pPr>
      <w:numPr>
        <w:ilvl w:val="4"/>
        <w:numId w:val="4"/>
      </w:numPr>
      <w:spacing w:line="360" w:lineRule="auto"/>
      <w:ind w:firstLineChars="0" w:firstLine="0"/>
      <w:outlineLvl w:val="4"/>
    </w:pPr>
    <w:rPr>
      <w:rFonts w:asciiTheme="minorEastAsia" w:hAnsiTheme="minorEastAsia"/>
      <w:b/>
      <w:sz w:val="24"/>
      <w:szCs w:val="24"/>
    </w:rPr>
  </w:style>
  <w:style w:type="character" w:customStyle="1" w:styleId="o4Char">
    <w:name w:val="o标题4 Char"/>
    <w:basedOn w:val="Char2"/>
    <w:link w:val="o4"/>
    <w:rsid w:val="00354A16"/>
    <w:rPr>
      <w:b/>
      <w:sz w:val="24"/>
      <w:szCs w:val="24"/>
    </w:rPr>
  </w:style>
  <w:style w:type="character" w:customStyle="1" w:styleId="o5Char">
    <w:name w:val="o标题5 Char"/>
    <w:basedOn w:val="Char2"/>
    <w:link w:val="o5"/>
    <w:rsid w:val="00354A16"/>
    <w:rPr>
      <w:rFonts w:asciiTheme="minorEastAsia" w:hAnsiTheme="minorEastAsia"/>
      <w:b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C3C51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351FE4"/>
    <w:rPr>
      <w:color w:val="0000FF" w:themeColor="hyperlink"/>
      <w:u w:val="single"/>
    </w:rPr>
  </w:style>
  <w:style w:type="paragraph" w:customStyle="1" w:styleId="Source">
    <w:name w:val="Source"/>
    <w:basedOn w:val="a"/>
    <w:link w:val="SourceChar"/>
    <w:qFormat/>
    <w:rsid w:val="00B93BDC"/>
    <w:pPr>
      <w:wordWrap w:val="0"/>
      <w:jc w:val="left"/>
    </w:pPr>
    <w:rPr>
      <w:rFonts w:ascii="Courier New" w:hAnsi="Courier New" w:cs="Courier New"/>
      <w:shd w:val="pct15" w:color="auto" w:fill="FFFFFF"/>
    </w:rPr>
  </w:style>
  <w:style w:type="character" w:customStyle="1" w:styleId="SourceChar">
    <w:name w:val="Source Char"/>
    <w:basedOn w:val="a0"/>
    <w:link w:val="Source"/>
    <w:rsid w:val="00B93BDC"/>
    <w:rPr>
      <w:rFonts w:ascii="Courier New" w:hAnsi="Courier New" w:cs="Courier New"/>
    </w:rPr>
  </w:style>
  <w:style w:type="paragraph" w:styleId="a8">
    <w:name w:val="Subtitle"/>
    <w:basedOn w:val="a"/>
    <w:next w:val="a"/>
    <w:link w:val="Char3"/>
    <w:uiPriority w:val="11"/>
    <w:qFormat/>
    <w:rsid w:val="00786F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786F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786FEC"/>
    <w:rPr>
      <w:b/>
      <w:bCs/>
    </w:rPr>
  </w:style>
  <w:style w:type="table" w:styleId="aa">
    <w:name w:val="Table Grid"/>
    <w:basedOn w:val="a1"/>
    <w:uiPriority w:val="59"/>
    <w:rsid w:val="009175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91751B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utao\AppData\Roaming\Microsoft\Templates\&#31616;&#21333;&#22810;&#32423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04AA3E-F50A-41D4-A295-0B269F67F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简单多级标题.dotx</Template>
  <TotalTime>4866</TotalTime>
  <Pages>5</Pages>
  <Words>460</Words>
  <Characters>2626</Characters>
  <Application>Microsoft Office Word</Application>
  <DocSecurity>0</DocSecurity>
  <Lines>21</Lines>
  <Paragraphs>6</Paragraphs>
  <ScaleCrop>false</ScaleCrop>
  <Company>Microsoft</Company>
  <LinksUpToDate>false</LinksUpToDate>
  <CharactersWithSpaces>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outao</dc:creator>
  <cp:lastModifiedBy>outao</cp:lastModifiedBy>
  <cp:revision>27</cp:revision>
  <dcterms:created xsi:type="dcterms:W3CDTF">2016-08-29T13:45:00Z</dcterms:created>
  <dcterms:modified xsi:type="dcterms:W3CDTF">2016-09-14T07:23:00Z</dcterms:modified>
</cp:coreProperties>
</file>