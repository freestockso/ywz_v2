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B3" w:rsidRPr="00D40E21" w:rsidRDefault="00302B0B" w:rsidP="00D40E21">
      <w:pPr>
        <w:pStyle w:val="a3"/>
      </w:pPr>
      <w:r>
        <w:rPr>
          <w:rFonts w:hint="eastAsia"/>
        </w:rPr>
        <w:t>计费设计</w:t>
      </w:r>
    </w:p>
    <w:p w:rsidR="00E71663" w:rsidRDefault="00E71663" w:rsidP="00E71663">
      <w:pPr>
        <w:rPr>
          <w:rStyle w:val="a7"/>
          <w:rFonts w:ascii="微软雅黑" w:eastAsia="微软雅黑" w:hAnsi="微软雅黑"/>
          <w:b w:val="0"/>
          <w:sz w:val="24"/>
        </w:rPr>
      </w:pPr>
    </w:p>
    <w:p w:rsidR="005D1F5B"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版本：0.10</w:t>
      </w:r>
      <w:r w:rsidRPr="00E71663">
        <w:rPr>
          <w:rStyle w:val="a7"/>
          <w:rFonts w:ascii="微软雅黑" w:eastAsia="微软雅黑" w:hAnsi="微软雅黑" w:hint="eastAsia"/>
          <w:b w:val="0"/>
          <w:sz w:val="24"/>
        </w:rPr>
        <w:tab/>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发布日期：</w:t>
      </w:r>
      <w:r w:rsidRPr="00E71663">
        <w:rPr>
          <w:rStyle w:val="a7"/>
          <w:rFonts w:ascii="微软雅黑" w:eastAsia="微软雅黑" w:hAnsi="微软雅黑"/>
          <w:b w:val="0"/>
          <w:sz w:val="24"/>
        </w:rPr>
        <w:t>2016-9-2</w:t>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b w:val="0"/>
          <w:sz w:val="24"/>
        </w:rPr>
        <w:t>更新记录</w:t>
      </w:r>
      <w:r w:rsidRPr="00E71663">
        <w:rPr>
          <w:rStyle w:val="a7"/>
          <w:rFonts w:ascii="微软雅黑" w:eastAsia="微软雅黑" w:hAnsi="微软雅黑" w:hint="eastAsia"/>
          <w:b w:val="0"/>
          <w:sz w:val="24"/>
        </w:rPr>
        <w:t>：</w:t>
      </w:r>
      <w:r w:rsidR="00D73813">
        <w:rPr>
          <w:rStyle w:val="a7"/>
          <w:rFonts w:ascii="微软雅黑" w:eastAsia="微软雅黑" w:hAnsi="微软雅黑" w:hint="eastAsia"/>
          <w:b w:val="0"/>
          <w:sz w:val="24"/>
        </w:rPr>
        <w:t>2018-04-10停止更新，停止使用</w:t>
      </w:r>
    </w:p>
    <w:p w:rsidR="00E71663" w:rsidRPr="00E71663" w:rsidRDefault="00E71663" w:rsidP="00E71663">
      <w:pPr>
        <w:rPr>
          <w:rStyle w:val="a7"/>
          <w:rFonts w:ascii="微软雅黑" w:eastAsia="微软雅黑" w:hAnsi="微软雅黑"/>
        </w:rPr>
      </w:pPr>
    </w:p>
    <w:p w:rsidR="005D1F5B" w:rsidRPr="00D40E21" w:rsidRDefault="000C4DD6" w:rsidP="00D40E21">
      <w:pPr>
        <w:pStyle w:val="o1"/>
      </w:pPr>
      <w:r>
        <w:rPr>
          <w:rFonts w:hint="eastAsia"/>
        </w:rPr>
        <w:t>系统</w:t>
      </w:r>
      <w:r>
        <w:t>框架</w:t>
      </w:r>
    </w:p>
    <w:p w:rsidR="005D1F5B" w:rsidRDefault="00E71663" w:rsidP="00E71663">
      <w:pPr>
        <w:pStyle w:val="a5"/>
        <w:spacing w:before="93"/>
        <w:rPr>
          <w:rFonts w:hint="eastAsia"/>
        </w:rPr>
      </w:pPr>
      <w:r>
        <w:t>本文定义易网真直播平台的计费系统</w:t>
      </w:r>
      <w:r>
        <w:rPr>
          <w:rFonts w:hint="eastAsia"/>
        </w:rPr>
        <w:t>。</w:t>
      </w:r>
    </w:p>
    <w:p w:rsidR="00B53DAD" w:rsidRDefault="00C86E4F" w:rsidP="00E71663">
      <w:pPr>
        <w:pStyle w:val="a5"/>
        <w:spacing w:before="93"/>
        <w:rPr>
          <w:rFonts w:hint="eastAsia"/>
        </w:rPr>
      </w:pPr>
      <w:r>
        <w:rPr>
          <w:rFonts w:hint="eastAsia"/>
        </w:rPr>
        <w:t>VUE.js</w:t>
      </w:r>
    </w:p>
    <w:p w:rsidR="000C4DD6" w:rsidRDefault="000C4DD6" w:rsidP="000C4DD6">
      <w:pPr>
        <w:rPr>
          <w:rFonts w:hint="eastAsia"/>
        </w:rPr>
      </w:pPr>
      <w:r>
        <w:rPr>
          <w:noProof/>
        </w:rPr>
        <w:pict>
          <v:shapetype id="_x0000_t202" coordsize="21600,21600" o:spt="202" path="m,l,21600r21600,l21600,xe">
            <v:stroke joinstyle="miter"/>
            <v:path gradientshapeok="t" o:connecttype="rect"/>
          </v:shapetype>
          <v:shape id="_x0000_s1045" type="#_x0000_t202" style="position:absolute;left:0;text-align:left;margin-left:135.75pt;margin-top:7.35pt;width:1in;height:36pt;z-index:251674624">
            <v:textbox>
              <w:txbxContent>
                <w:p w:rsidR="000C4DD6" w:rsidRPr="000C4DD6" w:rsidRDefault="000C4DD6" w:rsidP="000C4DD6">
                  <w:pPr>
                    <w:snapToGrid w:val="0"/>
                    <w:jc w:val="center"/>
                    <w:rPr>
                      <w:rFonts w:hint="eastAsia"/>
                    </w:rPr>
                  </w:pPr>
                  <w:r w:rsidRPr="000C4DD6">
                    <w:rPr>
                      <w:rFonts w:hint="eastAsia"/>
                    </w:rPr>
                    <w:t>储存服务</w:t>
                  </w:r>
                </w:p>
                <w:p w:rsidR="000C4DD6" w:rsidRPr="000C4DD6" w:rsidRDefault="000C4DD6" w:rsidP="000C4DD6">
                  <w:pPr>
                    <w:snapToGrid w:val="0"/>
                    <w:jc w:val="center"/>
                  </w:pPr>
                  <w:r w:rsidRPr="000C4DD6">
                    <w:rPr>
                      <w:rFonts w:hint="eastAsia"/>
                    </w:rPr>
                    <w:t>storage</w:t>
                  </w:r>
                </w:p>
              </w:txbxContent>
            </v:textbox>
          </v:shape>
        </w:pict>
      </w:r>
    </w:p>
    <w:p w:rsidR="000C4DD6" w:rsidRDefault="0074622D" w:rsidP="000C4DD6">
      <w:pPr>
        <w:rPr>
          <w:rFonts w:hint="eastAsia"/>
        </w:rPr>
      </w:pPr>
      <w:r>
        <w:rPr>
          <w:rFonts w:hint="eastAsia"/>
          <w:noProof/>
        </w:rPr>
        <w:pict>
          <v:shapetype id="_x0000_t32" coordsize="21600,21600" o:spt="32" o:oned="t" path="m,l21600,21600e" filled="f">
            <v:path arrowok="t" fillok="f" o:connecttype="none"/>
            <o:lock v:ext="edit" shapetype="t"/>
          </v:shapetype>
          <v:shape id="_x0000_s1054" type="#_x0000_t32" style="position:absolute;left:0;text-align:left;margin-left:207.75pt;margin-top:14.25pt;width:112.4pt;height:0;z-index:251683840" o:connectortype="straight"/>
        </w:pict>
      </w:r>
      <w:r>
        <w:rPr>
          <w:rFonts w:hint="eastAsia"/>
          <w:noProof/>
        </w:rPr>
        <w:pict>
          <v:shape id="_x0000_s1053" type="#_x0000_t32" style="position:absolute;left:0;text-align:left;margin-left:94.5pt;margin-top:14.25pt;width:41.25pt;height:0;z-index:251682816" o:connectortype="straight"/>
        </w:pict>
      </w:r>
      <w:r w:rsidR="000C4DD6">
        <w:rPr>
          <w:rFonts w:hint="eastAsia"/>
          <w:noProof/>
        </w:rPr>
        <w:pict>
          <v:group id="_x0000_s1041" style="position:absolute;left:0;text-align:left;margin-left:-6.1pt;margin-top:2.25pt;width:100.6pt;height:1in;z-index:251668992" coordorigin="1678,5550" coordsize="2012,1440">
            <v:shape id="_x0000_s1036" type="#_x0000_t202" style="position:absolute;left:2250;top:5550;width:1440;height:720">
              <v:textbox>
                <w:txbxContent>
                  <w:p w:rsidR="000C4DD6" w:rsidRDefault="000C4DD6" w:rsidP="000C4DD6">
                    <w:pPr>
                      <w:jc w:val="center"/>
                      <w:rPr>
                        <w:rFonts w:hint="eastAsia"/>
                      </w:rPr>
                    </w:pPr>
                    <w:r>
                      <w:t>收流服务</w:t>
                    </w:r>
                  </w:p>
                  <w:p w:rsidR="000C4DD6" w:rsidRDefault="000C4DD6" w:rsidP="000C4DD6">
                    <w:pPr>
                      <w:jc w:val="center"/>
                    </w:pPr>
                    <w:r>
                      <w:rPr>
                        <w:rFonts w:hint="eastAsia"/>
                      </w:rPr>
                      <w:t>stream</w:t>
                    </w:r>
                  </w:p>
                </w:txbxContent>
              </v:textbox>
            </v:shape>
            <v:shape id="_x0000_s1038" type="#_x0000_t202" style="position:absolute;left:1993;top:5895;width:1440;height:720">
              <v:textbox>
                <w:txbxContent>
                  <w:p w:rsidR="000C4DD6" w:rsidRDefault="000C4DD6" w:rsidP="000C4DD6">
                    <w:pPr>
                      <w:jc w:val="center"/>
                      <w:rPr>
                        <w:rFonts w:hint="eastAsia"/>
                      </w:rPr>
                    </w:pPr>
                    <w:r>
                      <w:t>收流服务</w:t>
                    </w:r>
                  </w:p>
                  <w:p w:rsidR="000C4DD6" w:rsidRDefault="000C4DD6" w:rsidP="000C4DD6">
                    <w:pPr>
                      <w:jc w:val="center"/>
                    </w:pPr>
                    <w:r>
                      <w:rPr>
                        <w:rFonts w:hint="eastAsia"/>
                      </w:rPr>
                      <w:t>stream</w:t>
                    </w:r>
                  </w:p>
                </w:txbxContent>
              </v:textbox>
            </v:shape>
            <v:shape id="_x0000_s1039" type="#_x0000_t202" style="position:absolute;left:1678;top:6270;width:1440;height:720">
              <v:textbox>
                <w:txbxContent>
                  <w:p w:rsidR="000C4DD6" w:rsidRDefault="000C4DD6" w:rsidP="000C4DD6">
                    <w:pPr>
                      <w:jc w:val="center"/>
                      <w:rPr>
                        <w:rFonts w:hint="eastAsia"/>
                      </w:rPr>
                    </w:pPr>
                    <w:r>
                      <w:t>收流服务</w:t>
                    </w:r>
                  </w:p>
                  <w:p w:rsidR="000C4DD6" w:rsidRDefault="000C4DD6" w:rsidP="000C4DD6">
                    <w:pPr>
                      <w:jc w:val="center"/>
                    </w:pPr>
                    <w:r>
                      <w:rPr>
                        <w:rFonts w:hint="eastAsia"/>
                      </w:rPr>
                      <w:t>stream</w:t>
                    </w:r>
                  </w:p>
                </w:txbxContent>
              </v:textbox>
            </v:shape>
          </v:group>
        </w:pict>
      </w:r>
      <w:r w:rsidR="000C4DD6">
        <w:rPr>
          <w:rFonts w:hint="eastAsia"/>
          <w:noProof/>
        </w:rPr>
        <w:pict>
          <v:group id="_x0000_s1044" style="position:absolute;left:0;text-align:left;margin-left:286.4pt;margin-top:.75pt;width:105.75pt;height:72.75pt;z-index:251673600" coordorigin="7528,5415" coordsize="2115,1455">
            <v:shape id="_x0000_s1040" type="#_x0000_t202" style="position:absolute;left:8203;top:5415;width:1440;height:720">
              <v:textbox>
                <w:txbxContent>
                  <w:p w:rsidR="000C4DD6" w:rsidRDefault="000C4DD6" w:rsidP="000C4DD6">
                    <w:pPr>
                      <w:jc w:val="center"/>
                      <w:rPr>
                        <w:rFonts w:hint="eastAsia"/>
                      </w:rPr>
                    </w:pPr>
                    <w:r>
                      <w:rPr>
                        <w:rFonts w:hint="eastAsia"/>
                      </w:rPr>
                      <w:t>点播</w:t>
                    </w:r>
                    <w:r>
                      <w:t>服务</w:t>
                    </w:r>
                  </w:p>
                  <w:p w:rsidR="000C4DD6" w:rsidRDefault="000C4DD6" w:rsidP="000C4DD6">
                    <w:pPr>
                      <w:jc w:val="center"/>
                    </w:pPr>
                    <w:r>
                      <w:rPr>
                        <w:rFonts w:hint="eastAsia"/>
                      </w:rPr>
                      <w:t>VOD</w:t>
                    </w:r>
                  </w:p>
                </w:txbxContent>
              </v:textbox>
            </v:shape>
            <v:shape id="_x0000_s1042" type="#_x0000_t202" style="position:absolute;left:7903;top:5790;width:1440;height:720">
              <v:textbox>
                <w:txbxContent>
                  <w:p w:rsidR="000C4DD6" w:rsidRDefault="000C4DD6" w:rsidP="000C4DD6">
                    <w:pPr>
                      <w:jc w:val="center"/>
                      <w:rPr>
                        <w:rFonts w:hint="eastAsia"/>
                      </w:rPr>
                    </w:pPr>
                    <w:r>
                      <w:rPr>
                        <w:rFonts w:hint="eastAsia"/>
                      </w:rPr>
                      <w:t>点播</w:t>
                    </w:r>
                    <w:r>
                      <w:t>服务</w:t>
                    </w:r>
                  </w:p>
                  <w:p w:rsidR="000C4DD6" w:rsidRDefault="000C4DD6" w:rsidP="000C4DD6">
                    <w:pPr>
                      <w:jc w:val="center"/>
                    </w:pPr>
                    <w:r>
                      <w:rPr>
                        <w:rFonts w:hint="eastAsia"/>
                      </w:rPr>
                      <w:t>VOD</w:t>
                    </w:r>
                  </w:p>
                </w:txbxContent>
              </v:textbox>
            </v:shape>
            <v:shape id="_x0000_s1043" type="#_x0000_t202" style="position:absolute;left:7528;top:6150;width:1440;height:720">
              <v:textbox>
                <w:txbxContent>
                  <w:p w:rsidR="000C4DD6" w:rsidRDefault="000C4DD6" w:rsidP="0074622D">
                    <w:pPr>
                      <w:snapToGrid w:val="0"/>
                      <w:jc w:val="center"/>
                      <w:rPr>
                        <w:rFonts w:hint="eastAsia"/>
                      </w:rPr>
                    </w:pPr>
                    <w:r>
                      <w:rPr>
                        <w:rFonts w:hint="eastAsia"/>
                      </w:rPr>
                      <w:t>点播</w:t>
                    </w:r>
                    <w:r>
                      <w:t>服务</w:t>
                    </w:r>
                  </w:p>
                  <w:p w:rsidR="000C4DD6" w:rsidRDefault="000C4DD6" w:rsidP="0074622D">
                    <w:pPr>
                      <w:snapToGrid w:val="0"/>
                      <w:jc w:val="center"/>
                    </w:pPr>
                    <w:r>
                      <w:rPr>
                        <w:rFonts w:hint="eastAsia"/>
                      </w:rPr>
                      <w:t>VOD</w:t>
                    </w:r>
                  </w:p>
                </w:txbxContent>
              </v:textbox>
            </v:shape>
          </v:group>
        </w:pict>
      </w:r>
    </w:p>
    <w:p w:rsidR="000C4DD6" w:rsidRDefault="000C4DD6" w:rsidP="000C4DD6">
      <w:pPr>
        <w:rPr>
          <w:rFonts w:hint="eastAsia"/>
        </w:rPr>
      </w:pPr>
    </w:p>
    <w:p w:rsidR="000C4DD6" w:rsidRDefault="000C4DD6" w:rsidP="000C4DD6">
      <w:pPr>
        <w:rPr>
          <w:rFonts w:hint="eastAsia"/>
        </w:rPr>
      </w:pPr>
    </w:p>
    <w:p w:rsidR="000C4DD6" w:rsidRDefault="000C4DD6" w:rsidP="000C4DD6">
      <w:pPr>
        <w:rPr>
          <w:rFonts w:hint="eastAsia"/>
        </w:rPr>
      </w:pPr>
      <w:r>
        <w:rPr>
          <w:rFonts w:hint="eastAsia"/>
          <w:noProof/>
        </w:rPr>
        <w:pict>
          <v:shape id="_x0000_s1037" type="#_x0000_t202" style="position:absolute;left:0;text-align:left;margin-left:135.75pt;margin-top:1.95pt;width:1in;height:40.35pt;z-index:251667456">
            <v:textbox>
              <w:txbxContent>
                <w:p w:rsidR="000C4DD6" w:rsidRDefault="000C4DD6" w:rsidP="000C4DD6">
                  <w:pPr>
                    <w:snapToGrid w:val="0"/>
                    <w:jc w:val="center"/>
                    <w:rPr>
                      <w:rFonts w:hint="eastAsia"/>
                    </w:rPr>
                  </w:pPr>
                  <w:r>
                    <w:t>核心服务</w:t>
                  </w:r>
                </w:p>
                <w:p w:rsidR="000C4DD6" w:rsidRDefault="000C4DD6" w:rsidP="000C4DD6">
                  <w:pPr>
                    <w:snapToGrid w:val="0"/>
                    <w:jc w:val="center"/>
                  </w:pPr>
                  <w:r>
                    <w:rPr>
                      <w:rFonts w:hint="eastAsia"/>
                    </w:rPr>
                    <w:t>core</w:t>
                  </w:r>
                </w:p>
              </w:txbxContent>
            </v:textbox>
          </v:shape>
        </w:pict>
      </w:r>
    </w:p>
    <w:p w:rsidR="000C4DD6" w:rsidRDefault="0074622D" w:rsidP="0074622D">
      <w:pPr>
        <w:pStyle w:val="a5"/>
        <w:spacing w:before="93"/>
        <w:ind w:firstLine="480"/>
        <w:rPr>
          <w:rFonts w:hint="eastAsia"/>
        </w:rPr>
      </w:pPr>
      <w:r>
        <w:rPr>
          <w:rFonts w:hint="eastAsi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0;text-align:left;margin-left:207.75pt;margin-top:15.6pt;width:78.65pt;height:51.75pt;z-index:251686912" o:connectortype="elbow" adj="10793,-176619,-81772"/>
        </w:pict>
      </w:r>
      <w:r>
        <w:rPr>
          <w:rFonts w:hint="eastAsia"/>
          <w:noProof/>
        </w:rPr>
        <w:pict>
          <v:shape id="_x0000_s1055" type="#_x0000_t32" style="position:absolute;left:0;text-align:left;margin-left:207.75pt;margin-top:1.35pt;width:78.65pt;height:0;z-index:251684864" o:connectortype="straight"/>
        </w:pict>
      </w:r>
      <w:r>
        <w:rPr>
          <w:rFonts w:hint="eastAsia"/>
          <w:noProof/>
        </w:rPr>
        <w:pict>
          <v:shape id="_x0000_s1052" type="#_x0000_t32" style="position:absolute;left:0;text-align:left;margin-left:65.9pt;margin-top:1.35pt;width:69.85pt;height:0;z-index:251681792" o:connectortype="straight"/>
        </w:pict>
      </w:r>
    </w:p>
    <w:p w:rsidR="000C4DD6" w:rsidRDefault="0074622D" w:rsidP="0074622D">
      <w:pPr>
        <w:snapToGrid w:val="0"/>
        <w:rPr>
          <w:rFonts w:hint="eastAsia"/>
        </w:rPr>
      </w:pPr>
      <w:r>
        <w:rPr>
          <w:rFonts w:hint="eastAsia"/>
          <w:noProof/>
        </w:rPr>
        <w:pict>
          <v:shape id="_x0000_s1056" type="#_x0000_t32" style="position:absolute;left:0;text-align:left;margin-left:171pt;margin-top:2.55pt;width:0;height:17.3pt;z-index:251685888" o:connectortype="straight"/>
        </w:pict>
      </w:r>
      <w:r>
        <w:rPr>
          <w:rFonts w:hint="eastAsia"/>
          <w:noProof/>
        </w:rPr>
        <w:pict>
          <v:shape id="_x0000_s1049" type="#_x0000_t202" style="position:absolute;left:0;text-align:left;margin-left:286.4pt;margin-top:2.55pt;width:1in;height:23.35pt;z-index:251678720">
            <v:textbox>
              <w:txbxContent>
                <w:p w:rsidR="0074622D" w:rsidRDefault="0074622D" w:rsidP="0074622D">
                  <w:pPr>
                    <w:snapToGrid w:val="0"/>
                    <w:jc w:val="center"/>
                  </w:pPr>
                  <w:r>
                    <w:rPr>
                      <w:rFonts w:hint="eastAsia"/>
                    </w:rPr>
                    <w:t>CDN</w:t>
                  </w:r>
                </w:p>
              </w:txbxContent>
            </v:textbox>
          </v:shape>
        </w:pict>
      </w:r>
    </w:p>
    <w:p w:rsidR="000C4DD6" w:rsidRDefault="0074622D" w:rsidP="000C4DD6">
      <w:pPr>
        <w:pStyle w:val="a5"/>
        <w:spacing w:before="93"/>
        <w:ind w:firstLine="480"/>
        <w:rPr>
          <w:rFonts w:hint="eastAsia"/>
        </w:rPr>
      </w:pPr>
      <w:r>
        <w:rPr>
          <w:rFonts w:hint="eastAsia"/>
          <w:noProof/>
        </w:rPr>
        <w:pict>
          <v:shape id="_x0000_s1059" type="#_x0000_t32" style="position:absolute;left:0;text-align:left;margin-left:271.5pt;margin-top:1.9pt;width:14.9pt;height:0;flip:x;z-index:251687936" o:connectortype="straight"/>
        </w:pict>
      </w:r>
      <w:r>
        <w:rPr>
          <w:rFonts w:hint="eastAsia"/>
          <w:noProof/>
        </w:rPr>
        <w:pict>
          <v:shape id="_x0000_s1060" type="#_x0000_t32" style="position:absolute;left:0;text-align:left;margin-left:271.5pt;margin-top:1.9pt;width:0;height:60pt;z-index:251688960" o:connectortype="straight"/>
        </w:pict>
      </w:r>
      <w:r>
        <w:rPr>
          <w:rFonts w:hint="eastAsia"/>
          <w:noProof/>
        </w:rPr>
        <w:pict>
          <v:shape id="_x0000_s1050" type="#_x0000_t202" style="position:absolute;left:0;text-align:left;margin-left:286.4pt;margin-top:19.05pt;width:1in;height:24pt;z-index:251679744">
            <v:textbox>
              <w:txbxContent>
                <w:p w:rsidR="0074622D" w:rsidRDefault="0074622D" w:rsidP="0074622D">
                  <w:pPr>
                    <w:snapToGrid w:val="0"/>
                    <w:jc w:val="center"/>
                  </w:pPr>
                  <w:r>
                    <w:rPr>
                      <w:rFonts w:hint="eastAsia"/>
                    </w:rPr>
                    <w:t>第三方认证</w:t>
                  </w:r>
                </w:p>
              </w:txbxContent>
            </v:textbox>
          </v:shape>
        </w:pict>
      </w:r>
      <w:r w:rsidR="000C4DD6">
        <w:rPr>
          <w:rFonts w:hint="eastAsia"/>
          <w:noProof/>
        </w:rPr>
        <w:pict>
          <v:shape id="_x0000_s1046" type="#_x0000_t202" style="position:absolute;left:0;text-align:left;margin-left:135.75pt;margin-top:7.05pt;width:1in;height:36pt;z-index:251675648">
            <v:textbox>
              <w:txbxContent>
                <w:p w:rsidR="000C4DD6" w:rsidRDefault="000C4DD6" w:rsidP="000C4DD6">
                  <w:pPr>
                    <w:snapToGrid w:val="0"/>
                    <w:jc w:val="center"/>
                    <w:rPr>
                      <w:rFonts w:hint="eastAsia"/>
                    </w:rPr>
                  </w:pPr>
                  <w:r>
                    <w:rPr>
                      <w:rFonts w:hint="eastAsia"/>
                    </w:rPr>
                    <w:t>前端服务</w:t>
                  </w:r>
                </w:p>
                <w:p w:rsidR="000C4DD6" w:rsidRDefault="000C4DD6" w:rsidP="000C4DD6">
                  <w:pPr>
                    <w:snapToGrid w:val="0"/>
                    <w:jc w:val="center"/>
                  </w:pPr>
                  <w:r>
                    <w:rPr>
                      <w:rFonts w:hint="eastAsia"/>
                    </w:rPr>
                    <w:t>SI</w:t>
                  </w:r>
                </w:p>
              </w:txbxContent>
            </v:textbox>
          </v:shape>
        </w:pict>
      </w:r>
    </w:p>
    <w:p w:rsidR="000C4DD6" w:rsidRDefault="0074622D" w:rsidP="0074622D">
      <w:pPr>
        <w:pStyle w:val="a5"/>
        <w:spacing w:before="93"/>
        <w:ind w:firstLine="480"/>
        <w:rPr>
          <w:rFonts w:hint="eastAsia"/>
        </w:rPr>
      </w:pPr>
      <w:r>
        <w:rPr>
          <w:rFonts w:hint="eastAsia"/>
          <w:noProof/>
        </w:rPr>
        <w:pict>
          <v:shape id="_x0000_s1048" type="#_x0000_t202" style="position:absolute;left:0;text-align:left;margin-left:105.75pt;margin-top:19.65pt;width:1in;height:36pt;z-index:251677696">
            <v:textbox>
              <w:txbxContent>
                <w:p w:rsidR="0074622D" w:rsidRDefault="0074622D" w:rsidP="0074622D">
                  <w:pPr>
                    <w:snapToGrid w:val="0"/>
                    <w:jc w:val="center"/>
                    <w:rPr>
                      <w:rFonts w:hint="eastAsia"/>
                    </w:rPr>
                  </w:pPr>
                  <w:r>
                    <w:rPr>
                      <w:rFonts w:hint="eastAsia"/>
                    </w:rPr>
                    <w:t>前端服务</w:t>
                  </w:r>
                </w:p>
                <w:p w:rsidR="0074622D" w:rsidRDefault="0074622D" w:rsidP="0074622D">
                  <w:pPr>
                    <w:snapToGrid w:val="0"/>
                    <w:jc w:val="center"/>
                  </w:pPr>
                  <w:r>
                    <w:rPr>
                      <w:rFonts w:hint="eastAsia"/>
                    </w:rPr>
                    <w:t>SI</w:t>
                  </w:r>
                </w:p>
              </w:txbxContent>
            </v:textbox>
          </v:shape>
        </w:pict>
      </w:r>
      <w:r>
        <w:rPr>
          <w:rFonts w:hint="eastAsia"/>
          <w:noProof/>
        </w:rPr>
        <w:pict>
          <v:shape id="_x0000_s1047" type="#_x0000_t202" style="position:absolute;left:0;text-align:left;margin-left:126.75pt;margin-top:1.75pt;width:1in;height:36pt;z-index:251676672">
            <v:textbox>
              <w:txbxContent>
                <w:p w:rsidR="0074622D" w:rsidRDefault="0074622D" w:rsidP="0074622D">
                  <w:pPr>
                    <w:snapToGrid w:val="0"/>
                    <w:jc w:val="center"/>
                    <w:rPr>
                      <w:rFonts w:hint="eastAsia"/>
                    </w:rPr>
                  </w:pPr>
                  <w:r>
                    <w:rPr>
                      <w:rFonts w:hint="eastAsia"/>
                    </w:rPr>
                    <w:t>前端服务</w:t>
                  </w:r>
                </w:p>
                <w:p w:rsidR="0074622D" w:rsidRDefault="0074622D" w:rsidP="0074622D">
                  <w:pPr>
                    <w:snapToGrid w:val="0"/>
                    <w:jc w:val="center"/>
                  </w:pPr>
                  <w:r>
                    <w:rPr>
                      <w:rFonts w:hint="eastAsia"/>
                    </w:rPr>
                    <w:t>SI</w:t>
                  </w:r>
                </w:p>
              </w:txbxContent>
            </v:textbox>
          </v:shape>
        </w:pict>
      </w:r>
    </w:p>
    <w:p w:rsidR="000C4DD6" w:rsidRDefault="0074622D" w:rsidP="0074622D">
      <w:pPr>
        <w:pStyle w:val="a5"/>
        <w:spacing w:before="93"/>
        <w:ind w:firstLine="480"/>
        <w:rPr>
          <w:rFonts w:hint="eastAsia"/>
        </w:rPr>
      </w:pPr>
      <w:r>
        <w:rPr>
          <w:rFonts w:hint="eastAsia"/>
          <w:noProof/>
        </w:rPr>
        <w:pict>
          <v:shape id="_x0000_s1061" type="#_x0000_t32" style="position:absolute;left:0;text-align:left;margin-left:271.5pt;margin-top:13.6pt;width:14.9pt;height:0;z-index:251689984" o:connectortype="straight"/>
        </w:pict>
      </w:r>
      <w:r>
        <w:rPr>
          <w:rFonts w:hint="eastAsia"/>
          <w:noProof/>
        </w:rPr>
        <w:pict>
          <v:shape id="_x0000_s1051" type="#_x0000_t202" style="position:absolute;left:0;text-align:left;margin-left:286.4pt;margin-top:.85pt;width:1in;height:26.25pt;z-index:251680768">
            <v:textbox>
              <w:txbxContent>
                <w:p w:rsidR="0074622D" w:rsidRDefault="0074622D" w:rsidP="0074622D">
                  <w:pPr>
                    <w:snapToGrid w:val="0"/>
                    <w:jc w:val="center"/>
                  </w:pPr>
                  <w:r>
                    <w:rPr>
                      <w:rFonts w:hint="eastAsia"/>
                    </w:rPr>
                    <w:t>第三方支付</w:t>
                  </w:r>
                </w:p>
              </w:txbxContent>
            </v:textbox>
          </v:shape>
        </w:pict>
      </w:r>
    </w:p>
    <w:p w:rsidR="000C4DD6" w:rsidRDefault="000C4DD6" w:rsidP="0074622D">
      <w:pPr>
        <w:pStyle w:val="a5"/>
        <w:spacing w:before="93"/>
        <w:rPr>
          <w:rFonts w:hint="eastAsia"/>
        </w:rPr>
      </w:pPr>
    </w:p>
    <w:p w:rsidR="0074622D" w:rsidRDefault="000F08E5" w:rsidP="000F08E5">
      <w:pPr>
        <w:pStyle w:val="o2"/>
        <w:rPr>
          <w:rFonts w:hint="eastAsia"/>
        </w:rPr>
      </w:pPr>
      <w:r>
        <w:t>收流服务</w:t>
      </w:r>
    </w:p>
    <w:p w:rsidR="000F08E5" w:rsidRDefault="000F08E5" w:rsidP="000F08E5">
      <w:pPr>
        <w:pStyle w:val="a5"/>
        <w:numPr>
          <w:ilvl w:val="0"/>
          <w:numId w:val="26"/>
        </w:numPr>
        <w:spacing w:before="93"/>
        <w:ind w:left="709" w:firstLineChars="0"/>
        <w:rPr>
          <w:rFonts w:hint="eastAsia"/>
        </w:rPr>
      </w:pPr>
      <w:r>
        <w:rPr>
          <w:rFonts w:hint="eastAsia"/>
        </w:rPr>
        <w:t>接收</w:t>
      </w:r>
      <w:r>
        <w:rPr>
          <w:rFonts w:hint="eastAsia"/>
        </w:rPr>
        <w:t>RTMP</w:t>
      </w:r>
      <w:r>
        <w:rPr>
          <w:rFonts w:hint="eastAsia"/>
        </w:rPr>
        <w:t>推流。推流连接时通过核心服务进行推流认证。</w:t>
      </w:r>
    </w:p>
    <w:p w:rsidR="000F08E5" w:rsidRDefault="000F08E5" w:rsidP="000F08E5">
      <w:pPr>
        <w:pStyle w:val="a5"/>
        <w:numPr>
          <w:ilvl w:val="0"/>
          <w:numId w:val="26"/>
        </w:numPr>
        <w:spacing w:before="93"/>
        <w:ind w:left="709" w:firstLineChars="0"/>
        <w:rPr>
          <w:rFonts w:hint="eastAsia"/>
        </w:rPr>
      </w:pPr>
      <w:r>
        <w:rPr>
          <w:rFonts w:hint="eastAsia"/>
        </w:rPr>
        <w:t>主动把接收到的推流转发到其它平台（目前只转发到奥点云）</w:t>
      </w:r>
    </w:p>
    <w:p w:rsidR="000F08E5" w:rsidRDefault="000F08E5" w:rsidP="000F08E5">
      <w:pPr>
        <w:pStyle w:val="a5"/>
        <w:numPr>
          <w:ilvl w:val="0"/>
          <w:numId w:val="26"/>
        </w:numPr>
        <w:spacing w:before="93"/>
        <w:ind w:left="709" w:firstLineChars="0"/>
        <w:rPr>
          <w:rFonts w:hint="eastAsia"/>
        </w:rPr>
      </w:pPr>
      <w:r>
        <w:rPr>
          <w:rFonts w:hint="eastAsia"/>
        </w:rPr>
        <w:t>接受</w:t>
      </w:r>
      <w:r>
        <w:rPr>
          <w:rFonts w:hint="eastAsia"/>
        </w:rPr>
        <w:t>RTMP</w:t>
      </w:r>
      <w:r>
        <w:rPr>
          <w:rFonts w:hint="eastAsia"/>
        </w:rPr>
        <w:t>拉流。（</w:t>
      </w:r>
      <w:r>
        <w:rPr>
          <w:rFonts w:hint="eastAsia"/>
        </w:rPr>
        <w:t>TODO</w:t>
      </w:r>
      <w:r>
        <w:rPr>
          <w:rFonts w:hint="eastAsia"/>
        </w:rPr>
        <w:t>：拉流认证）</w:t>
      </w:r>
    </w:p>
    <w:p w:rsidR="000F08E5" w:rsidRDefault="004D0EC9" w:rsidP="000F08E5">
      <w:pPr>
        <w:pStyle w:val="a5"/>
        <w:numPr>
          <w:ilvl w:val="0"/>
          <w:numId w:val="26"/>
        </w:numPr>
        <w:spacing w:before="93"/>
        <w:ind w:left="709" w:firstLineChars="0"/>
        <w:rPr>
          <w:rFonts w:hint="eastAsia"/>
        </w:rPr>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4D0EC9" w:rsidRDefault="004D0EC9" w:rsidP="000F08E5">
      <w:pPr>
        <w:pStyle w:val="a5"/>
        <w:numPr>
          <w:ilvl w:val="0"/>
          <w:numId w:val="26"/>
        </w:numPr>
        <w:spacing w:before="93"/>
        <w:ind w:left="709" w:firstLineChars="0"/>
        <w:rPr>
          <w:rFonts w:hint="eastAsia"/>
        </w:rPr>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0F08E5" w:rsidRDefault="004D0EC9" w:rsidP="004D0EC9">
      <w:pPr>
        <w:pStyle w:val="o2"/>
        <w:rPr>
          <w:rFonts w:hint="eastAsia"/>
        </w:rPr>
      </w:pPr>
      <w:r>
        <w:rPr>
          <w:rFonts w:hint="eastAsia"/>
        </w:rPr>
        <w:lastRenderedPageBreak/>
        <w:t>核心</w:t>
      </w:r>
      <w:r w:rsidR="00B53DAD">
        <w:rPr>
          <w:rFonts w:hint="eastAsia"/>
        </w:rPr>
        <w:t>服务</w:t>
      </w:r>
    </w:p>
    <w:p w:rsidR="004D0EC9" w:rsidRDefault="004D0EC9" w:rsidP="004D0EC9">
      <w:pPr>
        <w:pStyle w:val="a5"/>
        <w:numPr>
          <w:ilvl w:val="0"/>
          <w:numId w:val="27"/>
        </w:numPr>
        <w:spacing w:before="93"/>
        <w:ind w:left="709" w:firstLineChars="0"/>
        <w:rPr>
          <w:rFonts w:hint="eastAsia"/>
        </w:rPr>
      </w:pPr>
      <w:r>
        <w:t>定时查询收流服务器</w:t>
      </w:r>
      <w:r>
        <w:rPr>
          <w:rFonts w:hint="eastAsia"/>
        </w:rPr>
        <w:t>，</w:t>
      </w:r>
      <w:r>
        <w:t>更新</w:t>
      </w:r>
      <w:r>
        <w:t>ac</w:t>
      </w:r>
      <w:r>
        <w:rPr>
          <w:rFonts w:hint="eastAsia"/>
        </w:rPr>
        <w:t>tivestream</w:t>
      </w:r>
      <w:r>
        <w:rPr>
          <w:rFonts w:hint="eastAsia"/>
        </w:rPr>
        <w:t>表。</w:t>
      </w:r>
    </w:p>
    <w:p w:rsidR="004D0EC9" w:rsidRDefault="004D0EC9" w:rsidP="004D0EC9">
      <w:pPr>
        <w:pStyle w:val="a5"/>
        <w:numPr>
          <w:ilvl w:val="0"/>
          <w:numId w:val="27"/>
        </w:numPr>
        <w:spacing w:before="93"/>
        <w:ind w:left="709" w:firstLineChars="0"/>
        <w:rPr>
          <w:rFonts w:hint="eastAsia"/>
        </w:rPr>
      </w:pPr>
      <w:r>
        <w:rPr>
          <w:rFonts w:hint="eastAsia"/>
        </w:rPr>
        <w:t>为前端服务提供</w:t>
      </w:r>
      <w:r>
        <w:rPr>
          <w:rFonts w:hint="eastAsia"/>
        </w:rPr>
        <w:t>SI</w:t>
      </w:r>
      <w:r>
        <w:rPr>
          <w:rFonts w:hint="eastAsia"/>
        </w:rPr>
        <w:t>调用接口。</w:t>
      </w:r>
    </w:p>
    <w:p w:rsidR="004D0EC9" w:rsidRDefault="004D0EC9" w:rsidP="004D0EC9">
      <w:pPr>
        <w:pStyle w:val="a5"/>
        <w:numPr>
          <w:ilvl w:val="0"/>
          <w:numId w:val="27"/>
        </w:numPr>
        <w:spacing w:before="93"/>
        <w:ind w:left="709" w:firstLineChars="0"/>
        <w:rPr>
          <w:rFonts w:hint="eastAsia"/>
        </w:rPr>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sidR="00FC1E32">
        <w:rPr>
          <w:rFonts w:hint="eastAsia"/>
        </w:rPr>
        <w:t>，</w:t>
      </w:r>
      <w:r w:rsidR="00FC1E32">
        <w:rPr>
          <w:rFonts w:hint="eastAsia"/>
        </w:rPr>
        <w:t>SI</w:t>
      </w:r>
      <w:r w:rsidR="00FC1E32">
        <w:rPr>
          <w:rFonts w:hint="eastAsia"/>
        </w:rPr>
        <w:t>通过接口查询本</w:t>
      </w:r>
      <w:r w:rsidR="00FC1E32">
        <w:rPr>
          <w:rFonts w:hint="eastAsia"/>
        </w:rPr>
        <w:t>SI</w:t>
      </w:r>
      <w:r w:rsidR="00FC1E32">
        <w:rPr>
          <w:rFonts w:hint="eastAsia"/>
        </w:rPr>
        <w:t>，或某</w:t>
      </w:r>
      <w:r w:rsidR="00FC1E32">
        <w:rPr>
          <w:rFonts w:hint="eastAsia"/>
        </w:rPr>
        <w:t>SI</w:t>
      </w:r>
      <w:r w:rsidR="00FC1E32">
        <w:rPr>
          <w:rFonts w:hint="eastAsia"/>
        </w:rPr>
        <w:t>用户拥有的</w:t>
      </w:r>
      <w:r w:rsidR="00FC1E32">
        <w:rPr>
          <w:rFonts w:hint="eastAsia"/>
        </w:rPr>
        <w:t>stream</w:t>
      </w:r>
      <w:r w:rsidR="00FC1E32">
        <w:rPr>
          <w:rFonts w:hint="eastAsia"/>
        </w:rPr>
        <w:t>。</w:t>
      </w:r>
    </w:p>
    <w:p w:rsidR="00B53DAD" w:rsidRDefault="00B53DAD" w:rsidP="004D0EC9">
      <w:pPr>
        <w:pStyle w:val="a5"/>
        <w:numPr>
          <w:ilvl w:val="0"/>
          <w:numId w:val="27"/>
        </w:numPr>
        <w:spacing w:before="93"/>
        <w:ind w:left="709" w:firstLineChars="0"/>
        <w:rPr>
          <w:rFonts w:hint="eastAsia"/>
        </w:rPr>
      </w:pPr>
      <w:r>
        <w:rPr>
          <w:rFonts w:hint="eastAsia"/>
        </w:rPr>
        <w:t>流的录像管理</w:t>
      </w:r>
    </w:p>
    <w:p w:rsidR="004D0EC9" w:rsidRDefault="004D0EC9" w:rsidP="004D0EC9">
      <w:pPr>
        <w:pStyle w:val="a5"/>
        <w:spacing w:before="93"/>
        <w:ind w:firstLineChars="0"/>
        <w:rPr>
          <w:rFonts w:hint="eastAsia"/>
        </w:rPr>
      </w:pPr>
    </w:p>
    <w:p w:rsidR="004D0EC9" w:rsidRDefault="00FE5701" w:rsidP="00FC1E32">
      <w:pPr>
        <w:pStyle w:val="o2"/>
        <w:rPr>
          <w:rFonts w:hint="eastAsia"/>
        </w:rPr>
      </w:pPr>
      <w:r>
        <w:rPr>
          <w:rFonts w:hint="eastAsia"/>
        </w:rPr>
        <w:t>推流管理</w:t>
      </w:r>
    </w:p>
    <w:p w:rsidR="00FE5701" w:rsidRPr="00FE5701" w:rsidRDefault="00FE5701" w:rsidP="00FE5701">
      <w:pPr>
        <w:pStyle w:val="a5"/>
        <w:spacing w:before="93"/>
        <w:rPr>
          <w:rFonts w:hint="eastAsia"/>
        </w:rPr>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4D0EC9" w:rsidRDefault="00FE5701" w:rsidP="00FE5701">
      <w:pPr>
        <w:pStyle w:val="o3"/>
        <w:rPr>
          <w:rFonts w:hint="eastAsia"/>
        </w:rPr>
      </w:pPr>
      <w:r>
        <w:rPr>
          <w:rFonts w:hint="eastAsia"/>
        </w:rPr>
        <w:t>推流源表 stream</w:t>
      </w:r>
    </w:p>
    <w:p w:rsidR="004D0EC9" w:rsidRDefault="00FE5701" w:rsidP="004D0EC9">
      <w:pPr>
        <w:pStyle w:val="a5"/>
        <w:spacing w:before="93"/>
        <w:ind w:firstLineChars="0"/>
        <w:rPr>
          <w:rFonts w:hint="eastAsia"/>
        </w:rPr>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FE5701" w:rsidRDefault="00FE5701" w:rsidP="004D0EC9">
      <w:pPr>
        <w:pStyle w:val="a5"/>
        <w:spacing w:before="93"/>
        <w:ind w:firstLineChars="0"/>
        <w:rPr>
          <w:rFonts w:hint="eastAsia"/>
        </w:rPr>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sidR="000B76FD">
        <w:rPr>
          <w:rFonts w:hint="eastAsia"/>
        </w:rPr>
        <w:t>SI</w:t>
      </w:r>
      <w:r w:rsidR="000B76FD">
        <w:rPr>
          <w:rFonts w:hint="eastAsia"/>
        </w:rPr>
        <w:t>的所有用户。</w:t>
      </w:r>
    </w:p>
    <w:p w:rsidR="00FE5701" w:rsidRDefault="00FE5701" w:rsidP="004D0EC9">
      <w:pPr>
        <w:pStyle w:val="a5"/>
        <w:spacing w:before="93"/>
        <w:ind w:firstLineChars="0"/>
        <w:rPr>
          <w:rFonts w:hint="eastAsia"/>
        </w:rPr>
      </w:pPr>
    </w:p>
    <w:p w:rsidR="000B76FD" w:rsidRDefault="000B76FD" w:rsidP="000B76FD">
      <w:pPr>
        <w:pStyle w:val="o2"/>
        <w:rPr>
          <w:rFonts w:hint="eastAsia"/>
        </w:rPr>
      </w:pPr>
      <w:r>
        <w:rPr>
          <w:rFonts w:hint="eastAsia"/>
        </w:rPr>
        <w:t>录像管理</w:t>
      </w:r>
    </w:p>
    <w:p w:rsidR="000B76FD" w:rsidRDefault="00F37769" w:rsidP="004D0EC9">
      <w:pPr>
        <w:pStyle w:val="a5"/>
        <w:spacing w:before="93"/>
        <w:ind w:firstLineChars="0"/>
        <w:rPr>
          <w:rFonts w:hint="eastAsia"/>
        </w:rPr>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F37769" w:rsidRDefault="00F37769" w:rsidP="00F37769">
      <w:pPr>
        <w:pStyle w:val="a5"/>
        <w:numPr>
          <w:ilvl w:val="0"/>
          <w:numId w:val="28"/>
        </w:numPr>
        <w:spacing w:before="93"/>
        <w:ind w:left="567" w:firstLineChars="0"/>
        <w:rPr>
          <w:rFonts w:hint="eastAsia"/>
        </w:rPr>
      </w:pPr>
      <w:r>
        <w:rPr>
          <w:rFonts w:hint="eastAsia"/>
        </w:rPr>
        <w:t>查询可用录像</w:t>
      </w:r>
    </w:p>
    <w:p w:rsidR="00F37769" w:rsidRDefault="00F37769" w:rsidP="00F37769">
      <w:pPr>
        <w:pStyle w:val="a5"/>
        <w:numPr>
          <w:ilvl w:val="0"/>
          <w:numId w:val="28"/>
        </w:numPr>
        <w:spacing w:before="93"/>
        <w:ind w:left="567" w:firstLineChars="0"/>
        <w:rPr>
          <w:rFonts w:hint="eastAsia"/>
        </w:rPr>
      </w:pPr>
      <w:r>
        <w:rPr>
          <w:rFonts w:hint="eastAsia"/>
        </w:rPr>
        <w:t>录像关联到频道中</w:t>
      </w:r>
    </w:p>
    <w:p w:rsidR="00F37769" w:rsidRDefault="00F37769" w:rsidP="00F37769">
      <w:pPr>
        <w:pStyle w:val="a5"/>
        <w:numPr>
          <w:ilvl w:val="0"/>
          <w:numId w:val="28"/>
        </w:numPr>
        <w:spacing w:before="93"/>
        <w:ind w:left="567" w:firstLineChars="0"/>
        <w:rPr>
          <w:rFonts w:hint="eastAsia"/>
        </w:rPr>
      </w:pPr>
      <w:r>
        <w:rPr>
          <w:rFonts w:hint="eastAsia"/>
        </w:rPr>
        <w:t>删除录像</w:t>
      </w:r>
    </w:p>
    <w:p w:rsidR="00F37769" w:rsidRDefault="00F37769" w:rsidP="00F37769">
      <w:pPr>
        <w:pStyle w:val="a5"/>
        <w:numPr>
          <w:ilvl w:val="0"/>
          <w:numId w:val="28"/>
        </w:numPr>
        <w:spacing w:before="93"/>
        <w:ind w:left="567" w:firstLineChars="0"/>
        <w:rPr>
          <w:rFonts w:hint="eastAsia"/>
        </w:rPr>
      </w:pPr>
      <w:r>
        <w:rPr>
          <w:rFonts w:hint="eastAsia"/>
        </w:rPr>
        <w:t>上传录像</w:t>
      </w:r>
    </w:p>
    <w:p w:rsidR="00F37769" w:rsidRDefault="00F37769" w:rsidP="00F37769">
      <w:pPr>
        <w:pStyle w:val="o3"/>
        <w:rPr>
          <w:rFonts w:hint="eastAsia"/>
        </w:rPr>
      </w:pPr>
      <w:r>
        <w:rPr>
          <w:rFonts w:hint="eastAsia"/>
        </w:rPr>
        <w:t>录像文件表 recordfile</w:t>
      </w:r>
    </w:p>
    <w:p w:rsidR="00B53DAD" w:rsidRDefault="00F37769" w:rsidP="004D0EC9">
      <w:pPr>
        <w:pStyle w:val="a5"/>
        <w:spacing w:before="93"/>
        <w:ind w:firstLineChars="0"/>
        <w:rPr>
          <w:rFonts w:hint="eastAsia"/>
        </w:rPr>
      </w:pPr>
      <w:r>
        <w:rPr>
          <w:rFonts w:hint="eastAsia"/>
        </w:rPr>
        <w:t>owner</w:t>
      </w:r>
      <w:r>
        <w:rPr>
          <w:rFonts w:hint="eastAsia"/>
        </w:rPr>
        <w:t>：录像拥有者或录像所属</w:t>
      </w:r>
      <w:r>
        <w:rPr>
          <w:rFonts w:hint="eastAsia"/>
        </w:rPr>
        <w:t>SI</w:t>
      </w:r>
    </w:p>
    <w:p w:rsidR="00F37769" w:rsidRDefault="00F37769" w:rsidP="004D0EC9">
      <w:pPr>
        <w:pStyle w:val="a5"/>
        <w:spacing w:before="93"/>
        <w:ind w:firstLineChars="0"/>
        <w:rPr>
          <w:rFonts w:hint="eastAsia"/>
        </w:rPr>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F37769" w:rsidRDefault="00F37769" w:rsidP="004D0EC9">
      <w:pPr>
        <w:pStyle w:val="a5"/>
        <w:spacing w:before="93"/>
        <w:ind w:firstLineChars="0"/>
        <w:rPr>
          <w:rFonts w:hint="eastAsia"/>
        </w:rPr>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F37769" w:rsidRDefault="00F37769" w:rsidP="004D0EC9">
      <w:pPr>
        <w:pStyle w:val="a5"/>
        <w:spacing w:before="93"/>
        <w:ind w:firstLineChars="0"/>
        <w:rPr>
          <w:rFonts w:hint="eastAsia"/>
        </w:rPr>
      </w:pPr>
      <w:r>
        <w:rPr>
          <w:rFonts w:hint="eastAsia"/>
        </w:rPr>
        <w:lastRenderedPageBreak/>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w:t>
      </w:r>
      <w:r w:rsidR="00C16810">
        <w:rPr>
          <w:rFonts w:hint="eastAsia"/>
        </w:rPr>
        <w:t>不同的频道，甚至不同的</w:t>
      </w:r>
      <w:r w:rsidR="00C16810">
        <w:rPr>
          <w:rFonts w:hint="eastAsia"/>
        </w:rPr>
        <w:t>SI</w:t>
      </w:r>
      <w:r w:rsidR="00C16810">
        <w:rPr>
          <w:rFonts w:hint="eastAsia"/>
        </w:rPr>
        <w:t>用户，不同的</w:t>
      </w:r>
      <w:r w:rsidR="00C16810">
        <w:rPr>
          <w:rFonts w:hint="eastAsia"/>
        </w:rPr>
        <w:t>SI</w:t>
      </w:r>
      <w:r w:rsidR="00C16810">
        <w:rPr>
          <w:rFonts w:hint="eastAsia"/>
        </w:rPr>
        <w:t>。但要注意计费问题。</w:t>
      </w:r>
    </w:p>
    <w:p w:rsidR="00A76E0C" w:rsidRPr="000F08E5" w:rsidRDefault="00A76E0C" w:rsidP="004D0EC9">
      <w:pPr>
        <w:pStyle w:val="a5"/>
        <w:spacing w:before="93"/>
        <w:ind w:firstLineChars="0"/>
      </w:pP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5"/>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5"/>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5"/>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5"/>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5"/>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B3C23" w:rsidP="005C7A2D">
      <w:pPr>
        <w:pStyle w:val="a5"/>
        <w:spacing w:before="93"/>
        <w:ind w:firstLine="480"/>
      </w:pPr>
      <w:r>
        <w:rPr>
          <w:noProof/>
        </w:rPr>
        <w:pict>
          <v:shape id="_x0000_s1032" type="#_x0000_t202" style="position:absolute;left:0;text-align:left;margin-left:240.75pt;margin-top:61.5pt;width:18.75pt;height:18.75pt;z-index:251665408" filled="f" stroked="f">
            <v:textbox>
              <w:txbxContent>
                <w:p w:rsidR="000C4DD6" w:rsidRDefault="000C4DD6" w:rsidP="005C7A2D">
                  <w:pPr>
                    <w:adjustRightInd w:val="0"/>
                    <w:snapToGrid w:val="0"/>
                  </w:pPr>
                  <w:r>
                    <w:rPr>
                      <w:rFonts w:hint="eastAsia"/>
                      <w:sz w:val="24"/>
                    </w:rPr>
                    <w:t>N</w:t>
                  </w:r>
                </w:p>
              </w:txbxContent>
            </v:textbox>
          </v:shape>
        </w:pict>
      </w:r>
      <w:r>
        <w:rPr>
          <w:noProof/>
        </w:rPr>
        <w:pict>
          <v:shape id="_x0000_s1031" type="#_x0000_t202" style="position:absolute;left:0;text-align:left;margin-left:210pt;margin-top:71.25pt;width:18.75pt;height:18.75pt;z-index:251664384" filled="f" stroked="f">
            <v:textbox>
              <w:txbxContent>
                <w:p w:rsidR="000C4DD6" w:rsidRDefault="000C4DD6" w:rsidP="005C7A2D">
                  <w:pPr>
                    <w:adjustRightInd w:val="0"/>
                    <w:snapToGrid w:val="0"/>
                  </w:pPr>
                  <w:r>
                    <w:rPr>
                      <w:rFonts w:hint="eastAsia"/>
                      <w:sz w:val="24"/>
                    </w:rPr>
                    <w:t>N</w:t>
                  </w:r>
                </w:p>
              </w:txbxContent>
            </v:textbox>
          </v:shape>
        </w:pict>
      </w:r>
      <w:r>
        <w:rPr>
          <w:noProof/>
        </w:rPr>
        <w:pict>
          <v:shape id="_x0000_s1030" type="#_x0000_t202" style="position:absolute;left:0;text-align:left;margin-left:136.5pt;margin-top:71.25pt;width:18.75pt;height:18.75pt;z-index:251663360" filled="f" stroked="f">
            <v:textbox>
              <w:txbxContent>
                <w:p w:rsidR="000C4DD6" w:rsidRDefault="000C4DD6" w:rsidP="005C7A2D">
                  <w:pPr>
                    <w:adjustRightInd w:val="0"/>
                    <w:snapToGrid w:val="0"/>
                  </w:pPr>
                  <w:r>
                    <w:rPr>
                      <w:rFonts w:hint="eastAsia"/>
                      <w:sz w:val="24"/>
                    </w:rPr>
                    <w:t>N</w:t>
                  </w:r>
                </w:p>
              </w:txbxContent>
            </v:textbox>
          </v:shape>
        </w:pict>
      </w:r>
      <w:r>
        <w:rPr>
          <w:noProof/>
        </w:rPr>
        <w:pict>
          <v:shape id="_x0000_s1029" type="#_x0000_t202" style="position:absolute;left:0;text-align:left;margin-left:105.75pt;margin-top:59.25pt;width:18.75pt;height:18.75pt;z-index:251662336" filled="f" stroked="f">
            <v:textbox>
              <w:txbxContent>
                <w:p w:rsidR="000C4DD6" w:rsidRDefault="000C4DD6" w:rsidP="005C7A2D">
                  <w:pPr>
                    <w:adjustRightInd w:val="0"/>
                    <w:snapToGrid w:val="0"/>
                  </w:pPr>
                  <w:r>
                    <w:rPr>
                      <w:rFonts w:hint="eastAsia"/>
                      <w:sz w:val="24"/>
                    </w:rPr>
                    <w:t>N</w:t>
                  </w:r>
                </w:p>
              </w:txbxContent>
            </v:textbox>
          </v:shape>
        </w:pict>
      </w:r>
      <w:r>
        <w:rPr>
          <w:noProof/>
        </w:rPr>
        <w:pict>
          <v:shape id="_x0000_s1028" type="#_x0000_t202" style="position:absolute;left:0;text-align:left;margin-left:210pt;margin-top:21pt;width:18.75pt;height:24.75pt;z-index:251661312" filled="f" stroked="f">
            <v:textbox>
              <w:txbxContent>
                <w:p w:rsidR="000C4DD6" w:rsidRDefault="000C4DD6" w:rsidP="005C7A2D">
                  <w:r>
                    <w:rPr>
                      <w:rFonts w:hint="eastAsia"/>
                    </w:rPr>
                    <w:t>1</w:t>
                  </w:r>
                </w:p>
              </w:txbxContent>
            </v:textbox>
          </v:shape>
        </w:pict>
      </w:r>
      <w:r>
        <w:rPr>
          <w:noProof/>
        </w:rPr>
        <w:pict>
          <v:shape id="_x0000_s1027" type="#_x0000_t202" style="position:absolute;left:0;text-align:left;margin-left:135pt;margin-top:24.75pt;width:18.75pt;height:24.75pt;z-index:251660288" filled="f" stroked="f">
            <v:textbox>
              <w:txbxContent>
                <w:p w:rsidR="000C4DD6" w:rsidRDefault="000C4DD6" w:rsidP="005C7A2D">
                  <w:r>
                    <w:rPr>
                      <w:rFonts w:hint="eastAsia"/>
                    </w:rPr>
                    <w:t>1</w:t>
                  </w:r>
                </w:p>
              </w:txbxContent>
            </v:textbox>
          </v:shape>
        </w:pict>
      </w:r>
      <w:r w:rsidR="005C7A2D">
        <w:rPr>
          <w:noProof/>
        </w:rPr>
        <w:drawing>
          <wp:inline distT="0" distB="0" distL="0" distR="0">
            <wp:extent cx="4048125" cy="12477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1585B" w:rsidRPr="0011585B" w:rsidRDefault="0011585B" w:rsidP="0011585B">
      <w:pPr>
        <w:pStyle w:val="a5"/>
        <w:spacing w:before="93"/>
      </w:pPr>
    </w:p>
    <w:p w:rsidR="0001494B" w:rsidRDefault="0001494B" w:rsidP="005C2A3D">
      <w:pPr>
        <w:pStyle w:val="o2"/>
      </w:pPr>
      <w:r>
        <w:rPr>
          <w:rFonts w:hint="eastAsia"/>
        </w:rPr>
        <w:t>观众</w:t>
      </w:r>
    </w:p>
    <w:p w:rsidR="0027214F" w:rsidRPr="0027214F" w:rsidRDefault="0027214F" w:rsidP="0027214F">
      <w:pPr>
        <w:pStyle w:val="a5"/>
        <w:spacing w:before="93"/>
      </w:pPr>
      <w:r>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5"/>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lastRenderedPageBreak/>
        <w:t>网真</w:t>
      </w:r>
      <w:r w:rsidR="00767080">
        <w:rPr>
          <w:rFonts w:hint="eastAsia"/>
        </w:rPr>
        <w:t>点</w:t>
      </w:r>
    </w:p>
    <w:p w:rsidR="00767080" w:rsidRPr="00767080" w:rsidRDefault="00767080" w:rsidP="00767080">
      <w:pPr>
        <w:pStyle w:val="a5"/>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5"/>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5"/>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5"/>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5"/>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5"/>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5"/>
        <w:spacing w:before="93"/>
      </w:pPr>
      <w:r>
        <w:rPr>
          <w:rFonts w:hint="eastAsia"/>
        </w:rPr>
        <w:t>说明：</w:t>
      </w:r>
    </w:p>
    <w:p w:rsidR="00C861C8" w:rsidRDefault="00C861C8" w:rsidP="00D50569">
      <w:pPr>
        <w:pStyle w:val="a5"/>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5"/>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5"/>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5"/>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5"/>
        <w:spacing w:before="93"/>
      </w:pPr>
      <w:r>
        <w:rPr>
          <w:rFonts w:hint="eastAsia"/>
        </w:rPr>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5"/>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5"/>
        <w:spacing w:before="93"/>
      </w:pPr>
      <w:r>
        <w:rPr>
          <w:rFonts w:hint="eastAsia"/>
        </w:rPr>
        <w:lastRenderedPageBreak/>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5"/>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5"/>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5"/>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5"/>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5"/>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5"/>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5"/>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5"/>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5"/>
        <w:spacing w:before="93"/>
      </w:pPr>
      <w:r>
        <w:rPr>
          <w:rFonts w:hint="eastAsia"/>
        </w:rPr>
        <w:t>原则是先收取长周期碎片费用，然后立即转换成长周期。</w:t>
      </w:r>
    </w:p>
    <w:p w:rsidR="00474E84" w:rsidRDefault="00474E84" w:rsidP="00DA080D">
      <w:pPr>
        <w:pStyle w:val="a5"/>
        <w:spacing w:before="93"/>
      </w:pPr>
      <w:r>
        <w:rPr>
          <w:rFonts w:hint="eastAsia"/>
        </w:rPr>
        <w:t>碎片长度由短周期结束开始，至长周期结束计算。</w:t>
      </w:r>
    </w:p>
    <w:p w:rsidR="00AE448E" w:rsidRDefault="00DA080D" w:rsidP="005C2A3D">
      <w:pPr>
        <w:pStyle w:val="o3"/>
      </w:pPr>
      <w:r>
        <w:t>包</w:t>
      </w:r>
      <w:r>
        <w:rPr>
          <w:rFonts w:hint="eastAsia"/>
        </w:rPr>
        <w:t>X</w:t>
      </w:r>
      <w:r>
        <w:sym w:font="Wingdings" w:char="F0E0"/>
      </w:r>
      <w:r>
        <w:rPr>
          <w:rFonts w:hint="eastAsia"/>
        </w:rPr>
        <w:t>计时</w:t>
      </w:r>
    </w:p>
    <w:p w:rsidR="00DA080D" w:rsidRDefault="00DA080D" w:rsidP="00DA080D">
      <w:pPr>
        <w:pStyle w:val="a5"/>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5"/>
        <w:spacing w:before="93"/>
      </w:pPr>
      <w:r>
        <w:rPr>
          <w:rFonts w:hint="eastAsia"/>
        </w:rPr>
        <w:t>包长变包短（如包年变包月），也进行类似处理。</w:t>
      </w:r>
    </w:p>
    <w:p w:rsidR="00DA080D" w:rsidRPr="0024342F" w:rsidRDefault="00DA080D" w:rsidP="00DA080D">
      <w:pPr>
        <w:pStyle w:val="a5"/>
        <w:spacing w:before="93"/>
      </w:pPr>
    </w:p>
    <w:p w:rsidR="0001494B" w:rsidRDefault="0001494B" w:rsidP="00E71663">
      <w:pPr>
        <w:pStyle w:val="o1"/>
      </w:pPr>
      <w:r>
        <w:lastRenderedPageBreak/>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5"/>
        <w:spacing w:before="93"/>
      </w:pPr>
    </w:p>
    <w:p w:rsidR="0027214F" w:rsidRDefault="0027214F" w:rsidP="005C2A3D">
      <w:pPr>
        <w:pStyle w:val="o3"/>
      </w:pPr>
      <w:r>
        <w:rPr>
          <w:rFonts w:hint="eastAsia"/>
        </w:rPr>
        <w:t>推流费</w:t>
      </w:r>
    </w:p>
    <w:p w:rsidR="002A2F76" w:rsidRDefault="002A2F76" w:rsidP="002A2F76">
      <w:pPr>
        <w:pStyle w:val="a5"/>
        <w:spacing w:before="93"/>
      </w:pPr>
      <w:r>
        <w:rPr>
          <w:rFonts w:hint="eastAsia"/>
        </w:rPr>
        <w:t>支持计费方式：计时，流量套餐。</w:t>
      </w:r>
    </w:p>
    <w:p w:rsidR="0027214F" w:rsidRDefault="0027214F" w:rsidP="0027214F">
      <w:pPr>
        <w:pStyle w:val="a5"/>
        <w:spacing w:before="93"/>
      </w:pPr>
      <w:r>
        <w:rPr>
          <w:rFonts w:hint="eastAsia"/>
        </w:rPr>
        <w:t>流属性可设置最高推流码流（此属性要依赖流服务器是否支持才能起作用）。</w:t>
      </w:r>
    </w:p>
    <w:p w:rsidR="0027214F" w:rsidRPr="0027214F" w:rsidRDefault="0027214F" w:rsidP="0027214F">
      <w:pPr>
        <w:pStyle w:val="a5"/>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5"/>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5"/>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5"/>
        <w:spacing w:before="93"/>
      </w:pPr>
      <w:r>
        <w:rPr>
          <w:rFonts w:hint="eastAsia"/>
        </w:rPr>
        <w:t>对于收费频道可指定观众可选择的付费模式。</w:t>
      </w:r>
    </w:p>
    <w:p w:rsidR="00226619" w:rsidRDefault="002A2F76" w:rsidP="00226619">
      <w:pPr>
        <w:pStyle w:val="a5"/>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5"/>
        <w:spacing w:before="93"/>
      </w:pPr>
      <w:r>
        <w:rPr>
          <w:rFonts w:hint="eastAsia"/>
        </w:rPr>
        <w:t>按总共被点播的时长向所属频道收费。</w:t>
      </w:r>
    </w:p>
    <w:p w:rsidR="002A2F76" w:rsidRDefault="002A2F76" w:rsidP="00226619">
      <w:pPr>
        <w:pStyle w:val="a5"/>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5"/>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5"/>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lastRenderedPageBreak/>
        <w:t>观看录像</w:t>
      </w:r>
    </w:p>
    <w:p w:rsidR="001F626B" w:rsidRDefault="001F626B" w:rsidP="001F626B">
      <w:pPr>
        <w:pStyle w:val="a5"/>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5"/>
        <w:spacing w:before="93"/>
      </w:pPr>
      <w:r>
        <w:t>可用余额</w:t>
      </w:r>
      <w:r>
        <w:rPr>
          <w:rFonts w:hint="eastAsia"/>
        </w:rPr>
        <w:t>=</w:t>
      </w:r>
      <w:r>
        <w:t>账号余额</w:t>
      </w:r>
      <w:r>
        <w:rPr>
          <w:rFonts w:hint="eastAsia"/>
        </w:rPr>
        <w:t>+</w:t>
      </w:r>
      <w:r>
        <w:t>信用额</w:t>
      </w:r>
    </w:p>
    <w:p w:rsidR="001B5324" w:rsidRDefault="001B5324" w:rsidP="001B5324">
      <w:pPr>
        <w:pStyle w:val="a5"/>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5"/>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5"/>
        <w:spacing w:before="93"/>
      </w:pPr>
      <w:r>
        <w:rPr>
          <w:rFonts w:hint="eastAsia"/>
        </w:rPr>
        <w:t>推流地址：</w:t>
      </w:r>
      <w:r>
        <w:rPr>
          <w:rFonts w:hint="eastAsia"/>
        </w:rPr>
        <w:t>tel.av365.cn(58.67.171.54)</w:t>
      </w:r>
    </w:p>
    <w:p w:rsidR="00EB0E91" w:rsidRDefault="00EB0E91" w:rsidP="00EB0E91">
      <w:pPr>
        <w:pStyle w:val="a5"/>
        <w:spacing w:before="93"/>
      </w:pPr>
      <w:r>
        <w:rPr>
          <w:rFonts w:hint="eastAsia"/>
        </w:rPr>
        <w:t>收流服务器在收到推流时，询问授权服务器，获得授权后才接受推流。</w:t>
      </w:r>
    </w:p>
    <w:p w:rsidR="00EB0E91" w:rsidRDefault="00EB0E91" w:rsidP="00EB0E91">
      <w:pPr>
        <w:pStyle w:val="a5"/>
        <w:spacing w:before="93"/>
      </w:pPr>
      <w:r>
        <w:rPr>
          <w:rFonts w:hint="eastAsia"/>
        </w:rPr>
        <w:t>推送</w:t>
      </w:r>
      <w:r>
        <w:rPr>
          <w:rFonts w:hint="eastAsia"/>
        </w:rPr>
        <w:t>URL</w:t>
      </w:r>
      <w:r>
        <w:rPr>
          <w:rFonts w:hint="eastAsia"/>
        </w:rPr>
        <w:t>格式：</w:t>
      </w:r>
    </w:p>
    <w:p w:rsidR="00EB0E91" w:rsidRDefault="00EB0E91" w:rsidP="00EB0E91">
      <w:pPr>
        <w:pStyle w:val="a5"/>
        <w:spacing w:before="93"/>
      </w:pPr>
      <w:r>
        <w:rPr>
          <w:rFonts w:hint="eastAsia"/>
        </w:rPr>
        <w:t>rtmp://&lt;server url&gt;/&lt;app&gt;/&lt;stream&gt;?key=&lt;streamKey&gt;</w:t>
      </w:r>
    </w:p>
    <w:p w:rsidR="00EB0E91" w:rsidRDefault="00EB0E91" w:rsidP="00EB0E91">
      <w:pPr>
        <w:pStyle w:val="a5"/>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5"/>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5"/>
        <w:spacing w:before="93"/>
      </w:pPr>
      <w:r>
        <w:rPr>
          <w:rFonts w:hint="eastAsia"/>
        </w:rPr>
        <w:t>祥细请参考：《流服务器与前台服务通信协议》</w:t>
      </w:r>
    </w:p>
    <w:p w:rsidR="00EB0E91" w:rsidRDefault="00EB0E91" w:rsidP="005C2A3D">
      <w:pPr>
        <w:pStyle w:val="o3"/>
      </w:pPr>
      <w:r>
        <w:rPr>
          <w:rFonts w:hint="eastAsia"/>
        </w:rPr>
        <w:t>防非授权拉流</w:t>
      </w:r>
    </w:p>
    <w:p w:rsidR="00F62A2F" w:rsidRDefault="00F62A2F" w:rsidP="00EB0E91">
      <w:pPr>
        <w:pStyle w:val="a5"/>
        <w:spacing w:before="93"/>
      </w:pPr>
      <w:r>
        <w:rPr>
          <w:rFonts w:hint="eastAsia"/>
        </w:rPr>
        <w:t>CDN</w:t>
      </w:r>
      <w:r>
        <w:rPr>
          <w:rFonts w:hint="eastAsia"/>
        </w:rPr>
        <w:t>拉流地址：</w:t>
      </w:r>
      <w:r>
        <w:rPr>
          <w:rFonts w:hint="eastAsia"/>
        </w:rPr>
        <w:t>cdn.video-box.cn</w:t>
      </w:r>
    </w:p>
    <w:p w:rsidR="00EB0E91" w:rsidRDefault="00EB0E91" w:rsidP="00EB0E91">
      <w:pPr>
        <w:pStyle w:val="a5"/>
        <w:spacing w:before="93"/>
      </w:pPr>
      <w:r>
        <w:t>采用</w:t>
      </w:r>
      <w:r>
        <w:t>CDN</w:t>
      </w:r>
      <w:r>
        <w:t>时间戳防盗链</w:t>
      </w:r>
    </w:p>
    <w:p w:rsidR="00EB0E91" w:rsidRDefault="00EB0E91" w:rsidP="00EB0E91">
      <w:pPr>
        <w:pStyle w:val="a5"/>
        <w:spacing w:before="93"/>
      </w:pPr>
      <w:r>
        <w:rPr>
          <w:rFonts w:hint="eastAsia"/>
        </w:rPr>
        <w:t>客户端收流方式：</w:t>
      </w:r>
    </w:p>
    <w:p w:rsidR="00EB0E91" w:rsidRDefault="00EB0E91" w:rsidP="00A97AEC">
      <w:pPr>
        <w:pStyle w:val="Source"/>
      </w:pPr>
      <w:r>
        <w:rPr>
          <w:rFonts w:hint="eastAsia"/>
        </w:rPr>
        <w:lastRenderedPageBreak/>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5"/>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5"/>
        <w:spacing w:before="93"/>
      </w:pPr>
      <w:r>
        <w:rPr>
          <w:rFonts w:hint="eastAsia"/>
        </w:rPr>
        <w:t>cdnkey=taoli357</w:t>
      </w:r>
    </w:p>
    <w:p w:rsidR="004C725D" w:rsidRDefault="004C725D" w:rsidP="00EB0E91">
      <w:pPr>
        <w:pStyle w:val="a5"/>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5"/>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5"/>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5"/>
        <w:spacing w:before="93"/>
      </w:pPr>
    </w:p>
    <w:p w:rsidR="00B94013" w:rsidRDefault="00B94013" w:rsidP="00EB0E91">
      <w:pPr>
        <w:pStyle w:val="a5"/>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5"/>
        <w:spacing w:before="93"/>
      </w:pPr>
      <w:r>
        <w:t>点播</w:t>
      </w:r>
      <w:r>
        <w:t>CDN</w:t>
      </w:r>
      <w:r>
        <w:t>拉流地址</w:t>
      </w:r>
      <w:r>
        <w:rPr>
          <w:rFonts w:hint="eastAsia"/>
        </w:rPr>
        <w:t>：</w:t>
      </w:r>
      <w:r>
        <w:rPr>
          <w:rFonts w:hint="eastAsia"/>
        </w:rPr>
        <w:t>c13.video-box.cn</w:t>
      </w:r>
    </w:p>
    <w:p w:rsidR="00F62A2F" w:rsidRDefault="00F62A2F" w:rsidP="00F62A2F">
      <w:pPr>
        <w:pStyle w:val="a5"/>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1" w:history="1">
        <w:r w:rsidRPr="00C444A1">
          <w:rPr>
            <w:rStyle w:val="ac"/>
            <w:rFonts w:hint="eastAsia"/>
          </w:rPr>
          <w:t>www.av365.cn</w:t>
        </w:r>
      </w:hyperlink>
      <w:r>
        <w:rPr>
          <w:rFonts w:hint="eastAsia"/>
        </w:rPr>
        <w:t>.</w:t>
      </w:r>
    </w:p>
    <w:p w:rsidR="00F62A2F" w:rsidRDefault="00F62A2F" w:rsidP="00F62A2F">
      <w:pPr>
        <w:pStyle w:val="a5"/>
        <w:spacing w:before="93"/>
      </w:pPr>
      <w:r>
        <w:rPr>
          <w:rFonts w:hint="eastAsia"/>
        </w:rPr>
        <w:t>HTTP</w:t>
      </w:r>
      <w:r>
        <w:rPr>
          <w:rFonts w:hint="eastAsia"/>
        </w:rPr>
        <w:t>点播平台默认缓存规则：</w:t>
      </w:r>
    </w:p>
    <w:p w:rsidR="00F62A2F" w:rsidRDefault="00F62A2F" w:rsidP="00F62A2F">
      <w:pPr>
        <w:pStyle w:val="a5"/>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5"/>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5"/>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5"/>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5"/>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5"/>
        <w:spacing w:before="93"/>
      </w:pPr>
      <w:r>
        <w:rPr>
          <w:rFonts w:hint="eastAsia"/>
        </w:rPr>
        <w:t>域名：</w:t>
      </w:r>
      <w:r>
        <w:rPr>
          <w:rFonts w:hint="eastAsia"/>
        </w:rPr>
        <w:t>c13.video-box.cn</w:t>
      </w:r>
    </w:p>
    <w:p w:rsidR="00345986" w:rsidRDefault="00345986" w:rsidP="00345986">
      <w:pPr>
        <w:pStyle w:val="a5"/>
        <w:spacing w:before="93"/>
      </w:pPr>
      <w:r>
        <w:rPr>
          <w:rFonts w:hint="eastAsia"/>
        </w:rPr>
        <w:t>时间戳防盗链：</w:t>
      </w:r>
    </w:p>
    <w:p w:rsidR="00345986" w:rsidRDefault="00345986" w:rsidP="00345986">
      <w:pPr>
        <w:pStyle w:val="a5"/>
        <w:spacing w:before="93"/>
      </w:pPr>
      <w:r>
        <w:t>cdnkey=taoli357</w:t>
      </w:r>
    </w:p>
    <w:p w:rsidR="00345986" w:rsidRDefault="00345986" w:rsidP="00345986">
      <w:pPr>
        <w:pStyle w:val="a5"/>
        <w:spacing w:before="93"/>
      </w:pPr>
      <w:r>
        <w:t>wsSecret=md5(cdnkey +uri+wsTime+wsKeepTime)</w:t>
      </w:r>
    </w:p>
    <w:p w:rsidR="00345986" w:rsidRDefault="00345986" w:rsidP="00345986">
      <w:pPr>
        <w:pStyle w:val="a5"/>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5"/>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lastRenderedPageBreak/>
        <w:t>数据表</w:t>
      </w:r>
    </w:p>
    <w:p w:rsidR="0086221C" w:rsidRDefault="00F3627F" w:rsidP="005C2A3D">
      <w:pPr>
        <w:pStyle w:val="o2"/>
      </w:pPr>
      <w:r>
        <w:rPr>
          <w:rFonts w:hint="eastAsia"/>
        </w:rPr>
        <w:t>数据字典 dictionary</w:t>
      </w:r>
    </w:p>
    <w:p w:rsidR="00F3627F" w:rsidRPr="00F3627F" w:rsidRDefault="00F3627F" w:rsidP="00F3627F">
      <w:pPr>
        <w:pStyle w:val="a5"/>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5"/>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5"/>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5"/>
        <w:spacing w:before="93"/>
      </w:pPr>
      <w:r>
        <w:t>推流</w:t>
      </w:r>
      <w:r>
        <w:rPr>
          <w:rFonts w:hint="eastAsia"/>
        </w:rPr>
        <w:t>：</w:t>
      </w:r>
      <w:r>
        <w:t>rtmp</w:t>
      </w:r>
      <w:r>
        <w:rPr>
          <w:rFonts w:hint="eastAsia"/>
        </w:rPr>
        <w:t>://58.67.171.55:8888/live/stream</w:t>
      </w:r>
    </w:p>
    <w:p w:rsidR="00AE221B" w:rsidRDefault="00AE221B" w:rsidP="00486A06">
      <w:pPr>
        <w:pStyle w:val="a5"/>
        <w:spacing w:before="93"/>
      </w:pPr>
      <w:r>
        <w:rPr>
          <w:rFonts w:hint="eastAsia"/>
        </w:rPr>
        <w:tab/>
      </w:r>
      <w:r>
        <w:rPr>
          <w:rFonts w:hint="eastAsia"/>
        </w:rPr>
        <w:tab/>
        <w:t>rtmp://push.av365.cn:8888/live/stream</w:t>
      </w:r>
    </w:p>
    <w:p w:rsidR="00AE221B" w:rsidRDefault="00AE221B" w:rsidP="00486A06">
      <w:pPr>
        <w:pStyle w:val="a5"/>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5"/>
        <w:spacing w:before="93"/>
      </w:pPr>
      <w:r>
        <w:rPr>
          <w:rFonts w:hint="eastAsia"/>
        </w:rPr>
        <w:tab/>
      </w:r>
      <w:r>
        <w:rPr>
          <w:rFonts w:hint="eastAsia"/>
        </w:rPr>
        <w:tab/>
        <w:t>rtmp://vt.av365.cn/live/stream</w:t>
      </w:r>
    </w:p>
    <w:p w:rsidR="00AE221B" w:rsidRDefault="00AE221B" w:rsidP="00486A06">
      <w:pPr>
        <w:pStyle w:val="a5"/>
        <w:spacing w:before="93"/>
      </w:pPr>
      <w:r>
        <w:rPr>
          <w:rFonts w:hint="eastAsia"/>
        </w:rPr>
        <w:lastRenderedPageBreak/>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5"/>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5"/>
        <w:spacing w:before="93"/>
      </w:pPr>
      <w:r>
        <w:t>推流</w:t>
      </w:r>
      <w:r>
        <w:rPr>
          <w:rFonts w:hint="eastAsia"/>
        </w:rPr>
        <w:t>：</w:t>
      </w:r>
      <w:r>
        <w:t>rtmp://14298.lsspublish.aodianyun.com/customer1/stream</w:t>
      </w:r>
    </w:p>
    <w:p w:rsidR="00AE221B" w:rsidRDefault="00AE221B" w:rsidP="00AE221B">
      <w:pPr>
        <w:pStyle w:val="a5"/>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5"/>
        <w:spacing w:before="93"/>
      </w:pPr>
      <w:r>
        <w:t>rtmp</w:t>
      </w:r>
      <w:r>
        <w:rPr>
          <w:rFonts w:hint="eastAsia"/>
        </w:rPr>
        <w:t>播放：</w:t>
      </w:r>
      <w:r>
        <w:t>rtmp://14298.lssplay.aodianyun.com/customer1/stream</w:t>
      </w:r>
    </w:p>
    <w:p w:rsidR="00AE221B" w:rsidRDefault="00AE221B" w:rsidP="00AE221B">
      <w:pPr>
        <w:pStyle w:val="a5"/>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5"/>
        <w:spacing w:before="93"/>
      </w:pPr>
      <w:r>
        <w:t>HLS</w:t>
      </w:r>
      <w:r>
        <w:t>播放</w:t>
      </w:r>
      <w:r>
        <w:rPr>
          <w:rFonts w:hint="eastAsia"/>
        </w:rPr>
        <w:t>：</w:t>
      </w:r>
      <w:r w:rsidRPr="00AE221B">
        <w:t>http://14298.hlsplay.aodianyun.com/customer1/stream.m3u8</w:t>
      </w:r>
      <w:r>
        <w:t>’</w:t>
      </w:r>
    </w:p>
    <w:p w:rsidR="00AE221B" w:rsidRDefault="00AE221B" w:rsidP="00AE221B">
      <w:pPr>
        <w:pStyle w:val="a5"/>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9"/>
        <w:tblW w:w="0" w:type="auto"/>
        <w:tblLook w:val="04A0"/>
      </w:tblPr>
      <w:tblGrid>
        <w:gridCol w:w="1526"/>
        <w:gridCol w:w="1417"/>
        <w:gridCol w:w="5579"/>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5"/>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5"/>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5"/>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5"/>
        <w:spacing w:before="93"/>
      </w:pPr>
      <w:r>
        <w:rPr>
          <w:rFonts w:hint="eastAsia"/>
        </w:rPr>
        <w:t>%secret</w:t>
      </w:r>
      <w:r>
        <w:rPr>
          <w:rFonts w:hint="eastAsia"/>
        </w:rPr>
        <w:t>：防盗链加密串。在输出到播放页面时生成。</w:t>
      </w:r>
    </w:p>
    <w:p w:rsidR="004E7902" w:rsidRDefault="004E7902" w:rsidP="004E7902">
      <w:pPr>
        <w:pStyle w:val="a5"/>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5"/>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5"/>
        <w:spacing w:before="93"/>
      </w:pPr>
      <w:r>
        <w:rPr>
          <w:rFonts w:hint="eastAsia"/>
        </w:rPr>
        <w:lastRenderedPageBreak/>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5"/>
        <w:spacing w:before="93"/>
      </w:pPr>
      <w:r>
        <w:rPr>
          <w:rFonts w:hint="eastAsia"/>
        </w:rPr>
        <w:t>uri</w:t>
      </w:r>
      <w:r>
        <w:rPr>
          <w:rFonts w:hint="eastAsia"/>
        </w:rPr>
        <w:t>：</w:t>
      </w:r>
      <w:r>
        <w:rPr>
          <w:rFonts w:hint="eastAsia"/>
        </w:rPr>
        <w:t>url</w:t>
      </w:r>
      <w:r>
        <w:rPr>
          <w:rFonts w:hint="eastAsia"/>
        </w:rPr>
        <w:t>中出去域名的部分。如：</w:t>
      </w:r>
      <w:hyperlink r:id="rId15" w:history="1">
        <w:r w:rsidRPr="00797947">
          <w:rPr>
            <w:rStyle w:val="ac"/>
            <w:rFonts w:hint="eastAsia"/>
          </w:rPr>
          <w:t>http://cdn.video-box.cn/live/mystream</w:t>
        </w:r>
      </w:hyperlink>
      <w:r>
        <w:rPr>
          <w:rFonts w:hint="eastAsia"/>
        </w:rPr>
        <w:t>?...</w:t>
      </w:r>
    </w:p>
    <w:p w:rsidR="00B378F7" w:rsidRDefault="00B378F7" w:rsidP="004E7902">
      <w:pPr>
        <w:pStyle w:val="a5"/>
        <w:spacing w:before="93"/>
      </w:pPr>
      <w:r>
        <w:rPr>
          <w:rFonts w:hint="eastAsia"/>
        </w:rPr>
        <w:tab/>
        <w:t>uri=</w:t>
      </w:r>
      <w:r w:rsidRPr="00B378F7">
        <w:rPr>
          <w:rFonts w:hint="eastAsia"/>
        </w:rPr>
        <w:t>/live/mystream</w:t>
      </w:r>
    </w:p>
    <w:p w:rsidR="0070360B" w:rsidRDefault="0070360B" w:rsidP="004E7902">
      <w:pPr>
        <w:pStyle w:val="a5"/>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5"/>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5"/>
        <w:spacing w:before="93"/>
      </w:pPr>
      <w:r w:rsidRPr="00803AE2">
        <w:t>{"junior":{"maxStream":1,"maxChannel":1,"viewersPerChannel":10}, "normal":{"maxStream":10,"maxChannel":50,"viewersPerChannel":0}, "senior":{}}</w:t>
      </w:r>
    </w:p>
    <w:p w:rsidR="00803AE2" w:rsidRDefault="00803AE2" w:rsidP="003D5D56">
      <w:pPr>
        <w:pStyle w:val="a5"/>
        <w:spacing w:before="93"/>
      </w:pPr>
      <w:r w:rsidRPr="00803AE2">
        <w:t>maxStream</w:t>
      </w:r>
      <w:r>
        <w:rPr>
          <w:rFonts w:hint="eastAsia"/>
        </w:rPr>
        <w:t>：</w:t>
      </w:r>
      <w:r>
        <w:t>可最多开设的推流数</w:t>
      </w:r>
    </w:p>
    <w:p w:rsidR="00803AE2" w:rsidRDefault="00803AE2" w:rsidP="003D5D56">
      <w:pPr>
        <w:pStyle w:val="a5"/>
        <w:spacing w:before="93"/>
      </w:pPr>
      <w:r w:rsidRPr="00803AE2">
        <w:t>maxChannel</w:t>
      </w:r>
      <w:r>
        <w:rPr>
          <w:rFonts w:hint="eastAsia"/>
        </w:rPr>
        <w:t>：</w:t>
      </w:r>
      <w:r>
        <w:t>可最多开设的频道数</w:t>
      </w:r>
    </w:p>
    <w:p w:rsidR="00803AE2" w:rsidRDefault="00803AE2" w:rsidP="003D5D56">
      <w:pPr>
        <w:pStyle w:val="a5"/>
        <w:spacing w:before="93"/>
      </w:pPr>
      <w:r w:rsidRPr="00803AE2">
        <w:t>viewersPerChannel</w:t>
      </w:r>
      <w:r>
        <w:rPr>
          <w:rFonts w:hint="eastAsia"/>
        </w:rPr>
        <w:t>：</w:t>
      </w:r>
      <w:r>
        <w:t>每频道最大观众人数</w:t>
      </w:r>
    </w:p>
    <w:p w:rsidR="00803AE2" w:rsidRDefault="00803AE2" w:rsidP="003D5D56">
      <w:pPr>
        <w:pStyle w:val="a5"/>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5"/>
        <w:spacing w:before="93"/>
      </w:pPr>
      <w:r>
        <w:rPr>
          <w:rFonts w:hint="eastAsia"/>
        </w:rPr>
        <w:t>category: pushServer, ditem: list</w:t>
      </w:r>
    </w:p>
    <w:p w:rsidR="000137F3" w:rsidRDefault="000137F3" w:rsidP="000137F3">
      <w:pPr>
        <w:pStyle w:val="a5"/>
        <w:spacing w:before="93"/>
      </w:pPr>
      <w:r>
        <w:rPr>
          <w:rFonts w:hint="eastAsia"/>
        </w:rPr>
        <w:t>attr</w:t>
      </w:r>
      <w:r>
        <w:rPr>
          <w:rFonts w:hint="eastAsia"/>
        </w:rPr>
        <w:t>字段以</w:t>
      </w:r>
      <w:r>
        <w:rPr>
          <w:rFonts w:hint="eastAsia"/>
        </w:rPr>
        <w:t>Json</w:t>
      </w:r>
      <w:r>
        <w:rPr>
          <w:rFonts w:hint="eastAsia"/>
        </w:rPr>
        <w:t>记录收流服务器数组。</w:t>
      </w:r>
    </w:p>
    <w:tbl>
      <w:tblPr>
        <w:tblStyle w:val="a9"/>
        <w:tblW w:w="0" w:type="auto"/>
        <w:tblLook w:val="04A0"/>
      </w:tblPr>
      <w:tblGrid>
        <w:gridCol w:w="1526"/>
        <w:gridCol w:w="1417"/>
        <w:gridCol w:w="557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5"/>
        <w:spacing w:before="93"/>
      </w:pPr>
      <w:r>
        <w:rPr>
          <w:rFonts w:hint="eastAsia"/>
        </w:rPr>
        <w:t xml:space="preserve">category: </w:t>
      </w:r>
      <w:r w:rsidRPr="00E60EBB">
        <w:t>package</w:t>
      </w:r>
      <w:r>
        <w:rPr>
          <w:rFonts w:hint="eastAsia"/>
        </w:rPr>
        <w:t>, ditem: type</w:t>
      </w:r>
    </w:p>
    <w:p w:rsidR="00E60EBB" w:rsidRDefault="00E60EBB" w:rsidP="00E60EBB">
      <w:pPr>
        <w:pStyle w:val="a5"/>
        <w:spacing w:before="93"/>
      </w:pPr>
      <w:r>
        <w:rPr>
          <w:rFonts w:hint="eastAsia"/>
        </w:rPr>
        <w:t>此列表作为商品分类的子集：</w:t>
      </w:r>
      <w:r>
        <w:rPr>
          <w:rFonts w:hint="eastAsia"/>
        </w:rPr>
        <w:t>goods.category</w:t>
      </w:r>
    </w:p>
    <w:p w:rsidR="00E60EBB" w:rsidRDefault="00E60EBB" w:rsidP="00E60EBB">
      <w:pPr>
        <w:pStyle w:val="a5"/>
        <w:spacing w:before="93"/>
      </w:pPr>
      <w:r>
        <w:rPr>
          <w:rFonts w:hint="eastAsia"/>
        </w:rPr>
        <w:t>消费套餐表的类型字段应用这些值：</w:t>
      </w:r>
      <w:r>
        <w:rPr>
          <w:rFonts w:hint="eastAsia"/>
        </w:rPr>
        <w:t>package.type</w:t>
      </w:r>
    </w:p>
    <w:p w:rsidR="00E60EBB" w:rsidRDefault="00E60EBB" w:rsidP="00E60EBB">
      <w:pPr>
        <w:pStyle w:val="a5"/>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9"/>
        <w:tblW w:w="0" w:type="auto"/>
        <w:tblLook w:val="04A0"/>
      </w:tblPr>
      <w:tblGrid>
        <w:gridCol w:w="1526"/>
        <w:gridCol w:w="1417"/>
        <w:gridCol w:w="5579"/>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lastRenderedPageBreak/>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Pr="000137F3" w:rsidRDefault="00E60EBB" w:rsidP="00A97AEC">
      <w:pPr>
        <w:pStyle w:val="Source"/>
      </w:pPr>
    </w:p>
    <w:p w:rsidR="004B6D5B" w:rsidRDefault="00FE7319" w:rsidP="005C2A3D">
      <w:pPr>
        <w:pStyle w:val="o2"/>
      </w:pPr>
      <w:r>
        <w:t>视频源</w:t>
      </w:r>
      <w:r>
        <w:rPr>
          <w:rFonts w:hint="eastAsia"/>
        </w:rPr>
        <w:t xml:space="preserve"> stream</w:t>
      </w:r>
    </w:p>
    <w:p w:rsidR="003E34F5" w:rsidRDefault="00FE7319" w:rsidP="00FE7319">
      <w:pPr>
        <w:pStyle w:val="a5"/>
        <w:spacing w:before="93"/>
      </w:pPr>
      <w:r>
        <w:rPr>
          <w:rFonts w:hint="eastAsia"/>
        </w:rPr>
        <w:t>记录视频源的属性，供频道及计费使用。</w:t>
      </w:r>
    </w:p>
    <w:p w:rsidR="00FE7319" w:rsidRDefault="00863074" w:rsidP="00FE7319">
      <w:r>
        <w:rPr>
          <w:noProof/>
        </w:rPr>
        <w:drawing>
          <wp:inline distT="0" distB="0" distL="0" distR="0">
            <wp:extent cx="5248275" cy="2514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A6371F" w:rsidRDefault="00DC0F88" w:rsidP="00680817">
      <w:pPr>
        <w:pStyle w:val="a5"/>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5"/>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5"/>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07513C" w:rsidRDefault="0007513C" w:rsidP="005C2A3D">
      <w:pPr>
        <w:pStyle w:val="o3"/>
      </w:pPr>
      <w:r>
        <w:rPr>
          <w:rFonts w:hint="eastAsia"/>
        </w:rPr>
        <w:t>charge</w:t>
      </w:r>
      <w:r w:rsidR="00BE4EFB">
        <w:rPr>
          <w:rFonts w:hint="eastAsia"/>
        </w:rPr>
        <w:t>属性</w:t>
      </w:r>
    </w:p>
    <w:tbl>
      <w:tblPr>
        <w:tblStyle w:val="a9"/>
        <w:tblW w:w="0" w:type="auto"/>
        <w:tblLook w:val="04A0"/>
      </w:tblPr>
      <w:tblGrid>
        <w:gridCol w:w="1526"/>
        <w:gridCol w:w="1417"/>
        <w:gridCol w:w="5579"/>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BE4EFB" w:rsidRDefault="00BE4EFB" w:rsidP="005C2A3D">
      <w:pPr>
        <w:pStyle w:val="o3"/>
      </w:pPr>
      <w:r>
        <w:rPr>
          <w:rFonts w:hint="eastAsia"/>
        </w:rPr>
        <w:t>推送平台配置</w:t>
      </w:r>
    </w:p>
    <w:p w:rsidR="00BE4EFB" w:rsidRPr="00BE4EFB" w:rsidRDefault="004E7902" w:rsidP="004E7902">
      <w:pPr>
        <w:pStyle w:val="a5"/>
        <w:spacing w:before="93"/>
      </w:pPr>
      <w:r>
        <w:t>可用推送平台及相关配置在数据字典表中</w:t>
      </w:r>
      <w:r>
        <w:rPr>
          <w:rFonts w:hint="eastAsia"/>
        </w:rPr>
        <w:t>。</w:t>
      </w:r>
      <w:r>
        <w:t>通过</w:t>
      </w:r>
      <w:r>
        <w:rPr>
          <w:rFonts w:hint="eastAsia"/>
        </w:rPr>
        <w:t>platform</w:t>
      </w:r>
      <w:r>
        <w:rPr>
          <w:rFonts w:hint="eastAsia"/>
        </w:rPr>
        <w:t>类进行操作。</w:t>
      </w:r>
    </w:p>
    <w:p w:rsidR="004B6D5B" w:rsidRDefault="00680817" w:rsidP="005C2A3D">
      <w:pPr>
        <w:pStyle w:val="o2"/>
      </w:pPr>
      <w:r>
        <w:t>活跃视频源</w:t>
      </w:r>
      <w:r>
        <w:rPr>
          <w:rFonts w:hint="eastAsia"/>
        </w:rPr>
        <w:t xml:space="preserve"> activestream</w:t>
      </w:r>
    </w:p>
    <w:p w:rsidR="00680817" w:rsidRDefault="00680817" w:rsidP="00680817">
      <w:pPr>
        <w:pStyle w:val="a5"/>
        <w:spacing w:before="93"/>
      </w:pPr>
      <w:r>
        <w:lastRenderedPageBreak/>
        <w:t>正在推流或推流结束正等待</w:t>
      </w:r>
      <w:r>
        <w:rPr>
          <w:rFonts w:hint="eastAsia"/>
        </w:rPr>
        <w:t>平台</w:t>
      </w:r>
      <w:r>
        <w:t>计费程序清理的视频源</w:t>
      </w:r>
      <w:r>
        <w:rPr>
          <w:rFonts w:hint="eastAsia"/>
        </w:rPr>
        <w:t>。</w:t>
      </w:r>
      <w:r w:rsidR="00863074">
        <w:rPr>
          <w:rFonts w:hint="eastAsia"/>
        </w:rPr>
        <w:t>此表是推流计费的原始数据。数据来源：</w:t>
      </w:r>
    </w:p>
    <w:p w:rsidR="00863074" w:rsidRPr="00863074" w:rsidRDefault="00863074" w:rsidP="005C2A3D">
      <w:pPr>
        <w:pStyle w:val="o3"/>
        <w:rPr>
          <w:rStyle w:val="aa"/>
        </w:rPr>
      </w:pPr>
      <w:r w:rsidRPr="00863074">
        <w:rPr>
          <w:rStyle w:val="aa"/>
        </w:rPr>
        <w:t>桃李平台：</w:t>
      </w:r>
    </w:p>
    <w:p w:rsidR="00863074" w:rsidRDefault="002F6F6B" w:rsidP="00680817">
      <w:pPr>
        <w:pStyle w:val="a5"/>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2F6F6B" w:rsidRDefault="002F6F6B" w:rsidP="00680817">
      <w:pPr>
        <w:pStyle w:val="a5"/>
        <w:spacing w:before="93"/>
      </w:pPr>
      <w:r>
        <w:t>结束推流时</w:t>
      </w:r>
      <w:r>
        <w:rPr>
          <w:rFonts w:hint="eastAsia"/>
        </w:rPr>
        <w:t>：</w:t>
      </w:r>
      <w:r>
        <w:t>桃李平台向</w:t>
      </w:r>
      <w:r>
        <w:t>YWZ</w:t>
      </w:r>
      <w:r>
        <w:t>平台发送推流结束消息</w:t>
      </w:r>
      <w:r>
        <w:rPr>
          <w:rFonts w:hint="eastAsia"/>
        </w:rPr>
        <w:t>。</w:t>
      </w:r>
      <w:r>
        <w:t>把记录状态设为非活跃</w:t>
      </w:r>
      <w:r w:rsidR="00A63916">
        <w:rPr>
          <w:rFonts w:hint="eastAsia"/>
        </w:rPr>
        <w:t>isactive=</w:t>
      </w:r>
      <w:r w:rsidR="00A63916">
        <w:t>’</w:t>
      </w:r>
      <w:r w:rsidR="00A63916">
        <w:rPr>
          <w:rFonts w:hint="eastAsia"/>
        </w:rPr>
        <w:t>false</w:t>
      </w:r>
      <w:r w:rsidR="00A63916">
        <w:t>’</w:t>
      </w:r>
      <w:r>
        <w:rPr>
          <w:rFonts w:hint="eastAsia"/>
        </w:rPr>
        <w:t>。</w:t>
      </w:r>
    </w:p>
    <w:p w:rsidR="002F6F6B" w:rsidRDefault="002F6F6B" w:rsidP="00680817">
      <w:pPr>
        <w:pStyle w:val="a5"/>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2F6F6B" w:rsidRPr="002F6F6B" w:rsidRDefault="002F6F6B" w:rsidP="005C2A3D">
      <w:pPr>
        <w:pStyle w:val="o3"/>
        <w:rPr>
          <w:rStyle w:val="aa"/>
        </w:rPr>
      </w:pPr>
      <w:r w:rsidRPr="002F6F6B">
        <w:rPr>
          <w:rStyle w:val="aa"/>
          <w:rFonts w:hint="eastAsia"/>
        </w:rPr>
        <w:t>奥点云平台：</w:t>
      </w:r>
    </w:p>
    <w:p w:rsidR="002F6F6B" w:rsidRDefault="00397D8C" w:rsidP="00680817">
      <w:pPr>
        <w:pStyle w:val="a5"/>
        <w:spacing w:before="93"/>
      </w:pPr>
      <w:r>
        <w:rPr>
          <w:rFonts w:hint="eastAsia"/>
        </w:rPr>
        <w:t>每</w:t>
      </w:r>
      <w:r>
        <w:rPr>
          <w:rFonts w:hint="eastAsia"/>
        </w:rPr>
        <w:t>2</w:t>
      </w:r>
      <w:r>
        <w:rPr>
          <w:rFonts w:hint="eastAsia"/>
        </w:rPr>
        <w:t>分钟</w:t>
      </w:r>
      <w:r w:rsidR="002F6F6B">
        <w:rPr>
          <w:rFonts w:hint="eastAsia"/>
        </w:rPr>
        <w:t>扫描</w:t>
      </w:r>
      <w:r w:rsidR="002F6F6B">
        <w:rPr>
          <w:rFonts w:hint="eastAsia"/>
        </w:rPr>
        <w:t>stream</w:t>
      </w:r>
      <w:r w:rsidR="00A63916">
        <w:rPr>
          <w:rFonts w:hint="eastAsia"/>
        </w:rPr>
        <w:t>表相关记录，</w:t>
      </w:r>
      <w:r>
        <w:rPr>
          <w:rFonts w:hint="eastAsia"/>
        </w:rPr>
        <w:t>向奥点云查询流的状态。并根据查询结果更新</w:t>
      </w:r>
      <w:r>
        <w:rPr>
          <w:rFonts w:hint="eastAsia"/>
        </w:rPr>
        <w:t>isactiv</w:t>
      </w:r>
      <w:r w:rsidR="002A5AC7">
        <w:rPr>
          <w:rFonts w:hint="eastAsia"/>
        </w:rPr>
        <w:t>e</w:t>
      </w:r>
      <w:r>
        <w:rPr>
          <w:rFonts w:hint="eastAsia"/>
        </w:rPr>
        <w:t>以及</w:t>
      </w:r>
      <w:r>
        <w:rPr>
          <w:rFonts w:hint="eastAsia"/>
        </w:rPr>
        <w:t>begintime</w:t>
      </w:r>
      <w:r>
        <w:rPr>
          <w:rFonts w:hint="eastAsia"/>
        </w:rPr>
        <w:t>和</w:t>
      </w:r>
      <w:r>
        <w:rPr>
          <w:rFonts w:hint="eastAsia"/>
        </w:rPr>
        <w:t>activetime</w:t>
      </w:r>
      <w:r>
        <w:rPr>
          <w:rFonts w:hint="eastAsia"/>
        </w:rPr>
        <w:t>。</w:t>
      </w:r>
    </w:p>
    <w:p w:rsidR="00680817" w:rsidRDefault="00CA1657" w:rsidP="00680817">
      <w:r>
        <w:rPr>
          <w:noProof/>
        </w:rPr>
        <w:drawing>
          <wp:inline distT="0" distB="0" distL="0" distR="0">
            <wp:extent cx="5274310" cy="2826513"/>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2826513"/>
                    </a:xfrm>
                    <a:prstGeom prst="rect">
                      <a:avLst/>
                    </a:prstGeom>
                    <a:noFill/>
                    <a:ln w="9525">
                      <a:noFill/>
                      <a:miter lim="800000"/>
                      <a:headEnd/>
                      <a:tailEnd/>
                    </a:ln>
                  </pic:spPr>
                </pic:pic>
              </a:graphicData>
            </a:graphic>
          </wp:inline>
        </w:drawing>
      </w:r>
    </w:p>
    <w:p w:rsidR="00680817" w:rsidRDefault="00680817" w:rsidP="00680817">
      <w:pPr>
        <w:pStyle w:val="a5"/>
        <w:spacing w:before="93"/>
      </w:pPr>
      <w:r>
        <w:rPr>
          <w:rFonts w:hint="eastAsia"/>
        </w:rPr>
        <w:t>出现一个新的推流时增加一条记录。收到推流结束消息或</w:t>
      </w:r>
      <w:r w:rsidR="00A4724F">
        <w:rPr>
          <w:rFonts w:hint="eastAsia"/>
        </w:rPr>
        <w:t>查询到推流结束或超过一定时间间隔（默认</w:t>
      </w:r>
      <w:r w:rsidR="00A63916">
        <w:rPr>
          <w:rFonts w:hint="eastAsia"/>
        </w:rPr>
        <w:t>60</w:t>
      </w:r>
      <w:r w:rsidR="00A4724F">
        <w:rPr>
          <w:rFonts w:hint="eastAsia"/>
        </w:rPr>
        <w:t>分钟）没收到流活跃信号，则设</w:t>
      </w:r>
      <w:r w:rsidR="00A4724F">
        <w:rPr>
          <w:rFonts w:hint="eastAsia"/>
        </w:rPr>
        <w:t>isactive=</w:t>
      </w:r>
      <w:r w:rsidR="00A4724F">
        <w:t>’</w:t>
      </w:r>
      <w:r w:rsidR="00A4724F">
        <w:rPr>
          <w:rFonts w:hint="eastAsia"/>
        </w:rPr>
        <w:t>false</w:t>
      </w:r>
      <w:r w:rsidR="00A4724F">
        <w:t>’</w:t>
      </w:r>
      <w:r w:rsidR="00A4724F">
        <w:rPr>
          <w:rFonts w:hint="eastAsia"/>
        </w:rPr>
        <w:t>。</w:t>
      </w:r>
    </w:p>
    <w:p w:rsidR="001A3564" w:rsidRDefault="001A3564" w:rsidP="00680817">
      <w:pPr>
        <w:pStyle w:val="a5"/>
        <w:spacing w:before="93"/>
      </w:pPr>
      <w:r>
        <w:rPr>
          <w:rFonts w:hint="eastAsia"/>
        </w:rPr>
        <w:t>一个源</w:t>
      </w:r>
      <w:r w:rsidR="00003D7A">
        <w:rPr>
          <w:rFonts w:hint="eastAsia"/>
        </w:rPr>
        <w:t>在</w:t>
      </w:r>
      <w:r w:rsidR="00003D7A">
        <w:rPr>
          <w:rFonts w:hint="eastAsia"/>
        </w:rPr>
        <w:t>activestream</w:t>
      </w:r>
      <w:r w:rsidR="00003D7A">
        <w:rPr>
          <w:rFonts w:hint="eastAsia"/>
        </w:rPr>
        <w:t>中可能有多条记录，但</w:t>
      </w:r>
      <w:r>
        <w:rPr>
          <w:rFonts w:hint="eastAsia"/>
        </w:rPr>
        <w:t>同一时间</w:t>
      </w:r>
      <w:r w:rsidR="00003D7A">
        <w:rPr>
          <w:rFonts w:hint="eastAsia"/>
        </w:rPr>
        <w:t>最多</w:t>
      </w:r>
      <w:r>
        <w:rPr>
          <w:rFonts w:hint="eastAsia"/>
        </w:rPr>
        <w:t>只能有一条</w:t>
      </w:r>
      <w:r w:rsidR="00003D7A">
        <w:rPr>
          <w:rFonts w:hint="eastAsia"/>
        </w:rPr>
        <w:t>正在推流的记录。</w:t>
      </w:r>
    </w:p>
    <w:p w:rsidR="001A3564" w:rsidRDefault="001A3564" w:rsidP="00680817">
      <w:pPr>
        <w:pStyle w:val="a5"/>
        <w:spacing w:before="93"/>
      </w:pPr>
      <w:r>
        <w:rPr>
          <w:rFonts w:hint="eastAsia"/>
        </w:rPr>
        <w:t>播放器会定时检查</w:t>
      </w:r>
      <w:r w:rsidR="00003D7A">
        <w:rPr>
          <w:rFonts w:hint="eastAsia"/>
        </w:rPr>
        <w:t>本频道使用的</w:t>
      </w:r>
      <w:r w:rsidR="00003D7A">
        <w:rPr>
          <w:rFonts w:hint="eastAsia"/>
        </w:rPr>
        <w:t>activestream</w:t>
      </w:r>
      <w:r w:rsidR="00003D7A">
        <w:rPr>
          <w:rFonts w:hint="eastAsia"/>
        </w:rPr>
        <w:t>属性，</w:t>
      </w:r>
      <w:r w:rsidR="0072173C">
        <w:rPr>
          <w:rFonts w:hint="eastAsia"/>
        </w:rPr>
        <w:t>如果已经非活跃，则停止播放。</w:t>
      </w:r>
    </w:p>
    <w:p w:rsidR="005F3558" w:rsidRDefault="005F3558" w:rsidP="00680817">
      <w:pPr>
        <w:pStyle w:val="a5"/>
        <w:spacing w:before="93"/>
      </w:pPr>
      <w:r>
        <w:rPr>
          <w:rFonts w:hint="eastAsia"/>
        </w:rPr>
        <w:lastRenderedPageBreak/>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w:t>
      </w:r>
      <w:r w:rsidR="002D3C91">
        <w:rPr>
          <w:rFonts w:hint="eastAsia"/>
        </w:rPr>
        <w:t>非活跃记录</w:t>
      </w:r>
      <w:r w:rsidR="002D3C91">
        <w:sym w:font="Wingdings" w:char="F0E0"/>
      </w:r>
      <w:r w:rsidR="002D3C91">
        <w:rPr>
          <w:rFonts w:hint="eastAsia"/>
        </w:rPr>
        <w:t>解锁。</w:t>
      </w:r>
    </w:p>
    <w:p w:rsidR="000D1E61" w:rsidRDefault="000D1E61" w:rsidP="005C2A3D">
      <w:pPr>
        <w:pStyle w:val="o3"/>
      </w:pPr>
      <w:r>
        <w:rPr>
          <w:rFonts w:hint="eastAsia"/>
        </w:rPr>
        <w:t>视频源streamid</w:t>
      </w:r>
    </w:p>
    <w:p w:rsidR="00680817" w:rsidRDefault="000D1E61" w:rsidP="00680817">
      <w:pPr>
        <w:pStyle w:val="a5"/>
        <w:spacing w:before="93"/>
      </w:pPr>
      <w:r>
        <w:rPr>
          <w:rFonts w:hint="eastAsia"/>
        </w:rPr>
        <w:t>正常：</w:t>
      </w:r>
      <w:r w:rsidR="00680817">
        <w:rPr>
          <w:rFonts w:hint="eastAsia"/>
        </w:rPr>
        <w:t>streamid</w:t>
      </w:r>
      <w:r w:rsidR="002D3C91">
        <w:rPr>
          <w:rFonts w:hint="eastAsia"/>
        </w:rPr>
        <w:t>：</w:t>
      </w:r>
      <w:r w:rsidR="0027214F" w:rsidRPr="002D3C91">
        <w:t>foreign</w:t>
      </w:r>
      <w:r w:rsidR="0027214F">
        <w:t xml:space="preserve"> key</w:t>
      </w:r>
      <w:r w:rsidR="0027214F">
        <w:rPr>
          <w:rFonts w:hint="eastAsia"/>
        </w:rPr>
        <w:t xml:space="preserve"> stream.id</w:t>
      </w:r>
    </w:p>
    <w:p w:rsidR="000D1E61" w:rsidRDefault="000D1E61" w:rsidP="00680817">
      <w:pPr>
        <w:pStyle w:val="a5"/>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0D1E61" w:rsidRDefault="000D1E61" w:rsidP="00680817">
      <w:pPr>
        <w:pStyle w:val="a5"/>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27214F" w:rsidRDefault="0027214F" w:rsidP="00680817">
      <w:pPr>
        <w:pStyle w:val="a5"/>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27214F" w:rsidRDefault="00CA1657" w:rsidP="005C2A3D">
      <w:pPr>
        <w:pStyle w:val="o3"/>
      </w:pPr>
      <w:r>
        <w:rPr>
          <w:rFonts w:hint="eastAsia"/>
        </w:rPr>
        <w:t>operate</w:t>
      </w:r>
    </w:p>
    <w:p w:rsidR="00CA1657" w:rsidRDefault="00CA1657" w:rsidP="00CA1657">
      <w:pPr>
        <w:pStyle w:val="a5"/>
        <w:spacing w:before="93"/>
      </w:pPr>
      <w:r>
        <w:rPr>
          <w:rFonts w:hint="eastAsia"/>
        </w:rPr>
        <w:t>enum</w:t>
      </w:r>
      <w:r>
        <w:rPr>
          <w:rFonts w:hint="eastAsia"/>
        </w:rPr>
        <w:t>有效值：</w:t>
      </w:r>
    </w:p>
    <w:p w:rsidR="00CA1657" w:rsidRDefault="00CA1657" w:rsidP="00CA1657">
      <w:pPr>
        <w:pStyle w:val="a5"/>
        <w:spacing w:before="93"/>
      </w:pPr>
      <w:r>
        <w:rPr>
          <w:rFonts w:hint="eastAsia"/>
        </w:rPr>
        <w:t>none</w:t>
      </w:r>
      <w:r>
        <w:rPr>
          <w:rFonts w:hint="eastAsia"/>
        </w:rPr>
        <w:t>：默认，无需任何操作</w:t>
      </w:r>
    </w:p>
    <w:p w:rsidR="00CA1657" w:rsidRDefault="00CA1657" w:rsidP="00CA1657">
      <w:pPr>
        <w:pStyle w:val="a5"/>
        <w:spacing w:before="93"/>
      </w:pPr>
      <w:r>
        <w:rPr>
          <w:rFonts w:hint="eastAsia"/>
        </w:rPr>
        <w:t>cut</w:t>
      </w:r>
      <w:r>
        <w:rPr>
          <w:rFonts w:hint="eastAsia"/>
        </w:rPr>
        <w:t>：要求中断其推流。</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5"/>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5"/>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5"/>
        <w:spacing w:before="93"/>
      </w:pPr>
      <w:r>
        <w:rPr>
          <w:rFonts w:hint="eastAsia"/>
        </w:rPr>
        <w:lastRenderedPageBreak/>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5"/>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5"/>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21088E" w:rsidP="0021088E">
      <w:r>
        <w:rPr>
          <w:rFonts w:hint="eastAsia"/>
          <w:noProof/>
        </w:rPr>
        <w:drawing>
          <wp:inline distT="0" distB="0" distL="0" distR="0">
            <wp:extent cx="5274310" cy="2434297"/>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74310" cy="2434297"/>
                    </a:xfrm>
                    <a:prstGeom prst="rect">
                      <a:avLst/>
                    </a:prstGeom>
                    <a:noFill/>
                    <a:ln w="9525">
                      <a:noFill/>
                      <a:miter lim="800000"/>
                      <a:headEnd/>
                      <a:tailEnd/>
                    </a:ln>
                  </pic:spPr>
                </pic:pic>
              </a:graphicData>
            </a:graphic>
          </wp:inline>
        </w:drawing>
      </w:r>
    </w:p>
    <w:p w:rsidR="000404F3" w:rsidRDefault="000404F3" w:rsidP="000404F3">
      <w:pPr>
        <w:pStyle w:val="a6"/>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0404F3" w:rsidRDefault="000404F3" w:rsidP="000404F3">
      <w:pPr>
        <w:pStyle w:val="a6"/>
        <w:numPr>
          <w:ilvl w:val="0"/>
          <w:numId w:val="10"/>
        </w:numPr>
        <w:ind w:firstLineChars="0"/>
      </w:pPr>
    </w:p>
    <w:p w:rsidR="0021088E" w:rsidRDefault="0021088E" w:rsidP="005C2A3D">
      <w:pPr>
        <w:pStyle w:val="o3"/>
      </w:pPr>
      <w:r>
        <w:rPr>
          <w:rFonts w:hint="eastAsia"/>
        </w:rPr>
        <w:t>attr属性</w:t>
      </w:r>
    </w:p>
    <w:tbl>
      <w:tblPr>
        <w:tblStyle w:val="a9"/>
        <w:tblW w:w="0" w:type="auto"/>
        <w:tblLook w:val="04A0"/>
      </w:tblPr>
      <w:tblGrid>
        <w:gridCol w:w="1526"/>
        <w:gridCol w:w="1417"/>
        <w:gridCol w:w="5579"/>
      </w:tblGrid>
      <w:tr w:rsidR="0021088E" w:rsidRPr="00E97446" w:rsidTr="003D5D56">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579" w:type="dxa"/>
          </w:tcPr>
          <w:p w:rsidR="0021088E" w:rsidRPr="00E97446" w:rsidRDefault="0021088E" w:rsidP="003D5D56">
            <w:pPr>
              <w:jc w:val="center"/>
              <w:rPr>
                <w:b/>
              </w:rPr>
            </w:pPr>
            <w:r w:rsidRPr="00E97446">
              <w:rPr>
                <w:b/>
              </w:rPr>
              <w:t>说明</w:t>
            </w:r>
          </w:p>
        </w:tc>
      </w:tr>
      <w:tr w:rsidR="0021088E" w:rsidTr="003D5D56">
        <w:tc>
          <w:tcPr>
            <w:tcW w:w="1526" w:type="dxa"/>
          </w:tcPr>
          <w:p w:rsidR="0021088E" w:rsidRDefault="000404F3" w:rsidP="003D5D56">
            <w:r>
              <w:rPr>
                <w:rFonts w:hint="eastAsia"/>
              </w:rPr>
              <w:t>onair</w:t>
            </w:r>
          </w:p>
        </w:tc>
        <w:tc>
          <w:tcPr>
            <w:tcW w:w="1417" w:type="dxa"/>
          </w:tcPr>
          <w:p w:rsidR="0021088E" w:rsidRDefault="0021088E" w:rsidP="003D5D56"/>
        </w:tc>
        <w:tc>
          <w:tcPr>
            <w:tcW w:w="5579" w:type="dxa"/>
          </w:tcPr>
          <w:p w:rsidR="0021088E" w:rsidRDefault="000404F3" w:rsidP="003D5D56">
            <w:r>
              <w:rPr>
                <w:rFonts w:hint="eastAsia"/>
              </w:rPr>
              <w:t>播出时间配置。不配置永远在播出状态。若进行了配置，只有在播出时间范围内，观众看观看直播流。</w:t>
            </w:r>
          </w:p>
        </w:tc>
      </w:tr>
      <w:tr w:rsidR="0021088E" w:rsidTr="003D5D56">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579" w:type="dxa"/>
          </w:tcPr>
          <w:p w:rsidR="0021088E" w:rsidRDefault="000404F3" w:rsidP="003D5D56">
            <w:r>
              <w:rPr>
                <w:rFonts w:hint="eastAsia"/>
              </w:rPr>
              <w:t>开始日期。不配置为立即开始</w:t>
            </w:r>
          </w:p>
        </w:tc>
      </w:tr>
      <w:tr w:rsidR="000404F3" w:rsidTr="003D5D56">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结束日期。不配置为无限期。</w:t>
            </w:r>
          </w:p>
        </w:tc>
      </w:tr>
      <w:tr w:rsidR="000404F3" w:rsidTr="003D5D56">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开始时间。默认</w:t>
            </w:r>
            <w:r>
              <w:rPr>
                <w:rFonts w:hint="eastAsia"/>
              </w:rPr>
              <w:t>0</w:t>
            </w:r>
            <w:r>
              <w:rPr>
                <w:rFonts w:hint="eastAsia"/>
              </w:rPr>
              <w:t>点。</w:t>
            </w:r>
          </w:p>
        </w:tc>
      </w:tr>
      <w:tr w:rsidR="000404F3" w:rsidTr="003D5D56">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结束时间。默认</w:t>
            </w:r>
            <w:r>
              <w:rPr>
                <w:rFonts w:hint="eastAsia"/>
              </w:rPr>
              <w:t>24</w:t>
            </w:r>
            <w:r>
              <w:rPr>
                <w:rFonts w:hint="eastAsia"/>
              </w:rPr>
              <w:t>点。</w:t>
            </w:r>
          </w:p>
        </w:tc>
      </w:tr>
      <w:tr w:rsidR="000404F3" w:rsidTr="003D5D56">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579"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64479A" w:rsidTr="003D5D56">
        <w:tc>
          <w:tcPr>
            <w:tcW w:w="1526" w:type="dxa"/>
          </w:tcPr>
          <w:p w:rsidR="0064479A" w:rsidRPr="0064479A" w:rsidRDefault="0064479A" w:rsidP="003D5D56">
            <w:r>
              <w:rPr>
                <w:rFonts w:hint="eastAsia"/>
              </w:rPr>
              <w:t>tabs</w:t>
            </w:r>
          </w:p>
        </w:tc>
        <w:tc>
          <w:tcPr>
            <w:tcW w:w="1417" w:type="dxa"/>
          </w:tcPr>
          <w:p w:rsidR="0064479A" w:rsidRDefault="0064479A" w:rsidP="003D5D56"/>
        </w:tc>
        <w:tc>
          <w:tcPr>
            <w:tcW w:w="5579" w:type="dxa"/>
          </w:tcPr>
          <w:p w:rsidR="0064479A" w:rsidRDefault="0064479A" w:rsidP="003D5D56">
            <w:r>
              <w:rPr>
                <w:rFonts w:hint="eastAsia"/>
              </w:rPr>
              <w:t>中间功能栏显示的标签，目前定义了频道介绍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r>
              <w:rPr>
                <w:rFonts w:hint="eastAsia"/>
              </w:rPr>
              <w:t>等标签，主播可自行选择并重新命名标签名字</w:t>
            </w:r>
          </w:p>
          <w:p w:rsidR="0064479A" w:rsidRDefault="0064479A" w:rsidP="00412938">
            <w:pPr>
              <w:pStyle w:val="Source"/>
            </w:pPr>
            <w:r>
              <w:rPr>
                <w:rFonts w:hint="eastAsia"/>
              </w:rPr>
              <w:t>[{</w:t>
            </w:r>
            <w:r w:rsidR="00412938">
              <w:t>”</w:t>
            </w:r>
            <w:r w:rsidR="00412938">
              <w:rPr>
                <w:rFonts w:hint="eastAsia"/>
              </w:rPr>
              <w:t>val</w:t>
            </w:r>
            <w:r w:rsidR="00412938">
              <w:t>”</w:t>
            </w:r>
            <w:r w:rsidR="00412938">
              <w:rPr>
                <w:rFonts w:hint="eastAsia"/>
              </w:rPr>
              <w:t>:102,</w:t>
            </w:r>
            <w:r w:rsidR="00412938">
              <w:t>”</w:t>
            </w:r>
            <w:r w:rsidR="00412938">
              <w:rPr>
                <w:rFonts w:hint="eastAsia"/>
              </w:rPr>
              <w:t>text</w:t>
            </w:r>
            <w:r w:rsidR="00412938">
              <w:t>”</w:t>
            </w:r>
            <w:r w:rsidR="00412938">
              <w:rPr>
                <w:rFonts w:hint="eastAsia"/>
              </w:rPr>
              <w:t>:</w:t>
            </w:r>
            <w:r w:rsidR="00412938">
              <w:t>”</w:t>
            </w:r>
            <w:r w:rsidR="00412938">
              <w:t>互动交流</w:t>
            </w:r>
            <w:r w:rsidR="00412938">
              <w:t>”</w:t>
            </w:r>
            <w:r w:rsidR="00412938">
              <w:rPr>
                <w:rFonts w:hint="eastAsia"/>
              </w:rPr>
              <w:t>},</w:t>
            </w:r>
            <w:r>
              <w:t>…</w:t>
            </w:r>
            <w:r>
              <w:rPr>
                <w:rFonts w:hint="eastAsia"/>
              </w:rPr>
              <w:t>]</w:t>
            </w:r>
          </w:p>
        </w:tc>
      </w:tr>
    </w:tbl>
    <w:p w:rsidR="0021088E" w:rsidRDefault="004E70D7" w:rsidP="005C2A3D">
      <w:pPr>
        <w:pStyle w:val="o3"/>
      </w:pPr>
      <w:r>
        <w:rPr>
          <w:rFonts w:hint="eastAsia"/>
        </w:rPr>
        <w:t>charge属性</w:t>
      </w:r>
    </w:p>
    <w:tbl>
      <w:tblPr>
        <w:tblStyle w:val="a9"/>
        <w:tblW w:w="0" w:type="auto"/>
        <w:tblLook w:val="04A0"/>
      </w:tblPr>
      <w:tblGrid>
        <w:gridCol w:w="1526"/>
        <w:gridCol w:w="1417"/>
        <w:gridCol w:w="5579"/>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lastRenderedPageBreak/>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4E70D7" w:rsidP="003D5D56">
            <w:r>
              <w:rPr>
                <w:rFonts w:hint="eastAsia"/>
              </w:rPr>
              <w:t>viewer</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4E70D7" w:rsidTr="003D5D56">
        <w:tc>
          <w:tcPr>
            <w:tcW w:w="1526" w:type="dxa"/>
          </w:tcPr>
          <w:p w:rsidR="004E70D7" w:rsidRDefault="004E70D7" w:rsidP="003D5D56">
            <w:r w:rsidRPr="004E70D7">
              <w:t>dayly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包日费率</w:t>
            </w:r>
          </w:p>
        </w:tc>
      </w:tr>
      <w:tr w:rsidR="004E70D7" w:rsidTr="003D5D56">
        <w:tc>
          <w:tcPr>
            <w:tcW w:w="1526" w:type="dxa"/>
          </w:tcPr>
          <w:p w:rsidR="004E70D7" w:rsidRPr="004E70D7" w:rsidRDefault="004E70D7" w:rsidP="003D5D56">
            <w:r w:rsidRPr="004E70D7">
              <w:t>monthly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4E70D7" w:rsidP="003D5D56">
            <w:r w:rsidRPr="004E70D7">
              <w:t>yearly</w:t>
            </w:r>
          </w:p>
        </w:tc>
        <w:tc>
          <w:tcPr>
            <w:tcW w:w="1417" w:type="dxa"/>
          </w:tcPr>
          <w:p w:rsidR="004E70D7" w:rsidRDefault="004E70D7" w:rsidP="003D5D56">
            <w:r>
              <w:rPr>
                <w:rFonts w:hint="eastAsia"/>
              </w:rPr>
              <w:t>viewer</w:t>
            </w:r>
          </w:p>
        </w:tc>
        <w:tc>
          <w:tcPr>
            <w:tcW w:w="5579" w:type="dxa"/>
          </w:tcPr>
          <w:p w:rsidR="004E70D7" w:rsidRDefault="00EF6223" w:rsidP="003D5D56">
            <w:r>
              <w:rPr>
                <w:rFonts w:hint="eastAsia"/>
              </w:rPr>
              <w:t>包年</w:t>
            </w:r>
            <w:r w:rsidR="004E70D7">
              <w:rPr>
                <w:rFonts w:hint="eastAsia"/>
              </w:rPr>
              <w:t>费率</w:t>
            </w:r>
          </w:p>
        </w:tc>
      </w:tr>
      <w:tr w:rsidR="00EF6223" w:rsidTr="003D5D56">
        <w:tc>
          <w:tcPr>
            <w:tcW w:w="1526" w:type="dxa"/>
          </w:tcPr>
          <w:p w:rsidR="00EF6223" w:rsidRPr="004E70D7" w:rsidRDefault="00EF6223" w:rsidP="003D5D56">
            <w:r w:rsidRPr="00EF6223">
              <w:t>currency</w:t>
            </w:r>
          </w:p>
        </w:tc>
        <w:tc>
          <w:tcPr>
            <w:tcW w:w="1417" w:type="dxa"/>
          </w:tcPr>
          <w:p w:rsidR="00EF6223" w:rsidRDefault="00EF6223" w:rsidP="003D5D56">
            <w:r>
              <w:rPr>
                <w:rFonts w:hint="eastAsia"/>
              </w:rPr>
              <w:t>viewer</w:t>
            </w:r>
          </w:p>
        </w:tc>
        <w:tc>
          <w:tcPr>
            <w:tcW w:w="5579" w:type="dxa"/>
          </w:tcPr>
          <w:p w:rsidR="00EF6223" w:rsidRDefault="00EF6223" w:rsidP="003D5D56">
            <w:r>
              <w:rPr>
                <w:rFonts w:hint="eastAsia"/>
              </w:rPr>
              <w:t>支付货币：</w:t>
            </w:r>
            <w:r>
              <w:rPr>
                <w:rFonts w:hint="eastAsia"/>
              </w:rPr>
              <w:t>cash,point,both</w:t>
            </w:r>
          </w:p>
        </w:tc>
      </w:tr>
    </w:tbl>
    <w:p w:rsidR="0021088E" w:rsidRDefault="00CD1DEA" w:rsidP="00CD1DEA">
      <w:pPr>
        <w:pStyle w:val="o3"/>
      </w:pPr>
      <w:r>
        <w:rPr>
          <w:rFonts w:hint="eastAsia"/>
        </w:rPr>
        <w:t>图片直播存储</w:t>
      </w:r>
    </w:p>
    <w:p w:rsidR="00CD1DEA" w:rsidRDefault="00CD1DEA" w:rsidP="0021088E">
      <w:pPr>
        <w:pStyle w:val="a5"/>
        <w:spacing w:before="93"/>
      </w:pPr>
      <w:r>
        <w:rPr>
          <w:rFonts w:hint="eastAsia"/>
        </w:rPr>
        <w:t>设频道</w:t>
      </w:r>
      <w:r>
        <w:rPr>
          <w:rFonts w:hint="eastAsia"/>
        </w:rPr>
        <w:t>ID=xxxyy</w:t>
      </w:r>
    </w:p>
    <w:p w:rsidR="00CD1DEA" w:rsidRDefault="00CD1DEA" w:rsidP="0021088E">
      <w:pPr>
        <w:pStyle w:val="a5"/>
        <w:spacing w:before="93"/>
      </w:pPr>
      <w:r>
        <w:rPr>
          <w:rFonts w:hint="eastAsia"/>
        </w:rPr>
        <w:t>存储目录：</w:t>
      </w:r>
      <w:r>
        <w:rPr>
          <w:rFonts w:hint="eastAsia"/>
        </w:rPr>
        <w:t>room/xxx/yy/photoL</w:t>
      </w:r>
      <w:r>
        <w:rPr>
          <w:rFonts w:hint="eastAsia"/>
        </w:rPr>
        <w:tab/>
      </w:r>
      <w:r>
        <w:rPr>
          <w:rFonts w:hint="eastAsia"/>
        </w:rPr>
        <w:t>大图</w:t>
      </w:r>
      <w:r>
        <w:rPr>
          <w:rFonts w:hint="eastAsia"/>
        </w:rPr>
        <w:t>1920(</w:t>
      </w:r>
      <w:r>
        <w:rPr>
          <w:rFonts w:hint="eastAsia"/>
        </w:rPr>
        <w:t>长边</w:t>
      </w:r>
      <w:r>
        <w:rPr>
          <w:rFonts w:hint="eastAsia"/>
        </w:rPr>
        <w:t xml:space="preserve">), </w:t>
      </w:r>
      <w:r>
        <w:rPr>
          <w:rFonts w:hint="eastAsia"/>
        </w:rPr>
        <w:t>中图</w:t>
      </w:r>
      <w:r>
        <w:rPr>
          <w:rFonts w:hint="eastAsia"/>
        </w:rPr>
        <w:t>photoM 480</w:t>
      </w:r>
    </w:p>
    <w:p w:rsidR="001455D9" w:rsidRDefault="001455D9" w:rsidP="0021088E">
      <w:pPr>
        <w:pStyle w:val="a5"/>
        <w:spacing w:before="93"/>
      </w:pPr>
      <w:r>
        <w:rPr>
          <w:rFonts w:hint="eastAsia"/>
        </w:rPr>
        <w:t>photoOrg</w:t>
      </w:r>
      <w:r>
        <w:rPr>
          <w:rFonts w:hint="eastAsia"/>
        </w:rPr>
        <w:tab/>
      </w:r>
      <w:r>
        <w:rPr>
          <w:rFonts w:hint="eastAsia"/>
        </w:rPr>
        <w:t>上传的原图</w:t>
      </w:r>
    </w:p>
    <w:p w:rsidR="00CD1DEA" w:rsidRPr="004E70D7" w:rsidRDefault="00CD1DEA" w:rsidP="0021088E">
      <w:pPr>
        <w:pStyle w:val="a5"/>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5"/>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5"/>
        <w:spacing w:before="93"/>
      </w:pPr>
      <w:r>
        <w:t>在</w:t>
      </w:r>
      <w:r>
        <w:t>config</w:t>
      </w:r>
      <w:r>
        <w:rPr>
          <w:rFonts w:hint="eastAsia"/>
        </w:rPr>
        <w:t>.php</w:t>
      </w:r>
      <w:r>
        <w:rPr>
          <w:rFonts w:hint="eastAsia"/>
        </w:rPr>
        <w:t>中配置：</w:t>
      </w:r>
    </w:p>
    <w:p w:rsidR="00AB5A00" w:rsidRDefault="00AB5A00" w:rsidP="00AB5A00">
      <w:pPr>
        <w:pStyle w:val="a5"/>
        <w:spacing w:before="93"/>
      </w:pPr>
      <w:r>
        <w:rPr>
          <w:rFonts w:hint="eastAsia"/>
        </w:rPr>
        <w:t>vodfile_base_path=</w:t>
      </w:r>
      <w:r w:rsidR="00EE1395">
        <w:rPr>
          <w:rFonts w:hint="eastAsia"/>
        </w:rPr>
        <w:t>/vodfile</w:t>
      </w:r>
    </w:p>
    <w:p w:rsidR="009E7E97" w:rsidRDefault="009E7E97" w:rsidP="00AB5A00">
      <w:pPr>
        <w:pStyle w:val="a5"/>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5"/>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5"/>
        <w:spacing w:before="93"/>
      </w:pPr>
      <w:r>
        <w:rPr>
          <w:rFonts w:hint="eastAsia"/>
        </w:rPr>
        <w:t>vodfile_base_path/xxx/yyy/zzz/</w:t>
      </w:r>
      <w:r>
        <w:rPr>
          <w:rFonts w:hint="eastAsia"/>
        </w:rPr>
        <w:t>录像文件名</w:t>
      </w:r>
    </w:p>
    <w:p w:rsidR="009E7E97" w:rsidRDefault="009E7E97" w:rsidP="00AB5A00">
      <w:pPr>
        <w:pStyle w:val="a5"/>
        <w:spacing w:before="93"/>
      </w:pPr>
      <w:r>
        <w:rPr>
          <w:rFonts w:hint="eastAsia"/>
        </w:rPr>
        <w:t>录像文件的图标，及封面图片存放在与录像文件相同的目录。命名方式：</w:t>
      </w:r>
    </w:p>
    <w:p w:rsidR="009E7E97" w:rsidRDefault="009E7E97" w:rsidP="00AB5A00">
      <w:pPr>
        <w:pStyle w:val="a5"/>
        <w:spacing w:before="93"/>
      </w:pPr>
      <w:r>
        <w:rPr>
          <w:rFonts w:hint="eastAsia"/>
        </w:rPr>
        <w:lastRenderedPageBreak/>
        <w:t>录像图标：录像文件名</w:t>
      </w:r>
      <w:r>
        <w:rPr>
          <w:rFonts w:hint="eastAsia"/>
        </w:rPr>
        <w:t>_s.jpg</w:t>
      </w:r>
    </w:p>
    <w:p w:rsidR="009E7E97" w:rsidRPr="009E7E97" w:rsidRDefault="009E7E97" w:rsidP="00AB5A00">
      <w:pPr>
        <w:pStyle w:val="a5"/>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9"/>
        <w:tblW w:w="0" w:type="auto"/>
        <w:tblLook w:val="04A0"/>
      </w:tblPr>
      <w:tblGrid>
        <w:gridCol w:w="1526"/>
        <w:gridCol w:w="1417"/>
        <w:gridCol w:w="5579"/>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5"/>
        <w:spacing w:before="93"/>
      </w:pPr>
      <w:r>
        <w:t>录像存储费转到播主的属性</w:t>
      </w:r>
      <w:r>
        <w:rPr>
          <w:rFonts w:hint="eastAsia"/>
        </w:rPr>
        <w:t>。</w:t>
      </w:r>
    </w:p>
    <w:p w:rsidR="001C22A6" w:rsidRPr="001C22A6" w:rsidRDefault="001C22A6" w:rsidP="001C22A6">
      <w:pPr>
        <w:pStyle w:val="a5"/>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lastRenderedPageBreak/>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5"/>
        <w:spacing w:before="93"/>
      </w:pPr>
      <w:r>
        <w:rPr>
          <w:rFonts w:hint="eastAsia"/>
        </w:rPr>
        <w:t>记录用户网真点的变动详情。</w:t>
      </w:r>
    </w:p>
    <w:p w:rsidR="00DB1A0B" w:rsidRDefault="00DB1A0B" w:rsidP="00A348A8">
      <w:pPr>
        <w:pStyle w:val="a5"/>
        <w:spacing w:before="93"/>
      </w:pPr>
      <w:r>
        <w:rPr>
          <w:rFonts w:hint="eastAsia"/>
        </w:rPr>
        <w:t>用户的每次充值都会产生收入记录。</w:t>
      </w:r>
    </w:p>
    <w:p w:rsidR="00A348A8" w:rsidRDefault="00A348A8" w:rsidP="00A348A8">
      <w:pPr>
        <w:pStyle w:val="a5"/>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5"/>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5"/>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9"/>
        <w:tblW w:w="0" w:type="auto"/>
        <w:tblLook w:val="04A0"/>
      </w:tblPr>
      <w:tblGrid>
        <w:gridCol w:w="2334"/>
        <w:gridCol w:w="6188"/>
      </w:tblGrid>
      <w:tr w:rsidR="00C41431" w:rsidRPr="00C41431" w:rsidTr="00C41431">
        <w:tc>
          <w:tcPr>
            <w:tcW w:w="2093" w:type="dxa"/>
          </w:tcPr>
          <w:p w:rsidR="00C41431" w:rsidRPr="00C41431" w:rsidRDefault="00C41431" w:rsidP="00C41431">
            <w:pPr>
              <w:pStyle w:val="ab"/>
              <w:jc w:val="center"/>
              <w:rPr>
                <w:b/>
              </w:rPr>
            </w:pPr>
            <w:r w:rsidRPr="00C41431">
              <w:rPr>
                <w:rFonts w:hint="eastAsia"/>
                <w:b/>
              </w:rPr>
              <w:t>字段</w:t>
            </w:r>
          </w:p>
        </w:tc>
        <w:tc>
          <w:tcPr>
            <w:tcW w:w="6429" w:type="dxa"/>
          </w:tcPr>
          <w:p w:rsidR="00C41431" w:rsidRPr="00C41431" w:rsidRDefault="00C41431" w:rsidP="00C41431">
            <w:pPr>
              <w:pStyle w:val="ab"/>
              <w:jc w:val="center"/>
              <w:rPr>
                <w:b/>
              </w:rPr>
            </w:pPr>
            <w:r w:rsidRPr="00C41431">
              <w:rPr>
                <w:rFonts w:hint="eastAsia"/>
                <w:b/>
              </w:rPr>
              <w:t>说明</w:t>
            </w:r>
          </w:p>
        </w:tc>
      </w:tr>
      <w:tr w:rsidR="00C42FC8" w:rsidRPr="00C41431" w:rsidTr="00C41431">
        <w:tc>
          <w:tcPr>
            <w:tcW w:w="2093" w:type="dxa"/>
          </w:tcPr>
          <w:p w:rsidR="00C42FC8" w:rsidRDefault="00C42FC8" w:rsidP="00C41431">
            <w:pPr>
              <w:pStyle w:val="ab"/>
            </w:pPr>
            <w:r>
              <w:rPr>
                <w:rFonts w:hint="eastAsia"/>
              </w:rPr>
              <w:t>userid</w:t>
            </w:r>
          </w:p>
        </w:tc>
        <w:tc>
          <w:tcPr>
            <w:tcW w:w="6429" w:type="dxa"/>
          </w:tcPr>
          <w:p w:rsidR="00C42FC8" w:rsidRDefault="00C42FC8" w:rsidP="00C41431">
            <w:pPr>
              <w:pStyle w:val="ab"/>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b"/>
            </w:pPr>
            <w:r>
              <w:rPr>
                <w:rFonts w:hint="eastAsia"/>
              </w:rPr>
              <w:t>receipt,payment,balance</w:t>
            </w:r>
          </w:p>
        </w:tc>
        <w:tc>
          <w:tcPr>
            <w:tcW w:w="6429" w:type="dxa"/>
          </w:tcPr>
          <w:p w:rsidR="00C41431" w:rsidRPr="00C41431" w:rsidRDefault="00C41431" w:rsidP="00C41431">
            <w:pPr>
              <w:pStyle w:val="ab"/>
            </w:pPr>
            <w:r>
              <w:rPr>
                <w:rFonts w:hint="eastAsia"/>
              </w:rPr>
              <w:t>单位为网真点</w:t>
            </w:r>
          </w:p>
        </w:tc>
      </w:tr>
      <w:tr w:rsidR="00C41431" w:rsidRPr="00E270DA" w:rsidTr="00C41431">
        <w:tc>
          <w:tcPr>
            <w:tcW w:w="2093" w:type="dxa"/>
          </w:tcPr>
          <w:p w:rsidR="00C41431" w:rsidRPr="00E270DA" w:rsidRDefault="00C41431" w:rsidP="00C41431">
            <w:pPr>
              <w:pStyle w:val="ab"/>
              <w:rPr>
                <w:strike/>
              </w:rPr>
            </w:pPr>
            <w:r w:rsidRPr="00E270DA">
              <w:rPr>
                <w:rFonts w:hint="eastAsia"/>
                <w:strike/>
              </w:rPr>
              <w:t>objtype</w:t>
            </w:r>
          </w:p>
        </w:tc>
        <w:tc>
          <w:tcPr>
            <w:tcW w:w="6429" w:type="dxa"/>
          </w:tcPr>
          <w:p w:rsidR="00C41431" w:rsidRPr="00E270DA" w:rsidRDefault="00C41431" w:rsidP="00C41431">
            <w:pPr>
              <w:pStyle w:val="ab"/>
              <w:rPr>
                <w:strike/>
              </w:rPr>
            </w:pPr>
            <w:r w:rsidRPr="00E270DA">
              <w:rPr>
                <w:rFonts w:hint="eastAsia"/>
                <w:strike/>
              </w:rPr>
              <w:t>消费关联对象的表名，如：</w:t>
            </w:r>
          </w:p>
          <w:p w:rsidR="00C41431" w:rsidRPr="00E270DA" w:rsidRDefault="00C42FC8" w:rsidP="00C41431">
            <w:pPr>
              <w:pStyle w:val="ab"/>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b"/>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b"/>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b"/>
            </w:pPr>
            <w:r>
              <w:rPr>
                <w:rFonts w:hint="eastAsia"/>
              </w:rPr>
              <w:lastRenderedPageBreak/>
              <w:t>objid</w:t>
            </w:r>
          </w:p>
        </w:tc>
        <w:tc>
          <w:tcPr>
            <w:tcW w:w="6429" w:type="dxa"/>
          </w:tcPr>
          <w:p w:rsidR="00C42FC8" w:rsidRDefault="00C42FC8" w:rsidP="00C41431">
            <w:pPr>
              <w:pStyle w:val="ab"/>
            </w:pPr>
            <w:r>
              <w:rPr>
                <w:rFonts w:hint="eastAsia"/>
              </w:rPr>
              <w:t>对应表记录的</w:t>
            </w:r>
            <w:r>
              <w:rPr>
                <w:rFonts w:hint="eastAsia"/>
              </w:rPr>
              <w:t>ID</w:t>
            </w:r>
          </w:p>
        </w:tc>
      </w:tr>
      <w:tr w:rsidR="00C42FC8" w:rsidRPr="00C41431" w:rsidTr="00C41431">
        <w:tc>
          <w:tcPr>
            <w:tcW w:w="2093" w:type="dxa"/>
          </w:tcPr>
          <w:p w:rsidR="00C42FC8" w:rsidRDefault="00E270DA" w:rsidP="00C41431">
            <w:pPr>
              <w:pStyle w:val="ab"/>
            </w:pPr>
            <w:r>
              <w:rPr>
                <w:rFonts w:hint="eastAsia"/>
              </w:rPr>
              <w:t>objtype</w:t>
            </w:r>
          </w:p>
        </w:tc>
        <w:tc>
          <w:tcPr>
            <w:tcW w:w="6429" w:type="dxa"/>
          </w:tcPr>
          <w:p w:rsidR="00C42FC8" w:rsidRDefault="008C0323" w:rsidP="00C42FC8">
            <w:pPr>
              <w:pStyle w:val="ab"/>
              <w:numPr>
                <w:ilvl w:val="0"/>
                <w:numId w:val="7"/>
              </w:numPr>
            </w:pPr>
            <w:r>
              <w:rPr>
                <w:rFonts w:hint="eastAsia"/>
              </w:rPr>
              <w:t>对播主</w:t>
            </w:r>
            <w:r w:rsidR="00C42FC8">
              <w:rPr>
                <w:rFonts w:hint="eastAsia"/>
              </w:rPr>
              <w:t>的计费</w:t>
            </w:r>
          </w:p>
          <w:p w:rsidR="00C42FC8" w:rsidRDefault="00C42FC8" w:rsidP="00C42FC8">
            <w:pPr>
              <w:pStyle w:val="ab"/>
              <w:numPr>
                <w:ilvl w:val="1"/>
                <w:numId w:val="7"/>
              </w:numPr>
            </w:pPr>
            <w:r>
              <w:rPr>
                <w:rFonts w:hint="eastAsia"/>
              </w:rPr>
              <w:t>推流费</w:t>
            </w:r>
            <w:r>
              <w:rPr>
                <w:rFonts w:hint="eastAsia"/>
              </w:rPr>
              <w:t>101</w:t>
            </w:r>
          </w:p>
          <w:p w:rsidR="00C42FC8" w:rsidRDefault="008C0323" w:rsidP="00C42FC8">
            <w:pPr>
              <w:pStyle w:val="ab"/>
              <w:numPr>
                <w:ilvl w:val="1"/>
                <w:numId w:val="7"/>
              </w:numPr>
            </w:pPr>
            <w:r>
              <w:rPr>
                <w:rFonts w:hint="eastAsia"/>
              </w:rPr>
              <w:t>直播拉流费</w:t>
            </w:r>
            <w:r>
              <w:rPr>
                <w:rFonts w:hint="eastAsia"/>
              </w:rPr>
              <w:t>110</w:t>
            </w:r>
          </w:p>
          <w:p w:rsidR="008C0323" w:rsidRDefault="008C0323" w:rsidP="00C42FC8">
            <w:pPr>
              <w:pStyle w:val="ab"/>
              <w:numPr>
                <w:ilvl w:val="1"/>
                <w:numId w:val="7"/>
              </w:numPr>
            </w:pPr>
            <w:r>
              <w:rPr>
                <w:rFonts w:hint="eastAsia"/>
              </w:rPr>
              <w:t>点播拉流费</w:t>
            </w:r>
            <w:r>
              <w:rPr>
                <w:rFonts w:hint="eastAsia"/>
              </w:rPr>
              <w:t>111</w:t>
            </w:r>
          </w:p>
          <w:p w:rsidR="008C0323" w:rsidRDefault="008C0323" w:rsidP="00C42FC8">
            <w:pPr>
              <w:pStyle w:val="ab"/>
              <w:numPr>
                <w:ilvl w:val="1"/>
                <w:numId w:val="7"/>
              </w:numPr>
            </w:pPr>
            <w:r>
              <w:rPr>
                <w:rFonts w:hint="eastAsia"/>
              </w:rPr>
              <w:t>空间租用费</w:t>
            </w:r>
            <w:r>
              <w:rPr>
                <w:rFonts w:hint="eastAsia"/>
              </w:rPr>
              <w:t>120</w:t>
            </w:r>
          </w:p>
          <w:p w:rsidR="008C0323" w:rsidRDefault="008C0323" w:rsidP="008C0323">
            <w:pPr>
              <w:pStyle w:val="ab"/>
              <w:numPr>
                <w:ilvl w:val="0"/>
                <w:numId w:val="7"/>
              </w:numPr>
            </w:pPr>
            <w:r>
              <w:rPr>
                <w:rFonts w:hint="eastAsia"/>
              </w:rPr>
              <w:t>对观众的计费</w:t>
            </w:r>
          </w:p>
          <w:p w:rsidR="008C0323" w:rsidRDefault="008C0323" w:rsidP="008C0323">
            <w:pPr>
              <w:pStyle w:val="ab"/>
              <w:numPr>
                <w:ilvl w:val="1"/>
                <w:numId w:val="7"/>
              </w:numPr>
            </w:pPr>
            <w:r>
              <w:rPr>
                <w:rFonts w:hint="eastAsia"/>
              </w:rPr>
              <w:t>观看直播节目</w:t>
            </w:r>
            <w:r>
              <w:rPr>
                <w:rFonts w:hint="eastAsia"/>
              </w:rPr>
              <w:t>501</w:t>
            </w:r>
          </w:p>
          <w:p w:rsidR="008C0323" w:rsidRDefault="008C0323" w:rsidP="008C0323">
            <w:pPr>
              <w:pStyle w:val="ab"/>
              <w:numPr>
                <w:ilvl w:val="1"/>
                <w:numId w:val="7"/>
              </w:numPr>
            </w:pPr>
            <w:r>
              <w:rPr>
                <w:rFonts w:hint="eastAsia"/>
              </w:rPr>
              <w:t>点播节目</w:t>
            </w:r>
            <w:r>
              <w:rPr>
                <w:rFonts w:hint="eastAsia"/>
              </w:rPr>
              <w:t>502</w:t>
            </w:r>
          </w:p>
          <w:p w:rsidR="008C0323" w:rsidRDefault="00A61512" w:rsidP="008C0323">
            <w:pPr>
              <w:pStyle w:val="ab"/>
              <w:numPr>
                <w:ilvl w:val="1"/>
                <w:numId w:val="7"/>
              </w:numPr>
            </w:pPr>
            <w:r>
              <w:rPr>
                <w:rFonts w:hint="eastAsia"/>
              </w:rPr>
              <w:t>购买商品</w:t>
            </w:r>
            <w:r>
              <w:rPr>
                <w:rFonts w:hint="eastAsia"/>
              </w:rPr>
              <w:t>503</w:t>
            </w:r>
          </w:p>
          <w:p w:rsidR="00A61512" w:rsidRDefault="00A61512" w:rsidP="008C0323">
            <w:pPr>
              <w:pStyle w:val="ab"/>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b"/>
            </w:pPr>
            <w:r>
              <w:rPr>
                <w:rFonts w:hint="eastAsia"/>
              </w:rPr>
              <w:t>qty</w:t>
            </w:r>
          </w:p>
        </w:tc>
        <w:tc>
          <w:tcPr>
            <w:tcW w:w="6429" w:type="dxa"/>
          </w:tcPr>
          <w:p w:rsidR="00C42FC8" w:rsidRDefault="00A61512" w:rsidP="00A61512">
            <w:pPr>
              <w:pStyle w:val="ab"/>
            </w:pPr>
            <w:r>
              <w:rPr>
                <w:rFonts w:hint="eastAsia"/>
              </w:rPr>
              <w:t>消费数量。根据</w:t>
            </w:r>
            <w:r>
              <w:rPr>
                <w:rFonts w:hint="eastAsia"/>
              </w:rPr>
              <w:t>type</w:t>
            </w:r>
            <w:r>
              <w:rPr>
                <w:rFonts w:hint="eastAsia"/>
              </w:rPr>
              <w:t>不同，数量有不同的含义。</w:t>
            </w:r>
          </w:p>
          <w:p w:rsidR="00A61512" w:rsidRDefault="002A5AC7" w:rsidP="00A61512">
            <w:pPr>
              <w:pStyle w:val="ab"/>
            </w:pPr>
            <w:r>
              <w:rPr>
                <w:rFonts w:hint="eastAsia"/>
              </w:rPr>
              <w:t>推流费是分钟为单位的时长；商品是数量；</w:t>
            </w:r>
          </w:p>
        </w:tc>
      </w:tr>
    </w:tbl>
    <w:p w:rsidR="00DB1A0B" w:rsidRDefault="00DB1A0B" w:rsidP="00A348A8">
      <w:pPr>
        <w:pStyle w:val="a5"/>
        <w:spacing w:before="93"/>
      </w:pPr>
    </w:p>
    <w:p w:rsidR="00C41431" w:rsidRPr="00DB1A0B" w:rsidRDefault="00C41431" w:rsidP="00A348A8">
      <w:pPr>
        <w:pStyle w:val="a5"/>
        <w:spacing w:before="93"/>
      </w:pPr>
    </w:p>
    <w:p w:rsidR="00205998" w:rsidRDefault="00205998" w:rsidP="005C2A3D">
      <w:pPr>
        <w:pStyle w:val="o2"/>
      </w:pPr>
      <w:r>
        <w:t>用户表</w:t>
      </w:r>
      <w:r w:rsidR="00E97446">
        <w:rPr>
          <w:rFonts w:hint="eastAsia"/>
        </w:rPr>
        <w:t xml:space="preserve"> user</w:t>
      </w:r>
    </w:p>
    <w:p w:rsidR="00E97446" w:rsidRDefault="00E97446" w:rsidP="00E97446">
      <w:pPr>
        <w:pStyle w:val="a5"/>
        <w:spacing w:before="93"/>
      </w:pPr>
      <w:r>
        <w:rPr>
          <w:rFonts w:hint="eastAsia"/>
        </w:rPr>
        <w:t>仅描述与计费相关字段</w:t>
      </w:r>
    </w:p>
    <w:p w:rsidR="00E97446" w:rsidRDefault="00E97446" w:rsidP="005C2A3D">
      <w:pPr>
        <w:pStyle w:val="o3"/>
      </w:pPr>
      <w:r>
        <w:rPr>
          <w:rFonts w:hint="eastAsia"/>
        </w:rPr>
        <w:t>toll：与费用相关的属性</w:t>
      </w:r>
    </w:p>
    <w:tbl>
      <w:tblPr>
        <w:tblStyle w:val="a9"/>
        <w:tblW w:w="0" w:type="auto"/>
        <w:tblLook w:val="04A0"/>
      </w:tblPr>
      <w:tblGrid>
        <w:gridCol w:w="1526"/>
        <w:gridCol w:w="1417"/>
        <w:gridCol w:w="5579"/>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5"/>
        <w:spacing w:before="93"/>
      </w:pPr>
      <w:r>
        <w:rPr>
          <w:rFonts w:hint="eastAsia"/>
        </w:rPr>
        <w:t>新增的字段</w:t>
      </w:r>
    </w:p>
    <w:p w:rsidR="007E6F2C" w:rsidRDefault="007E6F2C" w:rsidP="007E6F2C">
      <w:pPr>
        <w:pStyle w:val="a5"/>
        <w:spacing w:before="93"/>
      </w:pPr>
      <w:r>
        <w:rPr>
          <w:rFonts w:hint="eastAsia"/>
        </w:rPr>
        <w:t>no-</w:t>
      </w:r>
      <w:r>
        <w:rPr>
          <w:rFonts w:hint="eastAsia"/>
        </w:rPr>
        <w:t>默认，不是播主</w:t>
      </w:r>
    </w:p>
    <w:p w:rsidR="007E6F2C" w:rsidRDefault="007E6F2C" w:rsidP="007E6F2C">
      <w:pPr>
        <w:pStyle w:val="a5"/>
        <w:spacing w:before="93"/>
      </w:pPr>
      <w:r>
        <w:rPr>
          <w:rFonts w:hint="eastAsia"/>
        </w:rPr>
        <w:t>junior-</w:t>
      </w:r>
      <w:r>
        <w:rPr>
          <w:rFonts w:hint="eastAsia"/>
        </w:rPr>
        <w:t>初级播主。未完成实名认证的</w:t>
      </w:r>
    </w:p>
    <w:p w:rsidR="007E6F2C" w:rsidRDefault="007E6F2C" w:rsidP="007E6F2C">
      <w:pPr>
        <w:pStyle w:val="a5"/>
        <w:spacing w:before="93"/>
      </w:pPr>
      <w:r>
        <w:rPr>
          <w:rFonts w:hint="eastAsia"/>
        </w:rPr>
        <w:t>normal-</w:t>
      </w:r>
      <w:r>
        <w:rPr>
          <w:rFonts w:hint="eastAsia"/>
        </w:rPr>
        <w:t>普通播主。</w:t>
      </w:r>
    </w:p>
    <w:p w:rsidR="007E6F2C" w:rsidRPr="007E6F2C" w:rsidRDefault="007E6F2C" w:rsidP="007E6F2C">
      <w:pPr>
        <w:pStyle w:val="a5"/>
        <w:spacing w:before="93"/>
      </w:pPr>
      <w:r>
        <w:rPr>
          <w:rFonts w:hint="eastAsia"/>
        </w:rPr>
        <w:t>senior-</w:t>
      </w:r>
      <w:r>
        <w:rPr>
          <w:rFonts w:hint="eastAsia"/>
        </w:rPr>
        <w:t>资深播主</w:t>
      </w:r>
    </w:p>
    <w:p w:rsidR="00E97446" w:rsidRDefault="007E6F2C" w:rsidP="005C2A3D">
      <w:pPr>
        <w:pStyle w:val="o3"/>
      </w:pPr>
      <w:r>
        <w:rPr>
          <w:rFonts w:hint="eastAsia"/>
        </w:rPr>
        <w:lastRenderedPageBreak/>
        <w:t>attr</w:t>
      </w:r>
    </w:p>
    <w:p w:rsidR="007E6F2C" w:rsidRDefault="007E6F2C" w:rsidP="007E6F2C">
      <w:pPr>
        <w:pStyle w:val="a5"/>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9"/>
        <w:tblW w:w="0" w:type="auto"/>
        <w:tblLook w:val="04A0"/>
      </w:tblPr>
      <w:tblGrid>
        <w:gridCol w:w="1846"/>
        <w:gridCol w:w="1401"/>
        <w:gridCol w:w="5275"/>
      </w:tblGrid>
      <w:tr w:rsidR="007E6F2C" w:rsidRPr="00E97446" w:rsidTr="003A4A5F">
        <w:tc>
          <w:tcPr>
            <w:tcW w:w="1846" w:type="dxa"/>
          </w:tcPr>
          <w:p w:rsidR="007E6F2C" w:rsidRPr="00E97446" w:rsidRDefault="007E6F2C" w:rsidP="007E6F2C">
            <w:pPr>
              <w:jc w:val="center"/>
              <w:rPr>
                <w:b/>
              </w:rPr>
            </w:pPr>
            <w:r w:rsidRPr="00E97446">
              <w:rPr>
                <w:b/>
              </w:rPr>
              <w:t>属性</w:t>
            </w:r>
          </w:p>
        </w:tc>
        <w:tc>
          <w:tcPr>
            <w:tcW w:w="1401" w:type="dxa"/>
          </w:tcPr>
          <w:p w:rsidR="007E6F2C" w:rsidRPr="00E97446" w:rsidRDefault="007E6F2C" w:rsidP="007E6F2C">
            <w:pPr>
              <w:jc w:val="center"/>
              <w:rPr>
                <w:b/>
              </w:rPr>
            </w:pPr>
            <w:r w:rsidRPr="00E97446">
              <w:rPr>
                <w:b/>
              </w:rPr>
              <w:t>上级属性</w:t>
            </w:r>
          </w:p>
        </w:tc>
        <w:tc>
          <w:tcPr>
            <w:tcW w:w="5275" w:type="dxa"/>
          </w:tcPr>
          <w:p w:rsidR="007E6F2C" w:rsidRPr="00E97446" w:rsidRDefault="007E6F2C" w:rsidP="007E6F2C">
            <w:pPr>
              <w:jc w:val="center"/>
              <w:rPr>
                <w:b/>
              </w:rPr>
            </w:pPr>
            <w:r w:rsidRPr="00E97446">
              <w:rPr>
                <w:b/>
              </w:rPr>
              <w:t>说明</w:t>
            </w:r>
          </w:p>
        </w:tc>
      </w:tr>
      <w:tr w:rsidR="007E6F2C" w:rsidRPr="007E6F2C" w:rsidTr="003A4A5F">
        <w:tc>
          <w:tcPr>
            <w:tcW w:w="1846" w:type="dxa"/>
          </w:tcPr>
          <w:p w:rsidR="007E6F2C" w:rsidRPr="007E6F2C" w:rsidRDefault="007E6F2C" w:rsidP="007E6F2C">
            <w:r>
              <w:rPr>
                <w:rFonts w:hint="eastAsia"/>
              </w:rPr>
              <w:t>bozhu</w:t>
            </w:r>
          </w:p>
        </w:tc>
        <w:tc>
          <w:tcPr>
            <w:tcW w:w="1401" w:type="dxa"/>
          </w:tcPr>
          <w:p w:rsidR="007E6F2C" w:rsidRPr="007E6F2C" w:rsidRDefault="007E6F2C" w:rsidP="007E6F2C">
            <w:r w:rsidRPr="007E6F2C">
              <w:t>userExtAttr</w:t>
            </w:r>
          </w:p>
        </w:tc>
        <w:tc>
          <w:tcPr>
            <w:tcW w:w="5275" w:type="dxa"/>
          </w:tcPr>
          <w:p w:rsidR="007E6F2C" w:rsidRPr="007E6F2C" w:rsidRDefault="007E6F2C" w:rsidP="007E6F2C">
            <w:r>
              <w:rPr>
                <w:rFonts w:hint="eastAsia"/>
              </w:rPr>
              <w:t>播主等级，此等级与字段同步，以字段为准</w:t>
            </w:r>
          </w:p>
        </w:tc>
      </w:tr>
      <w:tr w:rsidR="007E6F2C" w:rsidRPr="007E6F2C" w:rsidTr="003A4A5F">
        <w:tc>
          <w:tcPr>
            <w:tcW w:w="1846" w:type="dxa"/>
          </w:tcPr>
          <w:p w:rsidR="007E6F2C" w:rsidRDefault="007E6F2C" w:rsidP="007E6F2C">
            <w:r>
              <w:rPr>
                <w:rFonts w:hint="eastAsia"/>
              </w:rPr>
              <w:t>realname</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真实姓名</w:t>
            </w:r>
          </w:p>
        </w:tc>
      </w:tr>
      <w:tr w:rsidR="007E6F2C" w:rsidRPr="007E6F2C" w:rsidTr="003A4A5F">
        <w:tc>
          <w:tcPr>
            <w:tcW w:w="1846" w:type="dxa"/>
          </w:tcPr>
          <w:p w:rsidR="007E6F2C" w:rsidRDefault="007E6F2C" w:rsidP="007E6F2C">
            <w:r>
              <w:rPr>
                <w:rFonts w:hint="eastAsia"/>
              </w:rPr>
              <w:t>idcard</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身份证号</w:t>
            </w:r>
          </w:p>
        </w:tc>
      </w:tr>
      <w:tr w:rsidR="007E6F2C" w:rsidRPr="007E6F2C" w:rsidTr="003A4A5F">
        <w:tc>
          <w:tcPr>
            <w:tcW w:w="1846" w:type="dxa"/>
          </w:tcPr>
          <w:p w:rsidR="007E6F2C" w:rsidRDefault="007E6F2C" w:rsidP="007E6F2C">
            <w:r>
              <w:rPr>
                <w:rFonts w:hint="eastAsia"/>
              </w:rPr>
              <w:t>phone</w:t>
            </w:r>
          </w:p>
        </w:tc>
        <w:tc>
          <w:tcPr>
            <w:tcW w:w="1401" w:type="dxa"/>
          </w:tcPr>
          <w:p w:rsidR="007E6F2C" w:rsidRPr="007E6F2C" w:rsidRDefault="00816EBA" w:rsidP="007E6F2C">
            <w:r w:rsidRPr="007E6F2C">
              <w:t>userExtAttr</w:t>
            </w:r>
          </w:p>
        </w:tc>
        <w:tc>
          <w:tcPr>
            <w:tcW w:w="5275" w:type="dxa"/>
          </w:tcPr>
          <w:p w:rsidR="007E6F2C" w:rsidRDefault="00816EBA" w:rsidP="007E6F2C">
            <w:r>
              <w:rPr>
                <w:rFonts w:hint="eastAsia"/>
              </w:rPr>
              <w:t>移动电话号码</w:t>
            </w:r>
          </w:p>
        </w:tc>
      </w:tr>
      <w:tr w:rsidR="00816EBA" w:rsidRPr="00B47256" w:rsidTr="003A4A5F">
        <w:tc>
          <w:tcPr>
            <w:tcW w:w="1846" w:type="dxa"/>
          </w:tcPr>
          <w:p w:rsidR="00816EBA" w:rsidRPr="00B47256" w:rsidRDefault="00816EBA" w:rsidP="007E6F2C">
            <w:pPr>
              <w:rPr>
                <w:strike/>
              </w:rPr>
            </w:pPr>
            <w:r w:rsidRPr="00B47256">
              <w:rPr>
                <w:rFonts w:hint="eastAsia"/>
                <w:strike/>
              </w:rPr>
              <w:t>picture</w:t>
            </w:r>
          </w:p>
        </w:tc>
        <w:tc>
          <w:tcPr>
            <w:tcW w:w="1401" w:type="dxa"/>
          </w:tcPr>
          <w:p w:rsidR="00816EBA" w:rsidRPr="00B47256" w:rsidRDefault="00816EBA" w:rsidP="007E6F2C">
            <w:pPr>
              <w:rPr>
                <w:strike/>
              </w:rPr>
            </w:pPr>
            <w:r w:rsidRPr="00B47256">
              <w:rPr>
                <w:strike/>
              </w:rPr>
              <w:t>userExtAttr</w:t>
            </w:r>
          </w:p>
        </w:tc>
        <w:tc>
          <w:tcPr>
            <w:tcW w:w="5275"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3A4A5F">
        <w:tc>
          <w:tcPr>
            <w:tcW w:w="1846" w:type="dxa"/>
          </w:tcPr>
          <w:p w:rsidR="00816EBA" w:rsidRDefault="00114103" w:rsidP="007E6F2C">
            <w:r w:rsidRPr="00114103">
              <w:t>licence</w:t>
            </w:r>
            <w:r>
              <w:rPr>
                <w:rFonts w:hint="eastAsia"/>
              </w:rPr>
              <w:t>Number</w:t>
            </w:r>
          </w:p>
        </w:tc>
        <w:tc>
          <w:tcPr>
            <w:tcW w:w="1401" w:type="dxa"/>
          </w:tcPr>
          <w:p w:rsidR="00816EBA" w:rsidRPr="007E6F2C" w:rsidRDefault="00114103" w:rsidP="007E6F2C">
            <w:r w:rsidRPr="007E6F2C">
              <w:t>userExtAttr</w:t>
            </w:r>
          </w:p>
        </w:tc>
        <w:tc>
          <w:tcPr>
            <w:tcW w:w="5275" w:type="dxa"/>
          </w:tcPr>
          <w:p w:rsidR="00816EBA" w:rsidRDefault="00114103" w:rsidP="007E6F2C">
            <w:r>
              <w:rPr>
                <w:rFonts w:hint="eastAsia"/>
              </w:rPr>
              <w:t>营业执照号</w:t>
            </w:r>
          </w:p>
        </w:tc>
      </w:tr>
      <w:tr w:rsidR="00114103" w:rsidRPr="00B47256" w:rsidTr="003A4A5F">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401" w:type="dxa"/>
          </w:tcPr>
          <w:p w:rsidR="00114103" w:rsidRPr="00B47256" w:rsidRDefault="00114103" w:rsidP="007E6F2C">
            <w:pPr>
              <w:rPr>
                <w:strike/>
              </w:rPr>
            </w:pPr>
            <w:r w:rsidRPr="00B47256">
              <w:rPr>
                <w:strike/>
              </w:rPr>
              <w:t>userExtAttr</w:t>
            </w:r>
          </w:p>
        </w:tc>
        <w:tc>
          <w:tcPr>
            <w:tcW w:w="5275"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3A4A5F">
        <w:tc>
          <w:tcPr>
            <w:tcW w:w="1846" w:type="dxa"/>
          </w:tcPr>
          <w:p w:rsidR="00B47256" w:rsidRDefault="00B47256" w:rsidP="007E6F2C">
            <w:r w:rsidRPr="00B47256">
              <w:t>registertime</w:t>
            </w:r>
          </w:p>
        </w:tc>
        <w:tc>
          <w:tcPr>
            <w:tcW w:w="1401" w:type="dxa"/>
          </w:tcPr>
          <w:p w:rsidR="00B47256" w:rsidRPr="007E6F2C" w:rsidRDefault="00B47256" w:rsidP="007E6F2C">
            <w:r w:rsidRPr="007E6F2C">
              <w:t>userExtAttr</w:t>
            </w:r>
          </w:p>
        </w:tc>
        <w:tc>
          <w:tcPr>
            <w:tcW w:w="5275" w:type="dxa"/>
          </w:tcPr>
          <w:p w:rsidR="00B47256" w:rsidRDefault="00B47256" w:rsidP="007E6F2C">
            <w:r>
              <w:rPr>
                <w:rFonts w:hint="eastAsia"/>
              </w:rPr>
              <w:t>注册时间</w:t>
            </w:r>
          </w:p>
        </w:tc>
      </w:tr>
      <w:tr w:rsidR="005440DA" w:rsidRPr="007E6F2C" w:rsidTr="003A4A5F">
        <w:tc>
          <w:tcPr>
            <w:tcW w:w="1846" w:type="dxa"/>
          </w:tcPr>
          <w:p w:rsidR="005440DA" w:rsidRPr="00114103" w:rsidRDefault="005440DA" w:rsidP="007E6F2C">
            <w:r>
              <w:rPr>
                <w:rFonts w:hint="eastAsia"/>
              </w:rPr>
              <w:t>phoneVerify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通过手机认证时间</w:t>
            </w:r>
          </w:p>
        </w:tc>
      </w:tr>
      <w:tr w:rsidR="005440DA" w:rsidRPr="007E6F2C" w:rsidTr="003A4A5F">
        <w:tc>
          <w:tcPr>
            <w:tcW w:w="1846" w:type="dxa"/>
          </w:tcPr>
          <w:p w:rsidR="005440DA" w:rsidRDefault="005440DA" w:rsidP="007E6F2C">
            <w:r>
              <w:rPr>
                <w:rFonts w:hint="eastAsia"/>
              </w:rPr>
              <w:t>rnVerify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通过实名认证时间</w:t>
            </w:r>
          </w:p>
        </w:tc>
      </w:tr>
      <w:tr w:rsidR="00B77127" w:rsidRPr="007E6F2C" w:rsidTr="003A4A5F">
        <w:tc>
          <w:tcPr>
            <w:tcW w:w="1846" w:type="dxa"/>
          </w:tcPr>
          <w:p w:rsidR="00B77127" w:rsidRDefault="00B77127" w:rsidP="007E6F2C">
            <w:r>
              <w:rPr>
                <w:rFonts w:hint="eastAsia"/>
              </w:rPr>
              <w:t>maxStream</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最大推流数，优先于数据字典的设置</w:t>
            </w:r>
          </w:p>
        </w:tc>
      </w:tr>
      <w:tr w:rsidR="00B77127" w:rsidRPr="007E6F2C" w:rsidTr="003A4A5F">
        <w:tc>
          <w:tcPr>
            <w:tcW w:w="1846" w:type="dxa"/>
          </w:tcPr>
          <w:p w:rsidR="00B77127" w:rsidRDefault="00B77127" w:rsidP="007E6F2C">
            <w:r>
              <w:rPr>
                <w:rFonts w:hint="eastAsia"/>
              </w:rPr>
              <w:t>maxChannel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最大频道数，优先于数据字典的设置</w:t>
            </w:r>
          </w:p>
        </w:tc>
      </w:tr>
      <w:tr w:rsidR="00B77127" w:rsidRPr="007E6F2C" w:rsidTr="003A4A5F">
        <w:tc>
          <w:tcPr>
            <w:tcW w:w="1846" w:type="dxa"/>
          </w:tcPr>
          <w:p w:rsidR="00B77127" w:rsidRDefault="00B77127" w:rsidP="007E6F2C">
            <w:r w:rsidRPr="00B77127">
              <w:t>viewersPerChannel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每频道最大观众数，优先于数据字典的设置</w:t>
            </w:r>
          </w:p>
        </w:tc>
      </w:tr>
      <w:tr w:rsidR="00E259C2" w:rsidRPr="007E6F2C" w:rsidTr="003A4A5F">
        <w:tc>
          <w:tcPr>
            <w:tcW w:w="1846" w:type="dxa"/>
          </w:tcPr>
          <w:p w:rsidR="00E259C2" w:rsidRDefault="00E259C2" w:rsidP="00D34202">
            <w:r>
              <w:rPr>
                <w:rFonts w:hint="eastAsia"/>
              </w:rPr>
              <w:t>bozhuDiscount</w:t>
            </w:r>
          </w:p>
        </w:tc>
        <w:tc>
          <w:tcPr>
            <w:tcW w:w="1401" w:type="dxa"/>
          </w:tcPr>
          <w:p w:rsidR="00E259C2" w:rsidRPr="007E6F2C" w:rsidRDefault="00E259C2" w:rsidP="00D34202">
            <w:r w:rsidRPr="007E6F2C">
              <w:t>userExtAttr</w:t>
            </w:r>
          </w:p>
        </w:tc>
        <w:tc>
          <w:tcPr>
            <w:tcW w:w="5275"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3A4A5F">
        <w:tc>
          <w:tcPr>
            <w:tcW w:w="1846" w:type="dxa"/>
          </w:tcPr>
          <w:p w:rsidR="003A4A5F" w:rsidRDefault="003A4A5F" w:rsidP="00D34202">
            <w:r>
              <w:rPr>
                <w:rFonts w:hint="eastAsia"/>
              </w:rPr>
              <w:t>themeAdmin</w:t>
            </w:r>
          </w:p>
        </w:tc>
        <w:tc>
          <w:tcPr>
            <w:tcW w:w="1401" w:type="dxa"/>
          </w:tcPr>
          <w:p w:rsidR="003A4A5F" w:rsidRPr="007E6F2C" w:rsidRDefault="003A4A5F" w:rsidP="00D34202">
            <w:r w:rsidRPr="007E6F2C">
              <w:t>userExtAttr</w:t>
            </w:r>
          </w:p>
        </w:tc>
        <w:tc>
          <w:tcPr>
            <w:tcW w:w="5275" w:type="dxa"/>
          </w:tcPr>
          <w:p w:rsidR="003A4A5F" w:rsidRDefault="003A4A5F" w:rsidP="00D34202">
            <w:r>
              <w:rPr>
                <w:rFonts w:hint="eastAsia"/>
              </w:rPr>
              <w:t>管理界面主题，不设置为</w:t>
            </w:r>
            <w:r>
              <w:rPr>
                <w:rFonts w:hint="eastAsia"/>
              </w:rPr>
              <w:t>defalut</w:t>
            </w:r>
          </w:p>
        </w:tc>
      </w:tr>
      <w:tr w:rsidR="003A4A5F" w:rsidRPr="007E6F2C" w:rsidTr="003A4A5F">
        <w:tc>
          <w:tcPr>
            <w:tcW w:w="1846" w:type="dxa"/>
          </w:tcPr>
          <w:p w:rsidR="003A4A5F" w:rsidRPr="00B77127" w:rsidRDefault="003A4A5F" w:rsidP="00D34202">
            <w:r>
              <w:rPr>
                <w:rFonts w:hint="eastAsia"/>
              </w:rPr>
              <w:t>themePlayer</w:t>
            </w:r>
          </w:p>
        </w:tc>
        <w:tc>
          <w:tcPr>
            <w:tcW w:w="1401" w:type="dxa"/>
          </w:tcPr>
          <w:p w:rsidR="003A4A5F" w:rsidRPr="007E6F2C" w:rsidRDefault="003A4A5F" w:rsidP="003A4A5F">
            <w:r w:rsidRPr="007E6F2C">
              <w:t>userExtAttr</w:t>
            </w:r>
          </w:p>
        </w:tc>
        <w:tc>
          <w:tcPr>
            <w:tcW w:w="5275" w:type="dxa"/>
          </w:tcPr>
          <w:p w:rsidR="003A4A5F" w:rsidRDefault="003A4A5F" w:rsidP="00D34202">
            <w:r>
              <w:rPr>
                <w:rFonts w:hint="eastAsia"/>
              </w:rPr>
              <w:t>播放界面主题，不设置为</w:t>
            </w:r>
            <w:r>
              <w:rPr>
                <w:rFonts w:hint="eastAsia"/>
              </w:rPr>
              <w:t>defalut</w:t>
            </w:r>
          </w:p>
        </w:tc>
      </w:tr>
      <w:tr w:rsidR="0026658A" w:rsidRPr="007E6F2C" w:rsidTr="003A4A5F">
        <w:tc>
          <w:tcPr>
            <w:tcW w:w="1846" w:type="dxa"/>
          </w:tcPr>
          <w:p w:rsidR="0026658A" w:rsidRPr="0026658A" w:rsidRDefault="0026658A" w:rsidP="00D34202">
            <w:r>
              <w:rPr>
                <w:rFonts w:hint="eastAsia"/>
              </w:rPr>
              <w:t>commKey</w:t>
            </w:r>
          </w:p>
        </w:tc>
        <w:tc>
          <w:tcPr>
            <w:tcW w:w="1401" w:type="dxa"/>
          </w:tcPr>
          <w:p w:rsidR="0026658A" w:rsidRPr="007E6F2C" w:rsidRDefault="0026658A" w:rsidP="003A4A5F">
            <w:r>
              <w:rPr>
                <w:rFonts w:hint="eastAsia"/>
              </w:rPr>
              <w:t>userExtAttr</w:t>
            </w:r>
          </w:p>
        </w:tc>
        <w:tc>
          <w:tcPr>
            <w:tcW w:w="5275" w:type="dxa"/>
          </w:tcPr>
          <w:p w:rsidR="0026658A" w:rsidRDefault="0026658A" w:rsidP="00D34202">
            <w:r>
              <w:rPr>
                <w:rFonts w:hint="eastAsia"/>
              </w:rPr>
              <w:t>SI</w:t>
            </w:r>
            <w:r>
              <w:rPr>
                <w:rFonts w:hint="eastAsia"/>
              </w:rPr>
              <w:t>接口的约定通信秘钥</w:t>
            </w:r>
          </w:p>
        </w:tc>
      </w:tr>
      <w:tr w:rsidR="0026658A" w:rsidRPr="007E6F2C" w:rsidTr="003A4A5F">
        <w:tc>
          <w:tcPr>
            <w:tcW w:w="1846" w:type="dxa"/>
          </w:tcPr>
          <w:p w:rsidR="0026658A" w:rsidRDefault="0026658A" w:rsidP="00D34202">
            <w:r>
              <w:rPr>
                <w:rFonts w:hint="eastAsia"/>
              </w:rPr>
              <w:t>SIdomain</w:t>
            </w:r>
          </w:p>
        </w:tc>
        <w:tc>
          <w:tcPr>
            <w:tcW w:w="1401" w:type="dxa"/>
          </w:tcPr>
          <w:p w:rsidR="0026658A" w:rsidRDefault="0026658A" w:rsidP="003A4A5F">
            <w:r>
              <w:rPr>
                <w:rFonts w:hint="eastAsia"/>
              </w:rPr>
              <w:t>userExtAttr</w:t>
            </w:r>
          </w:p>
        </w:tc>
        <w:tc>
          <w:tcPr>
            <w:tcW w:w="5275" w:type="dxa"/>
          </w:tcPr>
          <w:p w:rsidR="0026658A" w:rsidRDefault="0026658A" w:rsidP="00D34202">
            <w:r>
              <w:rPr>
                <w:rFonts w:hint="eastAsia"/>
              </w:rPr>
              <w:t>SI</w:t>
            </w:r>
            <w:r>
              <w:rPr>
                <w:rFonts w:hint="eastAsia"/>
              </w:rPr>
              <w:t>调用的有效域名</w:t>
            </w:r>
          </w:p>
        </w:tc>
      </w:tr>
    </w:tbl>
    <w:p w:rsidR="00E04CDC" w:rsidRPr="00E97446" w:rsidRDefault="00E04CDC" w:rsidP="007E6F2C">
      <w:pPr>
        <w:pStyle w:val="a5"/>
        <w:spacing w:before="93"/>
      </w:pPr>
    </w:p>
    <w:p w:rsidR="00CF40F2" w:rsidRDefault="00CF40F2" w:rsidP="005C2A3D">
      <w:pPr>
        <w:pStyle w:val="o2"/>
      </w:pPr>
      <w:r>
        <w:t>消费套餐表</w:t>
      </w:r>
      <w:r>
        <w:rPr>
          <w:rFonts w:hint="eastAsia"/>
        </w:rPr>
        <w:t xml:space="preserve"> package</w:t>
      </w:r>
    </w:p>
    <w:p w:rsidR="00CF40F2" w:rsidRDefault="00CF40F2" w:rsidP="00CF40F2">
      <w:pPr>
        <w:pStyle w:val="a5"/>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9"/>
        <w:tblW w:w="0" w:type="auto"/>
        <w:tblLook w:val="04A0"/>
      </w:tblPr>
      <w:tblGrid>
        <w:gridCol w:w="1526"/>
        <w:gridCol w:w="1417"/>
        <w:gridCol w:w="5579"/>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lastRenderedPageBreak/>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5"/>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5"/>
        <w:spacing w:before="93"/>
      </w:pPr>
      <w:r>
        <w:rPr>
          <w:rFonts w:hint="eastAsia"/>
        </w:rPr>
        <w:t>可销售的各种类型商品。</w:t>
      </w:r>
    </w:p>
    <w:p w:rsidR="007F3C90" w:rsidRDefault="007F3C90" w:rsidP="007F3C90">
      <w:pPr>
        <w:pStyle w:val="a5"/>
        <w:spacing w:before="93"/>
      </w:pPr>
      <w:r>
        <w:rPr>
          <w:rFonts w:hint="eastAsia"/>
        </w:rPr>
        <w:t>商品名称，说明，图片链接，售价，分类，可销售的场合（如播主才能选择的时长套餐），可用点数购买，可用现金购买。</w:t>
      </w:r>
    </w:p>
    <w:p w:rsidR="007F3C90" w:rsidRDefault="00BA02B1" w:rsidP="00BA02B1">
      <w:r>
        <w:rPr>
          <w:noProof/>
        </w:rPr>
        <w:drawing>
          <wp:inline distT="0" distB="0" distL="0" distR="0">
            <wp:extent cx="5274310" cy="2243413"/>
            <wp:effectExtent l="1905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274310" cy="2243413"/>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5"/>
        <w:spacing w:before="93"/>
      </w:pPr>
      <w:r>
        <w:rPr>
          <w:rFonts w:hint="eastAsia"/>
        </w:rPr>
        <w:t>可用于推流或拉流时长。</w:t>
      </w:r>
    </w:p>
    <w:p w:rsidR="008A7A12" w:rsidRDefault="008A7A12" w:rsidP="008A7A12">
      <w:pPr>
        <w:pStyle w:val="a5"/>
        <w:spacing w:before="93"/>
      </w:pPr>
      <w:r>
        <w:rPr>
          <w:rFonts w:hint="eastAsia"/>
        </w:rPr>
        <w:t>value</w:t>
      </w:r>
      <w:r>
        <w:rPr>
          <w:rFonts w:hint="eastAsia"/>
        </w:rPr>
        <w:t>：时长包包含的时长（分钟）</w:t>
      </w:r>
    </w:p>
    <w:p w:rsidR="008A7A12" w:rsidRDefault="008A7A12" w:rsidP="008A7A12">
      <w:pPr>
        <w:pStyle w:val="a5"/>
        <w:spacing w:before="93"/>
      </w:pPr>
      <w:r>
        <w:rPr>
          <w:rFonts w:hint="eastAsia"/>
        </w:rPr>
        <w:t>expire</w:t>
      </w:r>
      <w:r>
        <w:rPr>
          <w:rFonts w:hint="eastAsia"/>
        </w:rPr>
        <w:t>：此包有效天数，从购买日起计。</w:t>
      </w:r>
    </w:p>
    <w:p w:rsidR="008A7A12" w:rsidRDefault="00944898" w:rsidP="00141E3D">
      <w:pPr>
        <w:pStyle w:val="o4"/>
      </w:pPr>
      <w:r>
        <w:rPr>
          <w:rFonts w:hint="eastAsia"/>
        </w:rPr>
        <w:lastRenderedPageBreak/>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5"/>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5"/>
        <w:spacing w:before="93"/>
      </w:pPr>
      <w:r>
        <w:rPr>
          <w:rFonts w:hint="eastAsia"/>
        </w:rPr>
        <w:t>expire</w:t>
      </w:r>
      <w:r>
        <w:rPr>
          <w:rFonts w:hint="eastAsia"/>
        </w:rPr>
        <w:t>：此包有效天数，从购买日起计。</w:t>
      </w:r>
    </w:p>
    <w:p w:rsidR="00A979C4" w:rsidRDefault="003E1DEF" w:rsidP="003E1DEF">
      <w:pPr>
        <w:pStyle w:val="o4"/>
      </w:pPr>
      <w:r>
        <w:t>虚拟商品</w:t>
      </w:r>
      <w:r>
        <w:rPr>
          <w:rFonts w:hint="eastAsia"/>
        </w:rPr>
        <w:t xml:space="preserve"> </w:t>
      </w:r>
      <w:r>
        <w:t>virt</w:t>
      </w:r>
      <w:r>
        <w:rPr>
          <w:rFonts w:hint="eastAsia"/>
        </w:rPr>
        <w:t>ual</w:t>
      </w:r>
    </w:p>
    <w:p w:rsidR="009814F6" w:rsidRDefault="009814F6" w:rsidP="009814F6">
      <w:pPr>
        <w:pStyle w:val="a5"/>
        <w:spacing w:before="93"/>
      </w:pPr>
      <w:r>
        <w:rPr>
          <w:rFonts w:hint="eastAsia"/>
        </w:rPr>
        <w:t>价格：</w:t>
      </w:r>
      <w:r>
        <w:rPr>
          <w:rFonts w:hint="eastAsia"/>
        </w:rPr>
        <w:t>price_c</w:t>
      </w:r>
    </w:p>
    <w:p w:rsidR="003E1DEF" w:rsidRDefault="009814F6" w:rsidP="009814F6">
      <w:pPr>
        <w:pStyle w:val="a5"/>
        <w:spacing w:before="93"/>
      </w:pPr>
      <w:r>
        <w:rPr>
          <w:rFonts w:hint="eastAsia"/>
        </w:rPr>
        <w:t>忽略：</w:t>
      </w:r>
      <w:r>
        <w:rPr>
          <w:rFonts w:hint="eastAsia"/>
        </w:rPr>
        <w:t>accept_p,accept_c</w:t>
      </w:r>
    </w:p>
    <w:p w:rsidR="009814F6" w:rsidRPr="00A979C4" w:rsidRDefault="009814F6" w:rsidP="009814F6">
      <w:pPr>
        <w:pStyle w:val="a5"/>
        <w:spacing w:before="93"/>
      </w:pPr>
    </w:p>
    <w:p w:rsidR="00BE71D0" w:rsidRDefault="00BE71D0" w:rsidP="005C2A3D">
      <w:pPr>
        <w:pStyle w:val="o3"/>
      </w:pPr>
      <w:r>
        <w:t>商品图片URL</w:t>
      </w:r>
    </w:p>
    <w:p w:rsidR="00AB5A00" w:rsidRDefault="00AB5A00" w:rsidP="00BE71D0">
      <w:pPr>
        <w:pStyle w:val="a5"/>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524FED" w:rsidRPr="00524FED" w:rsidRDefault="00524FED" w:rsidP="00524FED">
      <w:pPr>
        <w:widowControl/>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F8F8F8"/>
          <w:kern w:val="0"/>
          <w:sz w:val="20"/>
          <w:szCs w:val="20"/>
        </w:rPr>
      </w:pPr>
      <w:r w:rsidRPr="00524FED">
        <w:rPr>
          <w:rFonts w:ascii="Source Code Pro" w:eastAsia="宋体" w:hAnsi="Source Code Pro" w:cs="宋体"/>
          <w:color w:val="8F9D6A"/>
          <w:kern w:val="0"/>
          <w:sz w:val="20"/>
          <w:szCs w:val="20"/>
        </w:rPr>
        <w:t>'goodsImgBasePath'</w:t>
      </w:r>
      <w:r w:rsidRPr="00524FED">
        <w:rPr>
          <w:rFonts w:ascii="Source Code Pro" w:eastAsia="宋体" w:hAnsi="Source Code Pro" w:cs="宋体"/>
          <w:color w:val="CDA869"/>
          <w:kern w:val="0"/>
          <w:sz w:val="20"/>
          <w:szCs w:val="20"/>
        </w:rPr>
        <w:t>=&gt;</w:t>
      </w:r>
      <w:r w:rsidRPr="00524FED">
        <w:rPr>
          <w:rFonts w:ascii="Source Code Pro" w:eastAsia="宋体" w:hAnsi="Source Code Pro" w:cs="宋体"/>
          <w:color w:val="8F9D6A"/>
          <w:kern w:val="0"/>
          <w:sz w:val="20"/>
          <w:szCs w:val="20"/>
        </w:rPr>
        <w:t>'D:</w:t>
      </w:r>
      <w:r w:rsidR="00F37068">
        <w:rPr>
          <w:rFonts w:ascii="Source Code Pro" w:eastAsia="宋体" w:hAnsi="Source Code Pro" w:cs="宋体"/>
          <w:color w:val="8F9D6A"/>
          <w:kern w:val="0"/>
          <w:sz w:val="20"/>
          <w:szCs w:val="20"/>
        </w:rPr>
        <w:t>/MyProject/ylh/webroot/goodsimg</w:t>
      </w:r>
      <w:r w:rsidRPr="00524FED">
        <w:rPr>
          <w:rFonts w:ascii="Source Code Pro" w:eastAsia="宋体" w:hAnsi="Source Code Pro" w:cs="宋体"/>
          <w:color w:val="8F9D6A"/>
          <w:kern w:val="0"/>
          <w:sz w:val="20"/>
          <w:szCs w:val="20"/>
        </w:rPr>
        <w:t>'</w:t>
      </w:r>
      <w:r w:rsidRPr="00524FED">
        <w:rPr>
          <w:rFonts w:ascii="Source Code Pro" w:eastAsia="宋体" w:hAnsi="Source Code Pro" w:cs="宋体"/>
          <w:color w:val="5C7AB8"/>
          <w:kern w:val="0"/>
          <w:sz w:val="20"/>
          <w:szCs w:val="20"/>
        </w:rPr>
        <w:t xml:space="preserve">,   </w:t>
      </w:r>
      <w:r w:rsidRPr="00524FED">
        <w:rPr>
          <w:rFonts w:ascii="Source Code Pro" w:eastAsia="宋体" w:hAnsi="Source Code Pro" w:cs="宋体"/>
          <w:i/>
          <w:iCs/>
          <w:color w:val="5F5A60"/>
          <w:kern w:val="0"/>
          <w:sz w:val="20"/>
          <w:szCs w:val="20"/>
        </w:rPr>
        <w:t>//</w:t>
      </w:r>
      <w:r w:rsidRPr="00524FED">
        <w:rPr>
          <w:rFonts w:ascii="宋体" w:eastAsia="宋体" w:hAnsi="宋体" w:cs="宋体" w:hint="eastAsia"/>
          <w:i/>
          <w:iCs/>
          <w:color w:val="5F5A60"/>
          <w:kern w:val="0"/>
          <w:sz w:val="20"/>
          <w:szCs w:val="20"/>
        </w:rPr>
        <w:t>频道图片及录像存放物理路径</w:t>
      </w:r>
      <w:r w:rsidRPr="00524FED">
        <w:rPr>
          <w:rFonts w:ascii="宋体" w:eastAsia="宋体" w:hAnsi="宋体" w:cs="宋体" w:hint="eastAsia"/>
          <w:i/>
          <w:iCs/>
          <w:color w:val="5F5A60"/>
          <w:kern w:val="0"/>
          <w:sz w:val="20"/>
          <w:szCs w:val="20"/>
        </w:rPr>
        <w:br/>
      </w:r>
      <w:r w:rsidRPr="00524FED">
        <w:rPr>
          <w:rFonts w:ascii="Source Code Pro" w:eastAsia="宋体" w:hAnsi="Source Code Pro" w:cs="宋体"/>
          <w:color w:val="8F9D6A"/>
          <w:kern w:val="0"/>
          <w:sz w:val="20"/>
          <w:szCs w:val="20"/>
        </w:rPr>
        <w:t>'goodsImgBaseUrl'</w:t>
      </w:r>
      <w:r w:rsidRPr="00524FED">
        <w:rPr>
          <w:rFonts w:ascii="Source Code Pro" w:eastAsia="宋体" w:hAnsi="Source Code Pro" w:cs="宋体"/>
          <w:color w:val="CDA869"/>
          <w:kern w:val="0"/>
          <w:sz w:val="20"/>
          <w:szCs w:val="20"/>
        </w:rPr>
        <w:t>=&gt;</w:t>
      </w:r>
      <w:r w:rsidR="00F37068">
        <w:rPr>
          <w:rFonts w:ascii="Source Code Pro" w:eastAsia="宋体" w:hAnsi="Source Code Pro" w:cs="宋体"/>
          <w:color w:val="8F9D6A"/>
          <w:kern w:val="0"/>
          <w:sz w:val="20"/>
          <w:szCs w:val="20"/>
        </w:rPr>
        <w:t>'/goodsimg</w:t>
      </w:r>
      <w:r w:rsidRPr="00524FED">
        <w:rPr>
          <w:rFonts w:ascii="Source Code Pro" w:eastAsia="宋体" w:hAnsi="Source Code Pro" w:cs="宋体"/>
          <w:color w:val="8F9D6A"/>
          <w:kern w:val="0"/>
          <w:sz w:val="20"/>
          <w:szCs w:val="20"/>
        </w:rPr>
        <w:t>'</w:t>
      </w:r>
      <w:r w:rsidRPr="00524FED">
        <w:rPr>
          <w:rFonts w:ascii="Source Code Pro" w:eastAsia="宋体" w:hAnsi="Source Code Pro" w:cs="宋体"/>
          <w:color w:val="5C7AB8"/>
          <w:kern w:val="0"/>
          <w:sz w:val="20"/>
          <w:szCs w:val="20"/>
        </w:rPr>
        <w:t xml:space="preserve">,      </w:t>
      </w:r>
      <w:r w:rsidRPr="00524FED">
        <w:rPr>
          <w:rFonts w:ascii="Source Code Pro" w:eastAsia="宋体" w:hAnsi="Source Code Pro" w:cs="宋体"/>
          <w:i/>
          <w:iCs/>
          <w:color w:val="5F5A60"/>
          <w:kern w:val="0"/>
          <w:sz w:val="20"/>
          <w:szCs w:val="20"/>
        </w:rPr>
        <w:t>//</w:t>
      </w:r>
      <w:r w:rsidRPr="00524FED">
        <w:rPr>
          <w:rFonts w:ascii="宋体" w:eastAsia="宋体" w:hAnsi="宋体" w:cs="宋体" w:hint="eastAsia"/>
          <w:i/>
          <w:iCs/>
          <w:color w:val="5F5A60"/>
          <w:kern w:val="0"/>
          <w:sz w:val="20"/>
          <w:szCs w:val="20"/>
        </w:rPr>
        <w:t>频道图片及录像存放虚拟路径</w:t>
      </w:r>
    </w:p>
    <w:p w:rsidR="00BE71D0" w:rsidRDefault="00BE71D0" w:rsidP="00BE71D0">
      <w:pPr>
        <w:pStyle w:val="a5"/>
        <w:spacing w:before="93"/>
      </w:pPr>
      <w:r>
        <w:t>商品图片</w:t>
      </w:r>
      <w:r>
        <w:rPr>
          <w:rFonts w:hint="eastAsia"/>
        </w:rPr>
        <w:t>目录：</w:t>
      </w:r>
      <w:r>
        <w:rPr>
          <w:rFonts w:hint="eastAsia"/>
        </w:rPr>
        <w:t>__ROOT__/goodsimg/&lt;nnn&gt;/&lt;id&gt;</w:t>
      </w:r>
      <w:r w:rsidR="008271E6">
        <w:rPr>
          <w:rFonts w:hint="eastAsia"/>
        </w:rPr>
        <w:t>_&lt;name&gt;.&lt;ext&gt;</w:t>
      </w:r>
    </w:p>
    <w:p w:rsidR="00BE71D0" w:rsidRDefault="00BE71D0" w:rsidP="00BE71D0">
      <w:pPr>
        <w:pStyle w:val="a5"/>
        <w:spacing w:before="93"/>
      </w:pPr>
      <w:r>
        <w:rPr>
          <w:rFonts w:hint="eastAsia"/>
        </w:rPr>
        <w:t>nnn</w:t>
      </w:r>
      <w:r>
        <w:rPr>
          <w:rFonts w:hint="eastAsia"/>
        </w:rPr>
        <w:t>：商品编码低</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5"/>
        <w:spacing w:before="93"/>
      </w:pPr>
      <w:r>
        <w:rPr>
          <w:rFonts w:hint="eastAsia"/>
        </w:rPr>
        <w:t>id</w:t>
      </w:r>
      <w:r>
        <w:rPr>
          <w:rFonts w:hint="eastAsia"/>
        </w:rPr>
        <w:t>：商品</w:t>
      </w:r>
      <w:r>
        <w:rPr>
          <w:rFonts w:hint="eastAsia"/>
        </w:rPr>
        <w:t>ID</w:t>
      </w:r>
    </w:p>
    <w:p w:rsidR="00BE71D0" w:rsidRPr="007F3C90" w:rsidRDefault="00F37068" w:rsidP="00BE71D0">
      <w:pPr>
        <w:pStyle w:val="a5"/>
        <w:spacing w:before="93"/>
      </w:pPr>
      <w:r>
        <w:t>例</w:t>
      </w:r>
      <w:r>
        <w:rPr>
          <w:rFonts w:hint="eastAsia"/>
        </w:rPr>
        <w:t>：</w:t>
      </w:r>
      <w:r>
        <w:t>商品</w:t>
      </w:r>
      <w:r>
        <w:t>ID</w:t>
      </w:r>
      <w:r>
        <w:rPr>
          <w:rFonts w:hint="eastAsia"/>
        </w:rPr>
        <w:t>=1028</w:t>
      </w:r>
      <w:r>
        <w:rPr>
          <w:rFonts w:hint="eastAsia"/>
        </w:rPr>
        <w:t>，</w:t>
      </w:r>
      <w:r>
        <w:rPr>
          <w:rFonts w:hint="eastAsia"/>
        </w:rPr>
        <w:t>URL=/102/1028_main.jpg</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5"/>
        <w:spacing w:before="93"/>
      </w:pPr>
      <w:r>
        <w:rPr>
          <w:rFonts w:hint="eastAsia"/>
        </w:rPr>
        <w:t>发送者，接收者，</w:t>
      </w:r>
      <w:r w:rsidR="0076583E">
        <w:rPr>
          <w:rFonts w:hint="eastAsia"/>
        </w:rPr>
        <w:t>消息类型（消息，提醒，警告），发送时间，阅读时间，消息内容，消息链接。</w:t>
      </w:r>
    </w:p>
    <w:p w:rsidR="00216CFB" w:rsidRDefault="00216CFB" w:rsidP="00D5526F">
      <w:pPr>
        <w:pStyle w:val="a5"/>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5"/>
        <w:spacing w:before="93"/>
      </w:pPr>
      <w:r>
        <w:rPr>
          <w:rFonts w:hint="eastAsia"/>
        </w:rPr>
        <w:t>记录各类在线信息，主要作为计费依据。</w:t>
      </w:r>
    </w:p>
    <w:p w:rsidR="00527FBE" w:rsidRDefault="00527FBE" w:rsidP="00A97AEC">
      <w:pPr>
        <w:pStyle w:val="Source"/>
      </w:pPr>
      <w:r>
        <w:rPr>
          <w:rFonts w:hint="eastAsia"/>
          <w:noProof/>
        </w:rPr>
        <w:lastRenderedPageBreak/>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5"/>
        <w:spacing w:before="93"/>
      </w:pPr>
      <w:r>
        <w:rPr>
          <w:rFonts w:hint="eastAsia"/>
        </w:rPr>
        <w:t>logintime</w:t>
      </w:r>
      <w:r>
        <w:rPr>
          <w:rFonts w:hint="eastAsia"/>
        </w:rPr>
        <w:t>登录时间或开始消费时间</w:t>
      </w:r>
    </w:p>
    <w:p w:rsidR="00527FBE" w:rsidRDefault="00527FBE" w:rsidP="00527FBE">
      <w:pPr>
        <w:pStyle w:val="a5"/>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5"/>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5"/>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5"/>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5"/>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5"/>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5"/>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5"/>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5"/>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Pr="00040E0C" w:rsidRDefault="00710F74" w:rsidP="00710F74">
      <w:pPr>
        <w:pStyle w:val="a5"/>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E94B7A" w:rsidRDefault="00E94B7A" w:rsidP="000573D2">
      <w:pPr>
        <w:pStyle w:val="o1"/>
      </w:pPr>
      <w:r>
        <w:rPr>
          <w:rFonts w:hint="eastAsia"/>
        </w:rPr>
        <w:lastRenderedPageBreak/>
        <w:t>相关服务器配置</w:t>
      </w:r>
    </w:p>
    <w:p w:rsidR="002B0516" w:rsidRDefault="002B0516" w:rsidP="005C2A3D">
      <w:pPr>
        <w:pStyle w:val="o2"/>
      </w:pPr>
      <w:r>
        <w:rPr>
          <w:rFonts w:hint="eastAsia"/>
        </w:rPr>
        <w:t>NFS存储服务器</w:t>
      </w:r>
    </w:p>
    <w:p w:rsidR="002B0516" w:rsidRDefault="002B0516" w:rsidP="002B0516">
      <w:pPr>
        <w:pStyle w:val="a5"/>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5"/>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5"/>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5"/>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9"/>
        <w:tblW w:w="0" w:type="auto"/>
        <w:jc w:val="center"/>
        <w:tblLook w:val="04A0"/>
      </w:tblPr>
      <w:tblGrid>
        <w:gridCol w:w="2840"/>
        <w:gridCol w:w="2841"/>
        <w:gridCol w:w="2841"/>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5"/>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5"/>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5"/>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5"/>
        <w:spacing w:before="93"/>
      </w:pPr>
      <w:r>
        <w:rPr>
          <w:rFonts w:hint="eastAsia"/>
        </w:rPr>
        <w:t>本机的数据库备份目录：</w:t>
      </w:r>
      <w:r>
        <w:rPr>
          <w:rFonts w:hint="eastAsia"/>
        </w:rPr>
        <w:t>/nfs_data/backup120</w:t>
      </w:r>
    </w:p>
    <w:p w:rsidR="005C2A3D" w:rsidRDefault="005C2A3D" w:rsidP="005C2A3D">
      <w:pPr>
        <w:pStyle w:val="a5"/>
        <w:spacing w:before="93"/>
      </w:pPr>
      <w:r>
        <w:rPr>
          <w:rFonts w:hint="eastAsia"/>
        </w:rPr>
        <w:t>门户服务器数据库备份目录：</w:t>
      </w:r>
      <w:r>
        <w:rPr>
          <w:rFonts w:hint="eastAsia"/>
        </w:rPr>
        <w:t>/nfs_data/ywz/dbbackup</w:t>
      </w:r>
    </w:p>
    <w:p w:rsidR="005C2A3D" w:rsidRDefault="005C2A3D" w:rsidP="005C2A3D">
      <w:pPr>
        <w:pStyle w:val="a5"/>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5"/>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5"/>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5"/>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lastRenderedPageBreak/>
        <w:t>启动nodertmp</w:t>
      </w:r>
    </w:p>
    <w:p w:rsidR="00141E3D" w:rsidRDefault="00141E3D" w:rsidP="005C2A3D">
      <w:pPr>
        <w:pStyle w:val="a5"/>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5"/>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5"/>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5"/>
        <w:spacing w:before="93"/>
      </w:pPr>
      <w:r>
        <w:rPr>
          <w:rFonts w:hint="eastAsia"/>
        </w:rPr>
        <w:t>配置文件：</w:t>
      </w:r>
      <w:r>
        <w:t>cd /usr/local/nginx-1.8.1/conf</w:t>
      </w:r>
      <w:r>
        <w:rPr>
          <w:rFonts w:hint="eastAsia"/>
        </w:rPr>
        <w:t>/nginx.conf</w:t>
      </w:r>
    </w:p>
    <w:p w:rsidR="004165BA" w:rsidRDefault="004165BA" w:rsidP="004151DB">
      <w:pPr>
        <w:pStyle w:val="a5"/>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5"/>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5"/>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lastRenderedPageBreak/>
        <w:t>推流及收流</w:t>
      </w:r>
    </w:p>
    <w:p w:rsidR="004A1158" w:rsidRDefault="004A1158" w:rsidP="004A1158">
      <w:pPr>
        <w:pStyle w:val="a5"/>
        <w:spacing w:before="93"/>
      </w:pPr>
      <w:r>
        <w:rPr>
          <w:rFonts w:hint="eastAsia"/>
        </w:rPr>
        <w:t>推流：</w:t>
      </w:r>
      <w:r>
        <w:t>rtmp://tel.av365.cn/live/&lt;stream&gt;?key=&lt;pushkey&gt;</w:t>
      </w:r>
    </w:p>
    <w:p w:rsidR="004A1158" w:rsidRDefault="004A1158" w:rsidP="004A1158">
      <w:pPr>
        <w:pStyle w:val="a5"/>
        <w:spacing w:before="93"/>
      </w:pPr>
      <w:r>
        <w:rPr>
          <w:rFonts w:hint="eastAsia"/>
        </w:rPr>
        <w:tab/>
      </w:r>
      <w:r>
        <w:rPr>
          <w:rFonts w:hint="eastAsia"/>
        </w:rPr>
        <w:t>例：</w:t>
      </w:r>
      <w:r>
        <w:rPr>
          <w:rFonts w:hint="eastAsia"/>
        </w:rPr>
        <w:t>rtmp://tel.av365.cn/live/ou?key=abc123</w:t>
      </w:r>
    </w:p>
    <w:p w:rsidR="004A1158" w:rsidRDefault="004A1158" w:rsidP="004A1158">
      <w:pPr>
        <w:pStyle w:val="a5"/>
        <w:spacing w:before="93"/>
      </w:pPr>
      <w:r>
        <w:rPr>
          <w:rFonts w:hint="eastAsia"/>
        </w:rPr>
        <w:t>直接收流：</w:t>
      </w:r>
      <w:r>
        <w:rPr>
          <w:rFonts w:hint="eastAsia"/>
        </w:rPr>
        <w:t>rtmp://tel.av365.cn/live/ou</w:t>
      </w:r>
    </w:p>
    <w:p w:rsidR="004A1158" w:rsidRDefault="004A1158" w:rsidP="004A1158">
      <w:pPr>
        <w:pStyle w:val="a5"/>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5"/>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5"/>
        <w:spacing w:before="93"/>
        <w:ind w:firstLine="506"/>
        <w:rPr>
          <w:rStyle w:val="a7"/>
        </w:rPr>
      </w:pPr>
      <w:r w:rsidRPr="007007C8">
        <w:rPr>
          <w:rStyle w:val="a7"/>
          <w:rFonts w:hint="eastAsia"/>
        </w:rPr>
        <w:t>linux</w:t>
      </w:r>
      <w:r w:rsidRPr="007007C8">
        <w:rPr>
          <w:rStyle w:val="a7"/>
          <w:rFonts w:hint="eastAsia"/>
        </w:rPr>
        <w:t>下</w:t>
      </w:r>
      <w:r w:rsidR="007007C8" w:rsidRPr="007007C8">
        <w:rPr>
          <w:rStyle w:val="a7"/>
          <w:rFonts w:hint="eastAsia"/>
        </w:rPr>
        <w:t>通过</w:t>
      </w:r>
      <w:r w:rsidR="007007C8" w:rsidRPr="007007C8">
        <w:rPr>
          <w:rStyle w:val="a7"/>
          <w:rFonts w:hint="eastAsia"/>
        </w:rPr>
        <w:t>cron</w:t>
      </w:r>
      <w:r w:rsidR="007007C8" w:rsidRPr="007007C8">
        <w:rPr>
          <w:rStyle w:val="a7"/>
          <w:rFonts w:hint="eastAsia"/>
        </w:rPr>
        <w:t>定时执行</w:t>
      </w:r>
      <w:r w:rsidR="007007C8" w:rsidRPr="007007C8">
        <w:rPr>
          <w:rStyle w:val="a7"/>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5"/>
        <w:spacing w:before="93"/>
        <w:ind w:firstLine="506"/>
        <w:rPr>
          <w:rStyle w:val="a7"/>
        </w:rPr>
      </w:pPr>
      <w:r w:rsidRPr="007007C8">
        <w:rPr>
          <w:rStyle w:val="a7"/>
          <w:rFonts w:hint="eastAsia"/>
        </w:rPr>
        <w:t>/etc/crontab</w:t>
      </w:r>
      <w:r w:rsidRPr="007007C8">
        <w:rPr>
          <w:rStyle w:val="a7"/>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5"/>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7007C8" w:rsidP="007007C8">
      <w:pPr>
        <w:pStyle w:val="a5"/>
        <w:spacing w:before="93"/>
      </w:pPr>
    </w:p>
    <w:p w:rsidR="007007C8" w:rsidRPr="000363AC" w:rsidRDefault="007007C8" w:rsidP="007007C8">
      <w:pPr>
        <w:pStyle w:val="a5"/>
        <w:spacing w:before="93"/>
      </w:pPr>
    </w:p>
    <w:p w:rsidR="000573D2" w:rsidRDefault="000573D2" w:rsidP="000573D2">
      <w:pPr>
        <w:pStyle w:val="o1"/>
      </w:pPr>
      <w:r>
        <w:rPr>
          <w:rFonts w:hint="eastAsia"/>
        </w:rPr>
        <w:lastRenderedPageBreak/>
        <w:t>用户经验体系</w:t>
      </w:r>
    </w:p>
    <w:p w:rsidR="000573D2" w:rsidRDefault="000573D2" w:rsidP="00D5526F">
      <w:pPr>
        <w:pStyle w:val="a5"/>
        <w:spacing w:before="93"/>
      </w:pPr>
      <w:r>
        <w:t>通过用户经验体系赋予用户不同的权限</w:t>
      </w:r>
      <w:r>
        <w:rPr>
          <w:rFonts w:hint="eastAsia"/>
        </w:rPr>
        <w:t>（</w:t>
      </w:r>
      <w:r>
        <w:t>特权</w:t>
      </w:r>
      <w:r>
        <w:rPr>
          <w:rFonts w:hint="eastAsia"/>
        </w:rPr>
        <w:t>），</w:t>
      </w:r>
      <w:r>
        <w:t>刺激用户使用本系统</w:t>
      </w:r>
      <w:r>
        <w:rPr>
          <w:rFonts w:hint="eastAsia"/>
        </w:rPr>
        <w:t>。</w:t>
      </w:r>
      <w:r w:rsidR="00415776">
        <w:rPr>
          <w:rFonts w:hint="eastAsia"/>
        </w:rPr>
        <w:t>经验值对播主的权限有比较大的作用，高的经验值可以开设更多的频道，频道的并发观众数也可以更多。</w:t>
      </w:r>
    </w:p>
    <w:p w:rsidR="00FE68A7" w:rsidRDefault="00FE68A7" w:rsidP="00D5526F">
      <w:pPr>
        <w:pStyle w:val="a5"/>
        <w:spacing w:before="93"/>
      </w:pPr>
      <w:r>
        <w:rPr>
          <w:rFonts w:hint="eastAsia"/>
        </w:rPr>
        <w:t>获得经验的事件：</w:t>
      </w:r>
    </w:p>
    <w:p w:rsidR="00FE68A7" w:rsidRDefault="00FE68A7" w:rsidP="00FE68A7">
      <w:pPr>
        <w:pStyle w:val="a5"/>
        <w:numPr>
          <w:ilvl w:val="0"/>
          <w:numId w:val="8"/>
        </w:numPr>
        <w:spacing w:before="93"/>
        <w:ind w:firstLineChars="0"/>
      </w:pPr>
      <w:r>
        <w:rPr>
          <w:rFonts w:hint="eastAsia"/>
        </w:rPr>
        <w:t>充值：充值一元获得</w:t>
      </w:r>
      <w:r>
        <w:rPr>
          <w:rFonts w:hint="eastAsia"/>
        </w:rPr>
        <w:t>1</w:t>
      </w:r>
      <w:r>
        <w:rPr>
          <w:rFonts w:hint="eastAsia"/>
        </w:rPr>
        <w:t>经验值。</w:t>
      </w:r>
    </w:p>
    <w:p w:rsidR="00FE68A7" w:rsidRDefault="00FE68A7" w:rsidP="00FE68A7">
      <w:pPr>
        <w:pStyle w:val="a5"/>
        <w:numPr>
          <w:ilvl w:val="0"/>
          <w:numId w:val="8"/>
        </w:numPr>
        <w:spacing w:before="93"/>
        <w:ind w:firstLineChars="0"/>
      </w:pPr>
      <w:r>
        <w:rPr>
          <w:rFonts w:hint="eastAsia"/>
        </w:rPr>
        <w:t>关注易网真获得</w:t>
      </w:r>
      <w:r w:rsidR="00CA31B3">
        <w:rPr>
          <w:rFonts w:hint="eastAsia"/>
        </w:rPr>
        <w:t>20</w:t>
      </w:r>
      <w:r>
        <w:rPr>
          <w:rFonts w:hint="eastAsia"/>
        </w:rPr>
        <w:t>经验值，维持关注每天奖励</w:t>
      </w:r>
      <w:r>
        <w:rPr>
          <w:rFonts w:hint="eastAsia"/>
        </w:rPr>
        <w:t>1</w:t>
      </w:r>
      <w:r>
        <w:rPr>
          <w:rFonts w:hint="eastAsia"/>
        </w:rPr>
        <w:t>经验值。</w:t>
      </w:r>
    </w:p>
    <w:p w:rsidR="00FE68A7" w:rsidRDefault="00FE68A7" w:rsidP="00FE68A7">
      <w:pPr>
        <w:pStyle w:val="a5"/>
        <w:numPr>
          <w:ilvl w:val="0"/>
          <w:numId w:val="8"/>
        </w:numPr>
        <w:spacing w:before="93"/>
        <w:ind w:firstLineChars="0"/>
      </w:pPr>
      <w:r>
        <w:rPr>
          <w:rFonts w:hint="eastAsia"/>
        </w:rPr>
        <w:t>观看</w:t>
      </w:r>
      <w:r>
        <w:rPr>
          <w:rFonts w:hint="eastAsia"/>
        </w:rPr>
        <w:t>/</w:t>
      </w:r>
      <w:r>
        <w:rPr>
          <w:rFonts w:hint="eastAsia"/>
        </w:rPr>
        <w:t>点播</w:t>
      </w:r>
      <w:r w:rsidR="008C505F">
        <w:rPr>
          <w:rFonts w:hint="eastAsia"/>
        </w:rPr>
        <w:t>节目，每小时</w:t>
      </w:r>
      <w:r w:rsidR="008C505F">
        <w:rPr>
          <w:rFonts w:hint="eastAsia"/>
        </w:rPr>
        <w:t>1</w:t>
      </w:r>
      <w:r w:rsidR="008C505F">
        <w:rPr>
          <w:rFonts w:hint="eastAsia"/>
        </w:rPr>
        <w:t>经验值，每天最高</w:t>
      </w:r>
      <w:r w:rsidR="008C505F">
        <w:rPr>
          <w:rFonts w:hint="eastAsia"/>
        </w:rPr>
        <w:t>10.</w:t>
      </w:r>
    </w:p>
    <w:p w:rsidR="00CA31B3" w:rsidRDefault="00CA31B3" w:rsidP="00FE68A7">
      <w:pPr>
        <w:pStyle w:val="a5"/>
        <w:numPr>
          <w:ilvl w:val="0"/>
          <w:numId w:val="8"/>
        </w:numPr>
        <w:spacing w:before="93"/>
        <w:ind w:firstLineChars="0"/>
      </w:pPr>
      <w:r>
        <w:rPr>
          <w:rFonts w:hint="eastAsia"/>
        </w:rPr>
        <w:t>通过实名认证</w:t>
      </w:r>
      <w:r>
        <w:rPr>
          <w:rFonts w:hint="eastAsia"/>
        </w:rPr>
        <w:t>+100</w:t>
      </w:r>
    </w:p>
    <w:p w:rsidR="008C505F" w:rsidRDefault="008C505F" w:rsidP="00FE68A7">
      <w:pPr>
        <w:pStyle w:val="a5"/>
        <w:numPr>
          <w:ilvl w:val="0"/>
          <w:numId w:val="8"/>
        </w:numPr>
        <w:spacing w:before="93"/>
        <w:ind w:firstLineChars="0"/>
      </w:pPr>
      <w:r>
        <w:rPr>
          <w:rFonts w:hint="eastAsia"/>
        </w:rPr>
        <w:t>其它活动奖励</w:t>
      </w:r>
    </w:p>
    <w:p w:rsidR="008C505F" w:rsidRDefault="008C505F" w:rsidP="008C505F">
      <w:pPr>
        <w:pStyle w:val="a5"/>
        <w:spacing w:before="93"/>
        <w:ind w:left="504" w:firstLineChars="0" w:firstLine="0"/>
      </w:pPr>
      <w:r>
        <w:t>减少经验值事件</w:t>
      </w:r>
    </w:p>
    <w:p w:rsidR="008C505F" w:rsidRDefault="008C505F" w:rsidP="008C505F">
      <w:pPr>
        <w:pStyle w:val="a5"/>
        <w:numPr>
          <w:ilvl w:val="0"/>
          <w:numId w:val="9"/>
        </w:numPr>
        <w:spacing w:before="93"/>
        <w:ind w:firstLineChars="0"/>
      </w:pPr>
      <w:r>
        <w:rPr>
          <w:rFonts w:hint="eastAsia"/>
        </w:rPr>
        <w:t>取消关注</w:t>
      </w:r>
      <w:r>
        <w:rPr>
          <w:rFonts w:hint="eastAsia"/>
        </w:rPr>
        <w:t>-</w:t>
      </w:r>
      <w:r w:rsidR="00CA31B3">
        <w:rPr>
          <w:rFonts w:hint="eastAsia"/>
        </w:rPr>
        <w:t>2</w:t>
      </w:r>
      <w:r>
        <w:rPr>
          <w:rFonts w:hint="eastAsia"/>
        </w:rPr>
        <w:t>0</w:t>
      </w:r>
    </w:p>
    <w:p w:rsidR="008C505F" w:rsidRDefault="008C505F" w:rsidP="008C505F">
      <w:pPr>
        <w:pStyle w:val="a5"/>
        <w:numPr>
          <w:ilvl w:val="0"/>
          <w:numId w:val="9"/>
        </w:numPr>
        <w:spacing w:before="93"/>
        <w:ind w:firstLineChars="0"/>
      </w:pPr>
      <w:r>
        <w:rPr>
          <w:rFonts w:hint="eastAsia"/>
        </w:rPr>
        <w:t>一周未观看节目</w:t>
      </w:r>
      <w:r>
        <w:rPr>
          <w:rFonts w:hint="eastAsia"/>
        </w:rPr>
        <w:t>-5</w:t>
      </w:r>
    </w:p>
    <w:p w:rsidR="008C505F" w:rsidRDefault="008C505F" w:rsidP="008C505F">
      <w:pPr>
        <w:pStyle w:val="a5"/>
        <w:spacing w:before="93"/>
        <w:ind w:left="504" w:firstLineChars="0" w:firstLine="0"/>
      </w:pPr>
      <w:r>
        <w:t>经验等级及特权</w:t>
      </w:r>
    </w:p>
    <w:tbl>
      <w:tblPr>
        <w:tblStyle w:val="a9"/>
        <w:tblW w:w="0" w:type="auto"/>
        <w:tblLook w:val="04A0"/>
      </w:tblPr>
      <w:tblGrid>
        <w:gridCol w:w="2840"/>
        <w:gridCol w:w="2841"/>
        <w:gridCol w:w="2841"/>
      </w:tblGrid>
      <w:tr w:rsidR="008C505F" w:rsidTr="008C505F">
        <w:tc>
          <w:tcPr>
            <w:tcW w:w="2840" w:type="dxa"/>
          </w:tcPr>
          <w:p w:rsidR="008C505F" w:rsidRDefault="008C505F" w:rsidP="008C505F">
            <w:r>
              <w:t>经验等级</w:t>
            </w:r>
          </w:p>
        </w:tc>
        <w:tc>
          <w:tcPr>
            <w:tcW w:w="2841" w:type="dxa"/>
          </w:tcPr>
          <w:p w:rsidR="008C505F" w:rsidRDefault="008C505F" w:rsidP="008C505F">
            <w:r>
              <w:rPr>
                <w:rFonts w:ascii="宋体" w:eastAsia="宋体" w:hAnsi="宋体" w:cs="宋体"/>
              </w:rPr>
              <w:t>★</w:t>
            </w:r>
          </w:p>
        </w:tc>
        <w:tc>
          <w:tcPr>
            <w:tcW w:w="2841" w:type="dxa"/>
          </w:tcPr>
          <w:p w:rsidR="008C505F" w:rsidRDefault="008C505F" w:rsidP="008C505F"/>
        </w:tc>
      </w:tr>
      <w:tr w:rsidR="008C505F" w:rsidTr="008C505F">
        <w:tc>
          <w:tcPr>
            <w:tcW w:w="2840" w:type="dxa"/>
          </w:tcPr>
          <w:p w:rsidR="008C505F" w:rsidRDefault="008C505F" w:rsidP="008C505F">
            <w:r>
              <w:rPr>
                <w:rFonts w:hint="eastAsia"/>
              </w:rPr>
              <w:t>0~</w:t>
            </w:r>
            <w:r w:rsidR="00CA31B3">
              <w:rPr>
                <w:rFonts w:hint="eastAsia"/>
              </w:rPr>
              <w:t>19</w:t>
            </w:r>
          </w:p>
          <w:p w:rsidR="008C505F" w:rsidRDefault="008C505F" w:rsidP="008C505F">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8C505F" w:rsidRDefault="008C505F" w:rsidP="008C505F"/>
        </w:tc>
        <w:tc>
          <w:tcPr>
            <w:tcW w:w="2841" w:type="dxa"/>
          </w:tcPr>
          <w:p w:rsidR="008C505F" w:rsidRDefault="008C505F" w:rsidP="008C505F">
            <w:r>
              <w:t>观看限时频道</w:t>
            </w:r>
            <w:r>
              <w:rPr>
                <w:rFonts w:hint="eastAsia"/>
              </w:rPr>
              <w:t>1</w:t>
            </w:r>
            <w:r>
              <w:rPr>
                <w:rFonts w:hint="eastAsia"/>
              </w:rPr>
              <w:t>分钟</w:t>
            </w:r>
          </w:p>
        </w:tc>
      </w:tr>
      <w:tr w:rsidR="008C505F" w:rsidTr="008C505F">
        <w:tc>
          <w:tcPr>
            <w:tcW w:w="2840" w:type="dxa"/>
          </w:tcPr>
          <w:p w:rsidR="008C505F" w:rsidRDefault="00CA31B3" w:rsidP="008C505F">
            <w:r>
              <w:rPr>
                <w:rFonts w:hint="eastAsia"/>
              </w:rPr>
              <w:t>20</w:t>
            </w:r>
            <w:r w:rsidR="008C505F">
              <w:rPr>
                <w:rFonts w:hint="eastAsia"/>
              </w:rPr>
              <w:t>~</w:t>
            </w:r>
            <w:r>
              <w:rPr>
                <w:rFonts w:hint="eastAsia"/>
              </w:rPr>
              <w:t>4</w:t>
            </w:r>
            <w:r w:rsidR="008C505F">
              <w:rPr>
                <w:rFonts w:hint="eastAsia"/>
              </w:rPr>
              <w:t>9</w:t>
            </w:r>
          </w:p>
          <w:p w:rsidR="008C505F" w:rsidRDefault="008C505F" w:rsidP="008C505F">
            <w:r>
              <w:rPr>
                <w:rFonts w:hint="eastAsia"/>
              </w:rPr>
              <w:t>LV2</w:t>
            </w:r>
            <w:r w:rsidR="00CA31B3">
              <w:rPr>
                <w:rFonts w:hint="eastAsia"/>
              </w:rPr>
              <w:t xml:space="preserve"> </w:t>
            </w:r>
            <w:r w:rsidR="00CA31B3">
              <w:rPr>
                <w:rFonts w:ascii="宋体" w:eastAsia="宋体" w:hAnsi="宋体" w:cs="宋体"/>
              </w:rPr>
              <w:t>★</w:t>
            </w:r>
          </w:p>
        </w:tc>
        <w:tc>
          <w:tcPr>
            <w:tcW w:w="2841" w:type="dxa"/>
          </w:tcPr>
          <w:p w:rsidR="008C505F" w:rsidRDefault="008C505F" w:rsidP="008C505F"/>
        </w:tc>
        <w:tc>
          <w:tcPr>
            <w:tcW w:w="2841" w:type="dxa"/>
          </w:tcPr>
          <w:p w:rsidR="008C505F" w:rsidRDefault="00CA31B3" w:rsidP="00CA31B3">
            <w:r>
              <w:t>观看限时频道</w:t>
            </w:r>
            <w:r>
              <w:rPr>
                <w:rFonts w:hint="eastAsia"/>
              </w:rPr>
              <w:t>2</w:t>
            </w:r>
            <w:r>
              <w:rPr>
                <w:rFonts w:hint="eastAsia"/>
              </w:rPr>
              <w:t>分钟</w:t>
            </w:r>
          </w:p>
        </w:tc>
      </w:tr>
      <w:tr w:rsidR="00CA31B3" w:rsidTr="008C505F">
        <w:tc>
          <w:tcPr>
            <w:tcW w:w="2840" w:type="dxa"/>
          </w:tcPr>
          <w:p w:rsidR="00CA31B3" w:rsidRDefault="00CA31B3" w:rsidP="00CA31B3">
            <w:r>
              <w:rPr>
                <w:rFonts w:hint="eastAsia"/>
              </w:rPr>
              <w:t>50~149</w:t>
            </w:r>
          </w:p>
          <w:p w:rsidR="00CA31B3" w:rsidRDefault="00CA31B3" w:rsidP="00CA31B3">
            <w:r>
              <w:rPr>
                <w:rFonts w:hint="eastAsia"/>
              </w:rPr>
              <w:t xml:space="preserve">LV3 </w:t>
            </w:r>
            <w:r>
              <w:rPr>
                <w:rFonts w:ascii="宋体" w:eastAsia="宋体" w:hAnsi="宋体" w:cs="宋体"/>
              </w:rPr>
              <w:t>★</w:t>
            </w:r>
            <w:r w:rsidR="0058358D">
              <w:rPr>
                <w:rFonts w:ascii="宋体" w:eastAsia="宋体" w:hAnsi="宋体" w:cs="宋体"/>
              </w:rPr>
              <w:t>★</w:t>
            </w:r>
          </w:p>
        </w:tc>
        <w:tc>
          <w:tcPr>
            <w:tcW w:w="2841" w:type="dxa"/>
          </w:tcPr>
          <w:p w:rsidR="00CA31B3" w:rsidRDefault="0058358D" w:rsidP="008C505F">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CA31B3" w:rsidRDefault="00CA31B3" w:rsidP="00CA31B3">
            <w:r>
              <w:t>观看限时频道</w:t>
            </w:r>
            <w:r>
              <w:rPr>
                <w:rFonts w:hint="eastAsia"/>
              </w:rPr>
              <w:t>3</w:t>
            </w:r>
            <w:r>
              <w:rPr>
                <w:rFonts w:hint="eastAsia"/>
              </w:rPr>
              <w:t>分钟</w:t>
            </w:r>
          </w:p>
        </w:tc>
      </w:tr>
      <w:tr w:rsidR="0058358D" w:rsidTr="003D5D56">
        <w:tc>
          <w:tcPr>
            <w:tcW w:w="2840" w:type="dxa"/>
          </w:tcPr>
          <w:p w:rsidR="0058358D" w:rsidRDefault="0058358D" w:rsidP="003D5D56">
            <w:r>
              <w:rPr>
                <w:rFonts w:hint="eastAsia"/>
              </w:rPr>
              <w:t>150~399</w:t>
            </w:r>
          </w:p>
          <w:p w:rsidR="0058358D" w:rsidRDefault="0058358D" w:rsidP="0058358D">
            <w:r>
              <w:rPr>
                <w:rFonts w:hint="eastAsia"/>
              </w:rPr>
              <w:t xml:space="preserve">LV4 </w:t>
            </w:r>
            <w:r>
              <w:rPr>
                <w:rFonts w:ascii="宋体" w:eastAsia="宋体" w:hAnsi="宋体" w:cs="宋体"/>
              </w:rPr>
              <w:t>★★☆</w:t>
            </w:r>
          </w:p>
        </w:tc>
        <w:tc>
          <w:tcPr>
            <w:tcW w:w="2841" w:type="dxa"/>
          </w:tcPr>
          <w:p w:rsidR="0058358D" w:rsidRDefault="0058358D" w:rsidP="0058358D">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58358D" w:rsidRDefault="0058358D" w:rsidP="003D5D56">
            <w:r>
              <w:t>观看限时频道</w:t>
            </w:r>
            <w:r>
              <w:rPr>
                <w:rFonts w:hint="eastAsia"/>
              </w:rPr>
              <w:t>3</w:t>
            </w:r>
            <w:r>
              <w:rPr>
                <w:rFonts w:hint="eastAsia"/>
              </w:rPr>
              <w:t>分钟</w:t>
            </w:r>
          </w:p>
        </w:tc>
      </w:tr>
      <w:tr w:rsidR="0058358D" w:rsidTr="003D5D56">
        <w:tc>
          <w:tcPr>
            <w:tcW w:w="2840" w:type="dxa"/>
          </w:tcPr>
          <w:p w:rsidR="0058358D" w:rsidRDefault="0058358D" w:rsidP="003D5D56">
            <w:r>
              <w:rPr>
                <w:rFonts w:hint="eastAsia"/>
              </w:rPr>
              <w:t>400~999</w:t>
            </w:r>
          </w:p>
          <w:p w:rsidR="0058358D" w:rsidRDefault="0058358D" w:rsidP="0058358D">
            <w:r>
              <w:rPr>
                <w:rFonts w:hint="eastAsia"/>
              </w:rPr>
              <w:t xml:space="preserve">LV5 </w:t>
            </w:r>
            <w:r>
              <w:rPr>
                <w:rFonts w:ascii="宋体" w:eastAsia="宋体" w:hAnsi="宋体" w:cs="宋体"/>
              </w:rPr>
              <w:t>★★★</w:t>
            </w:r>
          </w:p>
        </w:tc>
        <w:tc>
          <w:tcPr>
            <w:tcW w:w="2841" w:type="dxa"/>
          </w:tcPr>
          <w:p w:rsidR="0058358D" w:rsidRDefault="0058358D" w:rsidP="0058358D">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58358D" w:rsidRDefault="0058358D" w:rsidP="003D5D56">
            <w:r>
              <w:t>观看限时频道</w:t>
            </w:r>
            <w:r>
              <w:rPr>
                <w:rFonts w:hint="eastAsia"/>
              </w:rPr>
              <w:t>3</w:t>
            </w:r>
            <w:r>
              <w:rPr>
                <w:rFonts w:hint="eastAsia"/>
              </w:rPr>
              <w:t>分钟</w:t>
            </w:r>
          </w:p>
        </w:tc>
      </w:tr>
      <w:tr w:rsidR="0058358D" w:rsidTr="008C505F">
        <w:tc>
          <w:tcPr>
            <w:tcW w:w="2840" w:type="dxa"/>
          </w:tcPr>
          <w:p w:rsidR="0058358D" w:rsidRDefault="0058358D" w:rsidP="00CA31B3"/>
        </w:tc>
        <w:tc>
          <w:tcPr>
            <w:tcW w:w="2841" w:type="dxa"/>
          </w:tcPr>
          <w:p w:rsidR="0058358D" w:rsidRDefault="0058358D" w:rsidP="008C505F"/>
        </w:tc>
        <w:tc>
          <w:tcPr>
            <w:tcW w:w="2841" w:type="dxa"/>
          </w:tcPr>
          <w:p w:rsidR="0058358D" w:rsidRDefault="0058358D" w:rsidP="00CA31B3"/>
        </w:tc>
      </w:tr>
      <w:tr w:rsidR="0058358D" w:rsidTr="008C505F">
        <w:tc>
          <w:tcPr>
            <w:tcW w:w="2840" w:type="dxa"/>
          </w:tcPr>
          <w:p w:rsidR="0058358D" w:rsidRDefault="0058358D" w:rsidP="00CA31B3"/>
        </w:tc>
        <w:tc>
          <w:tcPr>
            <w:tcW w:w="2841" w:type="dxa"/>
          </w:tcPr>
          <w:p w:rsidR="0058358D" w:rsidRDefault="0058358D" w:rsidP="008C505F"/>
        </w:tc>
        <w:tc>
          <w:tcPr>
            <w:tcW w:w="2841" w:type="dxa"/>
          </w:tcPr>
          <w:p w:rsidR="0058358D" w:rsidRDefault="0058358D" w:rsidP="00CA31B3"/>
        </w:tc>
      </w:tr>
    </w:tbl>
    <w:p w:rsidR="008C505F" w:rsidRDefault="008C505F" w:rsidP="008C505F"/>
    <w:p w:rsidR="00B90776" w:rsidRDefault="00B90776" w:rsidP="008002DE">
      <w:pPr>
        <w:pStyle w:val="o1"/>
      </w:pPr>
      <w:r>
        <w:rPr>
          <w:rFonts w:hint="eastAsia"/>
        </w:rPr>
        <w:t>CDN配置</w:t>
      </w:r>
    </w:p>
    <w:p w:rsidR="00B90776" w:rsidRDefault="00B90776" w:rsidP="00B90776">
      <w:pPr>
        <w:pStyle w:val="o2"/>
      </w:pPr>
      <w:r>
        <w:rPr>
          <w:rFonts w:hint="eastAsia"/>
        </w:rPr>
        <w:t>推流</w:t>
      </w:r>
    </w:p>
    <w:p w:rsidR="00B90776" w:rsidRDefault="00B90776" w:rsidP="00B90776">
      <w:pPr>
        <w:pStyle w:val="a5"/>
        <w:spacing w:before="93"/>
      </w:pPr>
    </w:p>
    <w:p w:rsidR="00B90776" w:rsidRDefault="00B90776" w:rsidP="00B90776">
      <w:pPr>
        <w:pStyle w:val="o2"/>
      </w:pPr>
      <w:r>
        <w:rPr>
          <w:rFonts w:hint="eastAsia"/>
        </w:rPr>
        <w:t>VOD</w:t>
      </w:r>
    </w:p>
    <w:p w:rsidR="00B90776" w:rsidRDefault="00B90776" w:rsidP="00B90776">
      <w:pPr>
        <w:pStyle w:val="o3"/>
      </w:pPr>
      <w:r>
        <w:rPr>
          <w:rFonts w:hint="eastAsia"/>
        </w:rPr>
        <w:lastRenderedPageBreak/>
        <w:t>天翼云 http://</w:t>
      </w:r>
      <w:r w:rsidRPr="00B90776">
        <w:t xml:space="preserve"> c13.video-box.cn</w:t>
      </w:r>
    </w:p>
    <w:p w:rsidR="00B90776" w:rsidRDefault="00B90776" w:rsidP="00B90776">
      <w:pPr>
        <w:pStyle w:val="a5"/>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B90776" w:rsidRDefault="00B90776" w:rsidP="00B90776">
      <w:pPr>
        <w:pStyle w:val="a5"/>
        <w:spacing w:before="93"/>
      </w:pPr>
    </w:p>
    <w:p w:rsidR="00B90776" w:rsidRDefault="00B90776" w:rsidP="00B90776">
      <w:pPr>
        <w:pStyle w:val="a5"/>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B90776" w:rsidRDefault="00B90776" w:rsidP="00B90776">
      <w:pPr>
        <w:pStyle w:val="Source"/>
      </w:pPr>
      <w:r w:rsidRPr="00B90776">
        <w:t>{"mrl":"http://c13.video-box.cn/vodfile%%filepath%%?wsSecret=%%secret%%&amp;wsKeepTime=%%keeptime%%&amp;wsTime=%%tm%%","cdnkey":"taoli357"}</w:t>
      </w:r>
    </w:p>
    <w:p w:rsidR="00B90776" w:rsidRDefault="00B90776" w:rsidP="00B90776">
      <w:pPr>
        <w:pStyle w:val="a5"/>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B90776" w:rsidRDefault="00B90776" w:rsidP="00B90776">
      <w:pPr>
        <w:pStyle w:val="a5"/>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B90776" w:rsidRDefault="00B90776" w:rsidP="00B90776">
      <w:pPr>
        <w:pStyle w:val="a5"/>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B90776" w:rsidRDefault="00B90776" w:rsidP="00B90776">
      <w:pPr>
        <w:pStyle w:val="a5"/>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B90776" w:rsidRDefault="00B90776" w:rsidP="00B90776">
      <w:pPr>
        <w:pStyle w:val="a5"/>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B90776" w:rsidRDefault="00B90776" w:rsidP="00B90776">
      <w:pPr>
        <w:pStyle w:val="a5"/>
        <w:spacing w:before="93"/>
      </w:pPr>
      <w:r w:rsidRPr="00B90776">
        <w:t>cdnkey</w:t>
      </w:r>
      <w:r>
        <w:rPr>
          <w:rFonts w:hint="eastAsia"/>
        </w:rPr>
        <w:t>：</w:t>
      </w:r>
      <w:r>
        <w:t>与</w:t>
      </w:r>
      <w:r>
        <w:t>CDN</w:t>
      </w:r>
      <w:r>
        <w:t>预先约定的通讯密码</w:t>
      </w:r>
      <w:r>
        <w:rPr>
          <w:rFonts w:hint="eastAsia"/>
        </w:rPr>
        <w:t>。</w:t>
      </w:r>
    </w:p>
    <w:p w:rsidR="00B90776" w:rsidRDefault="00B90776" w:rsidP="00B90776">
      <w:pPr>
        <w:pStyle w:val="a5"/>
        <w:spacing w:before="93"/>
      </w:pPr>
      <w:r w:rsidRPr="00B90776">
        <w:t>stream</w:t>
      </w:r>
      <w:r>
        <w:rPr>
          <w:rFonts w:hint="eastAsia"/>
        </w:rPr>
        <w:t>：</w:t>
      </w:r>
      <w:r>
        <w:rPr>
          <w:rFonts w:hint="eastAsia"/>
        </w:rPr>
        <w:t>URL</w:t>
      </w:r>
      <w:r>
        <w:rPr>
          <w:rFonts w:hint="eastAsia"/>
        </w:rPr>
        <w:t>中域名结束到？号之间的字串。</w:t>
      </w:r>
    </w:p>
    <w:p w:rsidR="00B90776" w:rsidRDefault="00B90776" w:rsidP="00B90776">
      <w:pPr>
        <w:pStyle w:val="a5"/>
        <w:spacing w:before="93"/>
      </w:pP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lastRenderedPageBreak/>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w:t>
      </w:r>
      <w:r w:rsidRPr="00503BD0">
        <w:rPr>
          <w:rFonts w:hint="eastAsia"/>
        </w:rPr>
        <w:lastRenderedPageBreak/>
        <w:t>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BD14565_"/>
      </v:shape>
    </w:pict>
  </w:numPicBullet>
  <w:numPicBullet w:numPicBulletId="1">
    <w:pict>
      <v:shape id="_x0000_i1116" type="#_x0000_t75" style="width:11.25pt;height:11.25pt" o:bullet="t">
        <v:imagedata r:id="rId2" o:title="BD14565_"/>
      </v:shape>
    </w:pict>
  </w:numPicBullet>
  <w:abstractNum w:abstractNumId="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393DBA"/>
    <w:multiLevelType w:val="hybridMultilevel"/>
    <w:tmpl w:val="AC163C3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3">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4A1125A4"/>
    <w:multiLevelType w:val="hybridMultilevel"/>
    <w:tmpl w:val="8FBA750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BFE7B4A"/>
    <w:multiLevelType w:val="hybridMultilevel"/>
    <w:tmpl w:val="3DB24912"/>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1">
    <w:nsid w:val="646A157D"/>
    <w:multiLevelType w:val="hybridMultilevel"/>
    <w:tmpl w:val="2E0E5298"/>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9"/>
  </w:num>
  <w:num w:numId="2">
    <w:abstractNumId w:val="5"/>
  </w:num>
  <w:num w:numId="3">
    <w:abstractNumId w:val="8"/>
  </w:num>
  <w:num w:numId="4">
    <w:abstractNumId w:val="12"/>
  </w:num>
  <w:num w:numId="5">
    <w:abstractNumId w:val="9"/>
  </w:num>
  <w:num w:numId="6">
    <w:abstractNumId w:val="3"/>
  </w:num>
  <w:num w:numId="7">
    <w:abstractNumId w:val="7"/>
  </w:num>
  <w:num w:numId="8">
    <w:abstractNumId w:val="4"/>
  </w:num>
  <w:num w:numId="9">
    <w:abstractNumId w:val="0"/>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2B0B"/>
    <w:rsid w:val="00003D7A"/>
    <w:rsid w:val="00004F4C"/>
    <w:rsid w:val="000137F3"/>
    <w:rsid w:val="0001494B"/>
    <w:rsid w:val="000362C3"/>
    <w:rsid w:val="000363AC"/>
    <w:rsid w:val="000404F3"/>
    <w:rsid w:val="00040E0C"/>
    <w:rsid w:val="0004137B"/>
    <w:rsid w:val="000573D2"/>
    <w:rsid w:val="0007513C"/>
    <w:rsid w:val="000948A4"/>
    <w:rsid w:val="000A624D"/>
    <w:rsid w:val="000B4F22"/>
    <w:rsid w:val="000B76FD"/>
    <w:rsid w:val="000C2C67"/>
    <w:rsid w:val="000C4DD6"/>
    <w:rsid w:val="000D1E61"/>
    <w:rsid w:val="000D6E14"/>
    <w:rsid w:val="000F08E5"/>
    <w:rsid w:val="000F785B"/>
    <w:rsid w:val="001071E0"/>
    <w:rsid w:val="00107D55"/>
    <w:rsid w:val="00110D0A"/>
    <w:rsid w:val="00114103"/>
    <w:rsid w:val="0011585B"/>
    <w:rsid w:val="00127C76"/>
    <w:rsid w:val="00132DC6"/>
    <w:rsid w:val="00141E3D"/>
    <w:rsid w:val="001455D9"/>
    <w:rsid w:val="00147829"/>
    <w:rsid w:val="00151495"/>
    <w:rsid w:val="00190214"/>
    <w:rsid w:val="001A3564"/>
    <w:rsid w:val="001A4804"/>
    <w:rsid w:val="001B5324"/>
    <w:rsid w:val="001C22A6"/>
    <w:rsid w:val="001F2CE5"/>
    <w:rsid w:val="001F6029"/>
    <w:rsid w:val="001F626B"/>
    <w:rsid w:val="002024D0"/>
    <w:rsid w:val="00205998"/>
    <w:rsid w:val="0021088E"/>
    <w:rsid w:val="00216047"/>
    <w:rsid w:val="00216CFB"/>
    <w:rsid w:val="002245D0"/>
    <w:rsid w:val="00226619"/>
    <w:rsid w:val="002319B6"/>
    <w:rsid w:val="0024342F"/>
    <w:rsid w:val="00252C63"/>
    <w:rsid w:val="00260DB3"/>
    <w:rsid w:val="0026658A"/>
    <w:rsid w:val="00271BB7"/>
    <w:rsid w:val="0027214F"/>
    <w:rsid w:val="00291E87"/>
    <w:rsid w:val="002A2873"/>
    <w:rsid w:val="002A2F76"/>
    <w:rsid w:val="002A446E"/>
    <w:rsid w:val="002A5AC7"/>
    <w:rsid w:val="002B0516"/>
    <w:rsid w:val="002B6565"/>
    <w:rsid w:val="002B67E0"/>
    <w:rsid w:val="002D3C91"/>
    <w:rsid w:val="002D40D2"/>
    <w:rsid w:val="002F6F6B"/>
    <w:rsid w:val="00302B0B"/>
    <w:rsid w:val="003049E7"/>
    <w:rsid w:val="003200DE"/>
    <w:rsid w:val="00324D4E"/>
    <w:rsid w:val="00327DA6"/>
    <w:rsid w:val="00345986"/>
    <w:rsid w:val="003464DE"/>
    <w:rsid w:val="003808B1"/>
    <w:rsid w:val="00386A1F"/>
    <w:rsid w:val="00397D8C"/>
    <w:rsid w:val="003A4A5F"/>
    <w:rsid w:val="003B1AE0"/>
    <w:rsid w:val="003C5124"/>
    <w:rsid w:val="003D01D7"/>
    <w:rsid w:val="003D2E0C"/>
    <w:rsid w:val="003D51B7"/>
    <w:rsid w:val="003D5D56"/>
    <w:rsid w:val="003E1DEF"/>
    <w:rsid w:val="003E34F5"/>
    <w:rsid w:val="003F74C3"/>
    <w:rsid w:val="003F772D"/>
    <w:rsid w:val="00401E75"/>
    <w:rsid w:val="0041219B"/>
    <w:rsid w:val="00412938"/>
    <w:rsid w:val="004130B4"/>
    <w:rsid w:val="004151DB"/>
    <w:rsid w:val="00415776"/>
    <w:rsid w:val="004165BA"/>
    <w:rsid w:val="00423E15"/>
    <w:rsid w:val="0045104A"/>
    <w:rsid w:val="00453016"/>
    <w:rsid w:val="0047089C"/>
    <w:rsid w:val="00474E84"/>
    <w:rsid w:val="00484BC1"/>
    <w:rsid w:val="00486A06"/>
    <w:rsid w:val="004A1158"/>
    <w:rsid w:val="004B0A57"/>
    <w:rsid w:val="004B5111"/>
    <w:rsid w:val="004B6D5B"/>
    <w:rsid w:val="004C725D"/>
    <w:rsid w:val="004D0EC9"/>
    <w:rsid w:val="004E70D7"/>
    <w:rsid w:val="004E7902"/>
    <w:rsid w:val="00503BD0"/>
    <w:rsid w:val="0051225A"/>
    <w:rsid w:val="00524FED"/>
    <w:rsid w:val="00527FBE"/>
    <w:rsid w:val="005356BA"/>
    <w:rsid w:val="005440DA"/>
    <w:rsid w:val="00552340"/>
    <w:rsid w:val="0055692D"/>
    <w:rsid w:val="00557982"/>
    <w:rsid w:val="005661C6"/>
    <w:rsid w:val="0058358D"/>
    <w:rsid w:val="00585985"/>
    <w:rsid w:val="005A2AF4"/>
    <w:rsid w:val="005B57C5"/>
    <w:rsid w:val="005B75F3"/>
    <w:rsid w:val="005C2A3D"/>
    <w:rsid w:val="005C7A2D"/>
    <w:rsid w:val="005D0D7C"/>
    <w:rsid w:val="005D1F5B"/>
    <w:rsid w:val="005F3558"/>
    <w:rsid w:val="006058BA"/>
    <w:rsid w:val="00634F11"/>
    <w:rsid w:val="00640ACB"/>
    <w:rsid w:val="00642CCD"/>
    <w:rsid w:val="0064479A"/>
    <w:rsid w:val="0066398C"/>
    <w:rsid w:val="00667234"/>
    <w:rsid w:val="0067281C"/>
    <w:rsid w:val="00680817"/>
    <w:rsid w:val="00683D8C"/>
    <w:rsid w:val="006B5BCF"/>
    <w:rsid w:val="006C31FA"/>
    <w:rsid w:val="006C7066"/>
    <w:rsid w:val="006F61BB"/>
    <w:rsid w:val="007007C8"/>
    <w:rsid w:val="0070360B"/>
    <w:rsid w:val="0070793A"/>
    <w:rsid w:val="00710F74"/>
    <w:rsid w:val="0072173C"/>
    <w:rsid w:val="00744F55"/>
    <w:rsid w:val="0074622D"/>
    <w:rsid w:val="0076583E"/>
    <w:rsid w:val="00766713"/>
    <w:rsid w:val="00767080"/>
    <w:rsid w:val="00790DF6"/>
    <w:rsid w:val="007969F1"/>
    <w:rsid w:val="007B7DAE"/>
    <w:rsid w:val="007C03B1"/>
    <w:rsid w:val="007D53A8"/>
    <w:rsid w:val="007E6F2C"/>
    <w:rsid w:val="007F3C90"/>
    <w:rsid w:val="008002DE"/>
    <w:rsid w:val="00803AE2"/>
    <w:rsid w:val="00806D19"/>
    <w:rsid w:val="00816EBA"/>
    <w:rsid w:val="008258DC"/>
    <w:rsid w:val="008271E6"/>
    <w:rsid w:val="0082758D"/>
    <w:rsid w:val="008441C7"/>
    <w:rsid w:val="008540E5"/>
    <w:rsid w:val="00861005"/>
    <w:rsid w:val="0086221C"/>
    <w:rsid w:val="00863074"/>
    <w:rsid w:val="00871C58"/>
    <w:rsid w:val="00897BD8"/>
    <w:rsid w:val="008A7A12"/>
    <w:rsid w:val="008B2A17"/>
    <w:rsid w:val="008B5600"/>
    <w:rsid w:val="008C0323"/>
    <w:rsid w:val="008C1854"/>
    <w:rsid w:val="008C505F"/>
    <w:rsid w:val="008F47DE"/>
    <w:rsid w:val="009045EE"/>
    <w:rsid w:val="00944898"/>
    <w:rsid w:val="009814F6"/>
    <w:rsid w:val="009A2639"/>
    <w:rsid w:val="009A51BD"/>
    <w:rsid w:val="009B3C23"/>
    <w:rsid w:val="009B6C02"/>
    <w:rsid w:val="009C1852"/>
    <w:rsid w:val="009E3C7F"/>
    <w:rsid w:val="009E7E97"/>
    <w:rsid w:val="009F1695"/>
    <w:rsid w:val="00A048A3"/>
    <w:rsid w:val="00A07361"/>
    <w:rsid w:val="00A13133"/>
    <w:rsid w:val="00A331DB"/>
    <w:rsid w:val="00A3454B"/>
    <w:rsid w:val="00A348A8"/>
    <w:rsid w:val="00A4724F"/>
    <w:rsid w:val="00A61512"/>
    <w:rsid w:val="00A6371F"/>
    <w:rsid w:val="00A63916"/>
    <w:rsid w:val="00A65D81"/>
    <w:rsid w:val="00A722F8"/>
    <w:rsid w:val="00A76E0C"/>
    <w:rsid w:val="00A81AA2"/>
    <w:rsid w:val="00A85308"/>
    <w:rsid w:val="00A979C4"/>
    <w:rsid w:val="00A97AEC"/>
    <w:rsid w:val="00AA45F9"/>
    <w:rsid w:val="00AB5A00"/>
    <w:rsid w:val="00AD1E55"/>
    <w:rsid w:val="00AD4784"/>
    <w:rsid w:val="00AE221B"/>
    <w:rsid w:val="00AE2CED"/>
    <w:rsid w:val="00AE448E"/>
    <w:rsid w:val="00AE7499"/>
    <w:rsid w:val="00AE7878"/>
    <w:rsid w:val="00B10147"/>
    <w:rsid w:val="00B123F4"/>
    <w:rsid w:val="00B13068"/>
    <w:rsid w:val="00B13F02"/>
    <w:rsid w:val="00B25A94"/>
    <w:rsid w:val="00B269DC"/>
    <w:rsid w:val="00B327E9"/>
    <w:rsid w:val="00B329F0"/>
    <w:rsid w:val="00B378F7"/>
    <w:rsid w:val="00B400EB"/>
    <w:rsid w:val="00B43A7E"/>
    <w:rsid w:val="00B46254"/>
    <w:rsid w:val="00B47256"/>
    <w:rsid w:val="00B53DAD"/>
    <w:rsid w:val="00B57E37"/>
    <w:rsid w:val="00B66FCA"/>
    <w:rsid w:val="00B722DB"/>
    <w:rsid w:val="00B77127"/>
    <w:rsid w:val="00B82E3D"/>
    <w:rsid w:val="00B90776"/>
    <w:rsid w:val="00B94013"/>
    <w:rsid w:val="00BA02B1"/>
    <w:rsid w:val="00BB486B"/>
    <w:rsid w:val="00BC32AB"/>
    <w:rsid w:val="00BC32CD"/>
    <w:rsid w:val="00BC4B35"/>
    <w:rsid w:val="00BC6A73"/>
    <w:rsid w:val="00BE0A3E"/>
    <w:rsid w:val="00BE1B51"/>
    <w:rsid w:val="00BE4EFB"/>
    <w:rsid w:val="00BE71D0"/>
    <w:rsid w:val="00C07B6C"/>
    <w:rsid w:val="00C16810"/>
    <w:rsid w:val="00C41431"/>
    <w:rsid w:val="00C42FC8"/>
    <w:rsid w:val="00C477C1"/>
    <w:rsid w:val="00C47F76"/>
    <w:rsid w:val="00C65CF4"/>
    <w:rsid w:val="00C65F43"/>
    <w:rsid w:val="00C861C8"/>
    <w:rsid w:val="00C86E4F"/>
    <w:rsid w:val="00CA1657"/>
    <w:rsid w:val="00CA31B3"/>
    <w:rsid w:val="00CB44D1"/>
    <w:rsid w:val="00CB6310"/>
    <w:rsid w:val="00CB7508"/>
    <w:rsid w:val="00CD1DEA"/>
    <w:rsid w:val="00CE54DC"/>
    <w:rsid w:val="00CE628D"/>
    <w:rsid w:val="00CF0651"/>
    <w:rsid w:val="00CF40F2"/>
    <w:rsid w:val="00D05A25"/>
    <w:rsid w:val="00D21C5D"/>
    <w:rsid w:val="00D22361"/>
    <w:rsid w:val="00D26ADD"/>
    <w:rsid w:val="00D34202"/>
    <w:rsid w:val="00D40E21"/>
    <w:rsid w:val="00D463D6"/>
    <w:rsid w:val="00D50569"/>
    <w:rsid w:val="00D54CFA"/>
    <w:rsid w:val="00D54FCA"/>
    <w:rsid w:val="00D5526F"/>
    <w:rsid w:val="00D73813"/>
    <w:rsid w:val="00D7613B"/>
    <w:rsid w:val="00DA080D"/>
    <w:rsid w:val="00DB1A0B"/>
    <w:rsid w:val="00DB2312"/>
    <w:rsid w:val="00DC0F88"/>
    <w:rsid w:val="00DC6EFF"/>
    <w:rsid w:val="00DC6FBD"/>
    <w:rsid w:val="00DF5180"/>
    <w:rsid w:val="00E02270"/>
    <w:rsid w:val="00E03428"/>
    <w:rsid w:val="00E04CDC"/>
    <w:rsid w:val="00E1344D"/>
    <w:rsid w:val="00E22BFC"/>
    <w:rsid w:val="00E259C2"/>
    <w:rsid w:val="00E25D73"/>
    <w:rsid w:val="00E270DA"/>
    <w:rsid w:val="00E41FC0"/>
    <w:rsid w:val="00E45E82"/>
    <w:rsid w:val="00E56DD5"/>
    <w:rsid w:val="00E60EBB"/>
    <w:rsid w:val="00E71663"/>
    <w:rsid w:val="00E72D8C"/>
    <w:rsid w:val="00E73C37"/>
    <w:rsid w:val="00E75E35"/>
    <w:rsid w:val="00E94B7A"/>
    <w:rsid w:val="00E97446"/>
    <w:rsid w:val="00EB0E91"/>
    <w:rsid w:val="00EB700C"/>
    <w:rsid w:val="00EC253E"/>
    <w:rsid w:val="00ED29EF"/>
    <w:rsid w:val="00EE1395"/>
    <w:rsid w:val="00EE623C"/>
    <w:rsid w:val="00EE78ED"/>
    <w:rsid w:val="00EF6223"/>
    <w:rsid w:val="00F01002"/>
    <w:rsid w:val="00F01757"/>
    <w:rsid w:val="00F34C9C"/>
    <w:rsid w:val="00F3627F"/>
    <w:rsid w:val="00F37068"/>
    <w:rsid w:val="00F37769"/>
    <w:rsid w:val="00F43556"/>
    <w:rsid w:val="00F61EDC"/>
    <w:rsid w:val="00F62A2F"/>
    <w:rsid w:val="00F722FB"/>
    <w:rsid w:val="00FA0D53"/>
    <w:rsid w:val="00FA30F0"/>
    <w:rsid w:val="00FA5D98"/>
    <w:rsid w:val="00FA726C"/>
    <w:rsid w:val="00FB08E1"/>
    <w:rsid w:val="00FB38AE"/>
    <w:rsid w:val="00FC1E32"/>
    <w:rsid w:val="00FE5701"/>
    <w:rsid w:val="00FE665E"/>
    <w:rsid w:val="00FE68A7"/>
    <w:rsid w:val="00FE7319"/>
    <w:rsid w:val="00FF40F0"/>
    <w:rsid w:val="00FF49B2"/>
    <w:rsid w:val="00FF5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rules v:ext="edit">
        <o:r id="V:Rule2" type="connector" idref="#_x0000_s1052"/>
        <o:r id="V:Rule4" type="connector" idref="#_x0000_s1053"/>
        <o:r id="V:Rule6" type="connector" idref="#_x0000_s1054"/>
        <o:r id="V:Rule8" type="connector" idref="#_x0000_s1055"/>
        <o:r id="V:Rule10" type="connector" idref="#_x0000_s1056"/>
        <o:r id="V:Rule12" type="connector" idref="#_x0000_s1057"/>
        <o:r id="V:Rule16" type="connector" idref="#_x0000_s1059"/>
        <o:r id="V:Rule18" type="connector" idref="#_x0000_s1060"/>
        <o:r id="V:Rule2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qFormat/>
    <w:rsid w:val="005D1F5B"/>
    <w:rPr>
      <w:spacing w:val="6"/>
      <w:sz w:val="24"/>
    </w:rPr>
  </w:style>
  <w:style w:type="paragraph" w:customStyle="1" w:styleId="o1">
    <w:name w:val="o标题1"/>
    <w:basedOn w:val="a6"/>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D40E21"/>
    <w:rPr>
      <w:rFonts w:ascii="微软雅黑" w:eastAsia="微软雅黑" w:hAnsi="微软雅黑"/>
      <w:b/>
      <w:sz w:val="28"/>
      <w:szCs w:val="28"/>
    </w:rPr>
  </w:style>
  <w:style w:type="paragraph" w:customStyle="1" w:styleId="o3">
    <w:name w:val="o标题3"/>
    <w:basedOn w:val="a6"/>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Char2"/>
    <w:link w:val="o2"/>
    <w:rsid w:val="005C2A3D"/>
    <w:rPr>
      <w:rFonts w:ascii="微软雅黑" w:eastAsia="微软雅黑" w:hAnsi="微软雅黑"/>
      <w:b/>
      <w:sz w:val="24"/>
      <w:szCs w:val="24"/>
    </w:rPr>
  </w:style>
  <w:style w:type="paragraph" w:customStyle="1" w:styleId="o4">
    <w:name w:val="o标题4"/>
    <w:basedOn w:val="a6"/>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Char2"/>
    <w:link w:val="o3"/>
    <w:rsid w:val="005C2A3D"/>
    <w:rPr>
      <w:rFonts w:ascii="微软雅黑" w:eastAsia="微软雅黑" w:hAnsi="微软雅黑"/>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141E3D"/>
    <w:rPr>
      <w:rFonts w:ascii="微软雅黑" w:eastAsia="微软雅黑" w:hAnsi="微软雅黑"/>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7">
    <w:name w:val="Strong"/>
    <w:basedOn w:val="a0"/>
    <w:uiPriority w:val="22"/>
    <w:qFormat/>
    <w:rsid w:val="00E71663"/>
    <w:rPr>
      <w:b/>
      <w:bCs/>
    </w:rPr>
  </w:style>
  <w:style w:type="paragraph" w:styleId="a8">
    <w:name w:val="Balloon Text"/>
    <w:basedOn w:val="a"/>
    <w:link w:val="Char3"/>
    <w:uiPriority w:val="99"/>
    <w:semiHidden/>
    <w:unhideWhenUsed/>
    <w:rsid w:val="00FE7319"/>
    <w:rPr>
      <w:sz w:val="18"/>
      <w:szCs w:val="18"/>
    </w:rPr>
  </w:style>
  <w:style w:type="character" w:customStyle="1" w:styleId="Char3">
    <w:name w:val="批注框文本 Char"/>
    <w:basedOn w:val="a0"/>
    <w:link w:val="a8"/>
    <w:uiPriority w:val="99"/>
    <w:semiHidden/>
    <w:rsid w:val="00FE7319"/>
    <w:rPr>
      <w:sz w:val="18"/>
      <w:szCs w:val="18"/>
    </w:rPr>
  </w:style>
  <w:style w:type="table" w:styleId="a9">
    <w:name w:val="Table Grid"/>
    <w:basedOn w:val="a1"/>
    <w:uiPriority w:val="59"/>
    <w:rsid w:val="00E22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Intense Emphasis"/>
    <w:basedOn w:val="a0"/>
    <w:uiPriority w:val="21"/>
    <w:qFormat/>
    <w:rsid w:val="00863074"/>
    <w:rPr>
      <w:b/>
      <w:bCs/>
      <w:i/>
      <w:iCs/>
      <w:color w:val="4F81BD" w:themeColor="accent1"/>
    </w:rPr>
  </w:style>
  <w:style w:type="paragraph" w:styleId="ab">
    <w:name w:val="No Spacing"/>
    <w:uiPriority w:val="1"/>
    <w:qFormat/>
    <w:rsid w:val="00C41431"/>
    <w:pPr>
      <w:widowControl w:val="0"/>
      <w:jc w:val="both"/>
    </w:pPr>
  </w:style>
  <w:style w:type="character" w:styleId="ac">
    <w:name w:val="Hyperlink"/>
    <w:basedOn w:val="a0"/>
    <w:uiPriority w:val="99"/>
    <w:unhideWhenUsed/>
    <w:rsid w:val="00AE221B"/>
    <w:rPr>
      <w:color w:val="0000FF" w:themeColor="hyperlink"/>
      <w:u w:val="single"/>
    </w:rPr>
  </w:style>
  <w:style w:type="paragraph" w:styleId="HTML">
    <w:name w:val="HTML Preformatted"/>
    <w:basedOn w:val="a"/>
    <w:link w:val="HTMLChar"/>
    <w:uiPriority w:val="99"/>
    <w:semiHidden/>
    <w:unhideWhenUsed/>
    <w:rsid w:val="00524F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4FE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179729">
      <w:bodyDiv w:val="1"/>
      <w:marLeft w:val="0"/>
      <w:marRight w:val="0"/>
      <w:marTop w:val="0"/>
      <w:marBottom w:val="0"/>
      <w:divBdr>
        <w:top w:val="none" w:sz="0" w:space="0" w:color="auto"/>
        <w:left w:val="none" w:sz="0" w:space="0" w:color="auto"/>
        <w:bottom w:val="none" w:sz="0" w:space="0" w:color="auto"/>
        <w:right w:val="none" w:sz="0" w:space="0" w:color="auto"/>
      </w:divBdr>
    </w:div>
    <w:div w:id="191982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av365.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cdn.video-box.cn/live/mystream" TargetMode="External"/><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t>
        <a:bodyPr/>
        <a:lstStyle/>
        <a:p>
          <a:endParaRPr lang="zh-CN" altLang="en-US"/>
        </a:p>
      </dgm:t>
    </dgm:pt>
    <dgm:pt modelId="{D349FE69-54DD-4146-8F3F-980D495A9AAE}" type="pres">
      <dgm:prSet presAssocID="{8465732D-9CE7-4285-A76D-1FAC76E318EC}" presName="node" presStyleLbl="node1" presStyleIdx="0" presStyleCnt="3">
        <dgm:presLayoutVars>
          <dgm:bulletEnabled val="1"/>
        </dgm:presLayoutVars>
      </dgm:prSet>
      <dgm:spPr/>
      <dgm:t>
        <a:bodyPr/>
        <a:lstStyle/>
        <a:p>
          <a:endParaRPr lang="zh-CN" altLang="en-US"/>
        </a:p>
      </dgm:t>
    </dgm:pt>
    <dgm:pt modelId="{AADFF52D-244C-4781-AF85-E6C171A3F053}" type="pres">
      <dgm:prSet presAssocID="{DC3161C8-1BB7-4A2E-A717-8A6DCC070E97}" presName="sibTrans" presStyleLbl="sibTrans2D1" presStyleIdx="0" presStyleCnt="3"/>
      <dgm:spPr/>
      <dgm:t>
        <a:bodyPr/>
        <a:lstStyle/>
        <a:p>
          <a:endParaRPr lang="zh-CN" altLang="en-US"/>
        </a:p>
      </dgm:t>
    </dgm:pt>
    <dgm:pt modelId="{029C1198-C1E2-4074-98A2-CB39836E3BD2}" type="pres">
      <dgm:prSet presAssocID="{DC3161C8-1BB7-4A2E-A717-8A6DCC070E97}" presName="connectorText" presStyleLbl="sibTrans2D1" presStyleIdx="0" presStyleCnt="3"/>
      <dgm:spPr/>
      <dgm:t>
        <a:bodyPr/>
        <a:lstStyle/>
        <a:p>
          <a:endParaRPr lang="zh-CN" altLang="en-US"/>
        </a:p>
      </dgm:t>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t>
        <a:bodyPr/>
        <a:lstStyle/>
        <a:p>
          <a:endParaRPr lang="zh-CN" altLang="en-US"/>
        </a:p>
      </dgm:t>
    </dgm:pt>
    <dgm:pt modelId="{850F10BD-4A3A-42DD-89BD-EA20A53758A0}" type="pres">
      <dgm:prSet presAssocID="{D8607572-D337-4E62-A122-8BD7E5E39CC7}" presName="sibTrans" presStyleLbl="sibTrans2D1" presStyleIdx="1" presStyleCnt="3" custFlipVert="0" custScaleX="168233" custScaleY="152168"/>
      <dgm:spPr/>
      <dgm:t>
        <a:bodyPr/>
        <a:lstStyle/>
        <a:p>
          <a:endParaRPr lang="zh-CN" altLang="en-US"/>
        </a:p>
      </dgm:t>
    </dgm:pt>
    <dgm:pt modelId="{008A97B1-E475-47FE-B6CB-E7E49E8CD427}" type="pres">
      <dgm:prSet presAssocID="{D8607572-D337-4E62-A122-8BD7E5E39CC7}" presName="connectorText" presStyleLbl="sibTrans2D1" presStyleIdx="1" presStyleCnt="3"/>
      <dgm:spPr/>
      <dgm:t>
        <a:bodyPr/>
        <a:lstStyle/>
        <a:p>
          <a:endParaRPr lang="zh-CN" altLang="en-US"/>
        </a:p>
      </dgm:t>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t>
        <a:bodyPr/>
        <a:lstStyle/>
        <a:p>
          <a:endParaRPr lang="zh-CN" altLang="en-US"/>
        </a:p>
      </dgm:t>
    </dgm:pt>
    <dgm:pt modelId="{C27BE483-FA17-43AE-AED4-AC1EBFCDCD11}" type="pres">
      <dgm:prSet presAssocID="{891AEE2B-F284-4CB7-AC2D-4093AD6B0875}" presName="sibTrans" presStyleLbl="sibTrans2D1" presStyleIdx="2" presStyleCnt="3"/>
      <dgm:spPr/>
      <dgm:t>
        <a:bodyPr/>
        <a:lstStyle/>
        <a:p>
          <a:endParaRPr lang="zh-CN" altLang="en-US"/>
        </a:p>
      </dgm:t>
    </dgm:pt>
    <dgm:pt modelId="{DE3918B6-CF4A-4CA9-8EFE-7A46D0EB8472}" type="pres">
      <dgm:prSet presAssocID="{891AEE2B-F284-4CB7-AC2D-4093AD6B0875}" presName="connectorText" presStyleLbl="sibTrans2D1" presStyleIdx="2" presStyleCnt="3"/>
      <dgm:spPr/>
      <dgm:t>
        <a:bodyPr/>
        <a:lstStyle/>
        <a:p>
          <a:endParaRPr lang="zh-CN" altLang="en-US"/>
        </a:p>
      </dgm:t>
    </dgm:pt>
  </dgm:ptLst>
  <dgm:cxnLst>
    <dgm:cxn modelId="{A168A9A9-3744-4271-B4E5-B6748B12BE3D}" type="presOf" srcId="{891AEE2B-F284-4CB7-AC2D-4093AD6B0875}" destId="{DE3918B6-CF4A-4CA9-8EFE-7A46D0EB8472}" srcOrd="1"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6F32A5CA-8E55-41EE-9F20-D193E86A6F27}" srcId="{C3BE1976-F974-487A-9C42-20784B199D75}" destId="{8465732D-9CE7-4285-A76D-1FAC76E318EC}" srcOrd="0" destOrd="0" parTransId="{1442EDE1-347B-4585-ADDB-A7EE27B74D12}" sibTransId="{DC3161C8-1BB7-4A2E-A717-8A6DCC070E97}"/>
    <dgm:cxn modelId="{D65BC6F7-10D8-41DD-827F-43C932069E80}" type="presOf" srcId="{C3BE1976-F974-487A-9C42-20784B199D75}" destId="{65AFF30E-86A1-4BDA-B513-A32321DE848E}" srcOrd="0" destOrd="0" presId="urn:microsoft.com/office/officeart/2005/8/layout/cycle7"/>
    <dgm:cxn modelId="{2230432D-E2F4-40F9-A688-D6E074B0E83B}" type="presOf" srcId="{DC3161C8-1BB7-4A2E-A717-8A6DCC070E97}" destId="{029C1198-C1E2-4074-98A2-CB39836E3BD2}" srcOrd="1" destOrd="0" presId="urn:microsoft.com/office/officeart/2005/8/layout/cycle7"/>
    <dgm:cxn modelId="{DE416F5A-ED55-4938-AD58-3CF41DD8DD12}" type="presOf" srcId="{8465732D-9CE7-4285-A76D-1FAC76E318EC}" destId="{D349FE69-54DD-4146-8F3F-980D495A9AAE}" srcOrd="0" destOrd="0" presId="urn:microsoft.com/office/officeart/2005/8/layout/cycle7"/>
    <dgm:cxn modelId="{0104C0F5-7776-46A3-BA71-7D0D219F0F50}" type="presOf" srcId="{D8607572-D337-4E62-A122-8BD7E5E39CC7}" destId="{008A97B1-E475-47FE-B6CB-E7E49E8CD427}" srcOrd="1" destOrd="0" presId="urn:microsoft.com/office/officeart/2005/8/layout/cycle7"/>
    <dgm:cxn modelId="{B266D7F4-78CD-4C46-A0F0-9C047F0917F4}" type="presOf" srcId="{DC3161C8-1BB7-4A2E-A717-8A6DCC070E97}" destId="{AADFF52D-244C-4781-AF85-E6C171A3F053}" srcOrd="0" destOrd="0" presId="urn:microsoft.com/office/officeart/2005/8/layout/cycle7"/>
    <dgm:cxn modelId="{FD28E3D6-E667-416A-8F6E-12A42D83263F}" type="presOf" srcId="{D720B887-1851-4F72-911E-7FB4EDD0EFF3}" destId="{C1AA84F8-5A37-4C24-B65B-F4D053BC510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E6F6FDD9-BC54-41E2-B474-C1E34882F536}" type="presOf" srcId="{891AEE2B-F284-4CB7-AC2D-4093AD6B0875}" destId="{C27BE483-FA17-43AE-AED4-AC1EBFCDCD11}" srcOrd="0" destOrd="0" presId="urn:microsoft.com/office/officeart/2005/8/layout/cycle7"/>
    <dgm:cxn modelId="{C87295B7-B4A4-4195-9189-2B408CD8EB3D}" type="presOf" srcId="{6B6A3BF1-8683-463E-B081-03B663A26C78}" destId="{52AC5040-5277-463C-BF2F-0D7B03C735C9}" srcOrd="0" destOrd="0" presId="urn:microsoft.com/office/officeart/2005/8/layout/cycle7"/>
    <dgm:cxn modelId="{8DF0A7DD-770B-47F8-8938-DC8BF806ECCE}" type="presOf" srcId="{D8607572-D337-4E62-A122-8BD7E5E39CC7}" destId="{850F10BD-4A3A-42DD-89BD-EA20A53758A0}" srcOrd="0" destOrd="0" presId="urn:microsoft.com/office/officeart/2005/8/layout/cycle7"/>
    <dgm:cxn modelId="{60C9FECD-3151-40B9-9498-DA8D1EE3BFA9}" type="presParOf" srcId="{65AFF30E-86A1-4BDA-B513-A32321DE848E}" destId="{D349FE69-54DD-4146-8F3F-980D495A9AAE}" srcOrd="0" destOrd="0" presId="urn:microsoft.com/office/officeart/2005/8/layout/cycle7"/>
    <dgm:cxn modelId="{4B5BE416-54E3-431D-BB95-E48155D4F301}" type="presParOf" srcId="{65AFF30E-86A1-4BDA-B513-A32321DE848E}" destId="{AADFF52D-244C-4781-AF85-E6C171A3F053}" srcOrd="1" destOrd="0" presId="urn:microsoft.com/office/officeart/2005/8/layout/cycle7"/>
    <dgm:cxn modelId="{77FAE8C3-448F-4872-8303-DA58C295B5BE}" type="presParOf" srcId="{AADFF52D-244C-4781-AF85-E6C171A3F053}" destId="{029C1198-C1E2-4074-98A2-CB39836E3BD2}" srcOrd="0" destOrd="0" presId="urn:microsoft.com/office/officeart/2005/8/layout/cycle7"/>
    <dgm:cxn modelId="{8B778752-831E-43C8-916E-D0409D61C451}" type="presParOf" srcId="{65AFF30E-86A1-4BDA-B513-A32321DE848E}" destId="{52AC5040-5277-463C-BF2F-0D7B03C735C9}" srcOrd="2" destOrd="0" presId="urn:microsoft.com/office/officeart/2005/8/layout/cycle7"/>
    <dgm:cxn modelId="{BDF751AC-827D-438D-B282-7A1BBCB33B28}" type="presParOf" srcId="{65AFF30E-86A1-4BDA-B513-A32321DE848E}" destId="{850F10BD-4A3A-42DD-89BD-EA20A53758A0}" srcOrd="3" destOrd="0" presId="urn:microsoft.com/office/officeart/2005/8/layout/cycle7"/>
    <dgm:cxn modelId="{D6FD2699-E907-4DCA-8A20-3CC9A3ECC9F6}" type="presParOf" srcId="{850F10BD-4A3A-42DD-89BD-EA20A53758A0}" destId="{008A97B1-E475-47FE-B6CB-E7E49E8CD427}" srcOrd="0" destOrd="0" presId="urn:microsoft.com/office/officeart/2005/8/layout/cycle7"/>
    <dgm:cxn modelId="{1634E0A4-8308-4ED4-8187-6FF074FE9D5A}" type="presParOf" srcId="{65AFF30E-86A1-4BDA-B513-A32321DE848E}" destId="{C1AA84F8-5A37-4C24-B65B-F4D053BC5103}" srcOrd="4" destOrd="0" presId="urn:microsoft.com/office/officeart/2005/8/layout/cycle7"/>
    <dgm:cxn modelId="{E5BD9FDD-22E6-4696-A696-A242FC02DD1E}" type="presParOf" srcId="{65AFF30E-86A1-4BDA-B513-A32321DE848E}" destId="{C27BE483-FA17-43AE-AED4-AC1EBFCDCD11}" srcOrd="5" destOrd="0" presId="urn:microsoft.com/office/officeart/2005/8/layout/cycle7"/>
    <dgm:cxn modelId="{F4F7A0E6-40DB-4E58-937C-CF95BD9B6ED7}"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源</a:t>
          </a:r>
        </a:p>
      </dsp:txBody>
      <dsp:txXfrm>
        <a:off x="1691431" y="296"/>
        <a:ext cx="646355" cy="323177"/>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648218">
        <a:off x="2145610" y="567479"/>
        <a:ext cx="690572" cy="113112"/>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频道</a:t>
          </a:r>
        </a:p>
      </dsp:txBody>
      <dsp:txXfrm>
        <a:off x="2625099" y="924596"/>
        <a:ext cx="684167" cy="323177"/>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799999">
        <a:off x="1400456" y="1000125"/>
        <a:ext cx="1161770" cy="172120"/>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录像</a:t>
          </a:r>
        </a:p>
      </dsp:txBody>
      <dsp:txXfrm>
        <a:off x="691229" y="924597"/>
        <a:ext cx="646355" cy="323177"/>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035513">
        <a:off x="1169222" y="567479"/>
        <a:ext cx="690572" cy="113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5836F-6B35-4469-BAC0-32C706E8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43140</TotalTime>
  <Pages>31</Pages>
  <Words>2769</Words>
  <Characters>15786</Characters>
  <Application>Microsoft Office Word</Application>
  <DocSecurity>0</DocSecurity>
  <Lines>131</Lines>
  <Paragraphs>37</Paragraphs>
  <ScaleCrop>false</ScaleCrop>
  <Company>Microsoft</Company>
  <LinksUpToDate>false</LinksUpToDate>
  <CharactersWithSpaces>18518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cp:lastModifiedBy>
  <cp:revision>77</cp:revision>
  <dcterms:created xsi:type="dcterms:W3CDTF">2016-10-05T01:27:00Z</dcterms:created>
  <dcterms:modified xsi:type="dcterms:W3CDTF">2018-06-08T08:56:00Z</dcterms:modified>
</cp:coreProperties>
</file>