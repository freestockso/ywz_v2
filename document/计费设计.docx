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B1905" w14:textId="77777777" w:rsidR="00260DB3" w:rsidRPr="00D40E21" w:rsidRDefault="00302B0B" w:rsidP="00D40E21">
      <w:pPr>
        <w:pStyle w:val="a3"/>
      </w:pPr>
      <w:r>
        <w:rPr>
          <w:rFonts w:hint="eastAsia"/>
        </w:rPr>
        <w:t>计费设计</w:t>
      </w:r>
    </w:p>
    <w:p w14:paraId="068B8F7D" w14:textId="77777777" w:rsidR="00E71663" w:rsidRDefault="00E71663" w:rsidP="00E71663">
      <w:pPr>
        <w:rPr>
          <w:rStyle w:val="aa"/>
          <w:rFonts w:ascii="微软雅黑" w:eastAsia="微软雅黑" w:hAnsi="微软雅黑"/>
          <w:b w:val="0"/>
          <w:sz w:val="24"/>
        </w:rPr>
      </w:pPr>
    </w:p>
    <w:p w14:paraId="330C6A81" w14:textId="77777777" w:rsidR="005D1F5B"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版本：0.</w:t>
      </w:r>
      <w:r w:rsidR="00295422">
        <w:rPr>
          <w:rStyle w:val="aa"/>
          <w:rFonts w:ascii="微软雅黑" w:eastAsia="微软雅黑" w:hAnsi="微软雅黑" w:hint="eastAsia"/>
          <w:b w:val="0"/>
          <w:sz w:val="24"/>
        </w:rPr>
        <w:t>2</w:t>
      </w:r>
      <w:r w:rsidRPr="00E71663">
        <w:rPr>
          <w:rStyle w:val="aa"/>
          <w:rFonts w:ascii="微软雅黑" w:eastAsia="微软雅黑" w:hAnsi="微软雅黑" w:hint="eastAsia"/>
          <w:b w:val="0"/>
          <w:sz w:val="24"/>
        </w:rPr>
        <w:t>0</w:t>
      </w:r>
      <w:r w:rsidRPr="00E71663">
        <w:rPr>
          <w:rStyle w:val="aa"/>
          <w:rFonts w:ascii="微软雅黑" w:eastAsia="微软雅黑" w:hAnsi="微软雅黑" w:hint="eastAsia"/>
          <w:b w:val="0"/>
          <w:sz w:val="24"/>
        </w:rPr>
        <w:tab/>
      </w:r>
    </w:p>
    <w:p w14:paraId="7E5EA443"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hint="eastAsia"/>
          <w:b w:val="0"/>
          <w:sz w:val="24"/>
        </w:rPr>
        <w:t>发布日期：</w:t>
      </w:r>
      <w:r w:rsidRPr="00E71663">
        <w:rPr>
          <w:rStyle w:val="aa"/>
          <w:rFonts w:ascii="微软雅黑" w:eastAsia="微软雅黑" w:hAnsi="微软雅黑"/>
          <w:b w:val="0"/>
          <w:sz w:val="24"/>
        </w:rPr>
        <w:t>2016-9-2</w:t>
      </w:r>
    </w:p>
    <w:p w14:paraId="0FD09089" w14:textId="77777777" w:rsidR="00E71663" w:rsidRPr="00E71663" w:rsidRDefault="00E71663" w:rsidP="00E71663">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sidR="00295422">
        <w:rPr>
          <w:rStyle w:val="aa"/>
          <w:rFonts w:ascii="微软雅黑" w:eastAsia="微软雅黑" w:hAnsi="微软雅黑" w:hint="eastAsia"/>
          <w:b w:val="0"/>
          <w:sz w:val="24"/>
        </w:rPr>
        <w:t>2018-04-11 增加抽奖，送礼，用户等级体系</w:t>
      </w:r>
    </w:p>
    <w:p w14:paraId="4F45845A" w14:textId="77777777" w:rsidR="001359D1" w:rsidRPr="00E71663" w:rsidRDefault="001359D1" w:rsidP="001359D1">
      <w:pPr>
        <w:rPr>
          <w:rStyle w:val="aa"/>
          <w:rFonts w:ascii="微软雅黑" w:eastAsia="微软雅黑" w:hAnsi="微软雅黑"/>
          <w:b w:val="0"/>
          <w:sz w:val="24"/>
        </w:rPr>
      </w:pPr>
      <w:r w:rsidRPr="00E71663">
        <w:rPr>
          <w:rStyle w:val="aa"/>
          <w:rFonts w:ascii="微软雅黑" w:eastAsia="微软雅黑" w:hAnsi="微软雅黑"/>
          <w:b w:val="0"/>
          <w:sz w:val="24"/>
        </w:rPr>
        <w:t>更新记录</w:t>
      </w:r>
      <w:r w:rsidRPr="00E71663">
        <w:rPr>
          <w:rStyle w:val="aa"/>
          <w:rFonts w:ascii="微软雅黑" w:eastAsia="微软雅黑" w:hAnsi="微软雅黑" w:hint="eastAsia"/>
          <w:b w:val="0"/>
          <w:sz w:val="24"/>
        </w:rPr>
        <w:t>：</w:t>
      </w:r>
      <w:r>
        <w:rPr>
          <w:rStyle w:val="aa"/>
          <w:rFonts w:ascii="微软雅黑" w:eastAsia="微软雅黑" w:hAnsi="微软雅黑" w:hint="eastAsia"/>
          <w:b w:val="0"/>
          <w:sz w:val="24"/>
        </w:rPr>
        <w:t>201</w:t>
      </w:r>
      <w:r>
        <w:rPr>
          <w:rStyle w:val="aa"/>
          <w:rFonts w:ascii="微软雅黑" w:eastAsia="微软雅黑" w:hAnsi="微软雅黑"/>
          <w:b w:val="0"/>
          <w:sz w:val="24"/>
        </w:rPr>
        <w:t>9</w:t>
      </w:r>
      <w:r>
        <w:rPr>
          <w:rStyle w:val="aa"/>
          <w:rFonts w:ascii="微软雅黑" w:eastAsia="微软雅黑" w:hAnsi="微软雅黑" w:hint="eastAsia"/>
          <w:b w:val="0"/>
          <w:sz w:val="24"/>
        </w:rPr>
        <w:t>-0</w:t>
      </w:r>
      <w:r>
        <w:rPr>
          <w:rStyle w:val="aa"/>
          <w:rFonts w:ascii="微软雅黑" w:eastAsia="微软雅黑" w:hAnsi="微软雅黑"/>
          <w:b w:val="0"/>
          <w:sz w:val="24"/>
        </w:rPr>
        <w:t>7</w:t>
      </w:r>
      <w:r>
        <w:rPr>
          <w:rStyle w:val="aa"/>
          <w:rFonts w:ascii="微软雅黑" w:eastAsia="微软雅黑" w:hAnsi="微软雅黑" w:hint="eastAsia"/>
          <w:b w:val="0"/>
          <w:sz w:val="24"/>
        </w:rPr>
        <w:t>-</w:t>
      </w:r>
      <w:r>
        <w:rPr>
          <w:rStyle w:val="aa"/>
          <w:rFonts w:ascii="微软雅黑" w:eastAsia="微软雅黑" w:hAnsi="微软雅黑"/>
          <w:b w:val="0"/>
          <w:sz w:val="24"/>
        </w:rPr>
        <w:t>04</w:t>
      </w:r>
      <w:r>
        <w:rPr>
          <w:rStyle w:val="aa"/>
          <w:rFonts w:ascii="微软雅黑" w:eastAsia="微软雅黑" w:hAnsi="微软雅黑" w:hint="eastAsia"/>
          <w:b w:val="0"/>
          <w:sz w:val="24"/>
        </w:rPr>
        <w:t xml:space="preserve"> 增加客户化首页定义</w:t>
      </w:r>
    </w:p>
    <w:p w14:paraId="38F34D75" w14:textId="77777777" w:rsidR="00E71663" w:rsidRPr="001359D1" w:rsidRDefault="00E71663" w:rsidP="00E71663">
      <w:pPr>
        <w:rPr>
          <w:rStyle w:val="aa"/>
          <w:rFonts w:ascii="微软雅黑" w:eastAsia="微软雅黑" w:hAnsi="微软雅黑"/>
        </w:rPr>
      </w:pPr>
    </w:p>
    <w:p w14:paraId="68EF5665" w14:textId="77777777" w:rsidR="00C538BA" w:rsidRPr="00D40E21" w:rsidRDefault="00C538BA" w:rsidP="00C538BA">
      <w:pPr>
        <w:pStyle w:val="o1"/>
        <w:numPr>
          <w:ilvl w:val="0"/>
          <w:numId w:val="1"/>
        </w:numPr>
        <w:ind w:left="0" w:firstLine="0"/>
      </w:pPr>
      <w:r>
        <w:rPr>
          <w:rFonts w:hint="eastAsia"/>
        </w:rPr>
        <w:t>系统</w:t>
      </w:r>
      <w:r>
        <w:t>框架</w:t>
      </w:r>
    </w:p>
    <w:p w14:paraId="40D2592D" w14:textId="77777777" w:rsidR="00C538BA" w:rsidRDefault="00C538BA" w:rsidP="00C538BA">
      <w:pPr>
        <w:pStyle w:val="a7"/>
        <w:spacing w:before="93"/>
      </w:pPr>
      <w:r>
        <w:t>本文定义易网真直播平台的计费系统</w:t>
      </w:r>
      <w:r>
        <w:rPr>
          <w:rFonts w:hint="eastAsia"/>
        </w:rPr>
        <w:t>。</w:t>
      </w:r>
    </w:p>
    <w:p w14:paraId="60B3F02F" w14:textId="77777777" w:rsidR="00C538BA" w:rsidRDefault="00C538BA" w:rsidP="00C538BA">
      <w:pPr>
        <w:pStyle w:val="a7"/>
        <w:spacing w:before="93"/>
      </w:pPr>
      <w:r>
        <w:rPr>
          <w:rFonts w:hint="eastAsia"/>
        </w:rPr>
        <w:t>VUE.js</w:t>
      </w:r>
    </w:p>
    <w:p w14:paraId="721216EF" w14:textId="77777777" w:rsidR="00C538BA" w:rsidRDefault="00986FDC" w:rsidP="00C538BA">
      <w:r>
        <w:rPr>
          <w:noProof/>
        </w:rPr>
        <mc:AlternateContent>
          <mc:Choice Requires="wps">
            <w:drawing>
              <wp:anchor distT="0" distB="0" distL="114300" distR="114300" simplePos="0" relativeHeight="251670528" behindDoc="0" locked="0" layoutInCell="1" allowOverlap="1" wp14:anchorId="2D5F8AA0" wp14:editId="4555F849">
                <wp:simplePos x="0" y="0"/>
                <wp:positionH relativeFrom="column">
                  <wp:posOffset>1724025</wp:posOffset>
                </wp:positionH>
                <wp:positionV relativeFrom="paragraph">
                  <wp:posOffset>93345</wp:posOffset>
                </wp:positionV>
                <wp:extent cx="914400" cy="457200"/>
                <wp:effectExtent l="9525" t="13335" r="9525" b="5715"/>
                <wp:wrapNone/>
                <wp:docPr id="5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44A22CA" w14:textId="77777777" w:rsidR="009C31BD" w:rsidRPr="000C4DD6" w:rsidRDefault="009C31BD" w:rsidP="00C538BA">
                            <w:pPr>
                              <w:snapToGrid w:val="0"/>
                              <w:jc w:val="center"/>
                            </w:pPr>
                            <w:r w:rsidRPr="000C4DD6">
                              <w:rPr>
                                <w:rFonts w:hint="eastAsia"/>
                              </w:rPr>
                              <w:t>储存服务</w:t>
                            </w:r>
                          </w:p>
                          <w:p w14:paraId="0B258643" w14:textId="77777777" w:rsidR="009C31BD" w:rsidRPr="000C4DD6" w:rsidRDefault="009C31BD" w:rsidP="00C538BA">
                            <w:pPr>
                              <w:snapToGrid w:val="0"/>
                              <w:jc w:val="center"/>
                            </w:pPr>
                            <w:r w:rsidRPr="000C4DD6">
                              <w:rPr>
                                <w:rFonts w:hint="eastAsia"/>
                              </w:rPr>
                              <w:t>storage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F8AA0" id="_x0000_t202" coordsize="21600,21600" o:spt="202" path="m,l,21600r21600,l21600,xe">
                <v:stroke joinstyle="miter"/>
                <v:path gradientshapeok="t" o:connecttype="rect"/>
              </v:shapetype>
              <v:shape id="Text Box 21" o:spid="_x0000_s1026" type="#_x0000_t202" style="position:absolute;left:0;text-align:left;margin-left:135.75pt;margin-top:7.35pt;width:1in;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">
                <v:textbox>
                  <w:txbxContent>
                    <w:p w14:paraId="644A22CA" w14:textId="77777777" w:rsidR="009C31BD" w:rsidRPr="000C4DD6" w:rsidRDefault="009C31BD" w:rsidP="00C538BA">
                      <w:pPr>
                        <w:snapToGrid w:val="0"/>
                        <w:jc w:val="center"/>
                      </w:pPr>
                      <w:r w:rsidRPr="000C4DD6">
                        <w:rPr>
                          <w:rFonts w:hint="eastAsia"/>
                        </w:rPr>
                        <w:t>储存服务</w:t>
                      </w:r>
                    </w:p>
                    <w:p w14:paraId="0B258643" w14:textId="77777777" w:rsidR="009C31BD" w:rsidRPr="000C4DD6" w:rsidRDefault="009C31BD" w:rsidP="00C538BA">
                      <w:pPr>
                        <w:snapToGrid w:val="0"/>
                        <w:jc w:val="center"/>
                      </w:pPr>
                      <w:r w:rsidRPr="000C4DD6">
                        <w:rPr>
                          <w:rFonts w:hint="eastAsia"/>
                        </w:rPr>
                        <w:t>storage</w:t>
                      </w:r>
                    </w:p>
                  </w:txbxContent>
                </v:textbox>
              </v:shape>
            </w:pict>
          </mc:Fallback>
        </mc:AlternateContent>
      </w:r>
    </w:p>
    <w:p w14:paraId="3B06C330" w14:textId="77777777" w:rsidR="00C538BA" w:rsidRDefault="00986FDC" w:rsidP="00C538BA">
      <w:r>
        <w:rPr>
          <w:noProof/>
        </w:rPr>
        <mc:AlternateContent>
          <mc:Choice Requires="wps">
            <w:drawing>
              <wp:anchor distT="0" distB="0" distL="114300" distR="114300" simplePos="0" relativeHeight="251679744" behindDoc="0" locked="0" layoutInCell="1" allowOverlap="1" wp14:anchorId="0E22F266" wp14:editId="6DB9D96A">
                <wp:simplePos x="0" y="0"/>
                <wp:positionH relativeFrom="column">
                  <wp:posOffset>2638425</wp:posOffset>
                </wp:positionH>
                <wp:positionV relativeFrom="paragraph">
                  <wp:posOffset>180975</wp:posOffset>
                </wp:positionV>
                <wp:extent cx="1427480" cy="0"/>
                <wp:effectExtent l="9525" t="13335" r="10795" b="5715"/>
                <wp:wrapNone/>
                <wp:docPr id="53"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74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77E0D8" id="_x0000_t32" coordsize="21600,21600" o:spt="32" o:oned="t" path="m,l21600,21600e" filled="f">
                <v:path arrowok="t" fillok="f" o:connecttype="none"/>
                <o:lock v:ext="edit" shapetype="t"/>
              </v:shapetype>
              <v:shape id="AutoShape 30" o:spid="_x0000_s1026" type="#_x0000_t32" style="position:absolute;left:0;text-align:left;margin-left:207.75pt;margin-top:14.25pt;width:112.4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ZkIAIAAD0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"/>
            </w:pict>
          </mc:Fallback>
        </mc:AlternateContent>
      </w:r>
      <w:r>
        <w:rPr>
          <w:noProof/>
        </w:rPr>
        <mc:AlternateContent>
          <mc:Choice Requires="wps">
            <w:drawing>
              <wp:anchor distT="0" distB="0" distL="114300" distR="114300" simplePos="0" relativeHeight="251678720" behindDoc="0" locked="0" layoutInCell="1" allowOverlap="1" wp14:anchorId="0DD6B7B7" wp14:editId="015292DE">
                <wp:simplePos x="0" y="0"/>
                <wp:positionH relativeFrom="column">
                  <wp:posOffset>1200150</wp:posOffset>
                </wp:positionH>
                <wp:positionV relativeFrom="paragraph">
                  <wp:posOffset>180975</wp:posOffset>
                </wp:positionV>
                <wp:extent cx="523875" cy="0"/>
                <wp:effectExtent l="9525" t="13335" r="9525" b="5715"/>
                <wp:wrapNone/>
                <wp:docPr id="5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73950D" id="AutoShape 29" o:spid="_x0000_s1026" type="#_x0000_t32" style="position:absolute;left:0;text-align:left;margin-left:94.5pt;margin-top:14.25pt;width:41.2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"/>
            </w:pict>
          </mc:Fallback>
        </mc:AlternateContent>
      </w:r>
      <w:r>
        <w:rPr>
          <w:noProof/>
        </w:rPr>
        <mc:AlternateContent>
          <mc:Choice Requires="wpg">
            <w:drawing>
              <wp:anchor distT="0" distB="0" distL="114300" distR="114300" simplePos="0" relativeHeight="251668480" behindDoc="0" locked="0" layoutInCell="1" allowOverlap="1" wp14:anchorId="57D908A4" wp14:editId="3C2D6C0C">
                <wp:simplePos x="0" y="0"/>
                <wp:positionH relativeFrom="column">
                  <wp:posOffset>-77470</wp:posOffset>
                </wp:positionH>
                <wp:positionV relativeFrom="paragraph">
                  <wp:posOffset>28575</wp:posOffset>
                </wp:positionV>
                <wp:extent cx="1277620" cy="914400"/>
                <wp:effectExtent l="8255" t="13335" r="9525" b="5715"/>
                <wp:wrapNone/>
                <wp:docPr id="48"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7620" cy="914400"/>
                          <a:chOff x="1678" y="5550"/>
                          <a:chExt cx="2012" cy="1440"/>
                        </a:xfrm>
                      </wpg:grpSpPr>
                      <wps:wsp>
                        <wps:cNvPr id="49" name="Text Box 14"/>
                        <wps:cNvSpPr txBox="1">
                          <a:spLocks noChangeArrowheads="1"/>
                        </wps:cNvSpPr>
                        <wps:spPr bwMode="auto">
                          <a:xfrm>
                            <a:off x="2250" y="5550"/>
                            <a:ext cx="1440" cy="720"/>
                          </a:xfrm>
                          <a:prstGeom prst="rect">
                            <a:avLst/>
                          </a:prstGeom>
                          <a:solidFill>
                            <a:srgbClr val="FFFFFF"/>
                          </a:solidFill>
                          <a:ln w="9525">
                            <a:solidFill>
                              <a:srgbClr val="000000"/>
                            </a:solidFill>
                            <a:miter lim="800000"/>
                            <a:headEnd/>
                            <a:tailEnd/>
                          </a:ln>
                        </wps:spPr>
                        <wps:txbx>
                          <w:txbxContent>
                            <w:p w14:paraId="4322C89A" w14:textId="77777777" w:rsidR="009C31BD" w:rsidRDefault="009C31BD" w:rsidP="00C538BA">
                              <w:pPr>
                                <w:jc w:val="center"/>
                              </w:pPr>
                              <w:r>
                                <w:t>收流服务</w:t>
                              </w:r>
                            </w:p>
                            <w:p w14:paraId="2876A4FF" w14:textId="77777777" w:rsidR="009C31BD" w:rsidRDefault="009C31BD" w:rsidP="00C538BA">
                              <w:pPr>
                                <w:jc w:val="center"/>
                              </w:pPr>
                              <w:r>
                                <w:rPr>
                                  <w:rFonts w:hint="eastAsia"/>
                                </w:rPr>
                                <w:t>stream</w:t>
                              </w:r>
                            </w:p>
                          </w:txbxContent>
                        </wps:txbx>
                        <wps:bodyPr rot="0" vert="horz" wrap="square" lIns="91440" tIns="45720" rIns="91440" bIns="45720" anchor="t" anchorCtr="0" upright="1">
                          <a:noAutofit/>
                        </wps:bodyPr>
                      </wps:wsp>
                      <wps:wsp>
                        <wps:cNvPr id="50" name="Text Box 15"/>
                        <wps:cNvSpPr txBox="1">
                          <a:spLocks noChangeArrowheads="1"/>
                        </wps:cNvSpPr>
                        <wps:spPr bwMode="auto">
                          <a:xfrm>
                            <a:off x="1993" y="5895"/>
                            <a:ext cx="1440" cy="720"/>
                          </a:xfrm>
                          <a:prstGeom prst="rect">
                            <a:avLst/>
                          </a:prstGeom>
                          <a:solidFill>
                            <a:srgbClr val="FFFFFF"/>
                          </a:solidFill>
                          <a:ln w="9525">
                            <a:solidFill>
                              <a:srgbClr val="000000"/>
                            </a:solidFill>
                            <a:miter lim="800000"/>
                            <a:headEnd/>
                            <a:tailEnd/>
                          </a:ln>
                        </wps:spPr>
                        <wps:txbx>
                          <w:txbxContent>
                            <w:p w14:paraId="4752847F" w14:textId="77777777" w:rsidR="009C31BD" w:rsidRDefault="009C31BD" w:rsidP="00C538BA">
                              <w:pPr>
                                <w:jc w:val="center"/>
                              </w:pPr>
                              <w:r>
                                <w:t>收流服务</w:t>
                              </w:r>
                            </w:p>
                            <w:p w14:paraId="43B1C9B0" w14:textId="77777777" w:rsidR="009C31BD" w:rsidRDefault="009C31BD" w:rsidP="00C538BA">
                              <w:pPr>
                                <w:jc w:val="center"/>
                              </w:pPr>
                              <w:r>
                                <w:rPr>
                                  <w:rFonts w:hint="eastAsia"/>
                                </w:rPr>
                                <w:t>stream</w:t>
                              </w:r>
                            </w:p>
                          </w:txbxContent>
                        </wps:txbx>
                        <wps:bodyPr rot="0" vert="horz" wrap="square" lIns="91440" tIns="45720" rIns="91440" bIns="45720" anchor="t" anchorCtr="0" upright="1">
                          <a:noAutofit/>
                        </wps:bodyPr>
                      </wps:wsp>
                      <wps:wsp>
                        <wps:cNvPr id="51" name="Text Box 16"/>
                        <wps:cNvSpPr txBox="1">
                          <a:spLocks noChangeArrowheads="1"/>
                        </wps:cNvSpPr>
                        <wps:spPr bwMode="auto">
                          <a:xfrm>
                            <a:off x="1678" y="6270"/>
                            <a:ext cx="1440" cy="720"/>
                          </a:xfrm>
                          <a:prstGeom prst="rect">
                            <a:avLst/>
                          </a:prstGeom>
                          <a:solidFill>
                            <a:srgbClr val="FFFFFF"/>
                          </a:solidFill>
                          <a:ln w="9525">
                            <a:solidFill>
                              <a:srgbClr val="000000"/>
                            </a:solidFill>
                            <a:miter lim="800000"/>
                            <a:headEnd/>
                            <a:tailEnd/>
                          </a:ln>
                        </wps:spPr>
                        <wps:txbx>
                          <w:txbxContent>
                            <w:p w14:paraId="29D94A19" w14:textId="77777777" w:rsidR="009C31BD" w:rsidRDefault="009C31BD" w:rsidP="00C538BA">
                              <w:pPr>
                                <w:jc w:val="center"/>
                              </w:pPr>
                              <w:r>
                                <w:t>收流服务</w:t>
                              </w:r>
                            </w:p>
                            <w:p w14:paraId="0FFC583C" w14:textId="77777777" w:rsidR="009C31BD" w:rsidRDefault="009C31BD" w:rsidP="00C538BA">
                              <w:pPr>
                                <w:jc w:val="center"/>
                              </w:pPr>
                              <w:r>
                                <w:rPr>
                                  <w:rFonts w:hint="eastAsia"/>
                                </w:rPr>
                                <w:t>stream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D908A4" id="Group 13" o:spid="_x0000_s1027" style="position:absolute;left:0;text-align:left;margin-left:-6.1pt;margin-top:2.25pt;width:100.6pt;height:1in;z-index:251668480" coordorigin="1678,5550" coordsize="2012,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">
                <v:shape id="Text Box 14" o:spid="_x0000_s1028" type="#_x0000_t202" style="position:absolute;left:2250;top:55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4322C89A" w14:textId="77777777" w:rsidR="009C31BD" w:rsidRDefault="009C31BD" w:rsidP="00C538BA">
                        <w:pPr>
                          <w:jc w:val="center"/>
                        </w:pPr>
                        <w:r>
                          <w:t>收流服务</w:t>
                        </w:r>
                      </w:p>
                      <w:p w14:paraId="2876A4FF" w14:textId="77777777" w:rsidR="009C31BD" w:rsidRDefault="009C31BD" w:rsidP="00C538BA">
                        <w:pPr>
                          <w:jc w:val="center"/>
                        </w:pPr>
                        <w:r>
                          <w:rPr>
                            <w:rFonts w:hint="eastAsia"/>
                          </w:rPr>
                          <w:t>stream</w:t>
                        </w:r>
                      </w:p>
                    </w:txbxContent>
                  </v:textbox>
                </v:shape>
                <v:shape id="Text Box 15" o:spid="_x0000_s1029" type="#_x0000_t202" style="position:absolute;left:1993;top:589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4752847F" w14:textId="77777777" w:rsidR="009C31BD" w:rsidRDefault="009C31BD" w:rsidP="00C538BA">
                        <w:pPr>
                          <w:jc w:val="center"/>
                        </w:pPr>
                        <w:r>
                          <w:t>收流服务</w:t>
                        </w:r>
                      </w:p>
                      <w:p w14:paraId="43B1C9B0" w14:textId="77777777" w:rsidR="009C31BD" w:rsidRDefault="009C31BD" w:rsidP="00C538BA">
                        <w:pPr>
                          <w:jc w:val="center"/>
                        </w:pPr>
                        <w:r>
                          <w:rPr>
                            <w:rFonts w:hint="eastAsia"/>
                          </w:rPr>
                          <w:t>stream</w:t>
                        </w:r>
                      </w:p>
                    </w:txbxContent>
                  </v:textbox>
                </v:shape>
                <v:shape id="Text Box 16" o:spid="_x0000_s1030" type="#_x0000_t202" style="position:absolute;left:1678;top:627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29D94A19" w14:textId="77777777" w:rsidR="009C31BD" w:rsidRDefault="009C31BD" w:rsidP="00C538BA">
                        <w:pPr>
                          <w:jc w:val="center"/>
                        </w:pPr>
                        <w:r>
                          <w:t>收流服务</w:t>
                        </w:r>
                      </w:p>
                      <w:p w14:paraId="0FFC583C" w14:textId="77777777" w:rsidR="009C31BD" w:rsidRDefault="009C31BD" w:rsidP="00C538BA">
                        <w:pPr>
                          <w:jc w:val="center"/>
                        </w:pPr>
                        <w:r>
                          <w:rPr>
                            <w:rFonts w:hint="eastAsia"/>
                          </w:rPr>
                          <w:t>stream</w:t>
                        </w:r>
                      </w:p>
                    </w:txbxContent>
                  </v:textbox>
                </v:shape>
              </v:group>
            </w:pict>
          </mc:Fallback>
        </mc:AlternateContent>
      </w:r>
      <w:r>
        <w:rPr>
          <w:noProof/>
        </w:rPr>
        <mc:AlternateContent>
          <mc:Choice Requires="wpg">
            <w:drawing>
              <wp:anchor distT="0" distB="0" distL="114300" distR="114300" simplePos="0" relativeHeight="251669504" behindDoc="0" locked="0" layoutInCell="1" allowOverlap="1" wp14:anchorId="3596DFF4" wp14:editId="781A5413">
                <wp:simplePos x="0" y="0"/>
                <wp:positionH relativeFrom="column">
                  <wp:posOffset>3637280</wp:posOffset>
                </wp:positionH>
                <wp:positionV relativeFrom="paragraph">
                  <wp:posOffset>9525</wp:posOffset>
                </wp:positionV>
                <wp:extent cx="1343025" cy="923925"/>
                <wp:effectExtent l="8255" t="13335" r="10795" b="5715"/>
                <wp:wrapNone/>
                <wp:docPr id="4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43025" cy="923925"/>
                          <a:chOff x="7528" y="5415"/>
                          <a:chExt cx="2115" cy="1455"/>
                        </a:xfrm>
                      </wpg:grpSpPr>
                      <wps:wsp>
                        <wps:cNvPr id="45" name="Text Box 18"/>
                        <wps:cNvSpPr txBox="1">
                          <a:spLocks noChangeArrowheads="1"/>
                        </wps:cNvSpPr>
                        <wps:spPr bwMode="auto">
                          <a:xfrm>
                            <a:off x="8203" y="5415"/>
                            <a:ext cx="1440" cy="720"/>
                          </a:xfrm>
                          <a:prstGeom prst="rect">
                            <a:avLst/>
                          </a:prstGeom>
                          <a:solidFill>
                            <a:srgbClr val="FFFFFF"/>
                          </a:solidFill>
                          <a:ln w="9525">
                            <a:solidFill>
                              <a:srgbClr val="000000"/>
                            </a:solidFill>
                            <a:miter lim="800000"/>
                            <a:headEnd/>
                            <a:tailEnd/>
                          </a:ln>
                        </wps:spPr>
                        <wps:txbx>
                          <w:txbxContent>
                            <w:p w14:paraId="2A8BC8CC" w14:textId="77777777" w:rsidR="009C31BD" w:rsidRDefault="009C31BD" w:rsidP="00C538BA">
                              <w:pPr>
                                <w:jc w:val="center"/>
                              </w:pPr>
                              <w:r>
                                <w:rPr>
                                  <w:rFonts w:hint="eastAsia"/>
                                </w:rPr>
                                <w:t>点播</w:t>
                              </w:r>
                              <w:r>
                                <w:t>服务</w:t>
                              </w:r>
                            </w:p>
                            <w:p w14:paraId="4FA2F454" w14:textId="77777777" w:rsidR="009C31BD" w:rsidRDefault="009C31BD" w:rsidP="00C538BA">
                              <w:pPr>
                                <w:jc w:val="center"/>
                              </w:pPr>
                              <w:r>
                                <w:rPr>
                                  <w:rFonts w:hint="eastAsia"/>
                                </w:rPr>
                                <w:t>VOD</w:t>
                              </w:r>
                            </w:p>
                          </w:txbxContent>
                        </wps:txbx>
                        <wps:bodyPr rot="0" vert="horz" wrap="square" lIns="91440" tIns="45720" rIns="91440" bIns="45720" anchor="t" anchorCtr="0" upright="1">
                          <a:noAutofit/>
                        </wps:bodyPr>
                      </wps:wsp>
                      <wps:wsp>
                        <wps:cNvPr id="46" name="Text Box 19"/>
                        <wps:cNvSpPr txBox="1">
                          <a:spLocks noChangeArrowheads="1"/>
                        </wps:cNvSpPr>
                        <wps:spPr bwMode="auto">
                          <a:xfrm>
                            <a:off x="7903" y="5790"/>
                            <a:ext cx="1440" cy="720"/>
                          </a:xfrm>
                          <a:prstGeom prst="rect">
                            <a:avLst/>
                          </a:prstGeom>
                          <a:solidFill>
                            <a:srgbClr val="FFFFFF"/>
                          </a:solidFill>
                          <a:ln w="9525">
                            <a:solidFill>
                              <a:srgbClr val="000000"/>
                            </a:solidFill>
                            <a:miter lim="800000"/>
                            <a:headEnd/>
                            <a:tailEnd/>
                          </a:ln>
                        </wps:spPr>
                        <wps:txbx>
                          <w:txbxContent>
                            <w:p w14:paraId="1BD40FCF" w14:textId="77777777" w:rsidR="009C31BD" w:rsidRDefault="009C31BD" w:rsidP="00C538BA">
                              <w:pPr>
                                <w:jc w:val="center"/>
                              </w:pPr>
                              <w:r>
                                <w:rPr>
                                  <w:rFonts w:hint="eastAsia"/>
                                </w:rPr>
                                <w:t>点播</w:t>
                              </w:r>
                              <w:r>
                                <w:t>服务</w:t>
                              </w:r>
                            </w:p>
                            <w:p w14:paraId="316F41C8" w14:textId="77777777" w:rsidR="009C31BD" w:rsidRDefault="009C31BD" w:rsidP="00C538BA">
                              <w:pPr>
                                <w:jc w:val="center"/>
                              </w:pPr>
                              <w:r>
                                <w:rPr>
                                  <w:rFonts w:hint="eastAsia"/>
                                </w:rPr>
                                <w:t>VOD</w:t>
                              </w:r>
                            </w:p>
                          </w:txbxContent>
                        </wps:txbx>
                        <wps:bodyPr rot="0" vert="horz" wrap="square" lIns="91440" tIns="45720" rIns="91440" bIns="45720" anchor="t" anchorCtr="0" upright="1">
                          <a:noAutofit/>
                        </wps:bodyPr>
                      </wps:wsp>
                      <wps:wsp>
                        <wps:cNvPr id="47" name="Text Box 20"/>
                        <wps:cNvSpPr txBox="1">
                          <a:spLocks noChangeArrowheads="1"/>
                        </wps:cNvSpPr>
                        <wps:spPr bwMode="auto">
                          <a:xfrm>
                            <a:off x="7528" y="6150"/>
                            <a:ext cx="1440" cy="720"/>
                          </a:xfrm>
                          <a:prstGeom prst="rect">
                            <a:avLst/>
                          </a:prstGeom>
                          <a:solidFill>
                            <a:srgbClr val="FFFFFF"/>
                          </a:solidFill>
                          <a:ln w="9525">
                            <a:solidFill>
                              <a:srgbClr val="000000"/>
                            </a:solidFill>
                            <a:miter lim="800000"/>
                            <a:headEnd/>
                            <a:tailEnd/>
                          </a:ln>
                        </wps:spPr>
                        <wps:txbx>
                          <w:txbxContent>
                            <w:p w14:paraId="43939674" w14:textId="77777777" w:rsidR="009C31BD" w:rsidRDefault="009C31BD" w:rsidP="00C538BA">
                              <w:pPr>
                                <w:snapToGrid w:val="0"/>
                                <w:jc w:val="center"/>
                              </w:pPr>
                              <w:r>
                                <w:rPr>
                                  <w:rFonts w:hint="eastAsia"/>
                                </w:rPr>
                                <w:t>点播</w:t>
                              </w:r>
                              <w:r>
                                <w:t>服务</w:t>
                              </w:r>
                            </w:p>
                            <w:p w14:paraId="0FFFA9CC" w14:textId="77777777" w:rsidR="009C31BD" w:rsidRDefault="009C31BD" w:rsidP="00C538BA">
                              <w:pPr>
                                <w:snapToGrid w:val="0"/>
                                <w:jc w:val="center"/>
                              </w:pPr>
                              <w:r>
                                <w:rPr>
                                  <w:rFonts w:hint="eastAsia"/>
                                </w:rPr>
                                <w:t>VOD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96DFF4" id="Group 17" o:spid="_x0000_s1031" style="position:absolute;left:0;text-align:left;margin-left:286.4pt;margin-top:.75pt;width:105.75pt;height:72.75pt;z-index:251669504" coordorigin="7528,5415" coordsize="2115,1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">
                <v:shape id="Text Box 18" o:spid="_x0000_s1032" type="#_x0000_t202" style="position:absolute;left:8203;top:541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A8BC8CC" w14:textId="77777777" w:rsidR="009C31BD" w:rsidRDefault="009C31BD" w:rsidP="00C538BA">
                        <w:pPr>
                          <w:jc w:val="center"/>
                        </w:pPr>
                        <w:r>
                          <w:rPr>
                            <w:rFonts w:hint="eastAsia"/>
                          </w:rPr>
                          <w:t>点播</w:t>
                        </w:r>
                        <w:r>
                          <w:t>服务</w:t>
                        </w:r>
                      </w:p>
                      <w:p w14:paraId="4FA2F454" w14:textId="77777777" w:rsidR="009C31BD" w:rsidRDefault="009C31BD" w:rsidP="00C538BA">
                        <w:pPr>
                          <w:jc w:val="center"/>
                        </w:pPr>
                        <w:r>
                          <w:rPr>
                            <w:rFonts w:hint="eastAsia"/>
                          </w:rPr>
                          <w:t>VOD</w:t>
                        </w:r>
                      </w:p>
                    </w:txbxContent>
                  </v:textbox>
                </v:shape>
                <v:shape id="Text Box 19" o:spid="_x0000_s1033" type="#_x0000_t202" style="position:absolute;left:7903;top:579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BD40FCF" w14:textId="77777777" w:rsidR="009C31BD" w:rsidRDefault="009C31BD" w:rsidP="00C538BA">
                        <w:pPr>
                          <w:jc w:val="center"/>
                        </w:pPr>
                        <w:r>
                          <w:rPr>
                            <w:rFonts w:hint="eastAsia"/>
                          </w:rPr>
                          <w:t>点播</w:t>
                        </w:r>
                        <w:r>
                          <w:t>服务</w:t>
                        </w:r>
                      </w:p>
                      <w:p w14:paraId="316F41C8" w14:textId="77777777" w:rsidR="009C31BD" w:rsidRDefault="009C31BD" w:rsidP="00C538BA">
                        <w:pPr>
                          <w:jc w:val="center"/>
                        </w:pPr>
                        <w:r>
                          <w:rPr>
                            <w:rFonts w:hint="eastAsia"/>
                          </w:rPr>
                          <w:t>VOD</w:t>
                        </w:r>
                      </w:p>
                    </w:txbxContent>
                  </v:textbox>
                </v:shape>
                <v:shape id="Text Box 20" o:spid="_x0000_s1034" type="#_x0000_t202" style="position:absolute;left:7528;top:615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43939674" w14:textId="77777777" w:rsidR="009C31BD" w:rsidRDefault="009C31BD" w:rsidP="00C538BA">
                        <w:pPr>
                          <w:snapToGrid w:val="0"/>
                          <w:jc w:val="center"/>
                        </w:pPr>
                        <w:r>
                          <w:rPr>
                            <w:rFonts w:hint="eastAsia"/>
                          </w:rPr>
                          <w:t>点播</w:t>
                        </w:r>
                        <w:r>
                          <w:t>服务</w:t>
                        </w:r>
                      </w:p>
                      <w:p w14:paraId="0FFFA9CC" w14:textId="77777777" w:rsidR="009C31BD" w:rsidRDefault="009C31BD" w:rsidP="00C538BA">
                        <w:pPr>
                          <w:snapToGrid w:val="0"/>
                          <w:jc w:val="center"/>
                        </w:pPr>
                        <w:r>
                          <w:rPr>
                            <w:rFonts w:hint="eastAsia"/>
                          </w:rPr>
                          <w:t>VOD</w:t>
                        </w:r>
                      </w:p>
                    </w:txbxContent>
                  </v:textbox>
                </v:shape>
              </v:group>
            </w:pict>
          </mc:Fallback>
        </mc:AlternateContent>
      </w:r>
    </w:p>
    <w:p w14:paraId="0D7AE5BA" w14:textId="77777777" w:rsidR="00C538BA" w:rsidRDefault="00C538BA" w:rsidP="00C538BA"/>
    <w:p w14:paraId="3ECBC984" w14:textId="77777777" w:rsidR="00C538BA" w:rsidRDefault="00C538BA" w:rsidP="00C538BA"/>
    <w:p w14:paraId="2AFEA898" w14:textId="77777777" w:rsidR="00C538BA" w:rsidRDefault="00986FDC" w:rsidP="00C538BA">
      <w:r>
        <w:rPr>
          <w:noProof/>
        </w:rPr>
        <mc:AlternateContent>
          <mc:Choice Requires="wps">
            <w:drawing>
              <wp:anchor distT="0" distB="0" distL="114300" distR="114300" simplePos="0" relativeHeight="251658240" behindDoc="0" locked="0" layoutInCell="1" allowOverlap="1" wp14:anchorId="25186533" wp14:editId="33EF1897">
                <wp:simplePos x="0" y="0"/>
                <wp:positionH relativeFrom="column">
                  <wp:posOffset>1724025</wp:posOffset>
                </wp:positionH>
                <wp:positionV relativeFrom="paragraph">
                  <wp:posOffset>24765</wp:posOffset>
                </wp:positionV>
                <wp:extent cx="914400" cy="512445"/>
                <wp:effectExtent l="9525" t="13335" r="9525" b="7620"/>
                <wp:wrapNone/>
                <wp:docPr id="4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12445"/>
                        </a:xfrm>
                        <a:prstGeom prst="rect">
                          <a:avLst/>
                        </a:prstGeom>
                        <a:solidFill>
                          <a:srgbClr val="FFFFFF"/>
                        </a:solidFill>
                        <a:ln w="9525">
                          <a:solidFill>
                            <a:srgbClr val="000000"/>
                          </a:solidFill>
                          <a:miter lim="800000"/>
                          <a:headEnd/>
                          <a:tailEnd/>
                        </a:ln>
                      </wps:spPr>
                      <wps:txbx>
                        <w:txbxContent>
                          <w:p w14:paraId="4FC78990" w14:textId="77777777" w:rsidR="009C31BD" w:rsidRDefault="009C31BD" w:rsidP="00C538BA">
                            <w:pPr>
                              <w:snapToGrid w:val="0"/>
                              <w:jc w:val="center"/>
                            </w:pPr>
                            <w:r>
                              <w:t>核心服务</w:t>
                            </w:r>
                          </w:p>
                          <w:p w14:paraId="34F549B5" w14:textId="77777777" w:rsidR="009C31BD" w:rsidRDefault="009C31BD" w:rsidP="00C538BA">
                            <w:pPr>
                              <w:snapToGrid w:val="0"/>
                              <w:jc w:val="center"/>
                            </w:pPr>
                            <w:r>
                              <w:rPr>
                                <w:rFonts w:hint="eastAsia"/>
                              </w:rPr>
                              <w:t>core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86533" id="Text Box 12" o:spid="_x0000_s1035" type="#_x0000_t202" style="position:absolute;left:0;text-align:left;margin-left:135.75pt;margin-top:1.95pt;width:1in;height:40.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">
                <v:textbox>
                  <w:txbxContent>
                    <w:p w14:paraId="4FC78990" w14:textId="77777777" w:rsidR="009C31BD" w:rsidRDefault="009C31BD" w:rsidP="00C538BA">
                      <w:pPr>
                        <w:snapToGrid w:val="0"/>
                        <w:jc w:val="center"/>
                      </w:pPr>
                      <w:r>
                        <w:t>核心服务</w:t>
                      </w:r>
                    </w:p>
                    <w:p w14:paraId="34F549B5" w14:textId="77777777" w:rsidR="009C31BD" w:rsidRDefault="009C31BD" w:rsidP="00C538BA">
                      <w:pPr>
                        <w:snapToGrid w:val="0"/>
                        <w:jc w:val="center"/>
                      </w:pPr>
                      <w:r>
                        <w:rPr>
                          <w:rFonts w:hint="eastAsia"/>
                        </w:rPr>
                        <w:t>core</w:t>
                      </w:r>
                    </w:p>
                  </w:txbxContent>
                </v:textbox>
              </v:shape>
            </w:pict>
          </mc:Fallback>
        </mc:AlternateContent>
      </w:r>
    </w:p>
    <w:p w14:paraId="06968851"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2816" behindDoc="0" locked="0" layoutInCell="1" allowOverlap="1" wp14:anchorId="768F2222" wp14:editId="6C1D64EA">
                <wp:simplePos x="0" y="0"/>
                <wp:positionH relativeFrom="column">
                  <wp:posOffset>2638425</wp:posOffset>
                </wp:positionH>
                <wp:positionV relativeFrom="paragraph">
                  <wp:posOffset>198120</wp:posOffset>
                </wp:positionV>
                <wp:extent cx="998855" cy="657225"/>
                <wp:effectExtent l="9525" t="13335" r="10795" b="5715"/>
                <wp:wrapNone/>
                <wp:docPr id="4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65722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27778"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 o:spid="_x0000_s1026" type="#_x0000_t34" style="position:absolute;left:0;text-align:left;margin-left:207.75pt;margin-top:15.6pt;width:78.65pt;height:5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" adj="10793"/>
            </w:pict>
          </mc:Fallback>
        </mc:AlternateContent>
      </w:r>
      <w:r>
        <w:rPr>
          <w:noProof/>
        </w:rPr>
        <mc:AlternateContent>
          <mc:Choice Requires="wps">
            <w:drawing>
              <wp:anchor distT="0" distB="0" distL="114300" distR="114300" simplePos="0" relativeHeight="251680768" behindDoc="0" locked="0" layoutInCell="1" allowOverlap="1" wp14:anchorId="3EB55ADF" wp14:editId="4E6BEC36">
                <wp:simplePos x="0" y="0"/>
                <wp:positionH relativeFrom="column">
                  <wp:posOffset>2638425</wp:posOffset>
                </wp:positionH>
                <wp:positionV relativeFrom="paragraph">
                  <wp:posOffset>17145</wp:posOffset>
                </wp:positionV>
                <wp:extent cx="998855" cy="0"/>
                <wp:effectExtent l="9525" t="13335" r="10795" b="5715"/>
                <wp:wrapNone/>
                <wp:docPr id="41"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88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E8D37" id="AutoShape 31" o:spid="_x0000_s1026" type="#_x0000_t32" style="position:absolute;left:0;text-align:left;margin-left:207.75pt;margin-top:1.35pt;width:78.6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IY+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"/>
            </w:pict>
          </mc:Fallback>
        </mc:AlternateContent>
      </w:r>
      <w:r>
        <w:rPr>
          <w:noProof/>
        </w:rPr>
        <mc:AlternateContent>
          <mc:Choice Requires="wps">
            <w:drawing>
              <wp:anchor distT="0" distB="0" distL="114300" distR="114300" simplePos="0" relativeHeight="251677696" behindDoc="0" locked="0" layoutInCell="1" allowOverlap="1" wp14:anchorId="1D51AD3C" wp14:editId="616F9390">
                <wp:simplePos x="0" y="0"/>
                <wp:positionH relativeFrom="column">
                  <wp:posOffset>836930</wp:posOffset>
                </wp:positionH>
                <wp:positionV relativeFrom="paragraph">
                  <wp:posOffset>17145</wp:posOffset>
                </wp:positionV>
                <wp:extent cx="887095" cy="0"/>
                <wp:effectExtent l="8255" t="13335" r="9525" b="5715"/>
                <wp:wrapNone/>
                <wp:docPr id="4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70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4EC8FA" id="AutoShape 28" o:spid="_x0000_s1026" type="#_x0000_t32" style="position:absolute;left:0;text-align:left;margin-left:65.9pt;margin-top:1.35pt;width:69.8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mrNHwIAADwEAAAOAAAAZHJzL2Uyb0RvYy54bWysU8GO2jAQvVfqP1i+QxIa2BA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"/>
            </w:pict>
          </mc:Fallback>
        </mc:AlternateContent>
      </w:r>
    </w:p>
    <w:p w14:paraId="57F84EA3" w14:textId="77777777" w:rsidR="00C538BA" w:rsidRDefault="00986FDC" w:rsidP="00C538BA">
      <w:pPr>
        <w:snapToGrid w:val="0"/>
      </w:pPr>
      <w:r>
        <w:rPr>
          <w:noProof/>
        </w:rPr>
        <mc:AlternateContent>
          <mc:Choice Requires="wps">
            <w:drawing>
              <wp:anchor distT="0" distB="0" distL="114300" distR="114300" simplePos="0" relativeHeight="251681792" behindDoc="0" locked="0" layoutInCell="1" allowOverlap="1" wp14:anchorId="107CE111" wp14:editId="21D31647">
                <wp:simplePos x="0" y="0"/>
                <wp:positionH relativeFrom="column">
                  <wp:posOffset>2171700</wp:posOffset>
                </wp:positionH>
                <wp:positionV relativeFrom="paragraph">
                  <wp:posOffset>32385</wp:posOffset>
                </wp:positionV>
                <wp:extent cx="0" cy="219710"/>
                <wp:effectExtent l="9525" t="11430" r="9525" b="6985"/>
                <wp:wrapNone/>
                <wp:docPr id="39"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7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B746CC" id="AutoShape 32" o:spid="_x0000_s1026" type="#_x0000_t32" style="position:absolute;left:0;text-align:left;margin-left:171pt;margin-top:2.55pt;width:0;height:17.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"/>
            </w:pict>
          </mc:Fallback>
        </mc:AlternateContent>
      </w:r>
      <w:r>
        <w:rPr>
          <w:noProof/>
        </w:rPr>
        <mc:AlternateContent>
          <mc:Choice Requires="wps">
            <w:drawing>
              <wp:anchor distT="0" distB="0" distL="114300" distR="114300" simplePos="0" relativeHeight="251674624" behindDoc="0" locked="0" layoutInCell="1" allowOverlap="1" wp14:anchorId="3A0A781C" wp14:editId="3EAEAD9A">
                <wp:simplePos x="0" y="0"/>
                <wp:positionH relativeFrom="column">
                  <wp:posOffset>3637280</wp:posOffset>
                </wp:positionH>
                <wp:positionV relativeFrom="paragraph">
                  <wp:posOffset>32385</wp:posOffset>
                </wp:positionV>
                <wp:extent cx="914400" cy="296545"/>
                <wp:effectExtent l="8255" t="11430" r="10795" b="635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6545"/>
                        </a:xfrm>
                        <a:prstGeom prst="rect">
                          <a:avLst/>
                        </a:prstGeom>
                        <a:solidFill>
                          <a:srgbClr val="FFFFFF"/>
                        </a:solidFill>
                        <a:ln w="9525">
                          <a:solidFill>
                            <a:srgbClr val="000000"/>
                          </a:solidFill>
                          <a:miter lim="800000"/>
                          <a:headEnd/>
                          <a:tailEnd/>
                        </a:ln>
                      </wps:spPr>
                      <wps:txbx>
                        <w:txbxContent>
                          <w:p w14:paraId="07010297" w14:textId="77777777" w:rsidR="009C31BD" w:rsidRDefault="009C31BD" w:rsidP="00C538BA">
                            <w:pPr>
                              <w:snapToGrid w:val="0"/>
                              <w:jc w:val="center"/>
                            </w:pPr>
                            <w:r>
                              <w:rPr>
                                <w:rFonts w:hint="eastAsia"/>
                              </w:rPr>
                              <w:t>CDN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0A781C" id="Text Box 25" o:spid="_x0000_s1036" type="#_x0000_t202" style="position:absolute;left:0;text-align:left;margin-left:286.4pt;margin-top:2.55pt;width:1in;height:2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">
                <v:textbox>
                  <w:txbxContent>
                    <w:p w14:paraId="07010297" w14:textId="77777777" w:rsidR="009C31BD" w:rsidRDefault="009C31BD" w:rsidP="00C538BA">
                      <w:pPr>
                        <w:snapToGrid w:val="0"/>
                        <w:jc w:val="center"/>
                      </w:pPr>
                      <w:r>
                        <w:rPr>
                          <w:rFonts w:hint="eastAsia"/>
                        </w:rPr>
                        <w:t>CDN</w:t>
                      </w:r>
                    </w:p>
                  </w:txbxContent>
                </v:textbox>
              </v:shape>
            </w:pict>
          </mc:Fallback>
        </mc:AlternateContent>
      </w:r>
    </w:p>
    <w:p w14:paraId="6BED9A6E"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3840" behindDoc="0" locked="0" layoutInCell="1" allowOverlap="1" wp14:anchorId="4E46C835" wp14:editId="0C7B7C3D">
                <wp:simplePos x="0" y="0"/>
                <wp:positionH relativeFrom="column">
                  <wp:posOffset>3448050</wp:posOffset>
                </wp:positionH>
                <wp:positionV relativeFrom="paragraph">
                  <wp:posOffset>24130</wp:posOffset>
                </wp:positionV>
                <wp:extent cx="189230" cy="0"/>
                <wp:effectExtent l="9525" t="13335" r="10795" b="5715"/>
                <wp:wrapNone/>
                <wp:docPr id="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8332C" id="AutoShape 34" o:spid="_x0000_s1026" type="#_x0000_t32" style="position:absolute;left:0;text-align:left;margin-left:271.5pt;margin-top:1.9pt;width:14.9pt;height: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"/>
            </w:pict>
          </mc:Fallback>
        </mc:AlternateContent>
      </w:r>
      <w:r>
        <w:rPr>
          <w:noProof/>
        </w:rPr>
        <mc:AlternateContent>
          <mc:Choice Requires="wps">
            <w:drawing>
              <wp:anchor distT="0" distB="0" distL="114300" distR="114300" simplePos="0" relativeHeight="251684864" behindDoc="0" locked="0" layoutInCell="1" allowOverlap="1" wp14:anchorId="7859E19C" wp14:editId="2B311961">
                <wp:simplePos x="0" y="0"/>
                <wp:positionH relativeFrom="column">
                  <wp:posOffset>3448050</wp:posOffset>
                </wp:positionH>
                <wp:positionV relativeFrom="paragraph">
                  <wp:posOffset>24130</wp:posOffset>
                </wp:positionV>
                <wp:extent cx="0" cy="762000"/>
                <wp:effectExtent l="9525" t="13335" r="9525" b="5715"/>
                <wp:wrapNone/>
                <wp:docPr id="36"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AD585A" id="AutoShape 35" o:spid="_x0000_s1026" type="#_x0000_t32" style="position:absolute;left:0;text-align:left;margin-left:271.5pt;margin-top:1.9pt;width:0;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"/>
            </w:pict>
          </mc:Fallback>
        </mc:AlternateContent>
      </w:r>
      <w:r>
        <w:rPr>
          <w:noProof/>
        </w:rPr>
        <mc:AlternateContent>
          <mc:Choice Requires="wps">
            <w:drawing>
              <wp:anchor distT="0" distB="0" distL="114300" distR="114300" simplePos="0" relativeHeight="251675648" behindDoc="0" locked="0" layoutInCell="1" allowOverlap="1" wp14:anchorId="15A773E2" wp14:editId="5415702E">
                <wp:simplePos x="0" y="0"/>
                <wp:positionH relativeFrom="column">
                  <wp:posOffset>3637280</wp:posOffset>
                </wp:positionH>
                <wp:positionV relativeFrom="paragraph">
                  <wp:posOffset>241935</wp:posOffset>
                </wp:positionV>
                <wp:extent cx="914400" cy="304800"/>
                <wp:effectExtent l="8255" t="12065" r="10795" b="6985"/>
                <wp:wrapNone/>
                <wp:docPr id="3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04800"/>
                        </a:xfrm>
                        <a:prstGeom prst="rect">
                          <a:avLst/>
                        </a:prstGeom>
                        <a:solidFill>
                          <a:srgbClr val="FFFFFF"/>
                        </a:solidFill>
                        <a:ln w="9525">
                          <a:solidFill>
                            <a:srgbClr val="000000"/>
                          </a:solidFill>
                          <a:miter lim="800000"/>
                          <a:headEnd/>
                          <a:tailEnd/>
                        </a:ln>
                      </wps:spPr>
                      <wps:txbx>
                        <w:txbxContent>
                          <w:p w14:paraId="6F94FC9A" w14:textId="77777777" w:rsidR="009C31BD" w:rsidRDefault="009C31BD" w:rsidP="00C538BA">
                            <w:pPr>
                              <w:snapToGrid w:val="0"/>
                              <w:jc w:val="center"/>
                            </w:pPr>
                            <w:r>
                              <w:rPr>
                                <w:rFonts w:hint="eastAsia"/>
                              </w:rPr>
                              <w:t>第三方认证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773E2" id="Text Box 26" o:spid="_x0000_s1037" type="#_x0000_t202" style="position:absolute;left:0;text-align:left;margin-left:286.4pt;margin-top:19.05pt;width:1in;height:2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">
                <v:textbox>
                  <w:txbxContent>
                    <w:p w14:paraId="6F94FC9A" w14:textId="77777777" w:rsidR="009C31BD" w:rsidRDefault="009C31BD" w:rsidP="00C538BA">
                      <w:pPr>
                        <w:snapToGrid w:val="0"/>
                        <w:jc w:val="center"/>
                      </w:pPr>
                      <w:r>
                        <w:rPr>
                          <w:rFonts w:hint="eastAsia"/>
                        </w:rPr>
                        <w:t>第三方认证</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557D6EB3" wp14:editId="480CA8A3">
                <wp:simplePos x="0" y="0"/>
                <wp:positionH relativeFrom="column">
                  <wp:posOffset>1724025</wp:posOffset>
                </wp:positionH>
                <wp:positionV relativeFrom="paragraph">
                  <wp:posOffset>89535</wp:posOffset>
                </wp:positionV>
                <wp:extent cx="914400" cy="457200"/>
                <wp:effectExtent l="9525" t="12065" r="9525" b="6985"/>
                <wp:wrapNone/>
                <wp:docPr id="3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6FFDA59E" w14:textId="77777777" w:rsidR="009C31BD" w:rsidRDefault="009C31BD" w:rsidP="00C538BA">
                            <w:pPr>
                              <w:snapToGrid w:val="0"/>
                              <w:jc w:val="center"/>
                            </w:pPr>
                            <w:r>
                              <w:rPr>
                                <w:rFonts w:hint="eastAsia"/>
                              </w:rPr>
                              <w:t>前端服务</w:t>
                            </w:r>
                          </w:p>
                          <w:p w14:paraId="70C79A54" w14:textId="77777777" w:rsidR="009C31BD" w:rsidRDefault="009C31B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D6EB3" id="Text Box 22" o:spid="_x0000_s1038" type="#_x0000_t202" style="position:absolute;left:0;text-align:left;margin-left:135.75pt;margin-top:7.05pt;width:1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">
                <v:textbox>
                  <w:txbxContent>
                    <w:p w14:paraId="6FFDA59E" w14:textId="77777777" w:rsidR="009C31BD" w:rsidRDefault="009C31BD" w:rsidP="00C538BA">
                      <w:pPr>
                        <w:snapToGrid w:val="0"/>
                        <w:jc w:val="center"/>
                      </w:pPr>
                      <w:r>
                        <w:rPr>
                          <w:rFonts w:hint="eastAsia"/>
                        </w:rPr>
                        <w:t>前端服务</w:t>
                      </w:r>
                    </w:p>
                    <w:p w14:paraId="70C79A54" w14:textId="77777777" w:rsidR="009C31BD" w:rsidRDefault="009C31BD" w:rsidP="00C538BA">
                      <w:pPr>
                        <w:snapToGrid w:val="0"/>
                        <w:jc w:val="center"/>
                      </w:pPr>
                      <w:r>
                        <w:rPr>
                          <w:rFonts w:hint="eastAsia"/>
                        </w:rPr>
                        <w:t>SI</w:t>
                      </w:r>
                    </w:p>
                  </w:txbxContent>
                </v:textbox>
              </v:shape>
            </w:pict>
          </mc:Fallback>
        </mc:AlternateContent>
      </w:r>
    </w:p>
    <w:p w14:paraId="154A584A"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73600" behindDoc="0" locked="0" layoutInCell="1" allowOverlap="1" wp14:anchorId="28AE465D" wp14:editId="40CE2CC3">
                <wp:simplePos x="0" y="0"/>
                <wp:positionH relativeFrom="column">
                  <wp:posOffset>1343025</wp:posOffset>
                </wp:positionH>
                <wp:positionV relativeFrom="paragraph">
                  <wp:posOffset>249555</wp:posOffset>
                </wp:positionV>
                <wp:extent cx="914400" cy="457200"/>
                <wp:effectExtent l="9525" t="12065" r="9525" b="6985"/>
                <wp:wrapNone/>
                <wp:docPr id="3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0BE5F1D7" w14:textId="77777777" w:rsidR="009C31BD" w:rsidRDefault="009C31BD" w:rsidP="00C538BA">
                            <w:pPr>
                              <w:snapToGrid w:val="0"/>
                              <w:jc w:val="center"/>
                            </w:pPr>
                            <w:r>
                              <w:rPr>
                                <w:rFonts w:hint="eastAsia"/>
                              </w:rPr>
                              <w:t>前端服务</w:t>
                            </w:r>
                          </w:p>
                          <w:p w14:paraId="0F7B7CB5" w14:textId="77777777" w:rsidR="009C31BD" w:rsidRDefault="009C31B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E465D" id="Text Box 24" o:spid="_x0000_s1039" type="#_x0000_t202" style="position:absolute;left:0;text-align:left;margin-left:105.75pt;margin-top:19.65pt;width:1in;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">
                <v:textbox>
                  <w:txbxContent>
                    <w:p w14:paraId="0BE5F1D7" w14:textId="77777777" w:rsidR="009C31BD" w:rsidRDefault="009C31BD" w:rsidP="00C538BA">
                      <w:pPr>
                        <w:snapToGrid w:val="0"/>
                        <w:jc w:val="center"/>
                      </w:pPr>
                      <w:r>
                        <w:rPr>
                          <w:rFonts w:hint="eastAsia"/>
                        </w:rPr>
                        <w:t>前端服务</w:t>
                      </w:r>
                    </w:p>
                    <w:p w14:paraId="0F7B7CB5" w14:textId="77777777" w:rsidR="009C31BD" w:rsidRDefault="009C31BD" w:rsidP="00C538BA">
                      <w:pPr>
                        <w:snapToGrid w:val="0"/>
                        <w:jc w:val="center"/>
                      </w:pPr>
                      <w:r>
                        <w:rPr>
                          <w:rFonts w:hint="eastAsia"/>
                        </w:rPr>
                        <w:t>SI</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097F98D" wp14:editId="214D5F5B">
                <wp:simplePos x="0" y="0"/>
                <wp:positionH relativeFrom="column">
                  <wp:posOffset>1609725</wp:posOffset>
                </wp:positionH>
                <wp:positionV relativeFrom="paragraph">
                  <wp:posOffset>22225</wp:posOffset>
                </wp:positionV>
                <wp:extent cx="914400" cy="457200"/>
                <wp:effectExtent l="9525" t="13335" r="9525" b="5715"/>
                <wp:wrapNone/>
                <wp:docPr id="3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457200"/>
                        </a:xfrm>
                        <a:prstGeom prst="rect">
                          <a:avLst/>
                        </a:prstGeom>
                        <a:solidFill>
                          <a:srgbClr val="FFFFFF"/>
                        </a:solidFill>
                        <a:ln w="9525">
                          <a:solidFill>
                            <a:srgbClr val="000000"/>
                          </a:solidFill>
                          <a:miter lim="800000"/>
                          <a:headEnd/>
                          <a:tailEnd/>
                        </a:ln>
                      </wps:spPr>
                      <wps:txbx>
                        <w:txbxContent>
                          <w:p w14:paraId="3717FAD9" w14:textId="77777777" w:rsidR="009C31BD" w:rsidRDefault="009C31BD" w:rsidP="00C538BA">
                            <w:pPr>
                              <w:snapToGrid w:val="0"/>
                              <w:jc w:val="center"/>
                            </w:pPr>
                            <w:r>
                              <w:rPr>
                                <w:rFonts w:hint="eastAsia"/>
                              </w:rPr>
                              <w:t>前端服务</w:t>
                            </w:r>
                          </w:p>
                          <w:p w14:paraId="2DFF39AA" w14:textId="77777777" w:rsidR="009C31BD" w:rsidRDefault="009C31BD" w:rsidP="00C538BA">
                            <w:pPr>
                              <w:snapToGrid w:val="0"/>
                              <w:jc w:val="center"/>
                            </w:pPr>
                            <w:r>
                              <w:rPr>
                                <w:rFonts w:hint="eastAsia"/>
                              </w:rPr>
                              <w:t>SI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7F98D" id="Text Box 23" o:spid="_x0000_s1040" type="#_x0000_t202" style="position:absolute;left:0;text-align:left;margin-left:126.75pt;margin-top:1.75pt;width:1in;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">
                <v:textbox>
                  <w:txbxContent>
                    <w:p w14:paraId="3717FAD9" w14:textId="77777777" w:rsidR="009C31BD" w:rsidRDefault="009C31BD" w:rsidP="00C538BA">
                      <w:pPr>
                        <w:snapToGrid w:val="0"/>
                        <w:jc w:val="center"/>
                      </w:pPr>
                      <w:r>
                        <w:rPr>
                          <w:rFonts w:hint="eastAsia"/>
                        </w:rPr>
                        <w:t>前端服务</w:t>
                      </w:r>
                    </w:p>
                    <w:p w14:paraId="2DFF39AA" w14:textId="77777777" w:rsidR="009C31BD" w:rsidRDefault="009C31BD" w:rsidP="00C538BA">
                      <w:pPr>
                        <w:snapToGrid w:val="0"/>
                        <w:jc w:val="center"/>
                      </w:pPr>
                      <w:r>
                        <w:rPr>
                          <w:rFonts w:hint="eastAsia"/>
                        </w:rPr>
                        <w:t>SI</w:t>
                      </w:r>
                    </w:p>
                  </w:txbxContent>
                </v:textbox>
              </v:shape>
            </w:pict>
          </mc:Fallback>
        </mc:AlternateContent>
      </w:r>
    </w:p>
    <w:p w14:paraId="6029B8C4" w14:textId="77777777" w:rsidR="00C538BA" w:rsidRDefault="00986FDC" w:rsidP="00C538BA">
      <w:pPr>
        <w:pStyle w:val="a7"/>
        <w:spacing w:before="93"/>
        <w:ind w:firstLine="480"/>
      </w:pPr>
      <w:r>
        <w:rPr>
          <w:noProof/>
        </w:rPr>
        <mc:AlternateContent>
          <mc:Choice Requires="wps">
            <w:drawing>
              <wp:anchor distT="0" distB="0" distL="114300" distR="114300" simplePos="0" relativeHeight="251685888" behindDoc="0" locked="0" layoutInCell="1" allowOverlap="1" wp14:anchorId="304FE453" wp14:editId="03F71BD3">
                <wp:simplePos x="0" y="0"/>
                <wp:positionH relativeFrom="column">
                  <wp:posOffset>3448050</wp:posOffset>
                </wp:positionH>
                <wp:positionV relativeFrom="paragraph">
                  <wp:posOffset>172720</wp:posOffset>
                </wp:positionV>
                <wp:extent cx="189230" cy="0"/>
                <wp:effectExtent l="9525" t="13335" r="10795" b="5715"/>
                <wp:wrapNone/>
                <wp:docPr id="31"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9C2B99" id="AutoShape 36" o:spid="_x0000_s1026" type="#_x0000_t32" style="position:absolute;left:0;text-align:left;margin-left:271.5pt;margin-top:13.6pt;width:14.9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3xy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"/>
            </w:pict>
          </mc:Fallback>
        </mc:AlternateContent>
      </w:r>
      <w:r>
        <w:rPr>
          <w:noProof/>
        </w:rPr>
        <mc:AlternateContent>
          <mc:Choice Requires="wps">
            <w:drawing>
              <wp:anchor distT="0" distB="0" distL="114300" distR="114300" simplePos="0" relativeHeight="251676672" behindDoc="0" locked="0" layoutInCell="1" allowOverlap="1" wp14:anchorId="39F30EB2" wp14:editId="3C87A07A">
                <wp:simplePos x="0" y="0"/>
                <wp:positionH relativeFrom="column">
                  <wp:posOffset>3637280</wp:posOffset>
                </wp:positionH>
                <wp:positionV relativeFrom="paragraph">
                  <wp:posOffset>10795</wp:posOffset>
                </wp:positionV>
                <wp:extent cx="914400" cy="333375"/>
                <wp:effectExtent l="8255" t="13335" r="10795" b="5715"/>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33375"/>
                        </a:xfrm>
                        <a:prstGeom prst="rect">
                          <a:avLst/>
                        </a:prstGeom>
                        <a:solidFill>
                          <a:srgbClr val="FFFFFF"/>
                        </a:solidFill>
                        <a:ln w="9525">
                          <a:solidFill>
                            <a:srgbClr val="000000"/>
                          </a:solidFill>
                          <a:miter lim="800000"/>
                          <a:headEnd/>
                          <a:tailEnd/>
                        </a:ln>
                      </wps:spPr>
                      <wps:txbx>
                        <w:txbxContent>
                          <w:p w14:paraId="377662CD" w14:textId="77777777" w:rsidR="009C31BD" w:rsidRDefault="009C31BD" w:rsidP="00C538BA">
                            <w:pPr>
                              <w:snapToGrid w:val="0"/>
                              <w:jc w:val="center"/>
                            </w:pPr>
                            <w:r>
                              <w:rPr>
                                <w:rFonts w:hint="eastAsia"/>
                              </w:rPr>
                              <w:t>第三方支付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F30EB2" id="Text Box 27" o:spid="_x0000_s1041" type="#_x0000_t202" style="position:absolute;left:0;text-align:left;margin-left:286.4pt;margin-top:.85pt;width:1in;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">
                <v:textbox>
                  <w:txbxContent>
                    <w:p w14:paraId="377662CD" w14:textId="77777777" w:rsidR="009C31BD" w:rsidRDefault="009C31BD" w:rsidP="00C538BA">
                      <w:pPr>
                        <w:snapToGrid w:val="0"/>
                        <w:jc w:val="center"/>
                      </w:pPr>
                      <w:r>
                        <w:rPr>
                          <w:rFonts w:hint="eastAsia"/>
                        </w:rPr>
                        <w:t>第三方支付</w:t>
                      </w:r>
                    </w:p>
                  </w:txbxContent>
                </v:textbox>
              </v:shape>
            </w:pict>
          </mc:Fallback>
        </mc:AlternateContent>
      </w:r>
    </w:p>
    <w:p w14:paraId="3BA225A6" w14:textId="77777777" w:rsidR="00C538BA" w:rsidRDefault="00C538BA" w:rsidP="00C538BA">
      <w:pPr>
        <w:pStyle w:val="a7"/>
        <w:spacing w:before="93"/>
      </w:pPr>
    </w:p>
    <w:p w14:paraId="568B211A" w14:textId="77777777" w:rsidR="00C538BA" w:rsidRDefault="00C538BA" w:rsidP="00C538BA">
      <w:pPr>
        <w:pStyle w:val="o2"/>
        <w:numPr>
          <w:ilvl w:val="1"/>
          <w:numId w:val="1"/>
        </w:numPr>
        <w:ind w:left="141" w:firstLine="0"/>
      </w:pPr>
      <w:r>
        <w:t>收流服务</w:t>
      </w:r>
    </w:p>
    <w:p w14:paraId="3281CD72" w14:textId="77777777" w:rsidR="00C538BA" w:rsidRDefault="00C538BA" w:rsidP="00C538BA">
      <w:pPr>
        <w:pStyle w:val="a7"/>
        <w:numPr>
          <w:ilvl w:val="0"/>
          <w:numId w:val="26"/>
        </w:numPr>
        <w:spacing w:before="93"/>
        <w:ind w:left="709" w:firstLineChars="0"/>
      </w:pPr>
      <w:r>
        <w:rPr>
          <w:rFonts w:hint="eastAsia"/>
        </w:rPr>
        <w:t>接收</w:t>
      </w:r>
      <w:r>
        <w:rPr>
          <w:rFonts w:hint="eastAsia"/>
        </w:rPr>
        <w:t>RTMP</w:t>
      </w:r>
      <w:r>
        <w:rPr>
          <w:rFonts w:hint="eastAsia"/>
        </w:rPr>
        <w:t>推流。推流连接时通过核心服务进行推流认证。</w:t>
      </w:r>
    </w:p>
    <w:p w14:paraId="38B35094" w14:textId="77777777" w:rsidR="00C538BA" w:rsidRDefault="00C538BA" w:rsidP="00C538BA">
      <w:pPr>
        <w:pStyle w:val="a7"/>
        <w:numPr>
          <w:ilvl w:val="0"/>
          <w:numId w:val="26"/>
        </w:numPr>
        <w:spacing w:before="93"/>
        <w:ind w:left="709" w:firstLineChars="0"/>
      </w:pPr>
      <w:r>
        <w:rPr>
          <w:rFonts w:hint="eastAsia"/>
        </w:rPr>
        <w:t>主动把接收到的推流转发到其它平台（目前只转发到奥点云）</w:t>
      </w:r>
    </w:p>
    <w:p w14:paraId="52270027" w14:textId="77777777" w:rsidR="00C538BA" w:rsidRDefault="00C538BA" w:rsidP="00C538BA">
      <w:pPr>
        <w:pStyle w:val="a7"/>
        <w:numPr>
          <w:ilvl w:val="0"/>
          <w:numId w:val="26"/>
        </w:numPr>
        <w:spacing w:before="93"/>
        <w:ind w:left="709" w:firstLineChars="0"/>
      </w:pPr>
      <w:r>
        <w:rPr>
          <w:rFonts w:hint="eastAsia"/>
        </w:rPr>
        <w:t>接受</w:t>
      </w:r>
      <w:r>
        <w:rPr>
          <w:rFonts w:hint="eastAsia"/>
        </w:rPr>
        <w:t>RTMP</w:t>
      </w:r>
      <w:r>
        <w:rPr>
          <w:rFonts w:hint="eastAsia"/>
        </w:rPr>
        <w:t>拉流。（</w:t>
      </w:r>
      <w:r>
        <w:rPr>
          <w:rFonts w:hint="eastAsia"/>
        </w:rPr>
        <w:t>TODO</w:t>
      </w:r>
      <w:r>
        <w:rPr>
          <w:rFonts w:hint="eastAsia"/>
        </w:rPr>
        <w:t>：拉流认证）</w:t>
      </w:r>
    </w:p>
    <w:p w14:paraId="3D3DAF76" w14:textId="77777777" w:rsidR="00C538BA" w:rsidRDefault="00C538BA" w:rsidP="00C538BA">
      <w:pPr>
        <w:pStyle w:val="a7"/>
        <w:numPr>
          <w:ilvl w:val="0"/>
          <w:numId w:val="26"/>
        </w:numPr>
        <w:spacing w:before="93"/>
        <w:ind w:left="709" w:firstLineChars="0"/>
      </w:pPr>
      <w:r>
        <w:rPr>
          <w:rFonts w:hint="eastAsia"/>
        </w:rPr>
        <w:t>录像。临时录像文件为</w:t>
      </w:r>
      <w:r>
        <w:rPr>
          <w:rFonts w:hint="eastAsia"/>
        </w:rPr>
        <w:t>flv</w:t>
      </w:r>
      <w:r>
        <w:rPr>
          <w:rFonts w:hint="eastAsia"/>
        </w:rPr>
        <w:t>，推流结束或停止录像时，由独立后台进程把</w:t>
      </w:r>
      <w:r>
        <w:rPr>
          <w:rFonts w:hint="eastAsia"/>
        </w:rPr>
        <w:t>flv</w:t>
      </w:r>
      <w:r>
        <w:rPr>
          <w:rFonts w:hint="eastAsia"/>
        </w:rPr>
        <w:t>转换成</w:t>
      </w:r>
      <w:r>
        <w:rPr>
          <w:rFonts w:hint="eastAsia"/>
        </w:rPr>
        <w:t>MP4</w:t>
      </w:r>
      <w:r>
        <w:rPr>
          <w:rFonts w:hint="eastAsia"/>
        </w:rPr>
        <w:t>并存储到存储服务器中。</w:t>
      </w:r>
    </w:p>
    <w:p w14:paraId="02810CCD" w14:textId="77777777" w:rsidR="00C538BA" w:rsidRDefault="00C538BA" w:rsidP="00C538BA">
      <w:pPr>
        <w:pStyle w:val="a7"/>
        <w:numPr>
          <w:ilvl w:val="0"/>
          <w:numId w:val="26"/>
        </w:numPr>
        <w:spacing w:before="93"/>
        <w:ind w:left="709" w:firstLineChars="0"/>
      </w:pPr>
      <w:r>
        <w:rPr>
          <w:rFonts w:hint="eastAsia"/>
        </w:rPr>
        <w:lastRenderedPageBreak/>
        <w:t>定时扫描临时录像文件，把录像文件大小通过</w:t>
      </w:r>
      <w:r>
        <w:rPr>
          <w:rFonts w:hint="eastAsia"/>
        </w:rPr>
        <w:t>core</w:t>
      </w:r>
      <w:r>
        <w:rPr>
          <w:rFonts w:hint="eastAsia"/>
        </w:rPr>
        <w:t>更新到</w:t>
      </w:r>
      <w:r>
        <w:rPr>
          <w:rFonts w:hint="eastAsia"/>
        </w:rPr>
        <w:t>activestream</w:t>
      </w:r>
      <w:r>
        <w:rPr>
          <w:rFonts w:hint="eastAsia"/>
        </w:rPr>
        <w:t>表中。</w:t>
      </w:r>
    </w:p>
    <w:p w14:paraId="2BD4BA2A" w14:textId="77777777" w:rsidR="00C538BA" w:rsidRDefault="00C538BA" w:rsidP="00C538BA">
      <w:pPr>
        <w:pStyle w:val="o2"/>
        <w:numPr>
          <w:ilvl w:val="1"/>
          <w:numId w:val="1"/>
        </w:numPr>
        <w:ind w:left="141" w:firstLine="0"/>
      </w:pPr>
      <w:r>
        <w:rPr>
          <w:rFonts w:hint="eastAsia"/>
        </w:rPr>
        <w:t>核心服务</w:t>
      </w:r>
    </w:p>
    <w:p w14:paraId="1AF69EC0" w14:textId="77777777" w:rsidR="00C538BA" w:rsidRDefault="00C538BA" w:rsidP="00C538BA">
      <w:pPr>
        <w:pStyle w:val="a7"/>
        <w:numPr>
          <w:ilvl w:val="0"/>
          <w:numId w:val="27"/>
        </w:numPr>
        <w:spacing w:before="93"/>
        <w:ind w:left="709" w:firstLineChars="0"/>
      </w:pPr>
      <w:r>
        <w:t>定时查询收流服务器</w:t>
      </w:r>
      <w:r>
        <w:rPr>
          <w:rFonts w:hint="eastAsia"/>
        </w:rPr>
        <w:t>，</w:t>
      </w:r>
      <w:r>
        <w:t>更新</w:t>
      </w:r>
      <w:r>
        <w:t>ac</w:t>
      </w:r>
      <w:r>
        <w:rPr>
          <w:rFonts w:hint="eastAsia"/>
        </w:rPr>
        <w:t>tivestream</w:t>
      </w:r>
      <w:r>
        <w:rPr>
          <w:rFonts w:hint="eastAsia"/>
        </w:rPr>
        <w:t>表。</w:t>
      </w:r>
    </w:p>
    <w:p w14:paraId="0234ECCB" w14:textId="77777777" w:rsidR="00C538BA" w:rsidRDefault="00C538BA" w:rsidP="00C538BA">
      <w:pPr>
        <w:pStyle w:val="a7"/>
        <w:numPr>
          <w:ilvl w:val="0"/>
          <w:numId w:val="27"/>
        </w:numPr>
        <w:spacing w:before="93"/>
        <w:ind w:left="709" w:firstLineChars="0"/>
      </w:pPr>
      <w:r>
        <w:rPr>
          <w:rFonts w:hint="eastAsia"/>
        </w:rPr>
        <w:t>为前端服务提供</w:t>
      </w:r>
      <w:r>
        <w:rPr>
          <w:rFonts w:hint="eastAsia"/>
        </w:rPr>
        <w:t>SI</w:t>
      </w:r>
      <w:r>
        <w:rPr>
          <w:rFonts w:hint="eastAsia"/>
        </w:rPr>
        <w:t>调用接口。</w:t>
      </w:r>
    </w:p>
    <w:p w14:paraId="436CCE56" w14:textId="77777777" w:rsidR="00C538BA" w:rsidRDefault="00C538BA" w:rsidP="00C538BA">
      <w:pPr>
        <w:pStyle w:val="a7"/>
        <w:numPr>
          <w:ilvl w:val="0"/>
          <w:numId w:val="27"/>
        </w:numPr>
        <w:spacing w:before="93"/>
        <w:ind w:left="709" w:firstLineChars="0"/>
      </w:pPr>
      <w:r>
        <w:rPr>
          <w:rFonts w:hint="eastAsia"/>
        </w:rPr>
        <w:t>stream</w:t>
      </w:r>
      <w:r>
        <w:rPr>
          <w:rFonts w:hint="eastAsia"/>
        </w:rPr>
        <w:t>全部在</w:t>
      </w:r>
      <w:r>
        <w:rPr>
          <w:rFonts w:hint="eastAsia"/>
        </w:rPr>
        <w:t>core</w:t>
      </w:r>
      <w:r>
        <w:rPr>
          <w:rFonts w:hint="eastAsia"/>
        </w:rPr>
        <w:t>开设，前端服务不设</w:t>
      </w:r>
      <w:r>
        <w:rPr>
          <w:rFonts w:hint="eastAsia"/>
        </w:rPr>
        <w:t>stream</w:t>
      </w:r>
      <w:r>
        <w:rPr>
          <w:rFonts w:hint="eastAsia"/>
        </w:rPr>
        <w:t>及</w:t>
      </w:r>
      <w:r>
        <w:rPr>
          <w:rFonts w:hint="eastAsia"/>
        </w:rPr>
        <w:t>activestream</w:t>
      </w:r>
      <w:r>
        <w:rPr>
          <w:rFonts w:hint="eastAsia"/>
        </w:rPr>
        <w:t>表，</w:t>
      </w:r>
      <w:r>
        <w:rPr>
          <w:rFonts w:hint="eastAsia"/>
        </w:rPr>
        <w:t>SI</w:t>
      </w:r>
      <w:r>
        <w:rPr>
          <w:rFonts w:hint="eastAsia"/>
        </w:rPr>
        <w:t>通过接口查询本</w:t>
      </w:r>
      <w:r>
        <w:rPr>
          <w:rFonts w:hint="eastAsia"/>
        </w:rPr>
        <w:t>SI</w:t>
      </w:r>
      <w:r>
        <w:rPr>
          <w:rFonts w:hint="eastAsia"/>
        </w:rPr>
        <w:t>，或某</w:t>
      </w:r>
      <w:r>
        <w:rPr>
          <w:rFonts w:hint="eastAsia"/>
        </w:rPr>
        <w:t>SI</w:t>
      </w:r>
      <w:r>
        <w:rPr>
          <w:rFonts w:hint="eastAsia"/>
        </w:rPr>
        <w:t>用户拥有的</w:t>
      </w:r>
      <w:r>
        <w:rPr>
          <w:rFonts w:hint="eastAsia"/>
        </w:rPr>
        <w:t>stream</w:t>
      </w:r>
      <w:r>
        <w:rPr>
          <w:rFonts w:hint="eastAsia"/>
        </w:rPr>
        <w:t>。</w:t>
      </w:r>
    </w:p>
    <w:p w14:paraId="403481A0" w14:textId="77777777" w:rsidR="00C538BA" w:rsidRDefault="00C538BA" w:rsidP="00C538BA">
      <w:pPr>
        <w:pStyle w:val="a7"/>
        <w:numPr>
          <w:ilvl w:val="0"/>
          <w:numId w:val="27"/>
        </w:numPr>
        <w:spacing w:before="93"/>
        <w:ind w:left="709" w:firstLineChars="0"/>
      </w:pPr>
      <w:r>
        <w:rPr>
          <w:rFonts w:hint="eastAsia"/>
        </w:rPr>
        <w:t>流的录像管理</w:t>
      </w:r>
    </w:p>
    <w:p w14:paraId="395DB370" w14:textId="77777777" w:rsidR="00C538BA" w:rsidRDefault="005C68CA" w:rsidP="005C68CA">
      <w:pPr>
        <w:pStyle w:val="o2"/>
      </w:pPr>
      <w:r>
        <w:rPr>
          <w:rFonts w:hint="eastAsia"/>
        </w:rPr>
        <w:t>域名分配</w:t>
      </w:r>
    </w:p>
    <w:p w14:paraId="5AB9A122" w14:textId="77777777" w:rsidR="005C68CA" w:rsidRDefault="005C68CA" w:rsidP="005C68CA">
      <w:pPr>
        <w:pStyle w:val="a7"/>
        <w:spacing w:before="93"/>
      </w:pPr>
      <w:r>
        <w:rPr>
          <w:rFonts w:hint="eastAsia"/>
        </w:rPr>
        <w:t>y</w:t>
      </w:r>
      <w:r>
        <w:t>wz.av365.cn</w:t>
      </w:r>
      <w:r>
        <w:tab/>
      </w:r>
      <w:r>
        <w:rPr>
          <w:rFonts w:hint="eastAsia"/>
        </w:rPr>
        <w:t>核心服务域名</w:t>
      </w:r>
    </w:p>
    <w:p w14:paraId="1E678034" w14:textId="77777777" w:rsidR="005C68CA" w:rsidRDefault="00B32FFA" w:rsidP="005C68CA">
      <w:pPr>
        <w:pStyle w:val="a7"/>
        <w:spacing w:before="93"/>
        <w:ind w:firstLine="480"/>
      </w:pPr>
      <w:hyperlink r:id="rId8" w:history="1">
        <w:r w:rsidR="005C68CA" w:rsidRPr="00831815">
          <w:rPr>
            <w:rStyle w:val="af0"/>
            <w:rFonts w:hint="eastAsia"/>
          </w:rPr>
          <w:t>w</w:t>
        </w:r>
        <w:r w:rsidR="005C68CA" w:rsidRPr="00831815">
          <w:rPr>
            <w:rStyle w:val="af0"/>
          </w:rPr>
          <w:t>ww.av365.cn</w:t>
        </w:r>
      </w:hyperlink>
      <w:r w:rsidR="005C68CA">
        <w:tab/>
      </w:r>
      <w:r w:rsidR="005C68CA">
        <w:rPr>
          <w:rFonts w:hint="eastAsia"/>
        </w:rPr>
        <w:t>自用的直播平台</w:t>
      </w:r>
      <w:r w:rsidR="005C68CA">
        <w:tab/>
      </w:r>
      <w:r w:rsidR="005C68CA">
        <w:rPr>
          <w:rFonts w:hint="eastAsia"/>
        </w:rPr>
        <w:t>目前与</w:t>
      </w:r>
      <w:r w:rsidR="005C68CA">
        <w:rPr>
          <w:rFonts w:hint="eastAsia"/>
        </w:rPr>
        <w:t>y</w:t>
      </w:r>
      <w:r w:rsidR="005C68CA">
        <w:t>wz</w:t>
      </w:r>
      <w:r w:rsidR="005C68CA">
        <w:rPr>
          <w:rFonts w:hint="eastAsia"/>
        </w:rPr>
        <w:t>指向相同的地方，以后会分离</w:t>
      </w:r>
    </w:p>
    <w:p w14:paraId="03ADFF1F" w14:textId="77777777" w:rsidR="005C68CA" w:rsidRDefault="005C68CA" w:rsidP="005C68CA">
      <w:pPr>
        <w:pStyle w:val="a7"/>
        <w:spacing w:before="93"/>
      </w:pPr>
      <w:r>
        <w:rPr>
          <w:rFonts w:hint="eastAsia"/>
        </w:rPr>
        <w:t>v</w:t>
      </w:r>
      <w:r>
        <w:t>od.av365.cn</w:t>
      </w:r>
      <w:r>
        <w:tab/>
      </w:r>
      <w:r>
        <w:rPr>
          <w:rFonts w:hint="eastAsia"/>
        </w:rPr>
        <w:t>视频点播加速域名，将</w:t>
      </w:r>
      <w:r>
        <w:rPr>
          <w:rFonts w:hint="eastAsia"/>
        </w:rPr>
        <w:t>CNAME</w:t>
      </w:r>
      <w:r>
        <w:rPr>
          <w:rFonts w:hint="eastAsia"/>
        </w:rPr>
        <w:t>到阿里</w:t>
      </w:r>
      <w:r>
        <w:rPr>
          <w:rFonts w:hint="eastAsia"/>
        </w:rPr>
        <w:t>CDN</w:t>
      </w:r>
      <w:r>
        <w:rPr>
          <w:rFonts w:hint="eastAsia"/>
        </w:rPr>
        <w:t>，源站</w:t>
      </w:r>
      <w:r>
        <w:rPr>
          <w:rFonts w:hint="eastAsia"/>
        </w:rPr>
        <w:t>y</w:t>
      </w:r>
      <w:r>
        <w:t>wz.av365.cn.</w:t>
      </w:r>
    </w:p>
    <w:p w14:paraId="4520EC87" w14:textId="77777777" w:rsidR="005C68CA" w:rsidRPr="005C68CA" w:rsidRDefault="00557949" w:rsidP="005C68CA">
      <w:pPr>
        <w:pStyle w:val="a7"/>
        <w:spacing w:before="93"/>
      </w:pPr>
      <w:r>
        <w:rPr>
          <w:rFonts w:hint="eastAsia"/>
        </w:rPr>
        <w:t>live.</w:t>
      </w:r>
      <w:r>
        <w:t xml:space="preserve">av365.cn </w:t>
      </w:r>
      <w:r>
        <w:rPr>
          <w:rFonts w:hint="eastAsia"/>
        </w:rPr>
        <w:t>作为微信登录、支付的网关服务域</w:t>
      </w:r>
    </w:p>
    <w:p w14:paraId="1B1ECD96" w14:textId="77777777" w:rsidR="00C538BA" w:rsidRDefault="00C538BA" w:rsidP="00C538BA">
      <w:pPr>
        <w:pStyle w:val="o2"/>
        <w:numPr>
          <w:ilvl w:val="1"/>
          <w:numId w:val="1"/>
        </w:numPr>
        <w:ind w:left="141" w:firstLine="0"/>
      </w:pPr>
      <w:r>
        <w:rPr>
          <w:rFonts w:hint="eastAsia"/>
        </w:rPr>
        <w:t>推流管理</w:t>
      </w:r>
    </w:p>
    <w:p w14:paraId="07C1C578" w14:textId="77777777" w:rsidR="00C538BA" w:rsidRPr="00FE5701" w:rsidRDefault="00C538BA" w:rsidP="00C538BA">
      <w:pPr>
        <w:pStyle w:val="a7"/>
        <w:spacing w:before="93"/>
      </w:pPr>
      <w:r>
        <w:rPr>
          <w:rFonts w:hint="eastAsia"/>
        </w:rPr>
        <w:t>推流完全由</w:t>
      </w:r>
      <w:r>
        <w:rPr>
          <w:rFonts w:hint="eastAsia"/>
        </w:rPr>
        <w:t>core</w:t>
      </w:r>
      <w:r>
        <w:rPr>
          <w:rFonts w:hint="eastAsia"/>
        </w:rPr>
        <w:t>管理。通过</w:t>
      </w:r>
      <w:r>
        <w:rPr>
          <w:rFonts w:hint="eastAsia"/>
        </w:rPr>
        <w:t>SI</w:t>
      </w:r>
      <w:r>
        <w:rPr>
          <w:rFonts w:hint="eastAsia"/>
        </w:rPr>
        <w:t>接口前端服务可以建立新的流或查询流的活动状态。</w:t>
      </w:r>
    </w:p>
    <w:p w14:paraId="2FC13522" w14:textId="77777777" w:rsidR="00C538BA" w:rsidRDefault="00C538BA" w:rsidP="00C538BA">
      <w:pPr>
        <w:pStyle w:val="o3"/>
        <w:numPr>
          <w:ilvl w:val="2"/>
          <w:numId w:val="1"/>
        </w:numPr>
        <w:ind w:firstLine="0"/>
      </w:pPr>
      <w:r>
        <w:rPr>
          <w:rFonts w:hint="eastAsia"/>
        </w:rPr>
        <w:t>推流源表 stream</w:t>
      </w:r>
    </w:p>
    <w:p w14:paraId="22201718" w14:textId="77777777" w:rsidR="00C538BA" w:rsidRDefault="00C538BA" w:rsidP="00C538BA">
      <w:pPr>
        <w:pStyle w:val="a7"/>
        <w:spacing w:before="93"/>
        <w:ind w:firstLineChars="0"/>
      </w:pPr>
      <w:r>
        <w:rPr>
          <w:rFonts w:hint="eastAsia"/>
        </w:rPr>
        <w:t>owner</w:t>
      </w:r>
      <w:r>
        <w:rPr>
          <w:rFonts w:hint="eastAsia"/>
        </w:rPr>
        <w:t>：流的拥有者及计费对象。</w:t>
      </w:r>
      <w:r>
        <w:rPr>
          <w:rFonts w:hint="eastAsia"/>
        </w:rPr>
        <w:t>owner</w:t>
      </w:r>
      <w:r>
        <w:rPr>
          <w:rFonts w:hint="eastAsia"/>
        </w:rPr>
        <w:t>也可以是代表整个前端服务的一个账号，前端服务通过此账号与</w:t>
      </w:r>
      <w:r>
        <w:rPr>
          <w:rFonts w:hint="eastAsia"/>
        </w:rPr>
        <w:t>core</w:t>
      </w:r>
      <w:r>
        <w:rPr>
          <w:rFonts w:hint="eastAsia"/>
        </w:rPr>
        <w:t>进行通信。</w:t>
      </w:r>
    </w:p>
    <w:p w14:paraId="4422C0F8" w14:textId="77777777" w:rsidR="00C538BA" w:rsidRDefault="00C538BA" w:rsidP="00C538BA">
      <w:pPr>
        <w:pStyle w:val="a7"/>
        <w:spacing w:before="93"/>
        <w:ind w:firstLineChars="0"/>
      </w:pPr>
      <w:r>
        <w:rPr>
          <w:rFonts w:hint="eastAsia"/>
        </w:rPr>
        <w:t>siuser</w:t>
      </w:r>
      <w:r>
        <w:rPr>
          <w:rFonts w:hint="eastAsia"/>
        </w:rPr>
        <w:t>：此流属于特定</w:t>
      </w:r>
      <w:r>
        <w:rPr>
          <w:rFonts w:hint="eastAsia"/>
        </w:rPr>
        <w:t>SI(owner</w:t>
      </w:r>
      <w:r>
        <w:rPr>
          <w:rFonts w:hint="eastAsia"/>
        </w:rPr>
        <w:t>代表</w:t>
      </w:r>
      <w:r>
        <w:rPr>
          <w:rFonts w:hint="eastAsia"/>
        </w:rPr>
        <w:t>)</w:t>
      </w:r>
      <w:r>
        <w:rPr>
          <w:rFonts w:hint="eastAsia"/>
        </w:rPr>
        <w:t>的某个用户</w:t>
      </w:r>
      <w:r>
        <w:rPr>
          <w:rFonts w:hint="eastAsia"/>
        </w:rPr>
        <w:t>ID</w:t>
      </w:r>
      <w:r>
        <w:rPr>
          <w:rFonts w:hint="eastAsia"/>
        </w:rPr>
        <w:t>。当</w:t>
      </w:r>
      <w:r>
        <w:rPr>
          <w:rFonts w:hint="eastAsia"/>
        </w:rPr>
        <w:t>=0</w:t>
      </w:r>
      <w:r>
        <w:rPr>
          <w:rFonts w:hint="eastAsia"/>
        </w:rPr>
        <w:t>时，可匹配</w:t>
      </w:r>
      <w:r>
        <w:rPr>
          <w:rFonts w:hint="eastAsia"/>
        </w:rPr>
        <w:t>SI</w:t>
      </w:r>
      <w:r>
        <w:rPr>
          <w:rFonts w:hint="eastAsia"/>
        </w:rPr>
        <w:t>的所有用户。</w:t>
      </w:r>
    </w:p>
    <w:p w14:paraId="0451CE5A" w14:textId="77777777" w:rsidR="00C538BA" w:rsidRDefault="00C538BA" w:rsidP="00C538BA">
      <w:pPr>
        <w:pStyle w:val="a7"/>
        <w:spacing w:before="93"/>
        <w:ind w:firstLineChars="0"/>
      </w:pPr>
    </w:p>
    <w:p w14:paraId="51660785" w14:textId="77777777" w:rsidR="00C538BA" w:rsidRDefault="00C538BA" w:rsidP="00C538BA">
      <w:pPr>
        <w:pStyle w:val="o2"/>
        <w:numPr>
          <w:ilvl w:val="1"/>
          <w:numId w:val="1"/>
        </w:numPr>
        <w:ind w:left="141" w:firstLine="0"/>
      </w:pPr>
      <w:r>
        <w:rPr>
          <w:rFonts w:hint="eastAsia"/>
        </w:rPr>
        <w:t>录像管理</w:t>
      </w:r>
    </w:p>
    <w:p w14:paraId="523B5554" w14:textId="77777777" w:rsidR="00C538BA" w:rsidRDefault="00C538BA" w:rsidP="00C538BA">
      <w:pPr>
        <w:pStyle w:val="a7"/>
        <w:spacing w:before="93"/>
        <w:ind w:firstLineChars="0"/>
      </w:pPr>
      <w:r>
        <w:rPr>
          <w:rFonts w:hint="eastAsia"/>
        </w:rPr>
        <w:t>录像管理包含在</w:t>
      </w:r>
      <w:r>
        <w:rPr>
          <w:rFonts w:hint="eastAsia"/>
        </w:rPr>
        <w:t>core</w:t>
      </w:r>
      <w:r>
        <w:rPr>
          <w:rFonts w:hint="eastAsia"/>
        </w:rPr>
        <w:t>中。前端通过</w:t>
      </w:r>
      <w:r>
        <w:rPr>
          <w:rFonts w:hint="eastAsia"/>
        </w:rPr>
        <w:t>SI</w:t>
      </w:r>
      <w:r>
        <w:rPr>
          <w:rFonts w:hint="eastAsia"/>
        </w:rPr>
        <w:t>接口进行操作：</w:t>
      </w:r>
    </w:p>
    <w:p w14:paraId="49455374" w14:textId="77777777" w:rsidR="00C538BA" w:rsidRDefault="00C538BA" w:rsidP="00C538BA">
      <w:pPr>
        <w:pStyle w:val="a7"/>
        <w:numPr>
          <w:ilvl w:val="0"/>
          <w:numId w:val="28"/>
        </w:numPr>
        <w:spacing w:before="93"/>
        <w:ind w:left="567" w:firstLineChars="0"/>
      </w:pPr>
      <w:r>
        <w:rPr>
          <w:rFonts w:hint="eastAsia"/>
        </w:rPr>
        <w:t>查询可用录像</w:t>
      </w:r>
    </w:p>
    <w:p w14:paraId="039F5E1D" w14:textId="77777777" w:rsidR="00C538BA" w:rsidRDefault="00C538BA" w:rsidP="00C538BA">
      <w:pPr>
        <w:pStyle w:val="a7"/>
        <w:numPr>
          <w:ilvl w:val="0"/>
          <w:numId w:val="28"/>
        </w:numPr>
        <w:spacing w:before="93"/>
        <w:ind w:left="567" w:firstLineChars="0"/>
      </w:pPr>
      <w:r>
        <w:rPr>
          <w:rFonts w:hint="eastAsia"/>
        </w:rPr>
        <w:t>录像关联到频道中</w:t>
      </w:r>
    </w:p>
    <w:p w14:paraId="13EA3144" w14:textId="77777777" w:rsidR="00C538BA" w:rsidRDefault="00C538BA" w:rsidP="00C538BA">
      <w:pPr>
        <w:pStyle w:val="a7"/>
        <w:numPr>
          <w:ilvl w:val="0"/>
          <w:numId w:val="28"/>
        </w:numPr>
        <w:spacing w:before="93"/>
        <w:ind w:left="567" w:firstLineChars="0"/>
      </w:pPr>
      <w:r>
        <w:rPr>
          <w:rFonts w:hint="eastAsia"/>
        </w:rPr>
        <w:t>删除录像</w:t>
      </w:r>
    </w:p>
    <w:p w14:paraId="1A70B00F" w14:textId="77777777" w:rsidR="00C538BA" w:rsidRDefault="00C538BA" w:rsidP="00C538BA">
      <w:pPr>
        <w:pStyle w:val="a7"/>
        <w:numPr>
          <w:ilvl w:val="0"/>
          <w:numId w:val="28"/>
        </w:numPr>
        <w:spacing w:before="93"/>
        <w:ind w:left="567" w:firstLineChars="0"/>
      </w:pPr>
      <w:r>
        <w:rPr>
          <w:rFonts w:hint="eastAsia"/>
        </w:rPr>
        <w:lastRenderedPageBreak/>
        <w:t>上传录像</w:t>
      </w:r>
    </w:p>
    <w:p w14:paraId="701EE552" w14:textId="77777777" w:rsidR="00C538BA" w:rsidRDefault="00C538BA" w:rsidP="00C538BA">
      <w:pPr>
        <w:pStyle w:val="o3"/>
        <w:numPr>
          <w:ilvl w:val="2"/>
          <w:numId w:val="1"/>
        </w:numPr>
        <w:ind w:firstLine="0"/>
      </w:pPr>
      <w:r>
        <w:rPr>
          <w:rFonts w:hint="eastAsia"/>
        </w:rPr>
        <w:t>录像文件表 recordfile</w:t>
      </w:r>
    </w:p>
    <w:p w14:paraId="6C506BA1" w14:textId="77777777" w:rsidR="00C538BA" w:rsidRDefault="00C538BA" w:rsidP="00C538BA">
      <w:pPr>
        <w:pStyle w:val="a7"/>
        <w:spacing w:before="93"/>
        <w:ind w:firstLineChars="0"/>
      </w:pPr>
      <w:r>
        <w:rPr>
          <w:rFonts w:hint="eastAsia"/>
        </w:rPr>
        <w:t>owner</w:t>
      </w:r>
      <w:r>
        <w:rPr>
          <w:rFonts w:hint="eastAsia"/>
        </w:rPr>
        <w:t>：录像拥有者或录像所属</w:t>
      </w:r>
      <w:r>
        <w:rPr>
          <w:rFonts w:hint="eastAsia"/>
        </w:rPr>
        <w:t>SI</w:t>
      </w:r>
    </w:p>
    <w:p w14:paraId="643DEE9B" w14:textId="77777777" w:rsidR="00C538BA" w:rsidRDefault="00C538BA" w:rsidP="00C538BA">
      <w:pPr>
        <w:pStyle w:val="a7"/>
        <w:spacing w:before="93"/>
        <w:ind w:firstLineChars="0"/>
      </w:pPr>
      <w:r>
        <w:rPr>
          <w:rFonts w:hint="eastAsia"/>
        </w:rPr>
        <w:t>channelid</w:t>
      </w:r>
      <w:r>
        <w:rPr>
          <w:rFonts w:hint="eastAsia"/>
        </w:rPr>
        <w:t>：录像关联到</w:t>
      </w:r>
      <w:r>
        <w:rPr>
          <w:rFonts w:hint="eastAsia"/>
        </w:rPr>
        <w:t>Core</w:t>
      </w:r>
      <w:r>
        <w:rPr>
          <w:rFonts w:hint="eastAsia"/>
        </w:rPr>
        <w:t>内的频道，这是为了与</w:t>
      </w:r>
      <w:r>
        <w:rPr>
          <w:rFonts w:hint="eastAsia"/>
        </w:rPr>
        <w:t>V2</w:t>
      </w:r>
      <w:r>
        <w:rPr>
          <w:rFonts w:hint="eastAsia"/>
        </w:rPr>
        <w:t>版本兼容</w:t>
      </w:r>
    </w:p>
    <w:p w14:paraId="36F79889" w14:textId="77777777" w:rsidR="00C538BA" w:rsidRDefault="00C538BA" w:rsidP="00C538BA">
      <w:pPr>
        <w:pStyle w:val="a7"/>
        <w:spacing w:before="93"/>
        <w:ind w:firstLineChars="0"/>
      </w:pPr>
      <w:r>
        <w:rPr>
          <w:rFonts w:hint="eastAsia"/>
        </w:rPr>
        <w:t>siuser</w:t>
      </w:r>
      <w:r>
        <w:rPr>
          <w:rFonts w:hint="eastAsia"/>
        </w:rPr>
        <w:t>：当</w:t>
      </w:r>
      <w:r>
        <w:rPr>
          <w:rFonts w:hint="eastAsia"/>
        </w:rPr>
        <w:t>owner</w:t>
      </w:r>
      <w:r>
        <w:rPr>
          <w:rFonts w:hint="eastAsia"/>
        </w:rPr>
        <w:t>是</w:t>
      </w:r>
      <w:r>
        <w:rPr>
          <w:rFonts w:hint="eastAsia"/>
        </w:rPr>
        <w:t>SI</w:t>
      </w:r>
      <w:r>
        <w:rPr>
          <w:rFonts w:hint="eastAsia"/>
        </w:rPr>
        <w:t>映射账号时，</w:t>
      </w:r>
      <w:r>
        <w:rPr>
          <w:rFonts w:hint="eastAsia"/>
        </w:rPr>
        <w:t>siuser</w:t>
      </w:r>
      <w:r>
        <w:rPr>
          <w:rFonts w:hint="eastAsia"/>
        </w:rPr>
        <w:t>指出此录像在</w:t>
      </w:r>
      <w:r>
        <w:rPr>
          <w:rFonts w:hint="eastAsia"/>
        </w:rPr>
        <w:t>SI</w:t>
      </w:r>
      <w:r>
        <w:rPr>
          <w:rFonts w:hint="eastAsia"/>
        </w:rPr>
        <w:t>内的主人。若此字段</w:t>
      </w:r>
      <w:r>
        <w:rPr>
          <w:rFonts w:hint="eastAsia"/>
        </w:rPr>
        <w:t>=0</w:t>
      </w:r>
      <w:r>
        <w:rPr>
          <w:rFonts w:hint="eastAsia"/>
        </w:rPr>
        <w:t>，可匹配</w:t>
      </w:r>
      <w:r>
        <w:rPr>
          <w:rFonts w:hint="eastAsia"/>
        </w:rPr>
        <w:t>SI</w:t>
      </w:r>
      <w:r>
        <w:rPr>
          <w:rFonts w:hint="eastAsia"/>
        </w:rPr>
        <w:t>的所有用户。。</w:t>
      </w:r>
    </w:p>
    <w:p w14:paraId="53A38CA5" w14:textId="77777777" w:rsidR="00C538BA" w:rsidRDefault="00C538BA" w:rsidP="00C538BA">
      <w:pPr>
        <w:pStyle w:val="a7"/>
        <w:spacing w:before="93"/>
        <w:ind w:firstLineChars="0"/>
      </w:pPr>
      <w:r>
        <w:rPr>
          <w:rFonts w:hint="eastAsia"/>
        </w:rPr>
        <w:t>sichannel</w:t>
      </w:r>
      <w:r>
        <w:rPr>
          <w:rFonts w:hint="eastAsia"/>
        </w:rPr>
        <w:t>：此录像关联到</w:t>
      </w:r>
      <w:r>
        <w:rPr>
          <w:rFonts w:hint="eastAsia"/>
        </w:rPr>
        <w:t>SI</w:t>
      </w:r>
      <w:r>
        <w:rPr>
          <w:rFonts w:hint="eastAsia"/>
        </w:rPr>
        <w:t>内的频道。</w:t>
      </w:r>
      <w:r>
        <w:rPr>
          <w:rFonts w:hint="eastAsia"/>
        </w:rPr>
        <w:t>=0</w:t>
      </w:r>
      <w:r>
        <w:rPr>
          <w:rFonts w:hint="eastAsia"/>
        </w:rPr>
        <w:t>不与任何频道匹配。通过记录复制，同一录像可以关联到不同的频道，甚至不同的</w:t>
      </w:r>
      <w:r>
        <w:rPr>
          <w:rFonts w:hint="eastAsia"/>
        </w:rPr>
        <w:t>SI</w:t>
      </w:r>
      <w:r>
        <w:rPr>
          <w:rFonts w:hint="eastAsia"/>
        </w:rPr>
        <w:t>用户，不同的</w:t>
      </w:r>
      <w:r>
        <w:rPr>
          <w:rFonts w:hint="eastAsia"/>
        </w:rPr>
        <w:t>SI</w:t>
      </w:r>
      <w:r>
        <w:rPr>
          <w:rFonts w:hint="eastAsia"/>
        </w:rPr>
        <w:t>。但要注意计费问题。</w:t>
      </w:r>
    </w:p>
    <w:p w14:paraId="44577DB8" w14:textId="77777777" w:rsidR="00E71663" w:rsidRDefault="00E71663" w:rsidP="00E71663">
      <w:pPr>
        <w:pStyle w:val="o1"/>
      </w:pPr>
      <w:r>
        <w:t>定义</w:t>
      </w:r>
    </w:p>
    <w:p w14:paraId="6B7EC545" w14:textId="77777777" w:rsidR="0001494B" w:rsidRDefault="0001494B" w:rsidP="005C2A3D">
      <w:pPr>
        <w:pStyle w:val="o2"/>
      </w:pPr>
      <w:r>
        <w:rPr>
          <w:rFonts w:hint="eastAsia"/>
        </w:rPr>
        <w:t>平台</w:t>
      </w:r>
    </w:p>
    <w:p w14:paraId="7962E891" w14:textId="77777777" w:rsidR="00BE0A3E" w:rsidRPr="00BE0A3E" w:rsidRDefault="00BE0A3E" w:rsidP="00BE0A3E">
      <w:pPr>
        <w:pStyle w:val="a7"/>
        <w:spacing w:before="93"/>
      </w:pPr>
      <w:r>
        <w:rPr>
          <w:rFonts w:hint="eastAsia"/>
        </w:rPr>
        <w:t>易网真直播平台提供流媒体分发，观众管理，计费等功能。播主可以在平台上建立自己的频道就可以进行网络直播。</w:t>
      </w:r>
    </w:p>
    <w:p w14:paraId="6280F04B" w14:textId="77777777" w:rsidR="0001494B" w:rsidRDefault="0011585B" w:rsidP="005C2A3D">
      <w:pPr>
        <w:pStyle w:val="o2"/>
      </w:pPr>
      <w:r>
        <w:rPr>
          <w:rFonts w:hint="eastAsia"/>
        </w:rPr>
        <w:t>源</w:t>
      </w:r>
      <w:r w:rsidR="005C7A2D">
        <w:rPr>
          <w:rFonts w:hint="eastAsia"/>
        </w:rPr>
        <w:t>与频道</w:t>
      </w:r>
    </w:p>
    <w:p w14:paraId="078F6390" w14:textId="77777777" w:rsidR="005C7A2D" w:rsidRDefault="005C7A2D" w:rsidP="005C7A2D">
      <w:pPr>
        <w:pStyle w:val="a7"/>
        <w:spacing w:before="93"/>
      </w:pPr>
      <w:r>
        <w:t>源指直播的视频流来源</w:t>
      </w:r>
      <w:r>
        <w:rPr>
          <w:rFonts w:hint="eastAsia"/>
        </w:rPr>
        <w:t>，</w:t>
      </w:r>
      <w:r>
        <w:t>此来源一般通过编码器</w:t>
      </w:r>
      <w:r>
        <w:rPr>
          <w:rFonts w:hint="eastAsia"/>
        </w:rPr>
        <w:t>或</w:t>
      </w:r>
      <w:r>
        <w:t>手机</w:t>
      </w:r>
      <w:r>
        <w:rPr>
          <w:rFonts w:hint="eastAsia"/>
        </w:rPr>
        <w:t>/PC</w:t>
      </w:r>
      <w:r>
        <w:rPr>
          <w:rFonts w:hint="eastAsia"/>
        </w:rPr>
        <w:t>上的编码软件把拍摄到的音视频信号编码成音视频流发送到流媒体服务器上。</w:t>
      </w:r>
    </w:p>
    <w:p w14:paraId="22EB3786" w14:textId="77777777" w:rsidR="005C7A2D" w:rsidRDefault="005C7A2D" w:rsidP="005C7A2D">
      <w:pPr>
        <w:pStyle w:val="a7"/>
        <w:spacing w:before="93"/>
      </w:pPr>
      <w:r>
        <w:t>频道是观众收看视频的节点</w:t>
      </w:r>
      <w:r>
        <w:rPr>
          <w:rFonts w:hint="eastAsia"/>
        </w:rPr>
        <w:t>，</w:t>
      </w:r>
      <w:r>
        <w:t>它把与之</w:t>
      </w:r>
      <w:r>
        <w:rPr>
          <w:rFonts w:hint="eastAsia"/>
        </w:rPr>
        <w:t>绑定</w:t>
      </w:r>
      <w:r>
        <w:t>的源分发给观众观看</w:t>
      </w:r>
      <w:r>
        <w:rPr>
          <w:rFonts w:hint="eastAsia"/>
        </w:rPr>
        <w:t>。</w:t>
      </w:r>
      <w:r>
        <w:t>不同的频道可以播出不同源或同一源的视频</w:t>
      </w:r>
      <w:r>
        <w:rPr>
          <w:rFonts w:hint="eastAsia"/>
        </w:rPr>
        <w:t>。</w:t>
      </w:r>
    </w:p>
    <w:p w14:paraId="34BDC99A" w14:textId="77777777" w:rsidR="005C7A2D" w:rsidRDefault="005C7A2D" w:rsidP="005C7A2D">
      <w:pPr>
        <w:pStyle w:val="a7"/>
        <w:spacing w:before="93"/>
      </w:pPr>
      <w:r>
        <w:t>不同的频道无论是否绑定相同的源</w:t>
      </w:r>
      <w:r>
        <w:rPr>
          <w:rFonts w:hint="eastAsia"/>
        </w:rPr>
        <w:t>，</w:t>
      </w:r>
      <w:r>
        <w:t>都有独立的观众</w:t>
      </w:r>
      <w:r>
        <w:rPr>
          <w:rFonts w:hint="eastAsia"/>
        </w:rPr>
        <w:t>、</w:t>
      </w:r>
      <w:r>
        <w:t>权限</w:t>
      </w:r>
      <w:r>
        <w:rPr>
          <w:rFonts w:hint="eastAsia"/>
        </w:rPr>
        <w:t>、</w:t>
      </w:r>
      <w:r>
        <w:t>聊天</w:t>
      </w:r>
      <w:r>
        <w:rPr>
          <w:rFonts w:hint="eastAsia"/>
        </w:rPr>
        <w:t>、</w:t>
      </w:r>
      <w:r>
        <w:t>销售物品</w:t>
      </w:r>
      <w:r>
        <w:rPr>
          <w:rFonts w:hint="eastAsia"/>
        </w:rPr>
        <w:t>。</w:t>
      </w:r>
    </w:p>
    <w:p w14:paraId="6FEBDC14" w14:textId="77777777" w:rsidR="005C7A2D" w:rsidRDefault="005C7A2D" w:rsidP="005C7A2D">
      <w:pPr>
        <w:pStyle w:val="a7"/>
        <w:spacing w:before="93"/>
      </w:pPr>
      <w:r>
        <w:rPr>
          <w:rFonts w:hint="eastAsia"/>
        </w:rPr>
        <w:t>流平台上的录像只与</w:t>
      </w:r>
      <w:r w:rsidR="00B400EB">
        <w:rPr>
          <w:rFonts w:hint="eastAsia"/>
        </w:rPr>
        <w:t>owner</w:t>
      </w:r>
      <w:r>
        <w:rPr>
          <w:rFonts w:hint="eastAsia"/>
        </w:rPr>
        <w:t>关联，若</w:t>
      </w:r>
      <w:r w:rsidR="00B400EB">
        <w:rPr>
          <w:rFonts w:hint="eastAsia"/>
        </w:rPr>
        <w:t>是直播录像，且直播</w:t>
      </w:r>
      <w:r>
        <w:rPr>
          <w:rFonts w:hint="eastAsia"/>
        </w:rPr>
        <w:t>源只有唯一的频道与之绑定，可以自动与频道关联，否则需要源的</w:t>
      </w:r>
      <w:r>
        <w:rPr>
          <w:rFonts w:hint="eastAsia"/>
        </w:rPr>
        <w:t>owner</w:t>
      </w:r>
      <w:r>
        <w:rPr>
          <w:rFonts w:hint="eastAsia"/>
        </w:rPr>
        <w:t>进行选择。</w:t>
      </w:r>
    </w:p>
    <w:p w14:paraId="4666E1E1" w14:textId="77777777" w:rsidR="005C7A2D" w:rsidRPr="006C0B37" w:rsidRDefault="00986FDC" w:rsidP="005C7A2D">
      <w:pPr>
        <w:pStyle w:val="a7"/>
        <w:spacing w:before="93"/>
        <w:ind w:firstLine="480"/>
      </w:pPr>
      <w:r>
        <w:rPr>
          <w:noProof/>
        </w:rPr>
        <mc:AlternateContent>
          <mc:Choice Requires="wps">
            <w:drawing>
              <wp:anchor distT="0" distB="0" distL="114300" distR="114300" simplePos="0" relativeHeight="251665408" behindDoc="0" locked="0" layoutInCell="1" allowOverlap="1" wp14:anchorId="3A242BAE" wp14:editId="18AC975E">
                <wp:simplePos x="0" y="0"/>
                <wp:positionH relativeFrom="column">
                  <wp:posOffset>3057525</wp:posOffset>
                </wp:positionH>
                <wp:positionV relativeFrom="paragraph">
                  <wp:posOffset>781050</wp:posOffset>
                </wp:positionV>
                <wp:extent cx="238125" cy="238125"/>
                <wp:effectExtent l="0" t="1905" r="0" b="0"/>
                <wp:wrapNone/>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53367" w14:textId="77777777" w:rsidR="009C31BD" w:rsidRDefault="009C31B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42BAE" id="Text Box 8" o:spid="_x0000_s1042" type="#_x0000_t202" style="position:absolute;left:0;text-align:left;margin-left:240.75pt;margin-top:61.5pt;width:18.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" filled="f" stroked="f">
                <v:textbox>
                  <w:txbxContent>
                    <w:p w14:paraId="01253367" w14:textId="77777777" w:rsidR="009C31BD" w:rsidRDefault="009C31B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037ACDE" wp14:editId="62EF9192">
                <wp:simplePos x="0" y="0"/>
                <wp:positionH relativeFrom="column">
                  <wp:posOffset>2667000</wp:posOffset>
                </wp:positionH>
                <wp:positionV relativeFrom="paragraph">
                  <wp:posOffset>904875</wp:posOffset>
                </wp:positionV>
                <wp:extent cx="238125" cy="238125"/>
                <wp:effectExtent l="0" t="1905"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09B95" w14:textId="77777777" w:rsidR="009C31BD" w:rsidRDefault="009C31B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7ACDE" id="Text Box 7" o:spid="_x0000_s1043" type="#_x0000_t202" style="position:absolute;left:0;text-align:left;margin-left:210pt;margin-top:71.25pt;width:18.7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" filled="f" stroked="f">
                <v:textbox>
                  <w:txbxContent>
                    <w:p w14:paraId="0C609B95" w14:textId="77777777" w:rsidR="009C31BD" w:rsidRDefault="009C31B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B06E79" wp14:editId="5A8AE907">
                <wp:simplePos x="0" y="0"/>
                <wp:positionH relativeFrom="column">
                  <wp:posOffset>1733550</wp:posOffset>
                </wp:positionH>
                <wp:positionV relativeFrom="paragraph">
                  <wp:posOffset>904875</wp:posOffset>
                </wp:positionV>
                <wp:extent cx="238125" cy="238125"/>
                <wp:effectExtent l="0" t="1905" r="0" b="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A747C" w14:textId="77777777" w:rsidR="009C31BD" w:rsidRDefault="009C31B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B06E79" id="Text Box 6" o:spid="_x0000_s1044" type="#_x0000_t202" style="position:absolute;left:0;text-align:left;margin-left:136.5pt;margin-top:71.25pt;width:18.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" filled="f" stroked="f">
                <v:textbox>
                  <w:txbxContent>
                    <w:p w14:paraId="59AA747C" w14:textId="77777777" w:rsidR="009C31BD" w:rsidRDefault="009C31B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1A9FEA" wp14:editId="7E759CD6">
                <wp:simplePos x="0" y="0"/>
                <wp:positionH relativeFrom="column">
                  <wp:posOffset>1343025</wp:posOffset>
                </wp:positionH>
                <wp:positionV relativeFrom="paragraph">
                  <wp:posOffset>752475</wp:posOffset>
                </wp:positionV>
                <wp:extent cx="238125" cy="238125"/>
                <wp:effectExtent l="0" t="1905" r="0" b="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9A50D" w14:textId="77777777" w:rsidR="009C31BD" w:rsidRDefault="009C31BD" w:rsidP="005C7A2D">
                            <w:pPr>
                              <w:adjustRightInd w:val="0"/>
                              <w:snapToGrid w:val="0"/>
                            </w:pPr>
                            <w:r>
                              <w:rPr>
                                <w:rFonts w:hint="eastAsia"/>
                                <w:sz w:val="24"/>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A9FEA" id="Text Box 5" o:spid="_x0000_s1045" type="#_x0000_t202" style="position:absolute;left:0;text-align:left;margin-left:105.75pt;margin-top:59.25pt;width:18.75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" filled="f" stroked="f">
                <v:textbox>
                  <w:txbxContent>
                    <w:p w14:paraId="69F9A50D" w14:textId="77777777" w:rsidR="009C31BD" w:rsidRDefault="009C31BD" w:rsidP="005C7A2D">
                      <w:pPr>
                        <w:adjustRightInd w:val="0"/>
                        <w:snapToGrid w:val="0"/>
                      </w:pPr>
                      <w:r>
                        <w:rPr>
                          <w:rFonts w:hint="eastAsia"/>
                          <w:sz w:val="24"/>
                        </w:rPr>
                        <w:t>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10EACDD" wp14:editId="2B0A5C26">
                <wp:simplePos x="0" y="0"/>
                <wp:positionH relativeFrom="column">
                  <wp:posOffset>2667000</wp:posOffset>
                </wp:positionH>
                <wp:positionV relativeFrom="paragraph">
                  <wp:posOffset>266700</wp:posOffset>
                </wp:positionV>
                <wp:extent cx="238125" cy="314325"/>
                <wp:effectExtent l="0" t="1905"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58A54" w14:textId="77777777" w:rsidR="009C31BD" w:rsidRDefault="009C31B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0EACDD" id="Text Box 4" o:spid="_x0000_s1046" type="#_x0000_t202" style="position:absolute;left:0;text-align:left;margin-left:210pt;margin-top:21pt;width:18.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" filled="f" stroked="f">
                <v:textbox>
                  <w:txbxContent>
                    <w:p w14:paraId="41058A54" w14:textId="77777777" w:rsidR="009C31BD" w:rsidRDefault="009C31BD" w:rsidP="005C7A2D">
                      <w:r>
                        <w:rPr>
                          <w:rFonts w:hint="eastAsia"/>
                        </w:rPr>
                        <w:t>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7DEAAF" wp14:editId="44A1087D">
                <wp:simplePos x="0" y="0"/>
                <wp:positionH relativeFrom="column">
                  <wp:posOffset>1714500</wp:posOffset>
                </wp:positionH>
                <wp:positionV relativeFrom="paragraph">
                  <wp:posOffset>314325</wp:posOffset>
                </wp:positionV>
                <wp:extent cx="238125" cy="314325"/>
                <wp:effectExtent l="0" t="1905"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5B6B6" w14:textId="77777777" w:rsidR="009C31BD" w:rsidRDefault="009C31BD" w:rsidP="005C7A2D">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DEAAF" id="Text Box 3" o:spid="_x0000_s1047" type="#_x0000_t202" style="position:absolute;left:0;text-align:left;margin-left:135pt;margin-top:24.75pt;width:18.75pt;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" filled="f" stroked="f">
                <v:textbox>
                  <w:txbxContent>
                    <w:p w14:paraId="54E5B6B6" w14:textId="77777777" w:rsidR="009C31BD" w:rsidRDefault="009C31BD" w:rsidP="005C7A2D">
                      <w:r>
                        <w:rPr>
                          <w:rFonts w:hint="eastAsia"/>
                        </w:rPr>
                        <w:t>1</w:t>
                      </w:r>
                    </w:p>
                  </w:txbxContent>
                </v:textbox>
              </v:shape>
            </w:pict>
          </mc:Fallback>
        </mc:AlternateContent>
      </w:r>
      <w:r w:rsidR="005C7A2D">
        <w:rPr>
          <w:noProof/>
        </w:rPr>
        <w:drawing>
          <wp:inline distT="0" distB="0" distL="0" distR="0" wp14:anchorId="70CF7B86" wp14:editId="62C2B4E5">
            <wp:extent cx="4048125" cy="1247775"/>
            <wp:effectExtent l="0" t="19050" r="0" b="4762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3F43CE4" w14:textId="77777777" w:rsidR="0011585B" w:rsidRPr="0011585B" w:rsidRDefault="0011585B" w:rsidP="0011585B">
      <w:pPr>
        <w:pStyle w:val="a7"/>
        <w:spacing w:before="93"/>
      </w:pPr>
    </w:p>
    <w:p w14:paraId="7BD0F3F4" w14:textId="77777777" w:rsidR="0001494B" w:rsidRDefault="0001494B" w:rsidP="005C2A3D">
      <w:pPr>
        <w:pStyle w:val="o2"/>
      </w:pPr>
      <w:r>
        <w:rPr>
          <w:rFonts w:hint="eastAsia"/>
        </w:rPr>
        <w:t>观众</w:t>
      </w:r>
    </w:p>
    <w:p w14:paraId="1A2BE508" w14:textId="77777777" w:rsidR="0027214F" w:rsidRPr="0027214F" w:rsidRDefault="0027214F" w:rsidP="0027214F">
      <w:pPr>
        <w:pStyle w:val="a7"/>
        <w:spacing w:before="93"/>
      </w:pPr>
      <w:r>
        <w:lastRenderedPageBreak/>
        <w:t>收看频道界面的人</w:t>
      </w:r>
      <w:r>
        <w:rPr>
          <w:rFonts w:hint="eastAsia"/>
        </w:rPr>
        <w:t>。</w:t>
      </w:r>
      <w:r>
        <w:t>观众可分两大类型</w:t>
      </w:r>
      <w:r>
        <w:rPr>
          <w:rFonts w:hint="eastAsia"/>
        </w:rPr>
        <w:t>：</w:t>
      </w:r>
      <w:r>
        <w:t>普通观众</w:t>
      </w:r>
      <w:r>
        <w:rPr>
          <w:rFonts w:hint="eastAsia"/>
        </w:rPr>
        <w:t>，频道</w:t>
      </w:r>
      <w:r>
        <w:t>VIP</w:t>
      </w:r>
      <w:r>
        <w:t>观众</w:t>
      </w:r>
      <w:r>
        <w:rPr>
          <w:rFonts w:hint="eastAsia"/>
        </w:rPr>
        <w:t>。</w:t>
      </w:r>
      <w:r>
        <w:rPr>
          <w:rFonts w:hint="eastAsia"/>
        </w:rPr>
        <w:t>VIP</w:t>
      </w:r>
      <w:r>
        <w:rPr>
          <w:rFonts w:hint="eastAsia"/>
        </w:rPr>
        <w:t>观众是指对频道有特殊贡献或</w:t>
      </w:r>
      <w:r w:rsidR="002319B6">
        <w:rPr>
          <w:rFonts w:hint="eastAsia"/>
        </w:rPr>
        <w:t>特别付费观众。</w:t>
      </w:r>
    </w:p>
    <w:p w14:paraId="20FE3475" w14:textId="77777777" w:rsidR="0011585B" w:rsidRDefault="0011585B" w:rsidP="005C2A3D">
      <w:pPr>
        <w:pStyle w:val="o2"/>
      </w:pPr>
      <w:r>
        <w:rPr>
          <w:rFonts w:hint="eastAsia"/>
        </w:rPr>
        <w:t>播主</w:t>
      </w:r>
    </w:p>
    <w:p w14:paraId="532F2A18" w14:textId="77777777" w:rsidR="00BE0A3E" w:rsidRPr="00BE0A3E" w:rsidRDefault="00BE0A3E" w:rsidP="00BE0A3E">
      <w:pPr>
        <w:pStyle w:val="a7"/>
        <w:spacing w:before="93"/>
      </w:pPr>
      <w:r>
        <w:rPr>
          <w:rFonts w:hint="eastAsia"/>
        </w:rPr>
        <w:t>一组源及频道的属主。</w:t>
      </w:r>
      <w:r w:rsidR="00004F4C">
        <w:rPr>
          <w:rFonts w:hint="eastAsia"/>
        </w:rPr>
        <w:t>播主可以为频道指定一名助理，并授权助理可用的功能。</w:t>
      </w:r>
    </w:p>
    <w:p w14:paraId="536EC065" w14:textId="77777777" w:rsidR="00767080" w:rsidRDefault="00FA0D53" w:rsidP="005C2A3D">
      <w:pPr>
        <w:pStyle w:val="o2"/>
      </w:pPr>
      <w:r>
        <w:rPr>
          <w:rFonts w:hint="eastAsia"/>
        </w:rPr>
        <w:t>网真</w:t>
      </w:r>
      <w:r w:rsidR="00767080">
        <w:rPr>
          <w:rFonts w:hint="eastAsia"/>
        </w:rPr>
        <w:t>点</w:t>
      </w:r>
    </w:p>
    <w:p w14:paraId="5AD7CF30" w14:textId="3EC6F82E" w:rsidR="00767080" w:rsidRDefault="00767080" w:rsidP="00767080">
      <w:pPr>
        <w:pStyle w:val="a7"/>
        <w:spacing w:before="93"/>
      </w:pPr>
      <w:r>
        <w:rPr>
          <w:rFonts w:hint="eastAsia"/>
        </w:rPr>
        <w:t>平台消费单位。</w:t>
      </w:r>
      <w:r>
        <w:rPr>
          <w:rFonts w:hint="eastAsia"/>
        </w:rPr>
        <w:t>1</w:t>
      </w:r>
      <w:r>
        <w:rPr>
          <w:rFonts w:hint="eastAsia"/>
        </w:rPr>
        <w:t>元</w:t>
      </w:r>
      <w:r>
        <w:rPr>
          <w:rFonts w:hint="eastAsia"/>
        </w:rPr>
        <w:t>(CNY)=1</w:t>
      </w:r>
      <w:r w:rsidR="00A331DB">
        <w:rPr>
          <w:rFonts w:hint="eastAsia"/>
        </w:rPr>
        <w:t>0</w:t>
      </w:r>
      <w:r w:rsidR="003808B1">
        <w:rPr>
          <w:rFonts w:hint="eastAsia"/>
        </w:rPr>
        <w:t>0</w:t>
      </w:r>
      <w:r w:rsidR="00FA0D53">
        <w:rPr>
          <w:rFonts w:hint="eastAsia"/>
        </w:rPr>
        <w:t>网真</w:t>
      </w:r>
      <w:r>
        <w:rPr>
          <w:rFonts w:hint="eastAsia"/>
        </w:rPr>
        <w:t>点。</w:t>
      </w:r>
      <w:r w:rsidR="00FA0D53">
        <w:rPr>
          <w:rFonts w:hint="eastAsia"/>
        </w:rPr>
        <w:t>网真</w:t>
      </w:r>
      <w:r>
        <w:rPr>
          <w:rFonts w:hint="eastAsia"/>
        </w:rPr>
        <w:t>点数值永远是整数。</w:t>
      </w:r>
    </w:p>
    <w:p w14:paraId="722BE2C3" w14:textId="1DCC234C" w:rsidR="00791FC9" w:rsidRDefault="00791FC9" w:rsidP="00791FC9">
      <w:pPr>
        <w:pStyle w:val="o2"/>
      </w:pPr>
      <w:r>
        <w:rPr>
          <w:rFonts w:hint="eastAsia"/>
        </w:rPr>
        <w:t>Action文件名前缀约定</w:t>
      </w:r>
    </w:p>
    <w:p w14:paraId="110FC465" w14:textId="2BBFE333" w:rsidR="00791FC9" w:rsidRDefault="00791FC9" w:rsidP="00791FC9">
      <w:pPr>
        <w:pStyle w:val="a7"/>
        <w:spacing w:before="93"/>
      </w:pPr>
      <w:r>
        <w:rPr>
          <w:rFonts w:hint="eastAsia"/>
        </w:rPr>
        <w:t>CH</w:t>
      </w:r>
      <w:r>
        <w:t>_</w:t>
      </w:r>
      <w:r>
        <w:rPr>
          <w:rFonts w:hint="eastAsia"/>
        </w:rPr>
        <w:t>：机构定制首页</w:t>
      </w:r>
    </w:p>
    <w:p w14:paraId="7B7BEFF7" w14:textId="4A6343EA" w:rsidR="00791FC9" w:rsidRDefault="00791FC9" w:rsidP="00791FC9">
      <w:pPr>
        <w:pStyle w:val="a7"/>
        <w:spacing w:before="93"/>
      </w:pPr>
      <w:r>
        <w:rPr>
          <w:rFonts w:hint="eastAsia"/>
        </w:rPr>
        <w:t>F</w:t>
      </w:r>
      <w:r>
        <w:t>E_</w:t>
      </w:r>
      <w:r>
        <w:rPr>
          <w:rFonts w:hint="eastAsia"/>
        </w:rPr>
        <w:t>：普通用户使用的前后端半分离控制器</w:t>
      </w:r>
    </w:p>
    <w:p w14:paraId="28A5CED2" w14:textId="220914E0" w:rsidR="00791FC9" w:rsidRDefault="00791FC9" w:rsidP="00791FC9">
      <w:pPr>
        <w:pStyle w:val="a7"/>
        <w:spacing w:before="93"/>
      </w:pPr>
      <w:r>
        <w:rPr>
          <w:rFonts w:hint="eastAsia"/>
        </w:rPr>
        <w:t>B</w:t>
      </w:r>
      <w:r>
        <w:t>E_</w:t>
      </w:r>
      <w:r>
        <w:rPr>
          <w:rFonts w:hint="eastAsia"/>
        </w:rPr>
        <w:t>：前后端全分离的后端控制器，仅向前端输出数据</w:t>
      </w:r>
    </w:p>
    <w:p w14:paraId="19A43643" w14:textId="57337E0D" w:rsidR="00791FC9" w:rsidRDefault="00791FC9" w:rsidP="00791FC9">
      <w:pPr>
        <w:pStyle w:val="a7"/>
        <w:spacing w:before="93"/>
      </w:pPr>
      <w:r>
        <w:rPr>
          <w:rFonts w:hint="eastAsia"/>
        </w:rPr>
        <w:t>M</w:t>
      </w:r>
      <w:r>
        <w:t>G_</w:t>
      </w:r>
      <w:r>
        <w:rPr>
          <w:rFonts w:hint="eastAsia"/>
        </w:rPr>
        <w:t>：管理员使用的前后端半分离控制器</w:t>
      </w:r>
    </w:p>
    <w:p w14:paraId="26DA7949" w14:textId="3CB7038A" w:rsidR="00791FC9" w:rsidRDefault="00791FC9" w:rsidP="00791FC9">
      <w:pPr>
        <w:pStyle w:val="a7"/>
        <w:spacing w:before="93"/>
      </w:pPr>
      <w:r>
        <w:rPr>
          <w:rFonts w:hint="eastAsia"/>
        </w:rPr>
        <w:t>S</w:t>
      </w:r>
      <w:r>
        <w:t>T_</w:t>
      </w:r>
      <w:r>
        <w:rPr>
          <w:rFonts w:hint="eastAsia"/>
        </w:rPr>
        <w:t>：后台统计功能。通常是定时执行</w:t>
      </w:r>
    </w:p>
    <w:p w14:paraId="540FA052" w14:textId="48C90DA9" w:rsidR="0091097D" w:rsidRPr="0091097D" w:rsidRDefault="0091097D" w:rsidP="00791FC9">
      <w:pPr>
        <w:pStyle w:val="a7"/>
        <w:spacing w:before="93"/>
      </w:pPr>
      <w:r>
        <w:rPr>
          <w:rFonts w:hint="eastAsia"/>
        </w:rPr>
        <w:t>MD</w:t>
      </w:r>
      <w:r>
        <w:t>_</w:t>
      </w:r>
      <w:r>
        <w:rPr>
          <w:rFonts w:hint="eastAsia"/>
        </w:rPr>
        <w:t>：</w:t>
      </w:r>
      <w:r w:rsidR="003D3C29">
        <w:rPr>
          <w:rFonts w:hint="eastAsia"/>
        </w:rPr>
        <w:t>能完成交互功能的公共模块。一般这些模块采用</w:t>
      </w:r>
      <w:r w:rsidR="003D3C29">
        <w:rPr>
          <w:rFonts w:hint="eastAsia"/>
        </w:rPr>
        <w:t>s</w:t>
      </w:r>
      <w:r w:rsidR="003D3C29">
        <w:t>essionid</w:t>
      </w:r>
      <w:r w:rsidR="003D3C29">
        <w:rPr>
          <w:rFonts w:hint="eastAsia"/>
        </w:rPr>
        <w:t>跟踪保证是内部调用。</w:t>
      </w:r>
    </w:p>
    <w:p w14:paraId="62AE86D5" w14:textId="77777777" w:rsidR="00791FC9" w:rsidRPr="00791FC9" w:rsidRDefault="00791FC9" w:rsidP="00767080">
      <w:pPr>
        <w:pStyle w:val="a7"/>
        <w:spacing w:before="93"/>
      </w:pPr>
    </w:p>
    <w:p w14:paraId="24343EE1" w14:textId="77777777" w:rsidR="005B75F3" w:rsidRDefault="005B75F3" w:rsidP="00E71663">
      <w:pPr>
        <w:pStyle w:val="o1"/>
      </w:pPr>
      <w:r>
        <w:rPr>
          <w:rFonts w:hint="eastAsia"/>
        </w:rPr>
        <w:t>计费方式</w:t>
      </w:r>
    </w:p>
    <w:p w14:paraId="035CFA6F" w14:textId="77777777" w:rsidR="0024342F" w:rsidRDefault="0024342F" w:rsidP="0024342F">
      <w:pPr>
        <w:pStyle w:val="a7"/>
        <w:spacing w:before="93"/>
      </w:pPr>
      <w:r w:rsidRPr="0024342F">
        <w:t>Billing mode</w:t>
      </w:r>
      <w:r>
        <w:rPr>
          <w:rFonts w:hint="eastAsia"/>
        </w:rPr>
        <w:t xml:space="preserve">: </w:t>
      </w:r>
      <w:r>
        <w:rPr>
          <w:rFonts w:hint="eastAsia"/>
        </w:rPr>
        <w:t>计费模式</w:t>
      </w:r>
    </w:p>
    <w:p w14:paraId="21002CBF" w14:textId="77777777" w:rsidR="00D50569" w:rsidRDefault="00D50569" w:rsidP="005C2A3D">
      <w:pPr>
        <w:pStyle w:val="o2"/>
      </w:pPr>
      <w:r>
        <w:rPr>
          <w:rFonts w:hint="eastAsia"/>
        </w:rPr>
        <w:t>计时</w:t>
      </w:r>
    </w:p>
    <w:p w14:paraId="1EC16C9D" w14:textId="77777777" w:rsidR="00D50569" w:rsidRDefault="00D50569" w:rsidP="00D50569">
      <w:pPr>
        <w:pStyle w:val="a7"/>
        <w:spacing w:before="93"/>
      </w:pPr>
      <w:r>
        <w:rPr>
          <w:rFonts w:hint="eastAsia"/>
        </w:rPr>
        <w:t>时长收费。可购买时长包</w:t>
      </w:r>
      <w:r w:rsidR="005A2AF4">
        <w:rPr>
          <w:rFonts w:hint="eastAsia"/>
        </w:rPr>
        <w:t>(</w:t>
      </w:r>
      <w:r w:rsidR="005A2AF4">
        <w:rPr>
          <w:rFonts w:hint="eastAsia"/>
        </w:rPr>
        <w:t>套餐</w:t>
      </w:r>
      <w:r w:rsidR="005A2AF4">
        <w:rPr>
          <w:rFonts w:hint="eastAsia"/>
        </w:rPr>
        <w:t>)</w:t>
      </w:r>
      <w:r>
        <w:rPr>
          <w:rFonts w:hint="eastAsia"/>
        </w:rPr>
        <w:t>。</w:t>
      </w:r>
    </w:p>
    <w:p w14:paraId="7D70729C" w14:textId="77777777" w:rsidR="00B13F02" w:rsidRDefault="00B13F02" w:rsidP="005C2A3D">
      <w:pPr>
        <w:pStyle w:val="o3"/>
      </w:pPr>
      <w:r>
        <w:rPr>
          <w:rFonts w:hint="eastAsia"/>
        </w:rPr>
        <w:t>全局属性</w:t>
      </w:r>
    </w:p>
    <w:p w14:paraId="5DE9D7FC" w14:textId="77777777" w:rsidR="00B13F02" w:rsidRDefault="00B13F02" w:rsidP="00B13F02">
      <w:pPr>
        <w:pStyle w:val="a7"/>
        <w:spacing w:before="93"/>
      </w:pPr>
      <w:r>
        <w:rPr>
          <w:rFonts w:hint="eastAsia"/>
        </w:rPr>
        <w:t xml:space="preserve">unitrate: </w:t>
      </w:r>
      <w:r>
        <w:rPr>
          <w:rFonts w:hint="eastAsia"/>
        </w:rPr>
        <w:t>标准费率</w:t>
      </w:r>
      <w:r w:rsidR="00E02270">
        <w:rPr>
          <w:rFonts w:hint="eastAsia"/>
        </w:rPr>
        <w:t>。单位：每分钟点数。浮点表示。</w:t>
      </w:r>
    </w:p>
    <w:p w14:paraId="6F0FCE90" w14:textId="77777777" w:rsidR="00E02270" w:rsidRDefault="00E02270" w:rsidP="005C2A3D">
      <w:pPr>
        <w:pStyle w:val="o3"/>
      </w:pPr>
      <w:r>
        <w:rPr>
          <w:rFonts w:hint="eastAsia"/>
        </w:rPr>
        <w:t>计费策略属性</w:t>
      </w:r>
    </w:p>
    <w:p w14:paraId="4C74595B" w14:textId="77777777" w:rsidR="00B13F02" w:rsidRDefault="00B13F02" w:rsidP="00D50569">
      <w:pPr>
        <w:pStyle w:val="a7"/>
        <w:spacing w:before="93"/>
      </w:pPr>
      <w:r>
        <w:rPr>
          <w:rFonts w:hint="eastAsia"/>
        </w:rPr>
        <w:t xml:space="preserve">type: </w:t>
      </w:r>
      <w:r w:rsidRPr="00B13F02">
        <w:t>period</w:t>
      </w:r>
      <w:r>
        <w:rPr>
          <w:rFonts w:hint="eastAsia"/>
        </w:rPr>
        <w:tab/>
        <w:t>//</w:t>
      </w:r>
      <w:r>
        <w:rPr>
          <w:rFonts w:hint="eastAsia"/>
        </w:rPr>
        <w:t>计费类型标识</w:t>
      </w:r>
    </w:p>
    <w:p w14:paraId="2694D964" w14:textId="77777777" w:rsidR="00C861C8" w:rsidRDefault="00C861C8" w:rsidP="00D50569">
      <w:pPr>
        <w:pStyle w:val="a7"/>
        <w:spacing w:before="93"/>
      </w:pPr>
      <w:r>
        <w:rPr>
          <w:rFonts w:hint="eastAsia"/>
        </w:rPr>
        <w:t>pkg:[ {</w:t>
      </w:r>
      <w:r w:rsidR="00B329F0">
        <w:rPr>
          <w:rFonts w:hint="eastAsia"/>
        </w:rPr>
        <w:t xml:space="preserve"> </w:t>
      </w:r>
      <w:r w:rsidR="00B329F0">
        <w:rPr>
          <w:rFonts w:hint="eastAsia"/>
        </w:rPr>
        <w:t>购买时间</w:t>
      </w:r>
      <w:r>
        <w:rPr>
          <w:rFonts w:hint="eastAsia"/>
        </w:rPr>
        <w:t>，有效期，购买时长，已使用时长，购买费用，购买渠道</w:t>
      </w:r>
      <w:r>
        <w:rPr>
          <w:rFonts w:hint="eastAsia"/>
        </w:rPr>
        <w:t>} ]</w:t>
      </w:r>
      <w:r>
        <w:rPr>
          <w:rFonts w:hint="eastAsia"/>
        </w:rPr>
        <w:tab/>
        <w:t>//</w:t>
      </w:r>
      <w:r>
        <w:rPr>
          <w:rFonts w:hint="eastAsia"/>
        </w:rPr>
        <w:t>时长包数组</w:t>
      </w:r>
    </w:p>
    <w:p w14:paraId="3764A94B" w14:textId="77777777" w:rsidR="00C861C8" w:rsidRDefault="00C861C8" w:rsidP="00D50569">
      <w:pPr>
        <w:pStyle w:val="a7"/>
        <w:spacing w:before="93"/>
      </w:pPr>
      <w:r>
        <w:rPr>
          <w:rFonts w:hint="eastAsia"/>
        </w:rPr>
        <w:t>说明：</w:t>
      </w:r>
    </w:p>
    <w:p w14:paraId="2BBF8587" w14:textId="77777777" w:rsidR="00C861C8" w:rsidRDefault="00C861C8" w:rsidP="00D50569">
      <w:pPr>
        <w:pStyle w:val="a7"/>
        <w:spacing w:before="93"/>
      </w:pPr>
      <w:r>
        <w:rPr>
          <w:rFonts w:hint="eastAsia"/>
        </w:rPr>
        <w:lastRenderedPageBreak/>
        <w:t>购买渠道：自助购买，时长卡充值，人工购买时的操作员等</w:t>
      </w:r>
    </w:p>
    <w:p w14:paraId="6D72595E" w14:textId="77777777" w:rsidR="00683D8C" w:rsidRDefault="00683D8C" w:rsidP="005C2A3D">
      <w:pPr>
        <w:pStyle w:val="o3"/>
      </w:pPr>
      <w:r>
        <w:rPr>
          <w:rFonts w:hint="eastAsia"/>
        </w:rPr>
        <w:t>每小时进行计费的过程</w:t>
      </w:r>
    </w:p>
    <w:p w14:paraId="56DB565F" w14:textId="77777777" w:rsidR="00B329F0" w:rsidRDefault="00B329F0" w:rsidP="00B329F0">
      <w:pPr>
        <w:pStyle w:val="a7"/>
        <w:numPr>
          <w:ilvl w:val="0"/>
          <w:numId w:val="6"/>
        </w:numPr>
        <w:spacing w:before="93"/>
        <w:ind w:firstLineChars="0"/>
      </w:pPr>
      <w:r>
        <w:rPr>
          <w:rFonts w:hint="eastAsia"/>
        </w:rPr>
        <w:t>若有时长包，按购买时间顺序使用，使用完的删除。扣除时长包的时长也需要写消费记录，只是费用为</w:t>
      </w:r>
      <w:r>
        <w:rPr>
          <w:rFonts w:hint="eastAsia"/>
        </w:rPr>
        <w:t>0.</w:t>
      </w:r>
    </w:p>
    <w:p w14:paraId="378D51A7" w14:textId="77777777" w:rsidR="00B329F0" w:rsidRDefault="00B329F0" w:rsidP="00B329F0">
      <w:pPr>
        <w:pStyle w:val="a7"/>
        <w:numPr>
          <w:ilvl w:val="0"/>
          <w:numId w:val="6"/>
        </w:numPr>
        <w:spacing w:before="93"/>
        <w:ind w:firstLineChars="0"/>
      </w:pPr>
      <w:r>
        <w:rPr>
          <w:rFonts w:hint="eastAsia"/>
        </w:rPr>
        <w:t>无时长包或超出时长包部分按实际使用计费。</w:t>
      </w:r>
      <w:r>
        <w:br/>
      </w:r>
      <w:r>
        <w:t>费用</w:t>
      </w:r>
      <w:r>
        <w:rPr>
          <w:rFonts w:hint="eastAsia"/>
        </w:rPr>
        <w:t>=</w:t>
      </w:r>
      <w:r>
        <w:t>计费时长</w:t>
      </w:r>
      <w:r>
        <w:rPr>
          <w:rFonts w:hint="eastAsia"/>
        </w:rPr>
        <w:t>*</w:t>
      </w:r>
      <w:r>
        <w:t>费率</w:t>
      </w:r>
      <w:r>
        <w:rPr>
          <w:rFonts w:hint="eastAsia"/>
        </w:rPr>
        <w:t>*</w:t>
      </w:r>
      <w:r>
        <w:t>计费对象折扣率</w:t>
      </w:r>
      <w:r>
        <w:rPr>
          <w:rFonts w:hint="eastAsia"/>
        </w:rPr>
        <w:t>。</w:t>
      </w:r>
    </w:p>
    <w:p w14:paraId="43825706" w14:textId="77777777" w:rsidR="00D50569" w:rsidRDefault="00D50569" w:rsidP="005C2A3D">
      <w:pPr>
        <w:pStyle w:val="o2"/>
      </w:pPr>
      <w:r>
        <w:rPr>
          <w:rFonts w:hint="eastAsia"/>
        </w:rPr>
        <w:t>包天</w:t>
      </w:r>
    </w:p>
    <w:p w14:paraId="7A515579" w14:textId="77777777" w:rsidR="00D50569" w:rsidRDefault="00D50569" w:rsidP="00D50569">
      <w:pPr>
        <w:pStyle w:val="a7"/>
        <w:spacing w:before="93"/>
      </w:pPr>
      <w:r>
        <w:rPr>
          <w:rFonts w:hint="eastAsia"/>
        </w:rPr>
        <w:t>设定时收取当天费用，包天的可用时间是当天的</w:t>
      </w:r>
      <w:r>
        <w:rPr>
          <w:rFonts w:hint="eastAsia"/>
        </w:rPr>
        <w:t>0</w:t>
      </w:r>
      <w:r>
        <w:rPr>
          <w:rFonts w:hint="eastAsia"/>
        </w:rPr>
        <w:t>时至</w:t>
      </w:r>
      <w:r>
        <w:rPr>
          <w:rFonts w:hint="eastAsia"/>
        </w:rPr>
        <w:t>24</w:t>
      </w:r>
      <w:r>
        <w:rPr>
          <w:rFonts w:hint="eastAsia"/>
        </w:rPr>
        <w:t>时，所以第一天可能不足</w:t>
      </w:r>
      <w:r>
        <w:rPr>
          <w:rFonts w:hint="eastAsia"/>
        </w:rPr>
        <w:t>24</w:t>
      </w:r>
      <w:r>
        <w:rPr>
          <w:rFonts w:hint="eastAsia"/>
        </w:rPr>
        <w:t>小时。以后</w:t>
      </w:r>
      <w:r w:rsidR="00FA0D53">
        <w:rPr>
          <w:rFonts w:hint="eastAsia"/>
        </w:rPr>
        <w:t>包天结束当</w:t>
      </w:r>
      <w:r>
        <w:rPr>
          <w:rFonts w:hint="eastAsia"/>
        </w:rPr>
        <w:t>天</w:t>
      </w:r>
      <w:r>
        <w:rPr>
          <w:rFonts w:hint="eastAsia"/>
        </w:rPr>
        <w:t>2</w:t>
      </w:r>
      <w:r>
        <w:rPr>
          <w:rFonts w:hint="eastAsia"/>
        </w:rPr>
        <w:t>时</w:t>
      </w:r>
      <w:r w:rsidR="004B6D5B">
        <w:rPr>
          <w:rFonts w:hint="eastAsia"/>
        </w:rPr>
        <w:t>（可变）</w:t>
      </w:r>
      <w:r w:rsidR="00FA0D53">
        <w:rPr>
          <w:rFonts w:hint="eastAsia"/>
        </w:rPr>
        <w:t>，如继续选择包天计费则自动</w:t>
      </w:r>
      <w:r>
        <w:rPr>
          <w:rFonts w:hint="eastAsia"/>
        </w:rPr>
        <w:t>扣除次日的费用</w:t>
      </w:r>
      <w:r w:rsidR="00FA0D53">
        <w:rPr>
          <w:rFonts w:hint="eastAsia"/>
        </w:rPr>
        <w:t>，否则转为计时收费</w:t>
      </w:r>
      <w:r>
        <w:rPr>
          <w:rFonts w:hint="eastAsia"/>
        </w:rPr>
        <w:t>。</w:t>
      </w:r>
      <w:r w:rsidR="004B6D5B">
        <w:rPr>
          <w:rFonts w:hint="eastAsia"/>
        </w:rPr>
        <w:t>扣费失败也转为计时。</w:t>
      </w:r>
    </w:p>
    <w:p w14:paraId="1D48EA10" w14:textId="77777777" w:rsidR="00FA0D53" w:rsidRPr="00FA0D53" w:rsidRDefault="003E34F5" w:rsidP="00D50569">
      <w:pPr>
        <w:pStyle w:val="a7"/>
        <w:spacing w:before="93"/>
      </w:pPr>
      <w:r>
        <w:rPr>
          <w:rFonts w:hint="eastAsia"/>
        </w:rPr>
        <w:t>通过设置包天结束日期，可一次包多天。</w:t>
      </w:r>
      <w:r w:rsidR="00FA0D53">
        <w:rPr>
          <w:rFonts w:hint="eastAsia"/>
        </w:rPr>
        <w:t>因此可用设置连续包多天的优惠包。</w:t>
      </w:r>
    </w:p>
    <w:p w14:paraId="114818E5" w14:textId="77777777" w:rsidR="00D50569" w:rsidRDefault="00D50569" w:rsidP="005C2A3D">
      <w:pPr>
        <w:pStyle w:val="o2"/>
      </w:pPr>
      <w:r>
        <w:rPr>
          <w:rFonts w:hint="eastAsia"/>
        </w:rPr>
        <w:t>包月</w:t>
      </w:r>
    </w:p>
    <w:p w14:paraId="15EFBBB2" w14:textId="77777777" w:rsidR="00D50569" w:rsidRDefault="00D50569" w:rsidP="00D50569">
      <w:pPr>
        <w:pStyle w:val="a7"/>
        <w:spacing w:before="93"/>
      </w:pPr>
      <w:r>
        <w:rPr>
          <w:rFonts w:hint="eastAsia"/>
        </w:rPr>
        <w:t>设定时收取当月费用。当月费用</w:t>
      </w:r>
      <w:r>
        <w:rPr>
          <w:rFonts w:hint="eastAsia"/>
        </w:rPr>
        <w:t>=(31-</w:t>
      </w:r>
      <w:r>
        <w:rPr>
          <w:rFonts w:hint="eastAsia"/>
        </w:rPr>
        <w:t>当前日期</w:t>
      </w:r>
      <w:r>
        <w:rPr>
          <w:rFonts w:hint="eastAsia"/>
        </w:rPr>
        <w:t xml:space="preserve">) x </w:t>
      </w:r>
      <w:r>
        <w:rPr>
          <w:rFonts w:hint="eastAsia"/>
        </w:rPr>
        <w:t>月费</w:t>
      </w:r>
      <w:r>
        <w:rPr>
          <w:rFonts w:hint="eastAsia"/>
        </w:rPr>
        <w:t>/30</w:t>
      </w:r>
    </w:p>
    <w:p w14:paraId="29005F7A" w14:textId="77777777" w:rsidR="005B75F3" w:rsidRDefault="004B6D5B" w:rsidP="005B75F3">
      <w:pPr>
        <w:pStyle w:val="a7"/>
        <w:spacing w:before="93"/>
      </w:pPr>
      <w:r>
        <w:rPr>
          <w:rFonts w:hint="eastAsia"/>
        </w:rPr>
        <w:t>包月结束期次</w:t>
      </w:r>
      <w:r w:rsidR="00FA0D53">
        <w:rPr>
          <w:rFonts w:hint="eastAsia"/>
        </w:rPr>
        <w:t>月</w:t>
      </w:r>
      <w:r>
        <w:rPr>
          <w:rFonts w:hint="eastAsia"/>
        </w:rPr>
        <w:t>1</w:t>
      </w:r>
      <w:r w:rsidR="00D50569">
        <w:rPr>
          <w:rFonts w:hint="eastAsia"/>
        </w:rPr>
        <w:t>日</w:t>
      </w:r>
      <w:r>
        <w:rPr>
          <w:rFonts w:hint="eastAsia"/>
        </w:rPr>
        <w:t>0</w:t>
      </w:r>
      <w:r>
        <w:rPr>
          <w:rFonts w:hint="eastAsia"/>
        </w:rPr>
        <w:t>时</w:t>
      </w:r>
      <w:r w:rsidR="00D50569">
        <w:rPr>
          <w:rFonts w:hint="eastAsia"/>
        </w:rPr>
        <w:t>扣除下一个月的费用</w:t>
      </w:r>
      <w:r w:rsidR="00CB44D1">
        <w:rPr>
          <w:rFonts w:hint="eastAsia"/>
        </w:rPr>
        <w:t>，若不选择继续包月</w:t>
      </w:r>
      <w:r w:rsidR="00BC32CD">
        <w:rPr>
          <w:rFonts w:hint="eastAsia"/>
        </w:rPr>
        <w:t>可按计时方式计费</w:t>
      </w:r>
      <w:r w:rsidR="00D50569">
        <w:rPr>
          <w:rFonts w:hint="eastAsia"/>
        </w:rPr>
        <w:t>。</w:t>
      </w:r>
    </w:p>
    <w:p w14:paraId="0E5B8D8F" w14:textId="77777777" w:rsidR="003E34F5" w:rsidRDefault="003E34F5" w:rsidP="005B75F3">
      <w:pPr>
        <w:pStyle w:val="a7"/>
        <w:spacing w:before="93"/>
      </w:pPr>
      <w:r>
        <w:rPr>
          <w:rFonts w:hint="eastAsia"/>
        </w:rPr>
        <w:t>通过设置包月结束月份。</w:t>
      </w:r>
    </w:p>
    <w:p w14:paraId="6952704D" w14:textId="77777777" w:rsidR="0024342F" w:rsidRDefault="0024342F" w:rsidP="005C2A3D">
      <w:pPr>
        <w:pStyle w:val="o2"/>
      </w:pPr>
      <w:r>
        <w:t>包年</w:t>
      </w:r>
    </w:p>
    <w:p w14:paraId="1AAB3382" w14:textId="77777777" w:rsidR="0086221C" w:rsidRPr="0086221C" w:rsidRDefault="0086221C" w:rsidP="005C2A3D">
      <w:pPr>
        <w:pStyle w:val="o2"/>
      </w:pPr>
      <w:r>
        <w:rPr>
          <w:rFonts w:hint="eastAsia"/>
        </w:rPr>
        <w:t>一次性消费</w:t>
      </w:r>
    </w:p>
    <w:p w14:paraId="34E3CD88" w14:textId="77777777" w:rsidR="0024342F" w:rsidRDefault="0086221C" w:rsidP="0086221C">
      <w:pPr>
        <w:pStyle w:val="a7"/>
        <w:spacing w:before="93"/>
      </w:pPr>
      <w:r>
        <w:t>如</w:t>
      </w:r>
      <w:r>
        <w:rPr>
          <w:rFonts w:hint="eastAsia"/>
        </w:rPr>
        <w:t>，</w:t>
      </w:r>
      <w:r>
        <w:t>购买商品送礼等</w:t>
      </w:r>
      <w:r>
        <w:rPr>
          <w:rFonts w:hint="eastAsia"/>
        </w:rPr>
        <w:t>。</w:t>
      </w:r>
    </w:p>
    <w:p w14:paraId="2250A2F0" w14:textId="77777777" w:rsidR="00E1344D" w:rsidRDefault="00E1344D" w:rsidP="005C2A3D">
      <w:pPr>
        <w:pStyle w:val="o2"/>
      </w:pPr>
      <w:r>
        <w:rPr>
          <w:rFonts w:hint="eastAsia"/>
        </w:rPr>
        <w:t>计费方式转换</w:t>
      </w:r>
    </w:p>
    <w:p w14:paraId="0A87A470" w14:textId="77777777" w:rsidR="00E1344D" w:rsidRDefault="00E1344D" w:rsidP="0086221C">
      <w:pPr>
        <w:pStyle w:val="a7"/>
        <w:spacing w:before="93"/>
      </w:pPr>
      <w:r>
        <w:t>播主可以不时变更计费方式</w:t>
      </w:r>
      <w:r>
        <w:rPr>
          <w:rFonts w:hint="eastAsia"/>
        </w:rPr>
        <w:t>。</w:t>
      </w:r>
      <w:r w:rsidR="00AE448E">
        <w:rPr>
          <w:rFonts w:hint="eastAsia"/>
        </w:rPr>
        <w:t>为简化计费设计，所有包</w:t>
      </w:r>
      <w:r w:rsidR="00AE448E">
        <w:rPr>
          <w:rFonts w:hint="eastAsia"/>
        </w:rPr>
        <w:t>X</w:t>
      </w:r>
      <w:r w:rsidR="00AE448E">
        <w:rPr>
          <w:rFonts w:hint="eastAsia"/>
        </w:rPr>
        <w:t>都已自然日月年的起止时间进行计费。计费转换</w:t>
      </w:r>
      <w:r w:rsidR="00AE448E">
        <w:t>方式如下</w:t>
      </w:r>
      <w:r w:rsidR="00AE448E">
        <w:rPr>
          <w:rFonts w:hint="eastAsia"/>
        </w:rPr>
        <w:t>：</w:t>
      </w:r>
    </w:p>
    <w:p w14:paraId="10BC0899" w14:textId="77777777" w:rsidR="00AE448E" w:rsidRDefault="00AE448E" w:rsidP="005C2A3D">
      <w:pPr>
        <w:pStyle w:val="o3"/>
      </w:pPr>
      <w:r>
        <w:t>计时</w:t>
      </w:r>
      <w:r>
        <w:sym w:font="Wingdings" w:char="F0E0"/>
      </w:r>
      <w:r>
        <w:rPr>
          <w:rFonts w:hint="eastAsia"/>
        </w:rPr>
        <w:t>包日</w:t>
      </w:r>
    </w:p>
    <w:p w14:paraId="18A299FF" w14:textId="77777777" w:rsidR="00AE448E" w:rsidRDefault="00AE448E" w:rsidP="00AE448E">
      <w:pPr>
        <w:pStyle w:val="a7"/>
        <w:spacing w:before="93"/>
      </w:pPr>
      <w:r>
        <w:t>转换时扣除当日的包日费用</w:t>
      </w:r>
      <w:r>
        <w:rPr>
          <w:rFonts w:hint="eastAsia"/>
        </w:rPr>
        <w:t>，</w:t>
      </w:r>
      <w:r>
        <w:t>立即转换成包日计费</w:t>
      </w:r>
      <w:r>
        <w:rPr>
          <w:rFonts w:hint="eastAsia"/>
        </w:rPr>
        <w:t>。</w:t>
      </w:r>
    </w:p>
    <w:p w14:paraId="30FA78E5" w14:textId="77777777" w:rsidR="00AE448E" w:rsidRDefault="00AE448E" w:rsidP="005C2A3D">
      <w:pPr>
        <w:pStyle w:val="o3"/>
      </w:pPr>
      <w:r>
        <w:rPr>
          <w:rFonts w:hint="eastAsia"/>
        </w:rPr>
        <w:t>计时</w:t>
      </w:r>
      <w:r>
        <w:sym w:font="Wingdings" w:char="F0E0"/>
      </w:r>
      <w:r>
        <w:rPr>
          <w:rFonts w:hint="eastAsia"/>
        </w:rPr>
        <w:t>包月</w:t>
      </w:r>
    </w:p>
    <w:p w14:paraId="13FCB7F2" w14:textId="77777777" w:rsidR="00AE448E" w:rsidRDefault="00AE448E" w:rsidP="00AE448E">
      <w:pPr>
        <w:pStyle w:val="a7"/>
        <w:spacing w:before="93"/>
      </w:pPr>
      <w:r>
        <w:rPr>
          <w:rFonts w:hint="eastAsia"/>
        </w:rPr>
        <w:t>转换时扣除当月包月余额</w:t>
      </w:r>
      <w:r>
        <w:rPr>
          <w:rFonts w:hint="eastAsia"/>
        </w:rPr>
        <w:t>=</w:t>
      </w:r>
      <w:r>
        <w:rPr>
          <w:rFonts w:hint="eastAsia"/>
        </w:rPr>
        <w:t>转换时该月剩余天数</w:t>
      </w:r>
      <w:r>
        <w:rPr>
          <w:rFonts w:hint="eastAsia"/>
        </w:rPr>
        <w:t>*</w:t>
      </w:r>
      <w:r>
        <w:rPr>
          <w:rFonts w:hint="eastAsia"/>
        </w:rPr>
        <w:t>包月费率</w:t>
      </w:r>
      <w:r>
        <w:rPr>
          <w:rFonts w:hint="eastAsia"/>
        </w:rPr>
        <w:t>/30</w:t>
      </w:r>
    </w:p>
    <w:p w14:paraId="61296EB7" w14:textId="77777777" w:rsidR="00AE448E" w:rsidRPr="00AE448E" w:rsidRDefault="00AE448E" w:rsidP="00AE448E">
      <w:pPr>
        <w:pStyle w:val="a7"/>
        <w:spacing w:before="93"/>
      </w:pPr>
      <w:r>
        <w:rPr>
          <w:rFonts w:hint="eastAsia"/>
        </w:rPr>
        <w:t>立即转换成包月计费。</w:t>
      </w:r>
    </w:p>
    <w:p w14:paraId="0D895E57" w14:textId="77777777" w:rsidR="00AE448E" w:rsidRDefault="00AE448E" w:rsidP="005C2A3D">
      <w:pPr>
        <w:pStyle w:val="o3"/>
      </w:pPr>
      <w:r>
        <w:rPr>
          <w:rFonts w:hint="eastAsia"/>
        </w:rPr>
        <w:lastRenderedPageBreak/>
        <w:t>计时</w:t>
      </w:r>
      <w:r>
        <w:sym w:font="Wingdings" w:char="F0E0"/>
      </w:r>
      <w:r>
        <w:rPr>
          <w:rFonts w:hint="eastAsia"/>
        </w:rPr>
        <w:t>包年</w:t>
      </w:r>
    </w:p>
    <w:p w14:paraId="69F4ECBF" w14:textId="77777777" w:rsidR="00AE448E" w:rsidRDefault="00AE448E" w:rsidP="00DA080D">
      <w:pPr>
        <w:pStyle w:val="a7"/>
        <w:spacing w:before="93"/>
      </w:pPr>
      <w:r>
        <w:rPr>
          <w:rFonts w:hint="eastAsia"/>
        </w:rPr>
        <w:t>转换时扣除当</w:t>
      </w:r>
      <w:r w:rsidR="00DA080D">
        <w:rPr>
          <w:rFonts w:hint="eastAsia"/>
        </w:rPr>
        <w:t>年</w:t>
      </w:r>
      <w:r>
        <w:rPr>
          <w:rFonts w:hint="eastAsia"/>
        </w:rPr>
        <w:t>包</w:t>
      </w:r>
      <w:r w:rsidR="00DA080D">
        <w:rPr>
          <w:rFonts w:hint="eastAsia"/>
        </w:rPr>
        <w:t>年</w:t>
      </w:r>
      <w:r>
        <w:rPr>
          <w:rFonts w:hint="eastAsia"/>
        </w:rPr>
        <w:t>余额</w:t>
      </w:r>
      <w:r>
        <w:rPr>
          <w:rFonts w:hint="eastAsia"/>
        </w:rPr>
        <w:t>=</w:t>
      </w:r>
      <w:r>
        <w:rPr>
          <w:rFonts w:hint="eastAsia"/>
        </w:rPr>
        <w:t>转换时该</w:t>
      </w:r>
      <w:r w:rsidR="00DA080D">
        <w:rPr>
          <w:rFonts w:hint="eastAsia"/>
        </w:rPr>
        <w:t>年</w:t>
      </w:r>
      <w:r>
        <w:rPr>
          <w:rFonts w:hint="eastAsia"/>
        </w:rPr>
        <w:t>剩余天数</w:t>
      </w:r>
      <w:r>
        <w:rPr>
          <w:rFonts w:hint="eastAsia"/>
        </w:rPr>
        <w:t>*</w:t>
      </w:r>
      <w:r>
        <w:rPr>
          <w:rFonts w:hint="eastAsia"/>
        </w:rPr>
        <w:t>包</w:t>
      </w:r>
      <w:r w:rsidR="00DA080D">
        <w:rPr>
          <w:rFonts w:hint="eastAsia"/>
        </w:rPr>
        <w:t>年</w:t>
      </w:r>
      <w:r>
        <w:rPr>
          <w:rFonts w:hint="eastAsia"/>
        </w:rPr>
        <w:t>费率</w:t>
      </w:r>
      <w:r>
        <w:rPr>
          <w:rFonts w:hint="eastAsia"/>
        </w:rPr>
        <w:t>/3</w:t>
      </w:r>
      <w:r w:rsidR="00DA080D">
        <w:rPr>
          <w:rFonts w:hint="eastAsia"/>
        </w:rPr>
        <w:t>65</w:t>
      </w:r>
    </w:p>
    <w:p w14:paraId="742B3D9D" w14:textId="77777777" w:rsidR="00AE448E" w:rsidRDefault="00AE448E" w:rsidP="00DA080D">
      <w:pPr>
        <w:pStyle w:val="a7"/>
        <w:spacing w:before="93"/>
      </w:pPr>
      <w:r>
        <w:rPr>
          <w:rFonts w:hint="eastAsia"/>
        </w:rPr>
        <w:t>立即转换成包</w:t>
      </w:r>
      <w:r w:rsidR="00DA080D">
        <w:rPr>
          <w:rFonts w:hint="eastAsia"/>
        </w:rPr>
        <w:t>年</w:t>
      </w:r>
      <w:r>
        <w:rPr>
          <w:rFonts w:hint="eastAsia"/>
        </w:rPr>
        <w:t>计费</w:t>
      </w:r>
    </w:p>
    <w:p w14:paraId="39E7B542" w14:textId="77777777" w:rsidR="00474E84" w:rsidRDefault="00474E84" w:rsidP="005C2A3D">
      <w:pPr>
        <w:pStyle w:val="o3"/>
      </w:pPr>
      <w:r>
        <w:rPr>
          <w:rFonts w:hint="eastAsia"/>
        </w:rPr>
        <w:t>包短变包长</w:t>
      </w:r>
    </w:p>
    <w:p w14:paraId="09217D52" w14:textId="77777777" w:rsidR="00D5526F" w:rsidRDefault="00474E84" w:rsidP="00DA080D">
      <w:pPr>
        <w:pStyle w:val="a7"/>
        <w:spacing w:before="93"/>
      </w:pPr>
      <w:r>
        <w:rPr>
          <w:rFonts w:hint="eastAsia"/>
        </w:rPr>
        <w:t>原则是先收取长周期碎片费用，然后立即转换成长周期。</w:t>
      </w:r>
    </w:p>
    <w:p w14:paraId="64D16C2F" w14:textId="77777777" w:rsidR="00474E84" w:rsidRDefault="00474E84" w:rsidP="00DA080D">
      <w:pPr>
        <w:pStyle w:val="a7"/>
        <w:spacing w:before="93"/>
      </w:pPr>
      <w:r>
        <w:rPr>
          <w:rFonts w:hint="eastAsia"/>
        </w:rPr>
        <w:t>碎片长度由短周期结束开始，至长周期结束计算。</w:t>
      </w:r>
    </w:p>
    <w:p w14:paraId="51302628" w14:textId="77777777" w:rsidR="00AE448E" w:rsidRDefault="00DA080D" w:rsidP="005C2A3D">
      <w:pPr>
        <w:pStyle w:val="o3"/>
      </w:pPr>
      <w:r>
        <w:t>包</w:t>
      </w:r>
      <w:r>
        <w:rPr>
          <w:rFonts w:hint="eastAsia"/>
        </w:rPr>
        <w:t>X</w:t>
      </w:r>
      <w:r>
        <w:sym w:font="Wingdings" w:char="F0E0"/>
      </w:r>
      <w:r>
        <w:rPr>
          <w:rFonts w:hint="eastAsia"/>
        </w:rPr>
        <w:t>计时</w:t>
      </w:r>
    </w:p>
    <w:p w14:paraId="3F34B9A1" w14:textId="77777777" w:rsidR="00DA080D" w:rsidRDefault="00DA080D" w:rsidP="00DA080D">
      <w:pPr>
        <w:pStyle w:val="a7"/>
        <w:spacing w:before="93"/>
      </w:pPr>
      <w:r>
        <w:rPr>
          <w:rFonts w:hint="eastAsia"/>
        </w:rPr>
        <w:t>设置对象（源，频道）的计费属性。</w:t>
      </w:r>
      <w:r>
        <w:rPr>
          <w:rFonts w:hint="eastAsia"/>
        </w:rPr>
        <w:t>next=duration, switchtime=</w:t>
      </w:r>
      <w:r>
        <w:rPr>
          <w:rFonts w:hint="eastAsia"/>
        </w:rPr>
        <w:t>计费方式切换时间。此切换时间之后的消费按计时方式计费。并在切换时间后的第一次后把计费方式转换成计时，删除</w:t>
      </w:r>
      <w:r>
        <w:rPr>
          <w:rFonts w:hint="eastAsia"/>
        </w:rPr>
        <w:t>next,switchtime</w:t>
      </w:r>
      <w:r>
        <w:rPr>
          <w:rFonts w:hint="eastAsia"/>
        </w:rPr>
        <w:t>属性。</w:t>
      </w:r>
    </w:p>
    <w:p w14:paraId="64C21AF2" w14:textId="77777777" w:rsidR="00DA080D" w:rsidRDefault="00474E84" w:rsidP="00DA080D">
      <w:pPr>
        <w:pStyle w:val="a7"/>
        <w:spacing w:before="93"/>
      </w:pPr>
      <w:r>
        <w:rPr>
          <w:rFonts w:hint="eastAsia"/>
        </w:rPr>
        <w:t>包长变包短（如包年变包月），也进行类似处理。</w:t>
      </w:r>
    </w:p>
    <w:p w14:paraId="05909E5E" w14:textId="77777777" w:rsidR="00DA080D" w:rsidRPr="0024342F" w:rsidRDefault="00DA080D" w:rsidP="00DA080D">
      <w:pPr>
        <w:pStyle w:val="a7"/>
        <w:spacing w:before="93"/>
      </w:pPr>
    </w:p>
    <w:p w14:paraId="18183792" w14:textId="77777777" w:rsidR="0001494B" w:rsidRDefault="0001494B" w:rsidP="00E71663">
      <w:pPr>
        <w:pStyle w:val="o1"/>
      </w:pPr>
      <w:r>
        <w:t>计费内容</w:t>
      </w:r>
    </w:p>
    <w:p w14:paraId="74189116" w14:textId="77777777" w:rsidR="0027214F" w:rsidRDefault="0001494B" w:rsidP="005C2A3D">
      <w:pPr>
        <w:pStyle w:val="o2"/>
      </w:pPr>
      <w:r>
        <w:rPr>
          <w:rFonts w:hint="eastAsia"/>
        </w:rPr>
        <w:t>对</w:t>
      </w:r>
      <w:r w:rsidR="0027214F">
        <w:rPr>
          <w:rFonts w:hint="eastAsia"/>
        </w:rPr>
        <w:t>源</w:t>
      </w:r>
      <w:r w:rsidR="005A2AF4">
        <w:rPr>
          <w:rFonts w:hint="eastAsia"/>
        </w:rPr>
        <w:t>播主</w:t>
      </w:r>
      <w:r w:rsidR="0027214F">
        <w:rPr>
          <w:rFonts w:hint="eastAsia"/>
        </w:rPr>
        <w:t>的计费</w:t>
      </w:r>
    </w:p>
    <w:p w14:paraId="6D82E9E8" w14:textId="77777777" w:rsidR="005A2AF4" w:rsidRDefault="005A2AF4" w:rsidP="005A2AF4">
      <w:pPr>
        <w:pStyle w:val="a7"/>
        <w:spacing w:before="93"/>
      </w:pPr>
    </w:p>
    <w:p w14:paraId="52545F4B" w14:textId="77777777" w:rsidR="0027214F" w:rsidRDefault="0027214F" w:rsidP="005C2A3D">
      <w:pPr>
        <w:pStyle w:val="o3"/>
      </w:pPr>
      <w:r>
        <w:rPr>
          <w:rFonts w:hint="eastAsia"/>
        </w:rPr>
        <w:t>推流费</w:t>
      </w:r>
    </w:p>
    <w:p w14:paraId="09D89D63" w14:textId="77777777" w:rsidR="002A2F76" w:rsidRDefault="002A2F76" w:rsidP="002A2F76">
      <w:pPr>
        <w:pStyle w:val="a7"/>
        <w:spacing w:before="93"/>
      </w:pPr>
      <w:r>
        <w:rPr>
          <w:rFonts w:hint="eastAsia"/>
        </w:rPr>
        <w:t>支持计费方式：计时，流量套餐。</w:t>
      </w:r>
    </w:p>
    <w:p w14:paraId="561A89F9" w14:textId="77777777" w:rsidR="0027214F" w:rsidRDefault="0027214F" w:rsidP="0027214F">
      <w:pPr>
        <w:pStyle w:val="a7"/>
        <w:spacing w:before="93"/>
      </w:pPr>
      <w:r>
        <w:rPr>
          <w:rFonts w:hint="eastAsia"/>
        </w:rPr>
        <w:t>流属性可设置最高推流码流（此属性要依赖流服务器是否支持才能起作用）。</w:t>
      </w:r>
    </w:p>
    <w:p w14:paraId="532BF956" w14:textId="77777777" w:rsidR="0027214F" w:rsidRPr="0027214F" w:rsidRDefault="0027214F" w:rsidP="0027214F">
      <w:pPr>
        <w:pStyle w:val="a7"/>
        <w:spacing w:before="93"/>
      </w:pPr>
      <w:r>
        <w:rPr>
          <w:rFonts w:hint="eastAsia"/>
        </w:rPr>
        <w:t>对于计时收费频道，平台每</w:t>
      </w:r>
      <w:r w:rsidR="003D01D7">
        <w:rPr>
          <w:rFonts w:hint="eastAsia"/>
        </w:rPr>
        <w:t>6</w:t>
      </w:r>
      <w:r>
        <w:rPr>
          <w:rFonts w:hint="eastAsia"/>
        </w:rPr>
        <w:t>0</w:t>
      </w:r>
      <w:r>
        <w:rPr>
          <w:rFonts w:hint="eastAsia"/>
        </w:rPr>
        <w:t>分钟</w:t>
      </w:r>
      <w:r w:rsidR="003D01D7">
        <w:rPr>
          <w:rFonts w:hint="eastAsia"/>
        </w:rPr>
        <w:t>左右</w:t>
      </w:r>
      <w:r>
        <w:rPr>
          <w:rFonts w:hint="eastAsia"/>
        </w:rPr>
        <w:t>检查一次</w:t>
      </w:r>
      <w:r w:rsidR="003D01D7">
        <w:rPr>
          <w:rFonts w:hint="eastAsia"/>
        </w:rPr>
        <w:t>源</w:t>
      </w:r>
      <w:r>
        <w:rPr>
          <w:rFonts w:hint="eastAsia"/>
        </w:rPr>
        <w:t>是否有足够的点数支付。</w:t>
      </w:r>
    </w:p>
    <w:p w14:paraId="590936F3" w14:textId="77777777" w:rsidR="0001494B" w:rsidRDefault="0001494B" w:rsidP="0001494B">
      <w:pPr>
        <w:pStyle w:val="a7"/>
        <w:spacing w:before="93"/>
      </w:pPr>
      <w:r>
        <w:rPr>
          <w:rFonts w:hint="eastAsia"/>
        </w:rPr>
        <w:t>对频道计费，一般是频道向平台付费。</w:t>
      </w:r>
      <w:r w:rsidR="00226619">
        <w:rPr>
          <w:rFonts w:hint="eastAsia"/>
        </w:rPr>
        <w:t>可设置对整个频道的费率折扣。</w:t>
      </w:r>
    </w:p>
    <w:p w14:paraId="518DF8E5" w14:textId="77777777" w:rsidR="005B75F3" w:rsidRDefault="005B75F3" w:rsidP="005C2A3D">
      <w:pPr>
        <w:pStyle w:val="o3"/>
      </w:pPr>
      <w:r>
        <w:rPr>
          <w:rFonts w:hint="eastAsia"/>
        </w:rPr>
        <w:t>观众拉流费</w:t>
      </w:r>
    </w:p>
    <w:p w14:paraId="4E924341" w14:textId="77777777" w:rsidR="00226619" w:rsidRDefault="00226619" w:rsidP="00226619">
      <w:pPr>
        <w:pStyle w:val="a7"/>
        <w:spacing w:before="93"/>
      </w:pPr>
      <w:r>
        <w:rPr>
          <w:rFonts w:hint="eastAsia"/>
        </w:rPr>
        <w:t>频道属性可设置最大</w:t>
      </w:r>
      <w:r w:rsidR="0027214F">
        <w:rPr>
          <w:rFonts w:hint="eastAsia"/>
        </w:rPr>
        <w:t>全局</w:t>
      </w:r>
      <w:r>
        <w:rPr>
          <w:rFonts w:hint="eastAsia"/>
        </w:rPr>
        <w:t>并发观众数。</w:t>
      </w:r>
    </w:p>
    <w:p w14:paraId="5C2AFB30" w14:textId="77777777" w:rsidR="00226619" w:rsidRDefault="00226619" w:rsidP="00226619">
      <w:pPr>
        <w:pStyle w:val="a7"/>
        <w:spacing w:before="93"/>
      </w:pPr>
      <w:r>
        <w:rPr>
          <w:rFonts w:hint="eastAsia"/>
        </w:rPr>
        <w:t>对于收费频道可指定观众可选择的付费模式。</w:t>
      </w:r>
    </w:p>
    <w:p w14:paraId="77F353D3" w14:textId="77777777" w:rsidR="00226619" w:rsidRDefault="002A2F76" w:rsidP="00226619">
      <w:pPr>
        <w:pStyle w:val="a7"/>
        <w:spacing w:before="93"/>
      </w:pPr>
      <w:r>
        <w:rPr>
          <w:rFonts w:hint="eastAsia"/>
        </w:rPr>
        <w:t>支持计费方式：计时，流量套餐。</w:t>
      </w:r>
    </w:p>
    <w:p w14:paraId="4CE3BB5D" w14:textId="77777777" w:rsidR="005B75F3" w:rsidRDefault="00226619" w:rsidP="005C2A3D">
      <w:pPr>
        <w:pStyle w:val="o3"/>
      </w:pPr>
      <w:r>
        <w:rPr>
          <w:rFonts w:hint="eastAsia"/>
        </w:rPr>
        <w:lastRenderedPageBreak/>
        <w:t>点播流量费</w:t>
      </w:r>
    </w:p>
    <w:p w14:paraId="5797C669" w14:textId="77777777" w:rsidR="00226619" w:rsidRDefault="00453016" w:rsidP="00226619">
      <w:pPr>
        <w:pStyle w:val="a7"/>
        <w:spacing w:before="93"/>
      </w:pPr>
      <w:r>
        <w:rPr>
          <w:rFonts w:hint="eastAsia"/>
        </w:rPr>
        <w:t>按总共被点播的时长向所属频道收费。</w:t>
      </w:r>
    </w:p>
    <w:p w14:paraId="74A38BFF" w14:textId="77777777" w:rsidR="002A2F76" w:rsidRDefault="002A2F76" w:rsidP="00226619">
      <w:pPr>
        <w:pStyle w:val="a7"/>
        <w:spacing w:before="93"/>
      </w:pPr>
      <w:r>
        <w:rPr>
          <w:rFonts w:hint="eastAsia"/>
        </w:rPr>
        <w:t>支持计费方式：计时，流量套餐。</w:t>
      </w:r>
    </w:p>
    <w:p w14:paraId="413EBE62" w14:textId="77777777" w:rsidR="00226619" w:rsidRDefault="00226619" w:rsidP="005C2A3D">
      <w:pPr>
        <w:pStyle w:val="o3"/>
      </w:pPr>
      <w:r>
        <w:rPr>
          <w:rFonts w:hint="eastAsia"/>
        </w:rPr>
        <w:t>录像空间租用费</w:t>
      </w:r>
    </w:p>
    <w:p w14:paraId="1F1A7C1D" w14:textId="77777777" w:rsidR="00226619" w:rsidRDefault="00453016" w:rsidP="00226619">
      <w:pPr>
        <w:pStyle w:val="a7"/>
        <w:spacing w:before="93"/>
      </w:pPr>
      <w:r>
        <w:rPr>
          <w:rFonts w:hint="eastAsia"/>
        </w:rPr>
        <w:t>按频道占用的空间，每天向频道结算。</w:t>
      </w:r>
      <w:r w:rsidR="002A446E">
        <w:rPr>
          <w:rFonts w:hint="eastAsia"/>
        </w:rPr>
        <w:t>占用空间通过数据表</w:t>
      </w:r>
      <w:r w:rsidR="002A446E">
        <w:rPr>
          <w:rFonts w:hint="eastAsia"/>
        </w:rPr>
        <w:t>recordfile.size</w:t>
      </w:r>
      <w:r w:rsidR="002A446E">
        <w:rPr>
          <w:rFonts w:hint="eastAsia"/>
        </w:rPr>
        <w:t>字段统计，数值单位：</w:t>
      </w:r>
      <w:r w:rsidR="002A446E">
        <w:rPr>
          <w:rFonts w:hint="eastAsia"/>
        </w:rPr>
        <w:t>MB</w:t>
      </w:r>
      <w:r w:rsidR="002A446E">
        <w:rPr>
          <w:rFonts w:hint="eastAsia"/>
        </w:rPr>
        <w:t>。对应计费费率设定是</w:t>
      </w:r>
      <w:r w:rsidR="002A446E">
        <w:rPr>
          <w:rFonts w:hint="eastAsia"/>
        </w:rPr>
        <w:t>GB*</w:t>
      </w:r>
      <w:r w:rsidR="002A446E">
        <w:rPr>
          <w:rFonts w:hint="eastAsia"/>
        </w:rPr>
        <w:t>天，要注意单位转换。对于消费套餐，数量单位是</w:t>
      </w:r>
      <w:r w:rsidR="002A446E">
        <w:rPr>
          <w:rFonts w:hint="eastAsia"/>
        </w:rPr>
        <w:t>MB</w:t>
      </w:r>
      <w:r w:rsidR="002A446E">
        <w:rPr>
          <w:rFonts w:hint="eastAsia"/>
        </w:rPr>
        <w:t>，意义是由此套餐抵扣此数量的存储空间。</w:t>
      </w:r>
    </w:p>
    <w:p w14:paraId="56181516" w14:textId="77777777" w:rsidR="0055692D" w:rsidRDefault="0055692D" w:rsidP="005C2A3D">
      <w:pPr>
        <w:pStyle w:val="o2"/>
      </w:pPr>
      <w:r>
        <w:rPr>
          <w:rFonts w:hint="eastAsia"/>
        </w:rPr>
        <w:t>对观众的计费</w:t>
      </w:r>
    </w:p>
    <w:p w14:paraId="74EDE1CD" w14:textId="77777777" w:rsidR="0055692D" w:rsidRDefault="00585985" w:rsidP="005C2A3D">
      <w:pPr>
        <w:pStyle w:val="o3"/>
      </w:pPr>
      <w:r>
        <w:rPr>
          <w:rFonts w:hint="eastAsia"/>
        </w:rPr>
        <w:t>观看</w:t>
      </w:r>
      <w:r w:rsidR="000D6E14">
        <w:rPr>
          <w:rFonts w:hint="eastAsia"/>
        </w:rPr>
        <w:t>直播</w:t>
      </w:r>
    </w:p>
    <w:p w14:paraId="64FC7C7E" w14:textId="77777777" w:rsidR="000D6E14" w:rsidRDefault="000D6E14" w:rsidP="000D6E14">
      <w:pPr>
        <w:pStyle w:val="a7"/>
        <w:spacing w:before="93"/>
      </w:pPr>
      <w:r>
        <w:t>对于收费观看频道</w:t>
      </w:r>
      <w:r>
        <w:rPr>
          <w:rFonts w:hint="eastAsia"/>
        </w:rPr>
        <w:t>，</w:t>
      </w:r>
      <w:r>
        <w:t>观众</w:t>
      </w:r>
      <w:r w:rsidR="001F626B">
        <w:t>以包天</w:t>
      </w:r>
      <w:r w:rsidR="001F626B">
        <w:rPr>
          <w:rFonts w:hint="eastAsia"/>
        </w:rPr>
        <w:t>、</w:t>
      </w:r>
      <w:r w:rsidR="001F626B">
        <w:t>月</w:t>
      </w:r>
      <w:r w:rsidR="001F626B">
        <w:rPr>
          <w:rFonts w:hint="eastAsia"/>
        </w:rPr>
        <w:t>、</w:t>
      </w:r>
      <w:r w:rsidR="001F626B">
        <w:t>年的方式购买观看权限后开始观看</w:t>
      </w:r>
      <w:r w:rsidR="001F626B">
        <w:rPr>
          <w:rFonts w:hint="eastAsia"/>
        </w:rPr>
        <w:t>。</w:t>
      </w:r>
    </w:p>
    <w:p w14:paraId="4540D3E7" w14:textId="77777777" w:rsidR="00585985" w:rsidRDefault="00585985" w:rsidP="005C2A3D">
      <w:pPr>
        <w:pStyle w:val="o3"/>
      </w:pPr>
      <w:r>
        <w:rPr>
          <w:rFonts w:hint="eastAsia"/>
        </w:rPr>
        <w:t>观看录像</w:t>
      </w:r>
    </w:p>
    <w:p w14:paraId="630E0E7F" w14:textId="77777777" w:rsidR="001F626B" w:rsidRDefault="001F626B" w:rsidP="001F626B">
      <w:pPr>
        <w:pStyle w:val="a7"/>
        <w:spacing w:before="93"/>
      </w:pPr>
      <w:r>
        <w:t>需要处理观看单个录像和频道所属的全部录像</w:t>
      </w:r>
      <w:r>
        <w:rPr>
          <w:rFonts w:hint="eastAsia"/>
        </w:rPr>
        <w:t>。</w:t>
      </w:r>
      <w:r w:rsidR="00AA45F9">
        <w:t>观众以包天</w:t>
      </w:r>
      <w:r w:rsidR="00AA45F9">
        <w:rPr>
          <w:rFonts w:hint="eastAsia"/>
        </w:rPr>
        <w:t>、</w:t>
      </w:r>
      <w:r w:rsidR="00AA45F9">
        <w:t>月</w:t>
      </w:r>
      <w:r w:rsidR="00AA45F9">
        <w:rPr>
          <w:rFonts w:hint="eastAsia"/>
        </w:rPr>
        <w:t>、</w:t>
      </w:r>
      <w:r w:rsidR="00AA45F9">
        <w:t>年的方式购买观看权限后开始观看</w:t>
      </w:r>
      <w:r w:rsidR="00AA45F9">
        <w:rPr>
          <w:rFonts w:hint="eastAsia"/>
        </w:rPr>
        <w:t>。</w:t>
      </w:r>
    </w:p>
    <w:p w14:paraId="2D4F0637" w14:textId="77777777" w:rsidR="00585985" w:rsidRDefault="00585985" w:rsidP="005C2A3D">
      <w:pPr>
        <w:pStyle w:val="o3"/>
      </w:pPr>
      <w:r>
        <w:rPr>
          <w:rFonts w:hint="eastAsia"/>
        </w:rPr>
        <w:t>购买商品</w:t>
      </w:r>
    </w:p>
    <w:p w14:paraId="4BAE2AEB" w14:textId="77777777" w:rsidR="008F47DE" w:rsidRDefault="008F47DE" w:rsidP="005C2A3D">
      <w:pPr>
        <w:pStyle w:val="o3"/>
      </w:pPr>
      <w:r>
        <w:rPr>
          <w:rFonts w:hint="eastAsia"/>
        </w:rPr>
        <w:t>送礼</w:t>
      </w:r>
    </w:p>
    <w:p w14:paraId="73B16963" w14:textId="77777777" w:rsidR="001B5324" w:rsidRDefault="001B5324" w:rsidP="005C2A3D">
      <w:pPr>
        <w:pStyle w:val="o2"/>
      </w:pPr>
      <w:r>
        <w:t>账号余额不足锁定推流</w:t>
      </w:r>
      <w:r>
        <w:rPr>
          <w:rFonts w:hint="eastAsia"/>
        </w:rPr>
        <w:t>、</w:t>
      </w:r>
      <w:r>
        <w:t>频道</w:t>
      </w:r>
      <w:r>
        <w:rPr>
          <w:rFonts w:hint="eastAsia"/>
        </w:rPr>
        <w:t>、</w:t>
      </w:r>
      <w:r>
        <w:t>禁止观看</w:t>
      </w:r>
    </w:p>
    <w:p w14:paraId="7824EA01" w14:textId="77777777" w:rsidR="001B5324" w:rsidRDefault="001B5324" w:rsidP="005C2A3D">
      <w:pPr>
        <w:pStyle w:val="o3"/>
      </w:pPr>
      <w:r>
        <w:t>账号可用余额</w:t>
      </w:r>
    </w:p>
    <w:p w14:paraId="3B32300F" w14:textId="77777777" w:rsidR="001B5324" w:rsidRDefault="001B5324" w:rsidP="001B5324">
      <w:pPr>
        <w:pStyle w:val="a7"/>
        <w:spacing w:before="93"/>
      </w:pPr>
      <w:r>
        <w:t>可用余额</w:t>
      </w:r>
      <w:r>
        <w:rPr>
          <w:rFonts w:hint="eastAsia"/>
        </w:rPr>
        <w:t>=</w:t>
      </w:r>
      <w:r>
        <w:t>账号余额</w:t>
      </w:r>
      <w:r>
        <w:rPr>
          <w:rFonts w:hint="eastAsia"/>
        </w:rPr>
        <w:t>+</w:t>
      </w:r>
      <w:r>
        <w:t>信用额</w:t>
      </w:r>
    </w:p>
    <w:p w14:paraId="0F6A877E" w14:textId="77777777" w:rsidR="001B5324" w:rsidRDefault="001B5324" w:rsidP="001B5324">
      <w:pPr>
        <w:pStyle w:val="a7"/>
        <w:spacing w:before="93"/>
      </w:pPr>
      <w:r>
        <w:rPr>
          <w:rFonts w:hint="eastAsia"/>
        </w:rPr>
        <w:t>为简化计算，当新建在线推流，或新建在线用户时，仅检查对应资源主播的账号余额，余额</w:t>
      </w:r>
      <w:r>
        <w:rPr>
          <w:rFonts w:hint="eastAsia"/>
        </w:rPr>
        <w:t>&lt;0</w:t>
      </w:r>
      <w:r>
        <w:rPr>
          <w:rFonts w:hint="eastAsia"/>
        </w:rPr>
        <w:t>（或系统配置的最低数值）时，拒绝新建记录并返回出错信息。</w:t>
      </w:r>
    </w:p>
    <w:p w14:paraId="04DCB0AA" w14:textId="77777777" w:rsidR="001B5324" w:rsidRDefault="001B5324" w:rsidP="001B5324">
      <w:pPr>
        <w:pStyle w:val="a7"/>
        <w:spacing w:before="93"/>
      </w:pPr>
      <w:r>
        <w:rPr>
          <w:rFonts w:hint="eastAsia"/>
        </w:rPr>
        <w:t>更普遍的情况是进入频道页面时检查播主的账号余额，余额不足</w:t>
      </w:r>
      <w:r w:rsidR="008540E5">
        <w:rPr>
          <w:rFonts w:hint="eastAsia"/>
        </w:rPr>
        <w:t>则不打开频道页面。</w:t>
      </w:r>
    </w:p>
    <w:p w14:paraId="21720C9A" w14:textId="77777777" w:rsidR="00EB0E91" w:rsidRDefault="00F62A2F" w:rsidP="005C2A3D">
      <w:pPr>
        <w:pStyle w:val="o2"/>
      </w:pPr>
      <w:r>
        <w:rPr>
          <w:rFonts w:hint="eastAsia"/>
        </w:rPr>
        <w:t>推流拉流及</w:t>
      </w:r>
      <w:r w:rsidR="00EB0E91">
        <w:rPr>
          <w:rFonts w:hint="eastAsia"/>
        </w:rPr>
        <w:t>防盗链</w:t>
      </w:r>
    </w:p>
    <w:p w14:paraId="2F5A352E" w14:textId="77777777" w:rsidR="00EB0E91" w:rsidRDefault="00EB0E91" w:rsidP="005C2A3D">
      <w:pPr>
        <w:pStyle w:val="o3"/>
      </w:pPr>
      <w:r>
        <w:t>防非</w:t>
      </w:r>
      <w:r>
        <w:rPr>
          <w:rFonts w:hint="eastAsia"/>
        </w:rPr>
        <w:t>授权</w:t>
      </w:r>
      <w:r>
        <w:t>推流</w:t>
      </w:r>
    </w:p>
    <w:p w14:paraId="32B6F942" w14:textId="77777777" w:rsidR="00F62A2F" w:rsidRDefault="00F62A2F" w:rsidP="00EB0E91">
      <w:pPr>
        <w:pStyle w:val="a7"/>
        <w:spacing w:before="93"/>
      </w:pPr>
      <w:r>
        <w:rPr>
          <w:rFonts w:hint="eastAsia"/>
        </w:rPr>
        <w:t>推流地址：</w:t>
      </w:r>
      <w:r>
        <w:rPr>
          <w:rFonts w:hint="eastAsia"/>
        </w:rPr>
        <w:t>tel.av365.cn(58.67.171.54)</w:t>
      </w:r>
    </w:p>
    <w:p w14:paraId="308520C2" w14:textId="77777777" w:rsidR="00EB0E91" w:rsidRDefault="00EB0E91" w:rsidP="00EB0E91">
      <w:pPr>
        <w:pStyle w:val="a7"/>
        <w:spacing w:before="93"/>
      </w:pPr>
      <w:r>
        <w:rPr>
          <w:rFonts w:hint="eastAsia"/>
        </w:rPr>
        <w:lastRenderedPageBreak/>
        <w:t>收流服务器在收到推流时，询问授权服务器，获得授权后才接受推流。</w:t>
      </w:r>
    </w:p>
    <w:p w14:paraId="7E468CC3" w14:textId="77777777" w:rsidR="00EB0E91" w:rsidRDefault="00EB0E91" w:rsidP="00EB0E91">
      <w:pPr>
        <w:pStyle w:val="a7"/>
        <w:spacing w:before="93"/>
      </w:pPr>
      <w:r>
        <w:rPr>
          <w:rFonts w:hint="eastAsia"/>
        </w:rPr>
        <w:t>推送</w:t>
      </w:r>
      <w:r>
        <w:rPr>
          <w:rFonts w:hint="eastAsia"/>
        </w:rPr>
        <w:t>URL</w:t>
      </w:r>
      <w:r>
        <w:rPr>
          <w:rFonts w:hint="eastAsia"/>
        </w:rPr>
        <w:t>格式：</w:t>
      </w:r>
    </w:p>
    <w:p w14:paraId="73931052" w14:textId="77777777" w:rsidR="00EB0E91" w:rsidRDefault="00EB0E91" w:rsidP="00EB0E91">
      <w:pPr>
        <w:pStyle w:val="a7"/>
        <w:spacing w:before="93"/>
      </w:pPr>
      <w:r>
        <w:rPr>
          <w:rFonts w:hint="eastAsia"/>
        </w:rPr>
        <w:t>rtmp://&lt;server url&gt;/&lt;app&gt;/&lt;stream&gt;?key=&lt;streamKey&gt;</w:t>
      </w:r>
    </w:p>
    <w:p w14:paraId="6BE600D0" w14:textId="77777777" w:rsidR="00EB0E91" w:rsidRDefault="00EB0E91" w:rsidP="00EB0E91">
      <w:pPr>
        <w:pStyle w:val="a7"/>
        <w:spacing w:before="93"/>
      </w:pPr>
      <w:r>
        <w:rPr>
          <w:rFonts w:hint="eastAsia"/>
        </w:rPr>
        <w:t>申请授权：</w:t>
      </w:r>
    </w:p>
    <w:p w14:paraId="71BA2279" w14:textId="77777777" w:rsidR="00EB0E91" w:rsidRDefault="00EB0E91" w:rsidP="00A97AEC">
      <w:pPr>
        <w:pStyle w:val="Source"/>
      </w:pPr>
      <w:r>
        <w:rPr>
          <w:rFonts w:hint="eastAsia"/>
        </w:rPr>
        <w:t>http://&lt;</w:t>
      </w:r>
      <w:r>
        <w:rPr>
          <w:rFonts w:hint="eastAsia"/>
        </w:rPr>
        <w:t>前端平台</w:t>
      </w:r>
      <w:r>
        <w:rPr>
          <w:rFonts w:hint="eastAsia"/>
        </w:rPr>
        <w:t>url&gt;/admin.php/streamService/pushAuthor?data={"stream":"&lt;stream&gt;","streamKey":"&lt;streamKey&gt;"}</w:t>
      </w:r>
    </w:p>
    <w:p w14:paraId="0CC95FFD" w14:textId="77777777" w:rsidR="00EB0E91" w:rsidRDefault="00EB0E91" w:rsidP="00EB0E91">
      <w:pPr>
        <w:pStyle w:val="a7"/>
        <w:spacing w:before="93"/>
      </w:pPr>
      <w:r>
        <w:rPr>
          <w:rFonts w:hint="eastAsia"/>
        </w:rPr>
        <w:tab/>
      </w:r>
      <w:r>
        <w:rPr>
          <w:rFonts w:hint="eastAsia"/>
        </w:rPr>
        <w:t>返回：</w:t>
      </w:r>
      <w:r>
        <w:rPr>
          <w:rFonts w:hint="eastAsia"/>
        </w:rPr>
        <w:t>json</w:t>
      </w:r>
      <w:r>
        <w:rPr>
          <w:rFonts w:hint="eastAsia"/>
        </w:rPr>
        <w:t>格式的授权结果。</w:t>
      </w:r>
    </w:p>
    <w:p w14:paraId="24743345" w14:textId="77777777" w:rsidR="00EB0E91" w:rsidRDefault="00EB0E91" w:rsidP="00EB0E91">
      <w:pPr>
        <w:pStyle w:val="a7"/>
        <w:spacing w:before="93"/>
      </w:pPr>
      <w:r>
        <w:rPr>
          <w:rFonts w:hint="eastAsia"/>
        </w:rPr>
        <w:t>祥细请参考：《流服务器与前台服务通信协议》</w:t>
      </w:r>
    </w:p>
    <w:p w14:paraId="18DFA70D" w14:textId="77777777" w:rsidR="00EB0E91" w:rsidRDefault="00EB0E91" w:rsidP="005C2A3D">
      <w:pPr>
        <w:pStyle w:val="o3"/>
      </w:pPr>
      <w:r>
        <w:rPr>
          <w:rFonts w:hint="eastAsia"/>
        </w:rPr>
        <w:t>防非授权拉流</w:t>
      </w:r>
    </w:p>
    <w:p w14:paraId="57184E0D" w14:textId="77777777" w:rsidR="00F62A2F" w:rsidRDefault="00F62A2F" w:rsidP="00EB0E91">
      <w:pPr>
        <w:pStyle w:val="a7"/>
        <w:spacing w:before="93"/>
      </w:pPr>
      <w:r>
        <w:rPr>
          <w:rFonts w:hint="eastAsia"/>
        </w:rPr>
        <w:t>CDN</w:t>
      </w:r>
      <w:r>
        <w:rPr>
          <w:rFonts w:hint="eastAsia"/>
        </w:rPr>
        <w:t>拉流地址：</w:t>
      </w:r>
      <w:r>
        <w:rPr>
          <w:rFonts w:hint="eastAsia"/>
        </w:rPr>
        <w:t>cdn.video-box.cn</w:t>
      </w:r>
    </w:p>
    <w:p w14:paraId="5A7728A1" w14:textId="77777777" w:rsidR="00EB0E91" w:rsidRDefault="00EB0E91" w:rsidP="00EB0E91">
      <w:pPr>
        <w:pStyle w:val="a7"/>
        <w:spacing w:before="93"/>
      </w:pPr>
      <w:r>
        <w:t>采用</w:t>
      </w:r>
      <w:r>
        <w:t>CDN</w:t>
      </w:r>
      <w:r>
        <w:t>时间戳防盗链</w:t>
      </w:r>
    </w:p>
    <w:p w14:paraId="285E9583" w14:textId="77777777" w:rsidR="00EB0E91" w:rsidRDefault="00EB0E91" w:rsidP="00EB0E91">
      <w:pPr>
        <w:pStyle w:val="a7"/>
        <w:spacing w:before="93"/>
      </w:pPr>
      <w:r>
        <w:rPr>
          <w:rFonts w:hint="eastAsia"/>
        </w:rPr>
        <w:t>客户端收流方式：</w:t>
      </w:r>
    </w:p>
    <w:p w14:paraId="4F9A8114" w14:textId="77777777" w:rsidR="00EB0E91" w:rsidRDefault="00EB0E91" w:rsidP="00A97AEC">
      <w:pPr>
        <w:pStyle w:val="Source"/>
      </w:pPr>
      <w:r>
        <w:rPr>
          <w:rFonts w:hint="eastAsia"/>
        </w:rPr>
        <w:t>rtmp://cdn.video-box.cn/live/</w:t>
      </w:r>
      <w:r w:rsidR="00FB08E1">
        <w:rPr>
          <w:rFonts w:hint="eastAsia"/>
        </w:rPr>
        <w:t>stream</w:t>
      </w:r>
      <w:r>
        <w:rPr>
          <w:rFonts w:hint="eastAsia"/>
        </w:rPr>
        <w:t>?</w:t>
      </w:r>
      <w:r w:rsidR="00FB08E1">
        <w:rPr>
          <w:rFonts w:hint="eastAsia"/>
        </w:rPr>
        <w:t>wsSecret</w:t>
      </w:r>
      <w:r>
        <w:rPr>
          <w:rFonts w:hint="eastAsia"/>
        </w:rPr>
        <w:t>=&lt;</w:t>
      </w:r>
      <w:r>
        <w:rPr>
          <w:rFonts w:hint="eastAsia"/>
        </w:rPr>
        <w:t>密文</w:t>
      </w:r>
      <w:r>
        <w:rPr>
          <w:rFonts w:hint="eastAsia"/>
        </w:rPr>
        <w:t>MD5&gt;</w:t>
      </w:r>
      <w:r w:rsidR="00B94013">
        <w:rPr>
          <w:rFonts w:hint="eastAsia"/>
        </w:rPr>
        <w:t>&amp;</w:t>
      </w:r>
      <w:r w:rsidR="00FB08E1">
        <w:rPr>
          <w:rFonts w:hint="eastAsia"/>
        </w:rPr>
        <w:t>wsTime</w:t>
      </w:r>
      <w:r w:rsidR="00B94013">
        <w:rPr>
          <w:rFonts w:hint="eastAsia"/>
        </w:rPr>
        <w:t>=&lt;</w:t>
      </w:r>
      <w:r w:rsidR="004C725D">
        <w:rPr>
          <w:rFonts w:hint="eastAsia"/>
        </w:rPr>
        <w:t>当前时间戳</w:t>
      </w:r>
      <w:r w:rsidR="004C725D">
        <w:rPr>
          <w:rFonts w:hint="eastAsia"/>
        </w:rPr>
        <w:t>&gt;&amp;wsKeepTime=&lt;</w:t>
      </w:r>
      <w:r w:rsidR="00B94013">
        <w:rPr>
          <w:rFonts w:hint="eastAsia"/>
        </w:rPr>
        <w:t>有效时间</w:t>
      </w:r>
      <w:r w:rsidR="004C725D">
        <w:rPr>
          <w:rFonts w:hint="eastAsia"/>
        </w:rPr>
        <w:t>长</w:t>
      </w:r>
      <w:r w:rsidR="00B94013">
        <w:rPr>
          <w:rFonts w:hint="eastAsia"/>
        </w:rPr>
        <w:t>&gt;</w:t>
      </w:r>
    </w:p>
    <w:p w14:paraId="7556C8D5" w14:textId="77777777" w:rsidR="00B94013" w:rsidRDefault="00B94013" w:rsidP="00A97AEC">
      <w:pPr>
        <w:pStyle w:val="Source"/>
      </w:pPr>
      <w:r>
        <w:rPr>
          <w:rFonts w:hint="eastAsia"/>
        </w:rPr>
        <w:t>http://cdn.video-box.cn/live/</w:t>
      </w:r>
      <w:r w:rsidR="00FB08E1">
        <w:rPr>
          <w:rFonts w:hint="eastAsia"/>
        </w:rPr>
        <w:t>stream</w:t>
      </w:r>
      <w:r>
        <w:rPr>
          <w:rFonts w:hint="eastAsia"/>
        </w:rPr>
        <w:t>/</w:t>
      </w:r>
      <w:r w:rsidRPr="00B94013">
        <w:t>playlist.m3u8</w:t>
      </w:r>
      <w:r>
        <w:rPr>
          <w:rFonts w:hint="eastAsia"/>
        </w:rPr>
        <w:t>?</w:t>
      </w:r>
      <w:r w:rsidR="004C725D" w:rsidRPr="004C725D">
        <w:rPr>
          <w:rFonts w:hint="eastAsia"/>
        </w:rPr>
        <w:t xml:space="preserve"> </w:t>
      </w:r>
      <w:r w:rsidR="004C725D">
        <w:rPr>
          <w:rFonts w:hint="eastAsia"/>
        </w:rPr>
        <w:t>wsSecret=&lt;</w:t>
      </w:r>
      <w:r w:rsidR="004C725D">
        <w:rPr>
          <w:rFonts w:hint="eastAsia"/>
        </w:rPr>
        <w:t>密文</w:t>
      </w:r>
      <w:r w:rsidR="004C725D">
        <w:rPr>
          <w:rFonts w:hint="eastAsia"/>
        </w:rPr>
        <w:t>MD5&gt;&amp;wsTime=&lt;</w:t>
      </w:r>
      <w:r w:rsidR="004C725D">
        <w:rPr>
          <w:rFonts w:hint="eastAsia"/>
        </w:rPr>
        <w:t>当前时间戳</w:t>
      </w:r>
      <w:r w:rsidR="004C725D">
        <w:rPr>
          <w:rFonts w:hint="eastAsia"/>
        </w:rPr>
        <w:t>&gt;&amp;wsKeepTime=&lt;</w:t>
      </w:r>
      <w:r w:rsidR="004C725D">
        <w:rPr>
          <w:rFonts w:hint="eastAsia"/>
        </w:rPr>
        <w:t>有效时间长</w:t>
      </w:r>
      <w:r w:rsidR="004C725D">
        <w:rPr>
          <w:rFonts w:hint="eastAsia"/>
        </w:rPr>
        <w:t>&gt;</w:t>
      </w:r>
    </w:p>
    <w:p w14:paraId="1D639B27" w14:textId="77777777" w:rsidR="00FB08E1" w:rsidRDefault="00FB08E1" w:rsidP="00FB08E1">
      <w:pPr>
        <w:pStyle w:val="a7"/>
        <w:spacing w:before="93"/>
      </w:pPr>
      <w:r>
        <w:rPr>
          <w:rFonts w:hint="eastAsia"/>
        </w:rPr>
        <w:t>uri=URL</w:t>
      </w:r>
      <w:r>
        <w:rPr>
          <w:rFonts w:hint="eastAsia"/>
          <w:color w:val="000000"/>
        </w:rPr>
        <w:t>去掉域名的部分，上两例分别是</w:t>
      </w:r>
      <w:r>
        <w:rPr>
          <w:rFonts w:hint="eastAsia"/>
        </w:rPr>
        <w:t>/live/stream</w:t>
      </w:r>
      <w:r>
        <w:rPr>
          <w:rFonts w:hint="eastAsia"/>
        </w:rPr>
        <w:t>与</w:t>
      </w:r>
      <w:r>
        <w:rPr>
          <w:rFonts w:hint="eastAsia"/>
        </w:rPr>
        <w:t>/live/stream/</w:t>
      </w:r>
      <w:r w:rsidRPr="00B94013">
        <w:t>playlist.m3u8</w:t>
      </w:r>
    </w:p>
    <w:p w14:paraId="1143DFBE" w14:textId="77777777" w:rsidR="00FB08E1" w:rsidRDefault="00FB08E1" w:rsidP="00FB08E1">
      <w:pPr>
        <w:pStyle w:val="a7"/>
        <w:spacing w:before="93"/>
      </w:pPr>
      <w:r>
        <w:rPr>
          <w:rFonts w:hint="eastAsia"/>
        </w:rPr>
        <w:t>cdnkey=taoli357</w:t>
      </w:r>
    </w:p>
    <w:p w14:paraId="73EB34D1" w14:textId="77777777" w:rsidR="004C725D" w:rsidRDefault="004C725D" w:rsidP="00EB0E91">
      <w:pPr>
        <w:pStyle w:val="a7"/>
        <w:spacing w:before="93"/>
      </w:pPr>
      <w:r>
        <w:rPr>
          <w:rFonts w:hint="eastAsia"/>
        </w:rPr>
        <w:t>&lt;</w:t>
      </w:r>
      <w:r>
        <w:rPr>
          <w:rFonts w:hint="eastAsia"/>
        </w:rPr>
        <w:t>当前时间戳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215629FE" w14:textId="77777777" w:rsidR="004C725D" w:rsidRDefault="00F62A2F" w:rsidP="00EB0E91">
      <w:pPr>
        <w:pStyle w:val="a7"/>
        <w:spacing w:before="93"/>
      </w:pPr>
      <w:r>
        <w:rPr>
          <w:rFonts w:hint="eastAsia"/>
        </w:rPr>
        <w:t>&lt;</w:t>
      </w:r>
      <w:r>
        <w:rPr>
          <w:rFonts w:hint="eastAsia"/>
        </w:rPr>
        <w:t>有效时间长</w:t>
      </w:r>
      <w:r>
        <w:rPr>
          <w:rFonts w:hint="eastAsia"/>
        </w:rPr>
        <w:t>&gt;=16</w:t>
      </w:r>
      <w:r>
        <w:rPr>
          <w:rFonts w:hint="eastAsia"/>
        </w:rPr>
        <w:t>进制表示的秒数</w:t>
      </w:r>
    </w:p>
    <w:p w14:paraId="0195B6B1" w14:textId="77777777" w:rsidR="00B94013" w:rsidRDefault="00B94013" w:rsidP="00EB0E91">
      <w:pPr>
        <w:pStyle w:val="a7"/>
        <w:spacing w:before="93"/>
      </w:pPr>
      <w:r>
        <w:rPr>
          <w:rFonts w:hint="eastAsia"/>
        </w:rPr>
        <w:t>&lt;</w:t>
      </w:r>
      <w:r>
        <w:rPr>
          <w:rFonts w:hint="eastAsia"/>
        </w:rPr>
        <w:t>密文</w:t>
      </w:r>
      <w:r>
        <w:rPr>
          <w:rFonts w:hint="eastAsia"/>
        </w:rPr>
        <w:t>MD5&gt;=md5(</w:t>
      </w:r>
      <w:r w:rsidR="00FB08E1">
        <w:rPr>
          <w:rFonts w:hint="eastAsia"/>
        </w:rPr>
        <w:t xml:space="preserve">cdnkey </w:t>
      </w:r>
      <w:r>
        <w:rPr>
          <w:rFonts w:hint="eastAsia"/>
        </w:rPr>
        <w:t>+</w:t>
      </w:r>
      <w:r w:rsidR="00FB08E1">
        <w:rPr>
          <w:rFonts w:hint="eastAsia"/>
        </w:rPr>
        <w:t>uri</w:t>
      </w:r>
      <w:r>
        <w:rPr>
          <w:rFonts w:hint="eastAsia"/>
        </w:rPr>
        <w:t>+</w:t>
      </w:r>
      <w:r w:rsidR="00F62A2F">
        <w:rPr>
          <w:rFonts w:hint="eastAsia"/>
        </w:rPr>
        <w:t>当前</w:t>
      </w:r>
      <w:r>
        <w:rPr>
          <w:rFonts w:hint="eastAsia"/>
        </w:rPr>
        <w:t>时间戳</w:t>
      </w:r>
      <w:r w:rsidR="00F62A2F">
        <w:rPr>
          <w:rFonts w:hint="eastAsia"/>
        </w:rPr>
        <w:t>+</w:t>
      </w:r>
      <w:r w:rsidR="00F62A2F">
        <w:rPr>
          <w:rFonts w:hint="eastAsia"/>
        </w:rPr>
        <w:t>有效时间长</w:t>
      </w:r>
      <w:r>
        <w:rPr>
          <w:rFonts w:hint="eastAsia"/>
        </w:rPr>
        <w:t>)</w:t>
      </w:r>
    </w:p>
    <w:p w14:paraId="678E475D" w14:textId="77777777" w:rsidR="00B94013" w:rsidRDefault="00B94013" w:rsidP="00EB0E91">
      <w:pPr>
        <w:pStyle w:val="a7"/>
        <w:spacing w:before="93"/>
      </w:pPr>
    </w:p>
    <w:p w14:paraId="5854BB4A" w14:textId="77777777" w:rsidR="00B94013" w:rsidRDefault="00B94013" w:rsidP="00EB0E91">
      <w:pPr>
        <w:pStyle w:val="a7"/>
        <w:spacing w:before="93"/>
      </w:pPr>
      <w:r>
        <w:rPr>
          <w:rFonts w:hint="eastAsia"/>
        </w:rPr>
        <w:t>cdnkey</w:t>
      </w:r>
      <w:r>
        <w:rPr>
          <w:rFonts w:hint="eastAsia"/>
        </w:rPr>
        <w:t>：与</w:t>
      </w:r>
      <w:r>
        <w:rPr>
          <w:rFonts w:hint="eastAsia"/>
        </w:rPr>
        <w:t>CDN</w:t>
      </w:r>
      <w:r>
        <w:rPr>
          <w:rFonts w:hint="eastAsia"/>
        </w:rPr>
        <w:t>约定的保密字串。</w:t>
      </w:r>
    </w:p>
    <w:p w14:paraId="45A1D887" w14:textId="77777777" w:rsidR="00B94013" w:rsidRDefault="00F62A2F" w:rsidP="005C2A3D">
      <w:pPr>
        <w:pStyle w:val="o3"/>
      </w:pPr>
      <w:r>
        <w:t>视频点播</w:t>
      </w:r>
    </w:p>
    <w:p w14:paraId="6CFC9A4B" w14:textId="77777777" w:rsidR="00F62A2F" w:rsidRDefault="00F62A2F" w:rsidP="00F62A2F">
      <w:pPr>
        <w:pStyle w:val="a7"/>
        <w:spacing w:before="93"/>
      </w:pPr>
      <w:r>
        <w:t>点播</w:t>
      </w:r>
      <w:r>
        <w:t>CDN</w:t>
      </w:r>
      <w:r>
        <w:t>拉流地址</w:t>
      </w:r>
      <w:r>
        <w:rPr>
          <w:rFonts w:hint="eastAsia"/>
        </w:rPr>
        <w:t>：</w:t>
      </w:r>
      <w:r>
        <w:rPr>
          <w:rFonts w:hint="eastAsia"/>
        </w:rPr>
        <w:t>c13.video-box.cn</w:t>
      </w:r>
    </w:p>
    <w:p w14:paraId="31B814A0" w14:textId="77777777" w:rsidR="00F62A2F" w:rsidRDefault="00F62A2F" w:rsidP="00F62A2F">
      <w:pPr>
        <w:pStyle w:val="a7"/>
        <w:spacing w:before="93"/>
      </w:pPr>
      <w:r>
        <w:rPr>
          <w:rFonts w:hint="eastAsia"/>
        </w:rPr>
        <w:t>此域名映射到</w:t>
      </w:r>
      <w:r>
        <w:rPr>
          <w:rFonts w:hint="eastAsia"/>
        </w:rPr>
        <w:t>58.67.171.56:80</w:t>
      </w:r>
      <w:r>
        <w:rPr>
          <w:rFonts w:hint="eastAsia"/>
        </w:rPr>
        <w:t>由于</w:t>
      </w:r>
      <w:r>
        <w:rPr>
          <w:rFonts w:hint="eastAsia"/>
        </w:rPr>
        <w:t>apache</w:t>
      </w:r>
      <w:r>
        <w:rPr>
          <w:rFonts w:hint="eastAsia"/>
        </w:rPr>
        <w:t>配置</w:t>
      </w:r>
      <w:r>
        <w:rPr>
          <w:rFonts w:hint="eastAsia"/>
        </w:rPr>
        <w:t>c13.video-box.cn</w:t>
      </w:r>
      <w:r>
        <w:rPr>
          <w:rFonts w:hint="eastAsia"/>
        </w:rPr>
        <w:t>虚拟主机不起作用，直接配置此主机</w:t>
      </w:r>
      <w:r>
        <w:rPr>
          <w:rFonts w:hint="eastAsia"/>
        </w:rPr>
        <w:t>IP</w:t>
      </w:r>
      <w:r>
        <w:rPr>
          <w:rFonts w:hint="eastAsia"/>
        </w:rPr>
        <w:t>的</w:t>
      </w:r>
      <w:r>
        <w:rPr>
          <w:rFonts w:hint="eastAsia"/>
        </w:rPr>
        <w:t>80</w:t>
      </w:r>
      <w:r>
        <w:rPr>
          <w:rFonts w:hint="eastAsia"/>
        </w:rPr>
        <w:t>端口作为虚拟主机，</w:t>
      </w:r>
      <w:r>
        <w:rPr>
          <w:rFonts w:hint="eastAsia"/>
        </w:rPr>
        <w:t>webroot</w:t>
      </w:r>
      <w:r>
        <w:rPr>
          <w:rFonts w:hint="eastAsia"/>
        </w:rPr>
        <w:t>同</w:t>
      </w:r>
      <w:hyperlink r:id="rId14" w:history="1">
        <w:r w:rsidRPr="00C444A1">
          <w:rPr>
            <w:rStyle w:val="af0"/>
            <w:rFonts w:hint="eastAsia"/>
          </w:rPr>
          <w:t>www.av365.cn</w:t>
        </w:r>
      </w:hyperlink>
      <w:r>
        <w:rPr>
          <w:rFonts w:hint="eastAsia"/>
        </w:rPr>
        <w:t>.</w:t>
      </w:r>
    </w:p>
    <w:p w14:paraId="7DFC0ED2" w14:textId="77777777" w:rsidR="00F62A2F" w:rsidRDefault="00F62A2F" w:rsidP="00F62A2F">
      <w:pPr>
        <w:pStyle w:val="a7"/>
        <w:spacing w:before="93"/>
      </w:pPr>
      <w:r>
        <w:rPr>
          <w:rFonts w:hint="eastAsia"/>
        </w:rPr>
        <w:t>HTTP</w:t>
      </w:r>
      <w:r>
        <w:rPr>
          <w:rFonts w:hint="eastAsia"/>
        </w:rPr>
        <w:t>点播平台默认缓存规则：</w:t>
      </w:r>
    </w:p>
    <w:p w14:paraId="49D1802E" w14:textId="77777777" w:rsidR="00F62A2F" w:rsidRDefault="00F62A2F" w:rsidP="00F62A2F">
      <w:pPr>
        <w:pStyle w:val="a7"/>
        <w:spacing w:before="93"/>
      </w:pPr>
      <w:r>
        <w:rPr>
          <w:rFonts w:hint="eastAsia"/>
        </w:rPr>
        <w:t>1</w:t>
      </w:r>
      <w:r>
        <w:rPr>
          <w:rFonts w:hint="eastAsia"/>
        </w:rPr>
        <w:t>）</w:t>
      </w:r>
      <w:r>
        <w:rPr>
          <w:rFonts w:hint="eastAsia"/>
        </w:rPr>
        <w:t>php|aspx|asp|jsp|do</w:t>
      </w:r>
      <w:r>
        <w:rPr>
          <w:rFonts w:hint="eastAsia"/>
        </w:rPr>
        <w:t>不缓存</w:t>
      </w:r>
    </w:p>
    <w:p w14:paraId="052F4227" w14:textId="77777777" w:rsidR="00F62A2F" w:rsidRDefault="00F62A2F" w:rsidP="00F62A2F">
      <w:pPr>
        <w:pStyle w:val="a7"/>
        <w:spacing w:before="93"/>
      </w:pPr>
      <w:r>
        <w:rPr>
          <w:rFonts w:hint="eastAsia"/>
        </w:rPr>
        <w:lastRenderedPageBreak/>
        <w:t>2</w:t>
      </w:r>
      <w:r>
        <w:rPr>
          <w:rFonts w:hint="eastAsia"/>
        </w:rPr>
        <w:t>）</w:t>
      </w:r>
      <w:r>
        <w:rPr>
          <w:rFonts w:hint="eastAsia"/>
        </w:rPr>
        <w:t>cgi</w:t>
      </w:r>
      <w:r>
        <w:rPr>
          <w:rFonts w:hint="eastAsia"/>
        </w:rPr>
        <w:t>和带问号的文件缓存</w:t>
      </w:r>
      <w:r>
        <w:rPr>
          <w:rFonts w:hint="eastAsia"/>
        </w:rPr>
        <w:t>10</w:t>
      </w:r>
      <w:r>
        <w:rPr>
          <w:rFonts w:hint="eastAsia"/>
        </w:rPr>
        <w:t>分钟</w:t>
      </w:r>
    </w:p>
    <w:p w14:paraId="010972B1" w14:textId="77777777" w:rsidR="00F62A2F" w:rsidRDefault="00F62A2F" w:rsidP="00F62A2F">
      <w:pPr>
        <w:pStyle w:val="a7"/>
        <w:spacing w:before="93"/>
      </w:pPr>
      <w:r>
        <w:rPr>
          <w:rFonts w:hint="eastAsia"/>
        </w:rPr>
        <w:t>3</w:t>
      </w:r>
      <w:r>
        <w:rPr>
          <w:rFonts w:hint="eastAsia"/>
        </w:rPr>
        <w:t>）</w:t>
      </w:r>
      <w:r>
        <w:rPr>
          <w:rFonts w:hint="eastAsia"/>
        </w:rPr>
        <w:t>wma,mp3</w:t>
      </w:r>
      <w:r>
        <w:rPr>
          <w:rFonts w:hint="eastAsia"/>
        </w:rPr>
        <w:t>文件缓存</w:t>
      </w:r>
      <w:r>
        <w:rPr>
          <w:rFonts w:hint="eastAsia"/>
        </w:rPr>
        <w:t>1</w:t>
      </w:r>
      <w:r>
        <w:rPr>
          <w:rFonts w:hint="eastAsia"/>
        </w:rPr>
        <w:t>天</w:t>
      </w:r>
    </w:p>
    <w:p w14:paraId="62819D55" w14:textId="77777777" w:rsidR="00F62A2F" w:rsidRDefault="00F62A2F" w:rsidP="00F62A2F">
      <w:pPr>
        <w:pStyle w:val="a7"/>
        <w:spacing w:before="93"/>
      </w:pPr>
      <w:r>
        <w:rPr>
          <w:rFonts w:hint="eastAsia"/>
        </w:rPr>
        <w:t>4</w:t>
      </w:r>
      <w:r>
        <w:rPr>
          <w:rFonts w:hint="eastAsia"/>
        </w:rPr>
        <w:t>）其余文件缓存</w:t>
      </w:r>
      <w:r>
        <w:rPr>
          <w:rFonts w:hint="eastAsia"/>
        </w:rPr>
        <w:t>1~5</w:t>
      </w:r>
      <w:r>
        <w:rPr>
          <w:rFonts w:hint="eastAsia"/>
        </w:rPr>
        <w:t>小时</w:t>
      </w:r>
    </w:p>
    <w:p w14:paraId="217DA617" w14:textId="77777777" w:rsidR="00F62A2F" w:rsidRDefault="00F62A2F" w:rsidP="00F62A2F">
      <w:pPr>
        <w:pStyle w:val="a7"/>
        <w:spacing w:before="93"/>
      </w:pPr>
      <w:r w:rsidRPr="00F62A2F">
        <w:rPr>
          <w:rFonts w:hint="eastAsia"/>
        </w:rPr>
        <w:t>如果源站有更新的话，可以在</w:t>
      </w:r>
      <w:r w:rsidRPr="00F62A2F">
        <w:rPr>
          <w:rFonts w:hint="eastAsia"/>
        </w:rPr>
        <w:t>SI</w:t>
      </w:r>
      <w:r w:rsidRPr="00F62A2F">
        <w:rPr>
          <w:rFonts w:hint="eastAsia"/>
        </w:rPr>
        <w:t>平台进行内容刷新的操作，一般</w:t>
      </w:r>
      <w:r w:rsidRPr="00F62A2F">
        <w:rPr>
          <w:rFonts w:hint="eastAsia"/>
        </w:rPr>
        <w:t>10</w:t>
      </w:r>
      <w:r w:rsidRPr="00F62A2F">
        <w:rPr>
          <w:rFonts w:hint="eastAsia"/>
        </w:rPr>
        <w:t>分钟内可以更新</w:t>
      </w:r>
      <w:r>
        <w:rPr>
          <w:rFonts w:hint="eastAsia"/>
        </w:rPr>
        <w:t>。</w:t>
      </w:r>
    </w:p>
    <w:p w14:paraId="6C5987FC" w14:textId="77777777" w:rsidR="00345986" w:rsidRDefault="00345986" w:rsidP="00345986">
      <w:pPr>
        <w:pStyle w:val="a7"/>
        <w:spacing w:before="93"/>
      </w:pPr>
      <w:r>
        <w:rPr>
          <w:rFonts w:hint="eastAsia"/>
        </w:rPr>
        <w:t>域名：</w:t>
      </w:r>
      <w:r>
        <w:rPr>
          <w:rFonts w:hint="eastAsia"/>
        </w:rPr>
        <w:t>c13.video-box.cn</w:t>
      </w:r>
    </w:p>
    <w:p w14:paraId="41C2C143" w14:textId="77777777" w:rsidR="00345986" w:rsidRDefault="00345986" w:rsidP="00345986">
      <w:pPr>
        <w:pStyle w:val="a7"/>
        <w:spacing w:before="93"/>
      </w:pPr>
      <w:r>
        <w:rPr>
          <w:rFonts w:hint="eastAsia"/>
        </w:rPr>
        <w:t>时间戳防盗链：</w:t>
      </w:r>
    </w:p>
    <w:p w14:paraId="677D04C6" w14:textId="77777777" w:rsidR="00345986" w:rsidRDefault="00345986" w:rsidP="00345986">
      <w:pPr>
        <w:pStyle w:val="a7"/>
        <w:spacing w:before="93"/>
      </w:pPr>
      <w:r>
        <w:t>cdnkey=taoli357</w:t>
      </w:r>
    </w:p>
    <w:p w14:paraId="422D0D2D" w14:textId="77777777" w:rsidR="00345986" w:rsidRDefault="00345986" w:rsidP="00345986">
      <w:pPr>
        <w:pStyle w:val="a7"/>
        <w:spacing w:before="93"/>
      </w:pPr>
      <w:r>
        <w:t>wsSecret=md5(cdnkey +uri+wsTime+wsKeepTime)</w:t>
      </w:r>
    </w:p>
    <w:p w14:paraId="555F4ABE" w14:textId="77777777" w:rsidR="00345986" w:rsidRDefault="00345986" w:rsidP="00345986">
      <w:pPr>
        <w:pStyle w:val="a7"/>
        <w:spacing w:before="93"/>
      </w:pPr>
      <w:r>
        <w:rPr>
          <w:rFonts w:hint="eastAsia"/>
        </w:rPr>
        <w:t>&lt;</w:t>
      </w:r>
      <w:r>
        <w:rPr>
          <w:rFonts w:hint="eastAsia"/>
        </w:rPr>
        <w:t>有效时间戳</w:t>
      </w:r>
      <w:r>
        <w:rPr>
          <w:rFonts w:hint="eastAsia"/>
        </w:rPr>
        <w:t>&gt;=32</w:t>
      </w:r>
      <w:r>
        <w:rPr>
          <w:rFonts w:hint="eastAsia"/>
        </w:rPr>
        <w:t>位</w:t>
      </w:r>
      <w:r>
        <w:rPr>
          <w:rFonts w:hint="eastAsia"/>
        </w:rPr>
        <w:t>unix</w:t>
      </w:r>
      <w:r>
        <w:rPr>
          <w:rFonts w:hint="eastAsia"/>
        </w:rPr>
        <w:t>时间戳的</w:t>
      </w:r>
      <w:r>
        <w:rPr>
          <w:rFonts w:hint="eastAsia"/>
        </w:rPr>
        <w:t>16</w:t>
      </w:r>
      <w:r>
        <w:rPr>
          <w:rFonts w:hint="eastAsia"/>
        </w:rPr>
        <w:t>进制表示，采用小写字符</w:t>
      </w:r>
    </w:p>
    <w:p w14:paraId="43C33B3B" w14:textId="77777777" w:rsidR="00345986" w:rsidRPr="00345986" w:rsidRDefault="00345986" w:rsidP="00345986">
      <w:pPr>
        <w:pStyle w:val="a7"/>
        <w:spacing w:before="93"/>
      </w:pPr>
      <w:r>
        <w:rPr>
          <w:rFonts w:hint="eastAsia"/>
        </w:rPr>
        <w:t>URL</w:t>
      </w:r>
      <w:r>
        <w:rPr>
          <w:rFonts w:hint="eastAsia"/>
        </w:rPr>
        <w:t>格式：</w:t>
      </w:r>
      <w:r>
        <w:rPr>
          <w:rFonts w:hint="eastAsia"/>
        </w:rPr>
        <w:t>http://c13.video-box.cn/URI?wsSecret=&lt;</w:t>
      </w:r>
      <w:r>
        <w:rPr>
          <w:rFonts w:hint="eastAsia"/>
        </w:rPr>
        <w:t>密文</w:t>
      </w:r>
      <w:r>
        <w:rPr>
          <w:rFonts w:hint="eastAsia"/>
        </w:rPr>
        <w:t>MD5&gt;&amp;wsTime=&lt;</w:t>
      </w:r>
      <w:r>
        <w:rPr>
          <w:rFonts w:hint="eastAsia"/>
        </w:rPr>
        <w:t>当前时间戳</w:t>
      </w:r>
      <w:r>
        <w:rPr>
          <w:rFonts w:hint="eastAsia"/>
        </w:rPr>
        <w:t>&gt;&amp;wsKeepTime=&lt;</w:t>
      </w:r>
      <w:r>
        <w:rPr>
          <w:rFonts w:hint="eastAsia"/>
        </w:rPr>
        <w:t>有效时间</w:t>
      </w:r>
      <w:r w:rsidR="000362C3">
        <w:rPr>
          <w:rFonts w:hint="eastAsia"/>
        </w:rPr>
        <w:t>长度</w:t>
      </w:r>
      <w:r>
        <w:rPr>
          <w:rFonts w:hint="eastAsia"/>
        </w:rPr>
        <w:t>&gt;</w:t>
      </w:r>
    </w:p>
    <w:p w14:paraId="33C428F7" w14:textId="77777777" w:rsidR="00E71663" w:rsidRDefault="00E71663" w:rsidP="00E71663">
      <w:pPr>
        <w:pStyle w:val="o1"/>
      </w:pPr>
      <w:r>
        <w:t>数据表</w:t>
      </w:r>
    </w:p>
    <w:p w14:paraId="0764601A" w14:textId="77777777" w:rsidR="00674DFD" w:rsidRDefault="00674DFD" w:rsidP="00674DFD">
      <w:pPr>
        <w:pStyle w:val="o2"/>
      </w:pPr>
      <w:r>
        <w:t>活跃视频源</w:t>
      </w:r>
      <w:r>
        <w:rPr>
          <w:rFonts w:hint="eastAsia"/>
        </w:rPr>
        <w:t xml:space="preserve"> activestream</w:t>
      </w:r>
    </w:p>
    <w:p w14:paraId="30C78D27" w14:textId="77777777" w:rsidR="00674DFD" w:rsidRDefault="00674DFD" w:rsidP="00674DFD">
      <w:pPr>
        <w:pStyle w:val="a7"/>
        <w:spacing w:before="93"/>
      </w:pPr>
      <w:r>
        <w:t>正在推流或推流结束正等待</w:t>
      </w:r>
      <w:r>
        <w:rPr>
          <w:rFonts w:hint="eastAsia"/>
        </w:rPr>
        <w:t>平台</w:t>
      </w:r>
      <w:r>
        <w:t>计费程序清理的视频源</w:t>
      </w:r>
      <w:r>
        <w:rPr>
          <w:rFonts w:hint="eastAsia"/>
        </w:rPr>
        <w:t>。此表是推流计费的原始数据。数据来源：</w:t>
      </w:r>
    </w:p>
    <w:p w14:paraId="727EE47C" w14:textId="77777777" w:rsidR="00674DFD" w:rsidRPr="00863074" w:rsidRDefault="00674DFD" w:rsidP="00674DFD">
      <w:pPr>
        <w:pStyle w:val="o3"/>
        <w:rPr>
          <w:rStyle w:val="ae"/>
        </w:rPr>
      </w:pPr>
      <w:r w:rsidRPr="00863074">
        <w:rPr>
          <w:rStyle w:val="ae"/>
        </w:rPr>
        <w:t>桃李平台：</w:t>
      </w:r>
    </w:p>
    <w:p w14:paraId="091068A7" w14:textId="77777777" w:rsidR="00674DFD" w:rsidRDefault="00674DFD" w:rsidP="00674DFD">
      <w:pPr>
        <w:pStyle w:val="a7"/>
        <w:spacing w:before="93"/>
      </w:pPr>
      <w:r>
        <w:t>开始推流时</w:t>
      </w:r>
      <w:r>
        <w:rPr>
          <w:rFonts w:hint="eastAsia"/>
        </w:rPr>
        <w:t>，</w:t>
      </w:r>
      <w:r>
        <w:t>桃李平台向</w:t>
      </w:r>
      <w:r>
        <w:t>YWZ</w:t>
      </w:r>
      <w:r>
        <w:t>平台发起推流授权请求</w:t>
      </w:r>
      <w:r>
        <w:rPr>
          <w:rFonts w:hint="eastAsia"/>
        </w:rPr>
        <w:t>：</w:t>
      </w:r>
      <w:r>
        <w:rPr>
          <w:rFonts w:hint="eastAsia"/>
        </w:rPr>
        <w:t>streamService.pushAuthor</w:t>
      </w:r>
      <w:r>
        <w:rPr>
          <w:rFonts w:hint="eastAsia"/>
        </w:rPr>
        <w:t>若授权通过，增加一条活跃记录。</w:t>
      </w:r>
    </w:p>
    <w:p w14:paraId="558B8F08" w14:textId="77777777" w:rsidR="00674DFD" w:rsidRDefault="00674DFD" w:rsidP="00674DFD">
      <w:pPr>
        <w:pStyle w:val="a7"/>
        <w:spacing w:before="93"/>
      </w:pPr>
      <w:r>
        <w:t>结束推流时</w:t>
      </w:r>
      <w:r>
        <w:rPr>
          <w:rFonts w:hint="eastAsia"/>
        </w:rPr>
        <w:t>：</w:t>
      </w:r>
      <w:r>
        <w:t>桃李平台向</w:t>
      </w:r>
      <w:r>
        <w:t>YWZ</w:t>
      </w:r>
      <w:r>
        <w:t>平台发送推流结束消息</w:t>
      </w:r>
      <w:r>
        <w:rPr>
          <w:rFonts w:hint="eastAsia"/>
        </w:rPr>
        <w:t>。</w:t>
      </w:r>
      <w:r>
        <w:t>把记录状态设为非活跃</w:t>
      </w:r>
      <w:r>
        <w:rPr>
          <w:rFonts w:hint="eastAsia"/>
        </w:rPr>
        <w:t>isactive=</w:t>
      </w:r>
      <w:r>
        <w:t>’</w:t>
      </w:r>
      <w:r>
        <w:rPr>
          <w:rFonts w:hint="eastAsia"/>
        </w:rPr>
        <w:t>false</w:t>
      </w:r>
      <w:r>
        <w:t>’</w:t>
      </w:r>
      <w:r>
        <w:rPr>
          <w:rFonts w:hint="eastAsia"/>
        </w:rPr>
        <w:t>。</w:t>
      </w:r>
    </w:p>
    <w:p w14:paraId="65FB00DE" w14:textId="77777777" w:rsidR="00674DFD" w:rsidRDefault="00674DFD" w:rsidP="00674DFD">
      <w:pPr>
        <w:pStyle w:val="a7"/>
        <w:spacing w:before="93"/>
      </w:pPr>
      <w:r>
        <w:t>推流存续</w:t>
      </w:r>
      <w:r>
        <w:rPr>
          <w:rFonts w:hint="eastAsia"/>
        </w:rPr>
        <w:t>：</w:t>
      </w:r>
      <w:r>
        <w:t>每</w:t>
      </w:r>
      <w:r>
        <w:rPr>
          <w:rFonts w:hint="eastAsia"/>
        </w:rPr>
        <w:t>10~30</w:t>
      </w:r>
      <w:r>
        <w:rPr>
          <w:rFonts w:hint="eastAsia"/>
        </w:rPr>
        <w:t>分钟桃李平台发送推流存续消息，更新</w:t>
      </w:r>
      <w:r>
        <w:rPr>
          <w:rFonts w:hint="eastAsia"/>
        </w:rPr>
        <w:t>activetime</w:t>
      </w:r>
      <w:r>
        <w:rPr>
          <w:rFonts w:hint="eastAsia"/>
        </w:rPr>
        <w:t>。若超过</w:t>
      </w:r>
      <w:r>
        <w:rPr>
          <w:rFonts w:hint="eastAsia"/>
        </w:rPr>
        <w:t>1</w:t>
      </w:r>
      <w:r>
        <w:rPr>
          <w:rFonts w:hint="eastAsia"/>
        </w:rPr>
        <w:t>小时未收到推流存续消息，判断推流结束。把记录状态设为非活跃。</w:t>
      </w:r>
    </w:p>
    <w:p w14:paraId="695D321E" w14:textId="77777777" w:rsidR="00674DFD" w:rsidRPr="002F6F6B" w:rsidRDefault="00674DFD" w:rsidP="00674DFD">
      <w:pPr>
        <w:pStyle w:val="o3"/>
        <w:rPr>
          <w:rStyle w:val="ae"/>
        </w:rPr>
      </w:pPr>
      <w:r w:rsidRPr="002F6F6B">
        <w:rPr>
          <w:rStyle w:val="ae"/>
          <w:rFonts w:hint="eastAsia"/>
        </w:rPr>
        <w:t>奥点云平台：</w:t>
      </w:r>
    </w:p>
    <w:p w14:paraId="37589133" w14:textId="77777777" w:rsidR="00674DFD" w:rsidRDefault="00674DFD" w:rsidP="00674DFD">
      <w:pPr>
        <w:pStyle w:val="a7"/>
        <w:spacing w:before="93"/>
      </w:pPr>
      <w:r>
        <w:rPr>
          <w:rFonts w:hint="eastAsia"/>
        </w:rPr>
        <w:t>每</w:t>
      </w:r>
      <w:r>
        <w:rPr>
          <w:rFonts w:hint="eastAsia"/>
        </w:rPr>
        <w:t>2</w:t>
      </w:r>
      <w:r>
        <w:rPr>
          <w:rFonts w:hint="eastAsia"/>
        </w:rPr>
        <w:t>分钟扫描</w:t>
      </w:r>
      <w:r>
        <w:rPr>
          <w:rFonts w:hint="eastAsia"/>
        </w:rPr>
        <w:t>stream</w:t>
      </w:r>
      <w:r>
        <w:rPr>
          <w:rFonts w:hint="eastAsia"/>
        </w:rPr>
        <w:t>表相关记录，向奥点云查询流的状态。并根据查询结果更新</w:t>
      </w:r>
      <w:r>
        <w:rPr>
          <w:rFonts w:hint="eastAsia"/>
        </w:rPr>
        <w:t>isactive</w:t>
      </w:r>
      <w:r>
        <w:rPr>
          <w:rFonts w:hint="eastAsia"/>
        </w:rPr>
        <w:t>以及</w:t>
      </w:r>
      <w:r>
        <w:rPr>
          <w:rFonts w:hint="eastAsia"/>
        </w:rPr>
        <w:t>begintime</w:t>
      </w:r>
      <w:r>
        <w:rPr>
          <w:rFonts w:hint="eastAsia"/>
        </w:rPr>
        <w:t>和</w:t>
      </w:r>
      <w:r>
        <w:rPr>
          <w:rFonts w:hint="eastAsia"/>
        </w:rPr>
        <w:t>activetime</w:t>
      </w:r>
      <w:r>
        <w:rPr>
          <w:rFonts w:hint="eastAsia"/>
        </w:rPr>
        <w:t>。</w:t>
      </w:r>
    </w:p>
    <w:p w14:paraId="5BC7255F" w14:textId="77777777" w:rsidR="00674DFD" w:rsidRDefault="00674DFD" w:rsidP="00674DFD">
      <w:r>
        <w:rPr>
          <w:noProof/>
        </w:rPr>
        <w:lastRenderedPageBreak/>
        <w:drawing>
          <wp:inline distT="0" distB="0" distL="0" distR="0" wp14:anchorId="62A2A0B6" wp14:editId="13FC590F">
            <wp:extent cx="5274310" cy="3061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061970"/>
                    </a:xfrm>
                    <a:prstGeom prst="rect">
                      <a:avLst/>
                    </a:prstGeom>
                  </pic:spPr>
                </pic:pic>
              </a:graphicData>
            </a:graphic>
          </wp:inline>
        </w:drawing>
      </w:r>
    </w:p>
    <w:p w14:paraId="01F1912C" w14:textId="77777777" w:rsidR="00674DFD" w:rsidRDefault="00674DFD" w:rsidP="00674DFD">
      <w:pPr>
        <w:pStyle w:val="a7"/>
        <w:spacing w:before="93"/>
      </w:pPr>
      <w:r>
        <w:rPr>
          <w:rFonts w:hint="eastAsia"/>
        </w:rPr>
        <w:t>出现一个新的推流时增加一条记录。收到推流结束消息或查询到推流结束或超过一定时间间隔（默认</w:t>
      </w:r>
      <w:r>
        <w:rPr>
          <w:rFonts w:hint="eastAsia"/>
        </w:rPr>
        <w:t>60</w:t>
      </w:r>
      <w:r>
        <w:rPr>
          <w:rFonts w:hint="eastAsia"/>
        </w:rPr>
        <w:t>分钟）没收到流活跃信号，则设</w:t>
      </w:r>
      <w:r>
        <w:rPr>
          <w:rFonts w:hint="eastAsia"/>
        </w:rPr>
        <w:t>isactive=</w:t>
      </w:r>
      <w:r>
        <w:t>’</w:t>
      </w:r>
      <w:r>
        <w:rPr>
          <w:rFonts w:hint="eastAsia"/>
        </w:rPr>
        <w:t>false</w:t>
      </w:r>
      <w:r>
        <w:t>’</w:t>
      </w:r>
      <w:r>
        <w:rPr>
          <w:rFonts w:hint="eastAsia"/>
        </w:rPr>
        <w:t>。</w:t>
      </w:r>
    </w:p>
    <w:p w14:paraId="2B5AE86D" w14:textId="77777777" w:rsidR="00674DFD" w:rsidRDefault="00674DFD" w:rsidP="00674DFD">
      <w:pPr>
        <w:pStyle w:val="a7"/>
        <w:spacing w:before="93"/>
      </w:pPr>
      <w:r>
        <w:rPr>
          <w:rFonts w:hint="eastAsia"/>
        </w:rPr>
        <w:t>一个源在</w:t>
      </w:r>
      <w:r>
        <w:rPr>
          <w:rFonts w:hint="eastAsia"/>
        </w:rPr>
        <w:t>activestream</w:t>
      </w:r>
      <w:r>
        <w:rPr>
          <w:rFonts w:hint="eastAsia"/>
        </w:rPr>
        <w:t>中可能有多条记录，但同一时间最多只能有一条正在推流的记录。</w:t>
      </w:r>
    </w:p>
    <w:p w14:paraId="59937437" w14:textId="77777777" w:rsidR="00674DFD" w:rsidRDefault="00674DFD" w:rsidP="00674DFD">
      <w:pPr>
        <w:pStyle w:val="a7"/>
        <w:spacing w:before="93"/>
      </w:pPr>
      <w:r>
        <w:rPr>
          <w:rFonts w:hint="eastAsia"/>
        </w:rPr>
        <w:t>播放器会定时检查本频道使用的</w:t>
      </w:r>
      <w:r>
        <w:rPr>
          <w:rFonts w:hint="eastAsia"/>
        </w:rPr>
        <w:t>activestream</w:t>
      </w:r>
      <w:r>
        <w:rPr>
          <w:rFonts w:hint="eastAsia"/>
        </w:rPr>
        <w:t>属性，如果已经非活跃，则停止播放。</w:t>
      </w:r>
    </w:p>
    <w:p w14:paraId="08DE51ED" w14:textId="77777777" w:rsidR="00674DFD" w:rsidRDefault="00674DFD" w:rsidP="00674DFD">
      <w:pPr>
        <w:pStyle w:val="a7"/>
        <w:spacing w:before="93"/>
      </w:pPr>
      <w:r>
        <w:rPr>
          <w:rFonts w:hint="eastAsia"/>
        </w:rPr>
        <w:t>平台计费程序（每小时）进行结算后，删除已结束推流的记录。为避免结算过程中记录状态发生改变要锁表：锁表</w:t>
      </w:r>
      <w:r>
        <w:sym w:font="Wingdings" w:char="F0E0"/>
      </w:r>
      <w:r>
        <w:rPr>
          <w:rFonts w:hint="eastAsia"/>
        </w:rPr>
        <w:t>结算统计</w:t>
      </w:r>
      <w:r>
        <w:sym w:font="Wingdings" w:char="F0E0"/>
      </w:r>
      <w:r>
        <w:rPr>
          <w:rFonts w:hint="eastAsia"/>
        </w:rPr>
        <w:t>删除非活跃记录</w:t>
      </w:r>
      <w:r>
        <w:sym w:font="Wingdings" w:char="F0E0"/>
      </w:r>
      <w:r>
        <w:rPr>
          <w:rFonts w:hint="eastAsia"/>
        </w:rPr>
        <w:t>解锁。</w:t>
      </w:r>
    </w:p>
    <w:p w14:paraId="53F9B2CF" w14:textId="77777777" w:rsidR="00674DFD" w:rsidRDefault="00674DFD" w:rsidP="00674DFD">
      <w:pPr>
        <w:pStyle w:val="o3"/>
      </w:pPr>
      <w:r>
        <w:rPr>
          <w:rFonts w:hint="eastAsia"/>
        </w:rPr>
        <w:t>视频源streamid</w:t>
      </w:r>
    </w:p>
    <w:p w14:paraId="2D4D9481" w14:textId="77777777" w:rsidR="00674DFD" w:rsidRDefault="00674DFD" w:rsidP="00674DFD">
      <w:pPr>
        <w:pStyle w:val="a7"/>
        <w:spacing w:before="93"/>
      </w:pPr>
      <w:r>
        <w:rPr>
          <w:rFonts w:hint="eastAsia"/>
        </w:rPr>
        <w:t>正常：</w:t>
      </w:r>
      <w:r>
        <w:rPr>
          <w:rFonts w:hint="eastAsia"/>
        </w:rPr>
        <w:t>streamid</w:t>
      </w:r>
      <w:r>
        <w:rPr>
          <w:rFonts w:hint="eastAsia"/>
        </w:rPr>
        <w:t>：</w:t>
      </w:r>
      <w:r w:rsidRPr="002D3C91">
        <w:t>foreign</w:t>
      </w:r>
      <w:r>
        <w:t xml:space="preserve"> key</w:t>
      </w:r>
      <w:r>
        <w:rPr>
          <w:rFonts w:hint="eastAsia"/>
        </w:rPr>
        <w:t xml:space="preserve"> stream.id</w:t>
      </w:r>
    </w:p>
    <w:p w14:paraId="1446E285" w14:textId="77777777" w:rsidR="00674DFD" w:rsidRDefault="00674DFD" w:rsidP="00674DFD">
      <w:pPr>
        <w:pStyle w:val="a7"/>
        <w:spacing w:before="93"/>
      </w:pPr>
      <w:r>
        <w:rPr>
          <w:rFonts w:hint="eastAsia"/>
        </w:rPr>
        <w:t>但收流平台并不一定发送流的开始</w:t>
      </w:r>
      <w:r>
        <w:rPr>
          <w:rFonts w:hint="eastAsia"/>
        </w:rPr>
        <w:t>/</w:t>
      </w:r>
      <w:r>
        <w:rPr>
          <w:rFonts w:hint="eastAsia"/>
        </w:rPr>
        <w:t>结束信息，且不一定进行推流认证，因此，存在收到推流但在</w:t>
      </w:r>
      <w:r>
        <w:rPr>
          <w:rFonts w:hint="eastAsia"/>
        </w:rPr>
        <w:t>tream</w:t>
      </w:r>
      <w:r>
        <w:rPr>
          <w:rFonts w:hint="eastAsia"/>
        </w:rPr>
        <w:t>表中并没此流注册的情形。</w:t>
      </w:r>
    </w:p>
    <w:p w14:paraId="7E6CD0FE" w14:textId="77777777" w:rsidR="00674DFD" w:rsidRDefault="00674DFD" w:rsidP="00674DFD">
      <w:pPr>
        <w:pStyle w:val="a7"/>
        <w:spacing w:before="93"/>
      </w:pPr>
      <w:r>
        <w:rPr>
          <w:rFonts w:hint="eastAsia"/>
        </w:rPr>
        <w:t>平台后台定时查询收流服务器当前活动的流，如果存在没经注册的推流，</w:t>
      </w:r>
      <w:r>
        <w:rPr>
          <w:rFonts w:hint="eastAsia"/>
        </w:rPr>
        <w:t xml:space="preserve"> streamid=0</w:t>
      </w:r>
      <w:r>
        <w:rPr>
          <w:rFonts w:hint="eastAsia"/>
        </w:rPr>
        <w:t>。</w:t>
      </w:r>
    </w:p>
    <w:p w14:paraId="2F9AA7D2" w14:textId="77777777" w:rsidR="00674DFD" w:rsidRDefault="00674DFD" w:rsidP="00674DFD">
      <w:pPr>
        <w:pStyle w:val="a7"/>
        <w:spacing w:before="93"/>
      </w:pPr>
      <w:r>
        <w:rPr>
          <w:rFonts w:hint="eastAsia"/>
        </w:rPr>
        <w:t>recordfile</w:t>
      </w:r>
      <w:r>
        <w:rPr>
          <w:rFonts w:hint="eastAsia"/>
        </w:rPr>
        <w:t>：在推流过程中流服务器可能每隔一段时间生成一个录像文件，这里记录这些文件的列表，以便在收看直播时随时回看。这些文件在推流结束后会被合并，因此推流结束后这些文件一般会无效。</w:t>
      </w:r>
    </w:p>
    <w:p w14:paraId="5B24ED64" w14:textId="77777777" w:rsidR="00674DFD" w:rsidRDefault="00674DFD" w:rsidP="00674DFD">
      <w:pPr>
        <w:pStyle w:val="o3"/>
      </w:pPr>
      <w:r>
        <w:rPr>
          <w:rFonts w:hint="eastAsia"/>
        </w:rPr>
        <w:lastRenderedPageBreak/>
        <w:t>operate</w:t>
      </w:r>
    </w:p>
    <w:p w14:paraId="32B407D2" w14:textId="77777777" w:rsidR="00674DFD" w:rsidRDefault="00674DFD" w:rsidP="00674DFD">
      <w:pPr>
        <w:pStyle w:val="a7"/>
        <w:spacing w:before="93"/>
      </w:pPr>
      <w:r>
        <w:rPr>
          <w:rFonts w:hint="eastAsia"/>
        </w:rPr>
        <w:t>enum</w:t>
      </w:r>
      <w:r>
        <w:rPr>
          <w:rFonts w:hint="eastAsia"/>
        </w:rPr>
        <w:t>有效值：</w:t>
      </w:r>
    </w:p>
    <w:p w14:paraId="3F9CCBBF" w14:textId="77777777" w:rsidR="00674DFD" w:rsidRDefault="00674DFD" w:rsidP="00674DFD">
      <w:pPr>
        <w:pStyle w:val="a7"/>
        <w:spacing w:before="93"/>
      </w:pPr>
      <w:r>
        <w:rPr>
          <w:rFonts w:hint="eastAsia"/>
        </w:rPr>
        <w:t>none</w:t>
      </w:r>
      <w:r>
        <w:rPr>
          <w:rFonts w:hint="eastAsia"/>
        </w:rPr>
        <w:t>：默认，无需任何操作</w:t>
      </w:r>
    </w:p>
    <w:p w14:paraId="7D412AA9" w14:textId="77777777" w:rsidR="00674DFD" w:rsidRDefault="00674DFD" w:rsidP="00674DFD">
      <w:pPr>
        <w:pStyle w:val="a7"/>
        <w:spacing w:before="93"/>
      </w:pPr>
      <w:r>
        <w:rPr>
          <w:rFonts w:hint="eastAsia"/>
        </w:rPr>
        <w:t>cut</w:t>
      </w:r>
      <w:r>
        <w:rPr>
          <w:rFonts w:hint="eastAsia"/>
        </w:rPr>
        <w:t>：要求中断其推流。</w:t>
      </w:r>
    </w:p>
    <w:p w14:paraId="480E9226" w14:textId="77777777" w:rsidR="00674DFD" w:rsidRDefault="00674DFD" w:rsidP="005C2A3D">
      <w:pPr>
        <w:pStyle w:val="o2"/>
      </w:pPr>
      <w:r>
        <w:rPr>
          <w:rFonts w:hint="eastAsia"/>
        </w:rPr>
        <w:t xml:space="preserve">公告信息表 </w:t>
      </w:r>
      <w:r>
        <w:t>av2_announce</w:t>
      </w:r>
    </w:p>
    <w:p w14:paraId="7209A646" w14:textId="77777777" w:rsidR="00674DFD" w:rsidRDefault="00674DFD" w:rsidP="00674DFD">
      <w:r>
        <w:rPr>
          <w:noProof/>
        </w:rPr>
        <w:drawing>
          <wp:inline distT="0" distB="0" distL="0" distR="0" wp14:anchorId="52F1605A" wp14:editId="110A369D">
            <wp:extent cx="5274310" cy="28035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03525"/>
                    </a:xfrm>
                    <a:prstGeom prst="rect">
                      <a:avLst/>
                    </a:prstGeom>
                  </pic:spPr>
                </pic:pic>
              </a:graphicData>
            </a:graphic>
          </wp:inline>
        </w:drawing>
      </w:r>
    </w:p>
    <w:p w14:paraId="773CCFE6" w14:textId="77777777" w:rsidR="00674DFD" w:rsidRPr="00674DFD" w:rsidRDefault="00674DFD" w:rsidP="00674DFD">
      <w:pPr>
        <w:pStyle w:val="a7"/>
        <w:spacing w:before="93"/>
      </w:pPr>
    </w:p>
    <w:p w14:paraId="7300B026" w14:textId="77777777" w:rsidR="0086221C" w:rsidRDefault="00F3627F" w:rsidP="005C2A3D">
      <w:pPr>
        <w:pStyle w:val="o2"/>
      </w:pPr>
      <w:r>
        <w:rPr>
          <w:rFonts w:hint="eastAsia"/>
        </w:rPr>
        <w:t>数据字典 dictionary</w:t>
      </w:r>
    </w:p>
    <w:p w14:paraId="7C729CE9" w14:textId="77777777" w:rsidR="00F3627F" w:rsidRPr="00F3627F" w:rsidRDefault="00F3627F" w:rsidP="00F3627F">
      <w:pPr>
        <w:pStyle w:val="a7"/>
        <w:spacing w:before="93"/>
      </w:pPr>
      <w:r>
        <w:rPr>
          <w:rFonts w:hint="eastAsia"/>
        </w:rPr>
        <w:t>存放系统中可以通过用户界面配置的动态数据。</w:t>
      </w:r>
    </w:p>
    <w:p w14:paraId="53FA8144" w14:textId="77777777" w:rsidR="00F3627F" w:rsidRDefault="00F3627F" w:rsidP="00F3627F">
      <w:r>
        <w:rPr>
          <w:rFonts w:hint="eastAsia"/>
          <w:noProof/>
        </w:rPr>
        <w:drawing>
          <wp:inline distT="0" distB="0" distL="0" distR="0" wp14:anchorId="4FDDD750" wp14:editId="0C99ED56">
            <wp:extent cx="5274310" cy="1189386"/>
            <wp:effectExtent l="19050" t="0" r="254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274310" cy="1189386"/>
                    </a:xfrm>
                    <a:prstGeom prst="rect">
                      <a:avLst/>
                    </a:prstGeom>
                    <a:noFill/>
                    <a:ln w="9525">
                      <a:noFill/>
                      <a:miter lim="800000"/>
                      <a:headEnd/>
                      <a:tailEnd/>
                    </a:ln>
                  </pic:spPr>
                </pic:pic>
              </a:graphicData>
            </a:graphic>
          </wp:inline>
        </w:drawing>
      </w:r>
    </w:p>
    <w:p w14:paraId="4C3DF9D3" w14:textId="77777777" w:rsidR="00F3627F" w:rsidRDefault="00F3627F" w:rsidP="005C2A3D">
      <w:pPr>
        <w:pStyle w:val="o3"/>
      </w:pPr>
      <w:r>
        <w:rPr>
          <w:rFonts w:hint="eastAsia"/>
        </w:rPr>
        <w:t>费率数据</w:t>
      </w:r>
    </w:p>
    <w:p w14:paraId="00A5F19E" w14:textId="77777777" w:rsidR="004130B4" w:rsidRDefault="004130B4" w:rsidP="004130B4">
      <w:pPr>
        <w:pStyle w:val="a7"/>
        <w:spacing w:before="93"/>
      </w:pPr>
      <w:r>
        <w:rPr>
          <w:rFonts w:hint="eastAsia"/>
        </w:rPr>
        <w:t>由平台</w:t>
      </w:r>
      <w:r w:rsidR="00D05A25">
        <w:rPr>
          <w:rFonts w:hint="eastAsia"/>
        </w:rPr>
        <w:t>对播主</w:t>
      </w:r>
      <w:r>
        <w:rPr>
          <w:rFonts w:hint="eastAsia"/>
        </w:rPr>
        <w:t>收取</w:t>
      </w:r>
      <w:r w:rsidR="00D05A25">
        <w:rPr>
          <w:rFonts w:hint="eastAsia"/>
        </w:rPr>
        <w:t>费用</w:t>
      </w:r>
      <w:r>
        <w:rPr>
          <w:rFonts w:hint="eastAsia"/>
        </w:rPr>
        <w:t>的计费基本费率。收费频道、收费点播等对观众的收费策略分别记录在频道表和录像文件表中。</w:t>
      </w:r>
    </w:p>
    <w:p w14:paraId="7932E554" w14:textId="77777777" w:rsidR="00790DF6" w:rsidRDefault="002A446E" w:rsidP="00790DF6">
      <w:r>
        <w:rPr>
          <w:noProof/>
        </w:rPr>
        <w:drawing>
          <wp:inline distT="0" distB="0" distL="0" distR="0" wp14:anchorId="0832A47B" wp14:editId="19DCCAEB">
            <wp:extent cx="5274310" cy="754608"/>
            <wp:effectExtent l="19050" t="0" r="254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274310" cy="754608"/>
                    </a:xfrm>
                    <a:prstGeom prst="rect">
                      <a:avLst/>
                    </a:prstGeom>
                    <a:noFill/>
                    <a:ln w="9525">
                      <a:noFill/>
                      <a:miter lim="800000"/>
                      <a:headEnd/>
                      <a:tailEnd/>
                    </a:ln>
                  </pic:spPr>
                </pic:pic>
              </a:graphicData>
            </a:graphic>
          </wp:inline>
        </w:drawing>
      </w:r>
    </w:p>
    <w:p w14:paraId="3094CACB" w14:textId="77777777" w:rsidR="00F3627F" w:rsidRDefault="00F3627F" w:rsidP="00F3627F">
      <w:pPr>
        <w:pStyle w:val="a7"/>
        <w:spacing w:before="93"/>
      </w:pPr>
    </w:p>
    <w:p w14:paraId="573495C0" w14:textId="77777777" w:rsidR="004130B4" w:rsidRDefault="000C2C67" w:rsidP="00A97AEC">
      <w:pPr>
        <w:pStyle w:val="Source"/>
      </w:pPr>
      <w:r>
        <w:t>{</w:t>
      </w:r>
      <w:r>
        <w:tab/>
        <w:t>"feerate":</w:t>
      </w:r>
    </w:p>
    <w:p w14:paraId="1761D5F2" w14:textId="77777777" w:rsidR="004130B4" w:rsidRPr="004130B4" w:rsidRDefault="004130B4" w:rsidP="00A97AEC">
      <w:pPr>
        <w:pStyle w:val="Source"/>
      </w:pPr>
      <w:r>
        <w:rPr>
          <w:rFonts w:hint="eastAsia"/>
        </w:rPr>
        <w:t>//</w:t>
      </w:r>
      <w:r>
        <w:rPr>
          <w:rFonts w:hint="eastAsia"/>
        </w:rPr>
        <w:t>计时，包</w:t>
      </w:r>
      <w:r w:rsidR="0041219B">
        <w:rPr>
          <w:rFonts w:hint="eastAsia"/>
        </w:rPr>
        <w:t>天</w:t>
      </w:r>
      <w:r>
        <w:rPr>
          <w:rFonts w:hint="eastAsia"/>
        </w:rPr>
        <w:t>，包年，包月，包年的费率</w:t>
      </w:r>
    </w:p>
    <w:p w14:paraId="1F596DAC" w14:textId="77777777" w:rsidR="004130B4" w:rsidRDefault="004130B4" w:rsidP="00A97AEC">
      <w:pPr>
        <w:pStyle w:val="Source"/>
      </w:pPr>
      <w:r>
        <w:t>{</w:t>
      </w:r>
      <w:r w:rsidR="000C2C67">
        <w:t>"duration":1,"dayly":16,"monthly":300,"yearly":3000},</w:t>
      </w:r>
    </w:p>
    <w:p w14:paraId="44D12145" w14:textId="77777777" w:rsidR="000C2C67" w:rsidRDefault="004130B4" w:rsidP="00A97AEC">
      <w:pPr>
        <w:pStyle w:val="Source"/>
      </w:pPr>
      <w:r>
        <w:rPr>
          <w:rFonts w:hint="eastAsia"/>
        </w:rPr>
        <w:t>//</w:t>
      </w:r>
      <w:r>
        <w:rPr>
          <w:rFonts w:hint="eastAsia"/>
        </w:rPr>
        <w:t>以</w:t>
      </w:r>
      <w:r>
        <w:rPr>
          <w:rFonts w:hint="eastAsia"/>
        </w:rPr>
        <w:t>100</w:t>
      </w:r>
      <w:r>
        <w:rPr>
          <w:rFonts w:hint="eastAsia"/>
        </w:rPr>
        <w:t>为基数的折扣率，即实际费率</w:t>
      </w:r>
      <w:r>
        <w:rPr>
          <w:rFonts w:hint="eastAsia"/>
        </w:rPr>
        <w:t>=</w:t>
      </w:r>
      <w:r w:rsidRPr="004130B4">
        <w:t xml:space="preserve"> </w:t>
      </w:r>
      <w:r>
        <w:t>feerate</w:t>
      </w:r>
      <w:r>
        <w:rPr>
          <w:rFonts w:hint="eastAsia"/>
        </w:rPr>
        <w:t>*</w:t>
      </w:r>
      <w:r w:rsidRPr="004130B4">
        <w:t xml:space="preserve"> discount</w:t>
      </w:r>
      <w:r>
        <w:rPr>
          <w:rFonts w:hint="eastAsia"/>
        </w:rPr>
        <w:t>/100</w:t>
      </w:r>
    </w:p>
    <w:p w14:paraId="25F64057" w14:textId="77777777" w:rsidR="004130B4" w:rsidRDefault="004130B4" w:rsidP="00A97AEC">
      <w:pPr>
        <w:pStyle w:val="Source"/>
      </w:pPr>
      <w:r>
        <w:t>"</w:t>
      </w:r>
      <w:r w:rsidRPr="004130B4">
        <w:t>discount</w:t>
      </w:r>
      <w:r>
        <w:t>"</w:t>
      </w:r>
      <w:r>
        <w:rPr>
          <w:rFonts w:hint="eastAsia"/>
        </w:rPr>
        <w:t>:100,</w:t>
      </w:r>
      <w:r>
        <w:rPr>
          <w:rFonts w:hint="eastAsia"/>
        </w:rPr>
        <w:tab/>
      </w:r>
    </w:p>
    <w:p w14:paraId="730F0F23" w14:textId="77777777" w:rsidR="000C2C67" w:rsidRDefault="000C2C67" w:rsidP="00A97AEC">
      <w:pPr>
        <w:pStyle w:val="Source"/>
      </w:pPr>
      <w:r>
        <w:rPr>
          <w:rFonts w:hint="eastAsia"/>
        </w:rPr>
        <w:tab/>
        <w:t>"selectable":[{"val":"duration","text":"</w:t>
      </w:r>
      <w:r>
        <w:rPr>
          <w:rFonts w:hint="eastAsia"/>
        </w:rPr>
        <w:t>计时</w:t>
      </w:r>
      <w:r>
        <w:rPr>
          <w:rFonts w:hint="eastAsia"/>
        </w:rPr>
        <w:t xml:space="preserve">"}, </w:t>
      </w:r>
    </w:p>
    <w:p w14:paraId="23C4A123" w14:textId="77777777" w:rsidR="000C2C67" w:rsidRDefault="000C2C67" w:rsidP="00A97AEC">
      <w:pPr>
        <w:pStyle w:val="Source"/>
      </w:pPr>
      <w:r>
        <w:rPr>
          <w:rFonts w:hint="eastAsia"/>
        </w:rPr>
        <w:tab/>
      </w:r>
      <w:r>
        <w:rPr>
          <w:rFonts w:hint="eastAsia"/>
        </w:rPr>
        <w:tab/>
      </w:r>
      <w:r>
        <w:rPr>
          <w:rFonts w:hint="eastAsia"/>
        </w:rPr>
        <w:tab/>
        <w:t>{"val":"dayly","text":"</w:t>
      </w:r>
      <w:r>
        <w:rPr>
          <w:rFonts w:hint="eastAsia"/>
        </w:rPr>
        <w:t>包</w:t>
      </w:r>
      <w:r w:rsidR="0041219B">
        <w:rPr>
          <w:rFonts w:hint="eastAsia"/>
        </w:rPr>
        <w:t>天</w:t>
      </w:r>
      <w:r>
        <w:rPr>
          <w:rFonts w:hint="eastAsia"/>
        </w:rPr>
        <w:t>"},</w:t>
      </w:r>
    </w:p>
    <w:p w14:paraId="49667316" w14:textId="77777777" w:rsidR="000C2C67" w:rsidRDefault="000C2C67" w:rsidP="00A97AEC">
      <w:pPr>
        <w:pStyle w:val="Source"/>
      </w:pPr>
      <w:r>
        <w:rPr>
          <w:rFonts w:hint="eastAsia"/>
        </w:rPr>
        <w:tab/>
      </w:r>
      <w:r>
        <w:rPr>
          <w:rFonts w:hint="eastAsia"/>
        </w:rPr>
        <w:tab/>
      </w:r>
      <w:r>
        <w:rPr>
          <w:rFonts w:hint="eastAsia"/>
        </w:rPr>
        <w:tab/>
        <w:t>{"val":"monthly","text":"</w:t>
      </w:r>
      <w:r>
        <w:rPr>
          <w:rFonts w:hint="eastAsia"/>
        </w:rPr>
        <w:t>包月</w:t>
      </w:r>
      <w:r>
        <w:rPr>
          <w:rFonts w:hint="eastAsia"/>
        </w:rPr>
        <w:t>"},</w:t>
      </w:r>
    </w:p>
    <w:p w14:paraId="7A59F5BF" w14:textId="77777777" w:rsidR="000C2C67" w:rsidRDefault="000C2C67" w:rsidP="00A97AEC">
      <w:pPr>
        <w:pStyle w:val="Source"/>
      </w:pPr>
      <w:r>
        <w:rPr>
          <w:rFonts w:hint="eastAsia"/>
        </w:rPr>
        <w:tab/>
      </w:r>
      <w:r>
        <w:rPr>
          <w:rFonts w:hint="eastAsia"/>
        </w:rPr>
        <w:tab/>
      </w:r>
      <w:r>
        <w:rPr>
          <w:rFonts w:hint="eastAsia"/>
        </w:rPr>
        <w:tab/>
        <w:t>{"val":"yearly","text":"</w:t>
      </w:r>
      <w:r>
        <w:rPr>
          <w:rFonts w:hint="eastAsia"/>
        </w:rPr>
        <w:t>包年</w:t>
      </w:r>
      <w:r>
        <w:rPr>
          <w:rFonts w:hint="eastAsia"/>
        </w:rPr>
        <w:t>"}</w:t>
      </w:r>
    </w:p>
    <w:p w14:paraId="683589A9" w14:textId="77777777" w:rsidR="000C2C67" w:rsidRDefault="000C2C67" w:rsidP="00A97AEC">
      <w:pPr>
        <w:pStyle w:val="Source"/>
      </w:pPr>
      <w:r>
        <w:tab/>
        <w:t xml:space="preserve">] </w:t>
      </w:r>
      <w:r w:rsidR="004130B4">
        <w:rPr>
          <w:rFonts w:hint="eastAsia"/>
        </w:rPr>
        <w:tab/>
        <w:t>//</w:t>
      </w:r>
      <w:r w:rsidR="004130B4">
        <w:rPr>
          <w:rFonts w:hint="eastAsia"/>
        </w:rPr>
        <w:t>用户可选择的费率。但平台管理员及平台程序不受此限制</w:t>
      </w:r>
    </w:p>
    <w:p w14:paraId="68EEFA2C" w14:textId="77777777" w:rsidR="00F3627F" w:rsidRDefault="000C2C67" w:rsidP="00A97AEC">
      <w:pPr>
        <w:pStyle w:val="Source"/>
      </w:pPr>
      <w:r>
        <w:t>}</w:t>
      </w:r>
    </w:p>
    <w:p w14:paraId="33006BC3" w14:textId="77777777" w:rsidR="00486A06" w:rsidRDefault="00486A06" w:rsidP="005C2A3D">
      <w:pPr>
        <w:pStyle w:val="o3"/>
      </w:pPr>
      <w:r>
        <w:rPr>
          <w:rFonts w:hint="eastAsia"/>
        </w:rPr>
        <w:t>推送平台配置</w:t>
      </w:r>
    </w:p>
    <w:p w14:paraId="3232E265" w14:textId="77777777" w:rsidR="00486A06" w:rsidRDefault="00486A06" w:rsidP="00141E3D">
      <w:pPr>
        <w:pStyle w:val="o4"/>
      </w:pPr>
      <w:r>
        <w:rPr>
          <w:rFonts w:hint="eastAsia"/>
        </w:rPr>
        <w:t>桃李平台</w:t>
      </w:r>
    </w:p>
    <w:p w14:paraId="65240C43" w14:textId="77777777" w:rsidR="00486A06" w:rsidRDefault="00AE221B" w:rsidP="00486A06">
      <w:pPr>
        <w:pStyle w:val="a7"/>
        <w:spacing w:before="93"/>
      </w:pPr>
      <w:r>
        <w:t>推流</w:t>
      </w:r>
      <w:r>
        <w:rPr>
          <w:rFonts w:hint="eastAsia"/>
        </w:rPr>
        <w:t>：</w:t>
      </w:r>
      <w:r>
        <w:t>rtmp</w:t>
      </w:r>
      <w:r>
        <w:rPr>
          <w:rFonts w:hint="eastAsia"/>
        </w:rPr>
        <w:t>://58.67.171.55:8888/live/stream</w:t>
      </w:r>
    </w:p>
    <w:p w14:paraId="32F762CC" w14:textId="77777777" w:rsidR="00AE221B" w:rsidRDefault="00AE221B" w:rsidP="00486A06">
      <w:pPr>
        <w:pStyle w:val="a7"/>
        <w:spacing w:before="93"/>
      </w:pPr>
      <w:r>
        <w:rPr>
          <w:rFonts w:hint="eastAsia"/>
        </w:rPr>
        <w:tab/>
      </w:r>
      <w:r>
        <w:rPr>
          <w:rFonts w:hint="eastAsia"/>
        </w:rPr>
        <w:tab/>
        <w:t>rtmp://push.av365.cn:8888/live/stream</w:t>
      </w:r>
    </w:p>
    <w:p w14:paraId="5795FAA2" w14:textId="77777777" w:rsidR="00AE221B" w:rsidRDefault="00AE221B" w:rsidP="00486A06">
      <w:pPr>
        <w:pStyle w:val="a7"/>
        <w:spacing w:before="93"/>
      </w:pPr>
      <w:r>
        <w:rPr>
          <w:rFonts w:hint="eastAsia"/>
        </w:rPr>
        <w:t>rtmp</w:t>
      </w:r>
      <w:r>
        <w:rPr>
          <w:rFonts w:hint="eastAsia"/>
        </w:rPr>
        <w:t>播放</w:t>
      </w:r>
      <w:r>
        <w:rPr>
          <w:rFonts w:hint="eastAsia"/>
        </w:rPr>
        <w:t>:</w:t>
      </w:r>
      <w:r w:rsidRPr="00AE221B">
        <w:t xml:space="preserve"> rtmp://</w:t>
      </w:r>
      <w:r>
        <w:t>c12.video-box.cn/live/</w:t>
      </w:r>
      <w:r>
        <w:rPr>
          <w:rFonts w:hint="eastAsia"/>
        </w:rPr>
        <w:t>s</w:t>
      </w:r>
      <w:r>
        <w:t>tream</w:t>
      </w:r>
    </w:p>
    <w:p w14:paraId="2FBD007B" w14:textId="77777777" w:rsidR="00AE221B" w:rsidRDefault="00AE221B" w:rsidP="00486A06">
      <w:pPr>
        <w:pStyle w:val="a7"/>
        <w:spacing w:before="93"/>
      </w:pPr>
      <w:r>
        <w:rPr>
          <w:rFonts w:hint="eastAsia"/>
        </w:rPr>
        <w:tab/>
      </w:r>
      <w:r>
        <w:rPr>
          <w:rFonts w:hint="eastAsia"/>
        </w:rPr>
        <w:tab/>
        <w:t>rtmp://vt.av365.cn/live/stream</w:t>
      </w:r>
    </w:p>
    <w:p w14:paraId="00C82A2E" w14:textId="77777777" w:rsidR="00AE221B" w:rsidRDefault="00AE221B" w:rsidP="00486A06">
      <w:pPr>
        <w:pStyle w:val="a7"/>
        <w:spacing w:before="93"/>
      </w:pPr>
      <w:r>
        <w:rPr>
          <w:rFonts w:hint="eastAsia"/>
        </w:rPr>
        <w:t>hls</w:t>
      </w:r>
      <w:r>
        <w:rPr>
          <w:rFonts w:hint="eastAsia"/>
        </w:rPr>
        <w:t>播放：</w:t>
      </w:r>
      <w:r w:rsidRPr="00AE221B">
        <w:rPr>
          <w:rFonts w:hint="eastAsia"/>
        </w:rPr>
        <w:t>http://</w:t>
      </w:r>
      <w:r w:rsidRPr="00AE221B">
        <w:t>c12.video-box.cn/live/</w:t>
      </w:r>
      <w:r w:rsidRPr="00AE221B">
        <w:rPr>
          <w:rFonts w:hint="eastAsia"/>
        </w:rPr>
        <w:t>s</w:t>
      </w:r>
      <w:r w:rsidRPr="00AE221B">
        <w:t>tream</w:t>
      </w:r>
      <w:r w:rsidRPr="00AE221B">
        <w:rPr>
          <w:rFonts w:hint="eastAsia"/>
        </w:rPr>
        <w:t>/playlist.m3u8</w:t>
      </w:r>
    </w:p>
    <w:p w14:paraId="1A06E2BB" w14:textId="77777777" w:rsidR="00AE221B" w:rsidRDefault="00AE221B" w:rsidP="00486A06">
      <w:pPr>
        <w:pStyle w:val="a7"/>
        <w:spacing w:before="93"/>
      </w:pPr>
      <w:r>
        <w:rPr>
          <w:rFonts w:hint="eastAsia"/>
        </w:rPr>
        <w:tab/>
      </w:r>
      <w:r>
        <w:rPr>
          <w:rFonts w:hint="eastAsia"/>
        </w:rPr>
        <w:tab/>
      </w:r>
      <w:r w:rsidR="003D5D56" w:rsidRPr="003D5D56">
        <w:rPr>
          <w:rFonts w:hint="eastAsia"/>
        </w:rPr>
        <w:t>http://vt.av365.cn</w:t>
      </w:r>
      <w:r w:rsidR="003D5D56" w:rsidRPr="003D5D56">
        <w:t>/live/</w:t>
      </w:r>
      <w:r w:rsidR="003D5D56" w:rsidRPr="003D5D56">
        <w:rPr>
          <w:rFonts w:hint="eastAsia"/>
        </w:rPr>
        <w:t>s</w:t>
      </w:r>
      <w:r w:rsidR="003D5D56" w:rsidRPr="003D5D56">
        <w:t>tream</w:t>
      </w:r>
      <w:r w:rsidR="003D5D56" w:rsidRPr="003D5D56">
        <w:rPr>
          <w:rFonts w:hint="eastAsia"/>
        </w:rPr>
        <w:t>/playlist.m3u8</w:t>
      </w:r>
    </w:p>
    <w:p w14:paraId="1534E65F" w14:textId="77777777" w:rsidR="003D5D56" w:rsidRPr="003D5D56" w:rsidRDefault="003D5D56" w:rsidP="00A97AEC">
      <w:pPr>
        <w:pStyle w:val="Source"/>
      </w:pPr>
      <w:r w:rsidRPr="003D5D56">
        <w:t>{"push":"rtmp://push.av365.cn:8888/live/%%stream%%_%%key%%", "rtmp:"rtmp://vt.av365.cn/live/%%stream%%", "hls":"http://vt.av365.cn/live/%%stream%%/playlist.m3u8"}</w:t>
      </w:r>
    </w:p>
    <w:p w14:paraId="29767F9A" w14:textId="77777777" w:rsidR="00AE221B" w:rsidRDefault="00AE221B" w:rsidP="00141E3D">
      <w:pPr>
        <w:pStyle w:val="o4"/>
      </w:pPr>
      <w:r>
        <w:rPr>
          <w:rFonts w:hint="eastAsia"/>
        </w:rPr>
        <w:t>奥点云1组</w:t>
      </w:r>
    </w:p>
    <w:p w14:paraId="4209F1CD" w14:textId="77777777" w:rsidR="00AE221B" w:rsidRDefault="00AE221B" w:rsidP="00AE221B">
      <w:pPr>
        <w:pStyle w:val="a7"/>
        <w:spacing w:before="93"/>
      </w:pPr>
      <w:r>
        <w:t>推流</w:t>
      </w:r>
      <w:r>
        <w:rPr>
          <w:rFonts w:hint="eastAsia"/>
        </w:rPr>
        <w:t>：</w:t>
      </w:r>
      <w:r>
        <w:t>rtmp://14298.lsspublish.aodianyun.com/customer1/stream</w:t>
      </w:r>
    </w:p>
    <w:p w14:paraId="128E262C" w14:textId="77777777" w:rsidR="00AE221B" w:rsidRDefault="00AE221B" w:rsidP="00AE221B">
      <w:pPr>
        <w:pStyle w:val="a7"/>
        <w:spacing w:before="93"/>
      </w:pPr>
      <w:r>
        <w:rPr>
          <w:rFonts w:hint="eastAsia"/>
        </w:rPr>
        <w:tab/>
      </w:r>
      <w:r>
        <w:rPr>
          <w:rFonts w:hint="eastAsia"/>
        </w:rPr>
        <w:tab/>
      </w:r>
      <w:r>
        <w:t>rtmp://</w:t>
      </w:r>
      <w:r>
        <w:rPr>
          <w:rFonts w:hint="eastAsia"/>
        </w:rPr>
        <w:t>pa.av365.cn</w:t>
      </w:r>
      <w:r>
        <w:t>/customer1/stream</w:t>
      </w:r>
    </w:p>
    <w:p w14:paraId="725B15F0" w14:textId="77777777" w:rsidR="00AE221B" w:rsidRDefault="00AE221B" w:rsidP="00AE221B">
      <w:pPr>
        <w:pStyle w:val="a7"/>
        <w:spacing w:before="93"/>
      </w:pPr>
      <w:r>
        <w:t>rtmp</w:t>
      </w:r>
      <w:r>
        <w:rPr>
          <w:rFonts w:hint="eastAsia"/>
        </w:rPr>
        <w:t>播放：</w:t>
      </w:r>
      <w:r>
        <w:t>rtmp://14298.lssplay.aodianyun.com/customer1/stream</w:t>
      </w:r>
    </w:p>
    <w:p w14:paraId="2B657B9E" w14:textId="77777777" w:rsidR="00AE221B" w:rsidRDefault="00AE221B" w:rsidP="00AE221B">
      <w:pPr>
        <w:pStyle w:val="a7"/>
        <w:spacing w:before="93"/>
      </w:pPr>
      <w:r>
        <w:rPr>
          <w:rFonts w:hint="eastAsia"/>
        </w:rPr>
        <w:tab/>
      </w:r>
      <w:r>
        <w:rPr>
          <w:rFonts w:hint="eastAsia"/>
        </w:rPr>
        <w:tab/>
      </w:r>
      <w:r>
        <w:t>rtmp://</w:t>
      </w:r>
      <w:r>
        <w:rPr>
          <w:rFonts w:hint="eastAsia"/>
        </w:rPr>
        <w:t>va.av365.cn</w:t>
      </w:r>
      <w:r>
        <w:t>/customer1/stream</w:t>
      </w:r>
    </w:p>
    <w:p w14:paraId="6F4437BC" w14:textId="77777777" w:rsidR="00AE221B" w:rsidRDefault="00AE221B" w:rsidP="00AE221B">
      <w:pPr>
        <w:pStyle w:val="a7"/>
        <w:spacing w:before="93"/>
      </w:pPr>
      <w:r>
        <w:t>HLS</w:t>
      </w:r>
      <w:r>
        <w:t>播放</w:t>
      </w:r>
      <w:r>
        <w:rPr>
          <w:rFonts w:hint="eastAsia"/>
        </w:rPr>
        <w:t>：</w:t>
      </w:r>
      <w:r w:rsidRPr="00AE221B">
        <w:t>http://14298.hlsplay.aodianyun.com/customer1/stream.m3u8</w:t>
      </w:r>
      <w:r>
        <w:t>’</w:t>
      </w:r>
    </w:p>
    <w:p w14:paraId="271B113F" w14:textId="77777777" w:rsidR="00AE221B" w:rsidRDefault="00AE221B" w:rsidP="00AE221B">
      <w:pPr>
        <w:pStyle w:val="a7"/>
        <w:spacing w:before="93"/>
      </w:pPr>
      <w:r>
        <w:rPr>
          <w:rFonts w:hint="eastAsia"/>
        </w:rPr>
        <w:tab/>
      </w:r>
      <w:r>
        <w:rPr>
          <w:rFonts w:hint="eastAsia"/>
        </w:rPr>
        <w:tab/>
      </w:r>
      <w:r w:rsidR="003D5D56" w:rsidRPr="003D5D56">
        <w:t>http://</w:t>
      </w:r>
      <w:r w:rsidR="003D5D56" w:rsidRPr="003D5D56">
        <w:rPr>
          <w:rFonts w:hint="eastAsia"/>
        </w:rPr>
        <w:t>ha.av365.cn</w:t>
      </w:r>
      <w:r w:rsidR="003D5D56" w:rsidRPr="003D5D56">
        <w:t>/customer1/stream.m3u8</w:t>
      </w:r>
      <w:r>
        <w:t>’</w:t>
      </w:r>
    </w:p>
    <w:p w14:paraId="547171BB" w14:textId="77777777" w:rsidR="003D5D56" w:rsidRPr="003D5D56" w:rsidRDefault="003D5D56" w:rsidP="00A97AEC">
      <w:pPr>
        <w:pStyle w:val="Source"/>
      </w:pPr>
      <w:r w:rsidRPr="003D5D56">
        <w:t>{"push":"rtmp://pa.av365.cn/customer1/%%stream%%", "rtmp":"rtmp://va.av365.cn/customer1/%%stream%%", "hls":"http://ha.av365.cn/customer1/%%stream%%.m3u8"}</w:t>
      </w:r>
    </w:p>
    <w:p w14:paraId="1F24F697" w14:textId="77777777" w:rsidR="00AE221B" w:rsidRDefault="003D5D56" w:rsidP="003D5D56">
      <w:r>
        <w:rPr>
          <w:rFonts w:hint="eastAsia"/>
          <w:noProof/>
        </w:rPr>
        <w:lastRenderedPageBreak/>
        <w:drawing>
          <wp:inline distT="0" distB="0" distL="0" distR="0" wp14:anchorId="466150BE" wp14:editId="1E636BC8">
            <wp:extent cx="5000625" cy="609600"/>
            <wp:effectExtent l="19050" t="0" r="9525"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a:off x="0" y="0"/>
                      <a:ext cx="5000625" cy="609600"/>
                    </a:xfrm>
                    <a:prstGeom prst="rect">
                      <a:avLst/>
                    </a:prstGeom>
                    <a:noFill/>
                    <a:ln w="9525">
                      <a:noFill/>
                      <a:miter lim="800000"/>
                      <a:headEnd/>
                      <a:tailEnd/>
                    </a:ln>
                  </pic:spPr>
                </pic:pic>
              </a:graphicData>
            </a:graphic>
          </wp:inline>
        </w:drawing>
      </w:r>
    </w:p>
    <w:p w14:paraId="6814C8A8" w14:textId="77777777" w:rsidR="003D5D56" w:rsidRDefault="003D5D56" w:rsidP="00141E3D">
      <w:pPr>
        <w:pStyle w:val="o4"/>
      </w:pPr>
      <w:r>
        <w:rPr>
          <w:rFonts w:hint="eastAsia"/>
        </w:rPr>
        <w:t>attr属性</w:t>
      </w:r>
    </w:p>
    <w:tbl>
      <w:tblPr>
        <w:tblStyle w:val="ad"/>
        <w:tblW w:w="0" w:type="auto"/>
        <w:tblLook w:val="04A0" w:firstRow="1" w:lastRow="0" w:firstColumn="1" w:lastColumn="0" w:noHBand="0" w:noVBand="1"/>
      </w:tblPr>
      <w:tblGrid>
        <w:gridCol w:w="1502"/>
        <w:gridCol w:w="1379"/>
        <w:gridCol w:w="5415"/>
      </w:tblGrid>
      <w:tr w:rsidR="003D5D56" w:rsidRPr="00E97446" w14:paraId="1154DB71" w14:textId="77777777" w:rsidTr="003D5D56">
        <w:tc>
          <w:tcPr>
            <w:tcW w:w="1526" w:type="dxa"/>
          </w:tcPr>
          <w:p w14:paraId="0062D204" w14:textId="77777777" w:rsidR="003D5D56" w:rsidRPr="00E97446" w:rsidRDefault="003D5D56" w:rsidP="003D5D56">
            <w:pPr>
              <w:jc w:val="center"/>
              <w:rPr>
                <w:b/>
              </w:rPr>
            </w:pPr>
            <w:r w:rsidRPr="00E97446">
              <w:rPr>
                <w:b/>
              </w:rPr>
              <w:t>属性</w:t>
            </w:r>
          </w:p>
        </w:tc>
        <w:tc>
          <w:tcPr>
            <w:tcW w:w="1417" w:type="dxa"/>
          </w:tcPr>
          <w:p w14:paraId="6A1F9607" w14:textId="77777777" w:rsidR="003D5D56" w:rsidRPr="00E97446" w:rsidRDefault="003D5D56" w:rsidP="003D5D56">
            <w:pPr>
              <w:jc w:val="center"/>
              <w:rPr>
                <w:b/>
              </w:rPr>
            </w:pPr>
            <w:r w:rsidRPr="00E97446">
              <w:rPr>
                <w:b/>
              </w:rPr>
              <w:t>上级属性</w:t>
            </w:r>
          </w:p>
        </w:tc>
        <w:tc>
          <w:tcPr>
            <w:tcW w:w="5579" w:type="dxa"/>
          </w:tcPr>
          <w:p w14:paraId="58CB7BAF" w14:textId="77777777" w:rsidR="003D5D56" w:rsidRPr="00E97446" w:rsidRDefault="003D5D56" w:rsidP="003D5D56">
            <w:pPr>
              <w:jc w:val="center"/>
              <w:rPr>
                <w:b/>
              </w:rPr>
            </w:pPr>
            <w:r w:rsidRPr="00E97446">
              <w:rPr>
                <w:b/>
              </w:rPr>
              <w:t>说明</w:t>
            </w:r>
          </w:p>
        </w:tc>
      </w:tr>
      <w:tr w:rsidR="003D5D56" w14:paraId="78DB8A59" w14:textId="77777777" w:rsidTr="003D5D56">
        <w:tc>
          <w:tcPr>
            <w:tcW w:w="1526" w:type="dxa"/>
          </w:tcPr>
          <w:p w14:paraId="7F7342FB" w14:textId="77777777" w:rsidR="003D5D56" w:rsidRDefault="004E7902" w:rsidP="003D5D56">
            <w:r w:rsidRPr="003D5D56">
              <w:t>push</w:t>
            </w:r>
          </w:p>
        </w:tc>
        <w:tc>
          <w:tcPr>
            <w:tcW w:w="1417" w:type="dxa"/>
          </w:tcPr>
          <w:p w14:paraId="03DD9B96" w14:textId="77777777" w:rsidR="003D5D56" w:rsidRDefault="003D5D56" w:rsidP="003D5D56"/>
        </w:tc>
        <w:tc>
          <w:tcPr>
            <w:tcW w:w="5579" w:type="dxa"/>
          </w:tcPr>
          <w:p w14:paraId="67A67B78" w14:textId="77777777" w:rsidR="003D5D56" w:rsidRDefault="004E7902" w:rsidP="003D5D56">
            <w:r>
              <w:rPr>
                <w:rFonts w:hint="eastAsia"/>
              </w:rPr>
              <w:t>推流地址</w:t>
            </w:r>
          </w:p>
        </w:tc>
      </w:tr>
      <w:tr w:rsidR="004E7902" w14:paraId="451CF65C" w14:textId="77777777" w:rsidTr="003D5D56">
        <w:tc>
          <w:tcPr>
            <w:tcW w:w="1526" w:type="dxa"/>
          </w:tcPr>
          <w:p w14:paraId="19577DC8" w14:textId="77777777" w:rsidR="004E7902" w:rsidRPr="003D5D56" w:rsidRDefault="004E7902" w:rsidP="003D5D56">
            <w:r w:rsidRPr="003D5D56">
              <w:t>rtmp</w:t>
            </w:r>
          </w:p>
        </w:tc>
        <w:tc>
          <w:tcPr>
            <w:tcW w:w="1417" w:type="dxa"/>
          </w:tcPr>
          <w:p w14:paraId="4C812877" w14:textId="77777777" w:rsidR="004E7902" w:rsidRDefault="004E7902" w:rsidP="003D5D56"/>
        </w:tc>
        <w:tc>
          <w:tcPr>
            <w:tcW w:w="5579" w:type="dxa"/>
          </w:tcPr>
          <w:p w14:paraId="11FA29A9" w14:textId="77777777" w:rsidR="004E7902" w:rsidRDefault="004E7902" w:rsidP="003D5D56">
            <w:r>
              <w:rPr>
                <w:rFonts w:hint="eastAsia"/>
              </w:rPr>
              <w:t>rtmp</w:t>
            </w:r>
            <w:r>
              <w:rPr>
                <w:rFonts w:hint="eastAsia"/>
              </w:rPr>
              <w:t>收流地址</w:t>
            </w:r>
          </w:p>
        </w:tc>
      </w:tr>
      <w:tr w:rsidR="004E7902" w14:paraId="232D776C" w14:textId="77777777" w:rsidTr="003D5D56">
        <w:tc>
          <w:tcPr>
            <w:tcW w:w="1526" w:type="dxa"/>
          </w:tcPr>
          <w:p w14:paraId="03240995" w14:textId="77777777" w:rsidR="004E7902" w:rsidRPr="003D5D56" w:rsidRDefault="004E7902" w:rsidP="003D5D56">
            <w:r w:rsidRPr="003D5D56">
              <w:t>hls</w:t>
            </w:r>
          </w:p>
        </w:tc>
        <w:tc>
          <w:tcPr>
            <w:tcW w:w="1417" w:type="dxa"/>
          </w:tcPr>
          <w:p w14:paraId="18904AA9" w14:textId="77777777" w:rsidR="004E7902" w:rsidRDefault="004E7902" w:rsidP="003D5D56"/>
        </w:tc>
        <w:tc>
          <w:tcPr>
            <w:tcW w:w="5579" w:type="dxa"/>
          </w:tcPr>
          <w:p w14:paraId="728CEB58" w14:textId="77777777" w:rsidR="004E7902" w:rsidRDefault="004E7902" w:rsidP="003D5D56">
            <w:r>
              <w:rPr>
                <w:rFonts w:hint="eastAsia"/>
              </w:rPr>
              <w:t>hls</w:t>
            </w:r>
            <w:r>
              <w:rPr>
                <w:rFonts w:hint="eastAsia"/>
              </w:rPr>
              <w:t>收流地址</w:t>
            </w:r>
          </w:p>
        </w:tc>
      </w:tr>
      <w:tr w:rsidR="009E3C7F" w14:paraId="1A0ED60E" w14:textId="77777777" w:rsidTr="003D5D56">
        <w:tc>
          <w:tcPr>
            <w:tcW w:w="1526" w:type="dxa"/>
          </w:tcPr>
          <w:p w14:paraId="224B25CE" w14:textId="77777777" w:rsidR="009E3C7F" w:rsidRPr="003D5D56" w:rsidRDefault="009E3C7F" w:rsidP="003D5D56">
            <w:r>
              <w:rPr>
                <w:rFonts w:hint="eastAsia"/>
              </w:rPr>
              <w:t>cdnkey</w:t>
            </w:r>
          </w:p>
        </w:tc>
        <w:tc>
          <w:tcPr>
            <w:tcW w:w="1417" w:type="dxa"/>
          </w:tcPr>
          <w:p w14:paraId="37F612D3" w14:textId="77777777" w:rsidR="009E3C7F" w:rsidRDefault="009E3C7F" w:rsidP="003D5D56"/>
        </w:tc>
        <w:tc>
          <w:tcPr>
            <w:tcW w:w="5579" w:type="dxa"/>
          </w:tcPr>
          <w:p w14:paraId="763CEAF6" w14:textId="77777777" w:rsidR="009E3C7F" w:rsidRDefault="009E3C7F" w:rsidP="003D5D56">
            <w:r>
              <w:rPr>
                <w:rFonts w:hint="eastAsia"/>
              </w:rPr>
              <w:t>cdn</w:t>
            </w:r>
            <w:r>
              <w:rPr>
                <w:rFonts w:hint="eastAsia"/>
              </w:rPr>
              <w:t>约定的防盗链密码</w:t>
            </w:r>
          </w:p>
        </w:tc>
      </w:tr>
      <w:tr w:rsidR="0070360B" w14:paraId="03E1BB09" w14:textId="77777777" w:rsidTr="003D5D56">
        <w:tc>
          <w:tcPr>
            <w:tcW w:w="1526" w:type="dxa"/>
          </w:tcPr>
          <w:p w14:paraId="4636A623" w14:textId="77777777" w:rsidR="0070360B" w:rsidRPr="0070360B" w:rsidRDefault="0070360B" w:rsidP="003D5D56">
            <w:r>
              <w:rPr>
                <w:rFonts w:hint="eastAsia"/>
              </w:rPr>
              <w:t>videodir</w:t>
            </w:r>
          </w:p>
        </w:tc>
        <w:tc>
          <w:tcPr>
            <w:tcW w:w="1417" w:type="dxa"/>
          </w:tcPr>
          <w:p w14:paraId="39905865" w14:textId="77777777" w:rsidR="0070360B" w:rsidRDefault="0070360B" w:rsidP="003D5D56"/>
        </w:tc>
        <w:tc>
          <w:tcPr>
            <w:tcW w:w="5579" w:type="dxa"/>
          </w:tcPr>
          <w:p w14:paraId="719BDFB3" w14:textId="77777777" w:rsidR="0070360B" w:rsidRDefault="0070360B" w:rsidP="003D5D56">
            <w:r>
              <w:rPr>
                <w:rFonts w:hint="eastAsia"/>
              </w:rPr>
              <w:t>在</w:t>
            </w:r>
            <w:r>
              <w:rPr>
                <w:rFonts w:hint="eastAsia"/>
              </w:rPr>
              <w:t>NFS</w:t>
            </w:r>
            <w:r>
              <w:rPr>
                <w:rFonts w:hint="eastAsia"/>
              </w:rPr>
              <w:t>服务器上临时录像文件子路径。临时录像文件在</w:t>
            </w:r>
            <w:r>
              <w:rPr>
                <w:rFonts w:hint="eastAsia"/>
              </w:rPr>
              <w:t>NFS</w:t>
            </w:r>
            <w:r>
              <w:rPr>
                <w:rFonts w:hint="eastAsia"/>
              </w:rPr>
              <w:t>存放在</w:t>
            </w:r>
            <w:r>
              <w:rPr>
                <w:rFonts w:hint="eastAsia"/>
              </w:rPr>
              <w:t>nfs_data/ywz</w:t>
            </w:r>
            <w:r>
              <w:rPr>
                <w:rFonts w:hint="eastAsia"/>
              </w:rPr>
              <w:t>下的子目录里，每台收流机会有独立的子目录。无此配置系统不记录录像文件。</w:t>
            </w:r>
          </w:p>
        </w:tc>
      </w:tr>
    </w:tbl>
    <w:p w14:paraId="05D0F60E" w14:textId="77777777" w:rsidR="003D5D56" w:rsidRDefault="004E7902" w:rsidP="003D5D56">
      <w:pPr>
        <w:pStyle w:val="a7"/>
        <w:spacing w:before="93"/>
      </w:pPr>
      <w:r>
        <w:rPr>
          <w:rFonts w:hint="eastAsia"/>
        </w:rPr>
        <w:t>推流地址及收流地址串中，</w:t>
      </w:r>
      <w:r>
        <w:rPr>
          <w:rFonts w:hint="eastAsia"/>
        </w:rPr>
        <w:t>%%xxx%%</w:t>
      </w:r>
      <w:r>
        <w:rPr>
          <w:rFonts w:hint="eastAsia"/>
        </w:rPr>
        <w:t>内是变量名称，在配置到具体源时将被替换。目前支持的变量：</w:t>
      </w:r>
    </w:p>
    <w:p w14:paraId="3C7C29E3" w14:textId="77777777" w:rsidR="004E7902" w:rsidRDefault="004E7902" w:rsidP="004E7902">
      <w:pPr>
        <w:pStyle w:val="a7"/>
        <w:spacing w:before="93"/>
      </w:pPr>
      <w:r>
        <w:rPr>
          <w:rFonts w:hint="eastAsia"/>
        </w:rPr>
        <w:t>%stream</w:t>
      </w:r>
      <w:r>
        <w:rPr>
          <w:rFonts w:hint="eastAsia"/>
        </w:rPr>
        <w:t>：流名称。将被数据表中的</w:t>
      </w:r>
      <w:r>
        <w:rPr>
          <w:rFonts w:hint="eastAsia"/>
        </w:rPr>
        <w:t>stream.idstring</w:t>
      </w:r>
      <w:r>
        <w:rPr>
          <w:rFonts w:hint="eastAsia"/>
        </w:rPr>
        <w:t>替换</w:t>
      </w:r>
    </w:p>
    <w:p w14:paraId="025FC927" w14:textId="77777777" w:rsidR="004E7902" w:rsidRDefault="004E7902" w:rsidP="004E7902">
      <w:pPr>
        <w:pStyle w:val="a7"/>
        <w:spacing w:before="93"/>
      </w:pPr>
      <w:r>
        <w:rPr>
          <w:rFonts w:hint="eastAsia"/>
        </w:rPr>
        <w:t>%key</w:t>
      </w:r>
      <w:r>
        <w:rPr>
          <w:rFonts w:hint="eastAsia"/>
        </w:rPr>
        <w:t>：推流密码。将被表中的</w:t>
      </w:r>
      <w:r>
        <w:rPr>
          <w:rFonts w:hint="eastAsia"/>
        </w:rPr>
        <w:t>stream.pushkey</w:t>
      </w:r>
      <w:r>
        <w:rPr>
          <w:rFonts w:hint="eastAsia"/>
        </w:rPr>
        <w:t>替换</w:t>
      </w:r>
    </w:p>
    <w:p w14:paraId="2FB48EEC" w14:textId="77777777" w:rsidR="004E7902" w:rsidRDefault="004E7902" w:rsidP="004E7902">
      <w:pPr>
        <w:pStyle w:val="a7"/>
        <w:spacing w:before="93"/>
      </w:pPr>
      <w:r>
        <w:rPr>
          <w:rFonts w:hint="eastAsia"/>
        </w:rPr>
        <w:t>%secret</w:t>
      </w:r>
      <w:r>
        <w:rPr>
          <w:rFonts w:hint="eastAsia"/>
        </w:rPr>
        <w:t>：防盗链加密串。在输出到播放页面时生成。</w:t>
      </w:r>
    </w:p>
    <w:p w14:paraId="3CDBBE97" w14:textId="77777777" w:rsidR="004E7902" w:rsidRDefault="004E7902" w:rsidP="004E7902">
      <w:pPr>
        <w:pStyle w:val="a7"/>
        <w:spacing w:before="93"/>
      </w:pPr>
      <w:r>
        <w:rPr>
          <w:rFonts w:hint="eastAsia"/>
        </w:rPr>
        <w:t>%timestamp</w:t>
      </w:r>
      <w:r>
        <w:rPr>
          <w:rFonts w:hint="eastAsia"/>
        </w:rPr>
        <w:t>：防盗链串</w:t>
      </w:r>
      <w:r w:rsidR="00B378F7">
        <w:rPr>
          <w:rFonts w:hint="eastAsia"/>
        </w:rPr>
        <w:t>当前</w:t>
      </w:r>
      <w:r>
        <w:rPr>
          <w:rFonts w:hint="eastAsia"/>
        </w:rPr>
        <w:t>时间。</w:t>
      </w:r>
      <w:r w:rsidR="009E3C7F">
        <w:rPr>
          <w:rFonts w:hint="eastAsia"/>
        </w:rPr>
        <w:t>32</w:t>
      </w:r>
      <w:r w:rsidR="009E3C7F">
        <w:rPr>
          <w:rFonts w:hint="eastAsia"/>
        </w:rPr>
        <w:t>位的</w:t>
      </w:r>
      <w:r w:rsidR="009E3C7F">
        <w:rPr>
          <w:rFonts w:hint="eastAsia"/>
        </w:rPr>
        <w:t>16</w:t>
      </w:r>
      <w:r w:rsidR="009E3C7F">
        <w:rPr>
          <w:rFonts w:hint="eastAsia"/>
        </w:rPr>
        <w:t>进制字串字母小写</w:t>
      </w:r>
    </w:p>
    <w:p w14:paraId="552B82F1" w14:textId="77777777" w:rsidR="00B378F7" w:rsidRDefault="00B378F7" w:rsidP="004E7902">
      <w:pPr>
        <w:pStyle w:val="a7"/>
        <w:spacing w:before="93"/>
      </w:pPr>
      <w:r>
        <w:rPr>
          <w:rFonts w:hint="eastAsia"/>
        </w:rPr>
        <w:t>%</w:t>
      </w:r>
      <w:r w:rsidRPr="00B378F7">
        <w:t>keeptim</w:t>
      </w:r>
      <w:r>
        <w:rPr>
          <w:rFonts w:hint="eastAsia"/>
        </w:rPr>
        <w:t>e</w:t>
      </w:r>
      <w:r>
        <w:rPr>
          <w:rFonts w:hint="eastAsia"/>
        </w:rPr>
        <w:t>：防盗链串有效时长。</w:t>
      </w:r>
      <w:r>
        <w:rPr>
          <w:rFonts w:hint="eastAsia"/>
        </w:rPr>
        <w:t>16</w:t>
      </w:r>
      <w:r>
        <w:rPr>
          <w:rFonts w:hint="eastAsia"/>
        </w:rPr>
        <w:t>进制秒数</w:t>
      </w:r>
    </w:p>
    <w:p w14:paraId="014B3A76" w14:textId="77777777" w:rsidR="009E3C7F" w:rsidRDefault="009E3C7F" w:rsidP="004E7902">
      <w:pPr>
        <w:pStyle w:val="a7"/>
        <w:spacing w:before="93"/>
      </w:pPr>
      <w:r>
        <w:rPr>
          <w:rFonts w:hint="eastAsia"/>
        </w:rPr>
        <w:t>secret=md5(cdnkey+</w:t>
      </w:r>
      <w:r w:rsidR="00B378F7">
        <w:rPr>
          <w:rFonts w:hint="eastAsia"/>
        </w:rPr>
        <w:t>uri</w:t>
      </w:r>
      <w:r>
        <w:rPr>
          <w:rFonts w:hint="eastAsia"/>
        </w:rPr>
        <w:t>+timestamp</w:t>
      </w:r>
      <w:r w:rsidR="00B378F7">
        <w:rPr>
          <w:rFonts w:hint="eastAsia"/>
        </w:rPr>
        <w:t>+</w:t>
      </w:r>
      <w:r w:rsidR="00B378F7" w:rsidRPr="00B378F7">
        <w:t>keeptim</w:t>
      </w:r>
      <w:r w:rsidR="00B378F7">
        <w:rPr>
          <w:rFonts w:hint="eastAsia"/>
        </w:rPr>
        <w:t>e</w:t>
      </w:r>
      <w:r>
        <w:rPr>
          <w:rFonts w:hint="eastAsia"/>
        </w:rPr>
        <w:t>)</w:t>
      </w:r>
    </w:p>
    <w:p w14:paraId="3E0E6B5A" w14:textId="77777777" w:rsidR="00B378F7" w:rsidRDefault="00B378F7" w:rsidP="004E7902">
      <w:pPr>
        <w:pStyle w:val="a7"/>
        <w:spacing w:before="93"/>
      </w:pPr>
      <w:r>
        <w:rPr>
          <w:rFonts w:hint="eastAsia"/>
        </w:rPr>
        <w:t>uri</w:t>
      </w:r>
      <w:r>
        <w:rPr>
          <w:rFonts w:hint="eastAsia"/>
        </w:rPr>
        <w:t>：</w:t>
      </w:r>
      <w:r>
        <w:rPr>
          <w:rFonts w:hint="eastAsia"/>
        </w:rPr>
        <w:t>url</w:t>
      </w:r>
      <w:r>
        <w:rPr>
          <w:rFonts w:hint="eastAsia"/>
        </w:rPr>
        <w:t>中出去域名的部分。如：</w:t>
      </w:r>
      <w:hyperlink r:id="rId20" w:history="1">
        <w:r w:rsidRPr="00797947">
          <w:rPr>
            <w:rStyle w:val="af0"/>
            <w:rFonts w:hint="eastAsia"/>
          </w:rPr>
          <w:t>http://cdn.video-box.cn/live/mystream</w:t>
        </w:r>
      </w:hyperlink>
      <w:r>
        <w:rPr>
          <w:rFonts w:hint="eastAsia"/>
        </w:rPr>
        <w:t>?...</w:t>
      </w:r>
    </w:p>
    <w:p w14:paraId="4A393529" w14:textId="77777777" w:rsidR="00B378F7" w:rsidRDefault="00B378F7" w:rsidP="004E7902">
      <w:pPr>
        <w:pStyle w:val="a7"/>
        <w:spacing w:before="93"/>
      </w:pPr>
      <w:r>
        <w:rPr>
          <w:rFonts w:hint="eastAsia"/>
        </w:rPr>
        <w:tab/>
        <w:t>uri=</w:t>
      </w:r>
      <w:r w:rsidRPr="00B378F7">
        <w:rPr>
          <w:rFonts w:hint="eastAsia"/>
        </w:rPr>
        <w:t>/live/mystream</w:t>
      </w:r>
    </w:p>
    <w:p w14:paraId="0FB9468E" w14:textId="77777777" w:rsidR="0070360B" w:rsidRDefault="0070360B" w:rsidP="004E7902">
      <w:pPr>
        <w:pStyle w:val="a7"/>
        <w:spacing w:before="93"/>
      </w:pPr>
      <w:r>
        <w:rPr>
          <w:rFonts w:hint="eastAsia"/>
        </w:rPr>
        <w:t>platform3</w:t>
      </w:r>
      <w:r>
        <w:rPr>
          <w:rFonts w:hint="eastAsia"/>
        </w:rPr>
        <w:t>配置示例：</w:t>
      </w:r>
    </w:p>
    <w:p w14:paraId="51D47533" w14:textId="77777777" w:rsidR="0070360B" w:rsidRPr="0070360B" w:rsidRDefault="0070360B" w:rsidP="00A97AEC">
      <w:pPr>
        <w:pStyle w:val="Source"/>
      </w:pPr>
      <w:r w:rsidRPr="0070360B">
        <w:t>{"push":"rtmp://tel.av365.cn/live/%%stream%%?key=%%key%%", "rtmp":"rtmp://cdn.video-box.cn/live/%%stream%%?wsSecret=%%secret%%&amp;wsKeepTime=%%keeptime%%&amp;wsTime=%%tm%%", "hls":"http://cdn.video-box.cn/live/%%stream%%/playlist.m3u8?wsSecret=%%secret%%&amp;wsKeepTime=%%keeptime%%&amp;wsTime=%%tm%%","cdnkey":"taoli357","videodir":"/video54"}</w:t>
      </w:r>
    </w:p>
    <w:p w14:paraId="5EA10788" w14:textId="77777777" w:rsidR="004E7902" w:rsidRPr="003D5D56" w:rsidRDefault="00AD1E55" w:rsidP="005C2A3D">
      <w:pPr>
        <w:pStyle w:val="o3"/>
      </w:pPr>
      <w:r>
        <w:t>播主等级权限</w:t>
      </w:r>
    </w:p>
    <w:p w14:paraId="62AADCB9" w14:textId="77777777" w:rsidR="00803AE2" w:rsidRDefault="00803AE2" w:rsidP="00803AE2">
      <w:pPr>
        <w:pStyle w:val="a7"/>
        <w:spacing w:before="93"/>
        <w:ind w:firstLine="480"/>
      </w:pPr>
      <w:r>
        <w:rPr>
          <w:rFonts w:hint="eastAsia"/>
          <w:noProof/>
        </w:rPr>
        <w:drawing>
          <wp:inline distT="0" distB="0" distL="0" distR="0" wp14:anchorId="672A9A91" wp14:editId="68788E61">
            <wp:extent cx="4410075" cy="200025"/>
            <wp:effectExtent l="19050" t="0" r="9525" b="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4410075" cy="200025"/>
                    </a:xfrm>
                    <a:prstGeom prst="rect">
                      <a:avLst/>
                    </a:prstGeom>
                    <a:noFill/>
                    <a:ln w="9525">
                      <a:noFill/>
                      <a:miter lim="800000"/>
                      <a:headEnd/>
                      <a:tailEnd/>
                    </a:ln>
                  </pic:spPr>
                </pic:pic>
              </a:graphicData>
            </a:graphic>
          </wp:inline>
        </w:drawing>
      </w:r>
    </w:p>
    <w:p w14:paraId="4FE289C3" w14:textId="77777777" w:rsidR="003D5D56" w:rsidRDefault="00803AE2" w:rsidP="003D5D56">
      <w:pPr>
        <w:pStyle w:val="a7"/>
        <w:spacing w:before="93"/>
      </w:pPr>
      <w:r w:rsidRPr="00803AE2">
        <w:lastRenderedPageBreak/>
        <w:t>{"junior":{"maxStream":1,"maxChannel":1,"viewersPerChannel":10}, "normal":{"maxStream":10,"maxChannel":50,"viewersPerChannel":0}, "senior":{}}</w:t>
      </w:r>
    </w:p>
    <w:p w14:paraId="40CBCE8A" w14:textId="77777777" w:rsidR="00803AE2" w:rsidRDefault="00803AE2" w:rsidP="003D5D56">
      <w:pPr>
        <w:pStyle w:val="a7"/>
        <w:spacing w:before="93"/>
      </w:pPr>
      <w:r w:rsidRPr="00803AE2">
        <w:t>maxStream</w:t>
      </w:r>
      <w:r>
        <w:rPr>
          <w:rFonts w:hint="eastAsia"/>
        </w:rPr>
        <w:t>：</w:t>
      </w:r>
      <w:r>
        <w:t>可最多开设的推流数</w:t>
      </w:r>
    </w:p>
    <w:p w14:paraId="65BF4FA9" w14:textId="77777777" w:rsidR="00803AE2" w:rsidRDefault="00803AE2" w:rsidP="003D5D56">
      <w:pPr>
        <w:pStyle w:val="a7"/>
        <w:spacing w:before="93"/>
      </w:pPr>
      <w:r w:rsidRPr="00803AE2">
        <w:t>maxChannel</w:t>
      </w:r>
      <w:r>
        <w:rPr>
          <w:rFonts w:hint="eastAsia"/>
        </w:rPr>
        <w:t>：</w:t>
      </w:r>
      <w:r>
        <w:t>可最多开设的频道数</w:t>
      </w:r>
    </w:p>
    <w:p w14:paraId="775FE3D4" w14:textId="77777777" w:rsidR="00803AE2" w:rsidRDefault="00803AE2" w:rsidP="003D5D56">
      <w:pPr>
        <w:pStyle w:val="a7"/>
        <w:spacing w:before="93"/>
      </w:pPr>
      <w:r w:rsidRPr="00803AE2">
        <w:t>viewersPerChannel</w:t>
      </w:r>
      <w:r>
        <w:rPr>
          <w:rFonts w:hint="eastAsia"/>
        </w:rPr>
        <w:t>：</w:t>
      </w:r>
      <w:r>
        <w:t>每频道最大观众人数</w:t>
      </w:r>
    </w:p>
    <w:p w14:paraId="34B42943" w14:textId="77777777" w:rsidR="00803AE2" w:rsidRDefault="00803AE2" w:rsidP="003D5D56">
      <w:pPr>
        <w:pStyle w:val="a7"/>
        <w:spacing w:before="93"/>
      </w:pPr>
      <w:r>
        <w:rPr>
          <w:rFonts w:hint="eastAsia"/>
        </w:rPr>
        <w:t>未定义，或</w:t>
      </w:r>
      <w:r>
        <w:rPr>
          <w:rFonts w:hint="eastAsia"/>
        </w:rPr>
        <w:t>0</w:t>
      </w:r>
      <w:r>
        <w:rPr>
          <w:rFonts w:hint="eastAsia"/>
        </w:rPr>
        <w:t>不限制：</w:t>
      </w:r>
    </w:p>
    <w:p w14:paraId="7E9FC2E2" w14:textId="77777777" w:rsidR="000137F3" w:rsidRDefault="000137F3" w:rsidP="005C2A3D">
      <w:pPr>
        <w:pStyle w:val="o3"/>
      </w:pPr>
      <w:r>
        <w:rPr>
          <w:rFonts w:hint="eastAsia"/>
        </w:rPr>
        <w:t>收流服务器列表</w:t>
      </w:r>
    </w:p>
    <w:p w14:paraId="5204463F" w14:textId="77777777" w:rsidR="000137F3" w:rsidRDefault="000137F3" w:rsidP="000137F3">
      <w:pPr>
        <w:pStyle w:val="a7"/>
        <w:spacing w:before="93"/>
      </w:pPr>
      <w:r>
        <w:rPr>
          <w:rFonts w:hint="eastAsia"/>
        </w:rPr>
        <w:t>category: pushServer, ditem: list</w:t>
      </w:r>
    </w:p>
    <w:p w14:paraId="0907B954" w14:textId="77777777" w:rsidR="000137F3" w:rsidRDefault="000137F3" w:rsidP="000137F3">
      <w:pPr>
        <w:pStyle w:val="a7"/>
        <w:spacing w:before="93"/>
      </w:pPr>
      <w:r>
        <w:rPr>
          <w:rFonts w:hint="eastAsia"/>
        </w:rPr>
        <w:t>attr</w:t>
      </w:r>
      <w:r>
        <w:rPr>
          <w:rFonts w:hint="eastAsia"/>
        </w:rPr>
        <w:t>字段以</w:t>
      </w:r>
      <w:r>
        <w:rPr>
          <w:rFonts w:hint="eastAsia"/>
        </w:rPr>
        <w:t>Json</w:t>
      </w:r>
      <w:r>
        <w:rPr>
          <w:rFonts w:hint="eastAsia"/>
        </w:rPr>
        <w:t>记录收流服务器数组。</w:t>
      </w:r>
    </w:p>
    <w:tbl>
      <w:tblPr>
        <w:tblStyle w:val="ad"/>
        <w:tblW w:w="0" w:type="auto"/>
        <w:tblLook w:val="04A0" w:firstRow="1" w:lastRow="0" w:firstColumn="1" w:lastColumn="0" w:noHBand="0" w:noVBand="1"/>
      </w:tblPr>
      <w:tblGrid>
        <w:gridCol w:w="1504"/>
        <w:gridCol w:w="1383"/>
        <w:gridCol w:w="5409"/>
      </w:tblGrid>
      <w:tr w:rsidR="000137F3" w14:paraId="343BAF81" w14:textId="77777777" w:rsidTr="00527FBE">
        <w:tc>
          <w:tcPr>
            <w:tcW w:w="1526" w:type="dxa"/>
          </w:tcPr>
          <w:p w14:paraId="085D8836" w14:textId="77777777" w:rsidR="000137F3" w:rsidRDefault="000137F3" w:rsidP="00527FBE">
            <w:r>
              <w:t>属性</w:t>
            </w:r>
          </w:p>
        </w:tc>
        <w:tc>
          <w:tcPr>
            <w:tcW w:w="1417" w:type="dxa"/>
          </w:tcPr>
          <w:p w14:paraId="073F380B" w14:textId="77777777" w:rsidR="000137F3" w:rsidRDefault="000137F3" w:rsidP="00527FBE">
            <w:r>
              <w:t>上级属性</w:t>
            </w:r>
          </w:p>
        </w:tc>
        <w:tc>
          <w:tcPr>
            <w:tcW w:w="5579" w:type="dxa"/>
          </w:tcPr>
          <w:p w14:paraId="1F55A8DB" w14:textId="77777777" w:rsidR="000137F3" w:rsidRDefault="000137F3" w:rsidP="00527FBE">
            <w:r>
              <w:t>说明</w:t>
            </w:r>
          </w:p>
        </w:tc>
      </w:tr>
      <w:tr w:rsidR="000137F3" w14:paraId="2156EFA8" w14:textId="77777777" w:rsidTr="00527FBE">
        <w:tc>
          <w:tcPr>
            <w:tcW w:w="1526" w:type="dxa"/>
          </w:tcPr>
          <w:p w14:paraId="70C8A873" w14:textId="77777777" w:rsidR="000137F3" w:rsidRDefault="000137F3" w:rsidP="00527FBE">
            <w:r>
              <w:rPr>
                <w:rFonts w:hint="eastAsia"/>
              </w:rPr>
              <w:t>url</w:t>
            </w:r>
          </w:p>
        </w:tc>
        <w:tc>
          <w:tcPr>
            <w:tcW w:w="1417" w:type="dxa"/>
          </w:tcPr>
          <w:p w14:paraId="5CF333A5" w14:textId="77777777" w:rsidR="000137F3" w:rsidRDefault="000137F3" w:rsidP="00527FBE"/>
        </w:tc>
        <w:tc>
          <w:tcPr>
            <w:tcW w:w="5579" w:type="dxa"/>
          </w:tcPr>
          <w:p w14:paraId="7911221F" w14:textId="77777777" w:rsidR="000137F3" w:rsidRDefault="00FA30F0" w:rsidP="00527FBE">
            <w:r>
              <w:rPr>
                <w:rFonts w:hint="eastAsia"/>
              </w:rPr>
              <w:t>服务器地址</w:t>
            </w:r>
            <w:r w:rsidR="000137F3">
              <w:rPr>
                <w:rFonts w:hint="eastAsia"/>
              </w:rPr>
              <w:t>。</w:t>
            </w:r>
          </w:p>
        </w:tc>
      </w:tr>
      <w:tr w:rsidR="00FA30F0" w14:paraId="34F23CFE" w14:textId="77777777" w:rsidTr="00527FBE">
        <w:tc>
          <w:tcPr>
            <w:tcW w:w="1526" w:type="dxa"/>
          </w:tcPr>
          <w:p w14:paraId="1F34C531" w14:textId="77777777" w:rsidR="00FA30F0" w:rsidRDefault="006C31FA" w:rsidP="00527FBE">
            <w:r>
              <w:rPr>
                <w:rFonts w:hint="eastAsia"/>
              </w:rPr>
              <w:t>stat</w:t>
            </w:r>
            <w:r w:rsidR="00FA30F0">
              <w:rPr>
                <w:rFonts w:hint="eastAsia"/>
              </w:rPr>
              <w:t>port</w:t>
            </w:r>
          </w:p>
        </w:tc>
        <w:tc>
          <w:tcPr>
            <w:tcW w:w="1417" w:type="dxa"/>
          </w:tcPr>
          <w:p w14:paraId="467DB561" w14:textId="77777777" w:rsidR="00FA30F0" w:rsidRDefault="00FA30F0" w:rsidP="00527FBE"/>
        </w:tc>
        <w:tc>
          <w:tcPr>
            <w:tcW w:w="5579" w:type="dxa"/>
          </w:tcPr>
          <w:p w14:paraId="5FA41624" w14:textId="77777777" w:rsidR="00FA30F0" w:rsidRDefault="00FA30F0" w:rsidP="00527FBE">
            <w:r>
              <w:rPr>
                <w:rFonts w:hint="eastAsia"/>
              </w:rPr>
              <w:t>获取状态的端口</w:t>
            </w:r>
          </w:p>
        </w:tc>
      </w:tr>
    </w:tbl>
    <w:p w14:paraId="4C1AB4EA" w14:textId="77777777" w:rsidR="000137F3" w:rsidRDefault="00E60EBB" w:rsidP="005C2A3D">
      <w:pPr>
        <w:pStyle w:val="o3"/>
      </w:pPr>
      <w:r>
        <w:t>套餐类型列表</w:t>
      </w:r>
    </w:p>
    <w:p w14:paraId="379B4A47" w14:textId="77777777" w:rsidR="00E60EBB" w:rsidRDefault="00E60EBB" w:rsidP="00E60EBB">
      <w:pPr>
        <w:pStyle w:val="a7"/>
        <w:spacing w:before="93"/>
      </w:pPr>
      <w:r>
        <w:rPr>
          <w:rFonts w:hint="eastAsia"/>
        </w:rPr>
        <w:t xml:space="preserve">category: </w:t>
      </w:r>
      <w:r w:rsidRPr="00E60EBB">
        <w:t>package</w:t>
      </w:r>
      <w:r>
        <w:rPr>
          <w:rFonts w:hint="eastAsia"/>
        </w:rPr>
        <w:t>, ditem: type</w:t>
      </w:r>
    </w:p>
    <w:p w14:paraId="5B7D5464" w14:textId="77777777" w:rsidR="00E60EBB" w:rsidRDefault="00E60EBB" w:rsidP="00E60EBB">
      <w:pPr>
        <w:pStyle w:val="a7"/>
        <w:spacing w:before="93"/>
      </w:pPr>
      <w:r>
        <w:rPr>
          <w:rFonts w:hint="eastAsia"/>
        </w:rPr>
        <w:t>此列表作为商品分类的子集：</w:t>
      </w:r>
      <w:r>
        <w:rPr>
          <w:rFonts w:hint="eastAsia"/>
        </w:rPr>
        <w:t>goods.category</w:t>
      </w:r>
    </w:p>
    <w:p w14:paraId="721B6EEB" w14:textId="77777777" w:rsidR="00E60EBB" w:rsidRDefault="00E60EBB" w:rsidP="00E60EBB">
      <w:pPr>
        <w:pStyle w:val="a7"/>
        <w:spacing w:before="93"/>
      </w:pPr>
      <w:r>
        <w:rPr>
          <w:rFonts w:hint="eastAsia"/>
        </w:rPr>
        <w:t>消费套餐表的类型字段应用这些值：</w:t>
      </w:r>
      <w:r>
        <w:rPr>
          <w:rFonts w:hint="eastAsia"/>
        </w:rPr>
        <w:t>package.type</w:t>
      </w:r>
    </w:p>
    <w:p w14:paraId="217B3179" w14:textId="77777777" w:rsidR="00E60EBB" w:rsidRDefault="00E60EBB" w:rsidP="00E60EBB">
      <w:pPr>
        <w:pStyle w:val="a7"/>
        <w:spacing w:before="93"/>
      </w:pPr>
      <w:r>
        <w:rPr>
          <w:rFonts w:hint="eastAsia"/>
        </w:rPr>
        <w:t>attr</w:t>
      </w:r>
      <w:r>
        <w:rPr>
          <w:rFonts w:hint="eastAsia"/>
        </w:rPr>
        <w:t>字段以</w:t>
      </w:r>
      <w:r>
        <w:rPr>
          <w:rFonts w:hint="eastAsia"/>
        </w:rPr>
        <w:t>Json</w:t>
      </w:r>
      <w:r>
        <w:rPr>
          <w:rFonts w:hint="eastAsia"/>
        </w:rPr>
        <w:t>记录：消费类型编码与中文显示字串</w:t>
      </w:r>
    </w:p>
    <w:tbl>
      <w:tblPr>
        <w:tblStyle w:val="ad"/>
        <w:tblW w:w="0" w:type="auto"/>
        <w:tblLook w:val="04A0" w:firstRow="1" w:lastRow="0" w:firstColumn="1" w:lastColumn="0" w:noHBand="0" w:noVBand="1"/>
      </w:tblPr>
      <w:tblGrid>
        <w:gridCol w:w="1497"/>
        <w:gridCol w:w="1385"/>
        <w:gridCol w:w="5414"/>
      </w:tblGrid>
      <w:tr w:rsidR="00E60EBB" w14:paraId="2512B81A" w14:textId="77777777" w:rsidTr="00E60EBB">
        <w:tc>
          <w:tcPr>
            <w:tcW w:w="1526" w:type="dxa"/>
          </w:tcPr>
          <w:p w14:paraId="0E25AB6D" w14:textId="77777777" w:rsidR="00E60EBB" w:rsidRDefault="00E60EBB" w:rsidP="00E60EBB">
            <w:r>
              <w:t>属性</w:t>
            </w:r>
          </w:p>
        </w:tc>
        <w:tc>
          <w:tcPr>
            <w:tcW w:w="1417" w:type="dxa"/>
          </w:tcPr>
          <w:p w14:paraId="562E3E7A" w14:textId="77777777" w:rsidR="00E60EBB" w:rsidRDefault="00E60EBB" w:rsidP="00E60EBB">
            <w:r>
              <w:t>上级属性</w:t>
            </w:r>
          </w:p>
        </w:tc>
        <w:tc>
          <w:tcPr>
            <w:tcW w:w="5579" w:type="dxa"/>
          </w:tcPr>
          <w:p w14:paraId="471FABE8" w14:textId="77777777" w:rsidR="00E60EBB" w:rsidRDefault="00E60EBB" w:rsidP="00E60EBB">
            <w:r>
              <w:t>说明</w:t>
            </w:r>
          </w:p>
        </w:tc>
      </w:tr>
      <w:tr w:rsidR="00E60EBB" w14:paraId="4DFFD048" w14:textId="77777777" w:rsidTr="00E60EBB">
        <w:tc>
          <w:tcPr>
            <w:tcW w:w="1526" w:type="dxa"/>
          </w:tcPr>
          <w:p w14:paraId="5A2D8899" w14:textId="77777777" w:rsidR="00E60EBB" w:rsidRDefault="00E60EBB" w:rsidP="00E60EBB">
            <w:r>
              <w:t>type</w:t>
            </w:r>
          </w:p>
        </w:tc>
        <w:tc>
          <w:tcPr>
            <w:tcW w:w="1417" w:type="dxa"/>
          </w:tcPr>
          <w:p w14:paraId="1FDE368B" w14:textId="77777777" w:rsidR="00E60EBB" w:rsidRDefault="00E60EBB" w:rsidP="00E60EBB"/>
        </w:tc>
        <w:tc>
          <w:tcPr>
            <w:tcW w:w="5579" w:type="dxa"/>
          </w:tcPr>
          <w:p w14:paraId="2ADF279F" w14:textId="77777777" w:rsidR="00E60EBB" w:rsidRDefault="00E60EBB" w:rsidP="00E60EBB">
            <w:r>
              <w:t>类型编码</w:t>
            </w:r>
          </w:p>
        </w:tc>
      </w:tr>
      <w:tr w:rsidR="00E60EBB" w14:paraId="2EDCB878" w14:textId="77777777" w:rsidTr="00E60EBB">
        <w:tc>
          <w:tcPr>
            <w:tcW w:w="1526" w:type="dxa"/>
          </w:tcPr>
          <w:p w14:paraId="69E64BF8" w14:textId="77777777" w:rsidR="00E60EBB" w:rsidRDefault="00E60EBB" w:rsidP="00E60EBB">
            <w:r>
              <w:rPr>
                <w:rFonts w:hint="eastAsia"/>
              </w:rPr>
              <w:t>text</w:t>
            </w:r>
          </w:p>
        </w:tc>
        <w:tc>
          <w:tcPr>
            <w:tcW w:w="1417" w:type="dxa"/>
          </w:tcPr>
          <w:p w14:paraId="42FD65ED" w14:textId="77777777" w:rsidR="00E60EBB" w:rsidRDefault="00E60EBB" w:rsidP="00E60EBB"/>
        </w:tc>
        <w:tc>
          <w:tcPr>
            <w:tcW w:w="5579" w:type="dxa"/>
          </w:tcPr>
          <w:p w14:paraId="0E3C001B" w14:textId="77777777" w:rsidR="00E60EBB" w:rsidRDefault="00E60EBB" w:rsidP="00E60EBB">
            <w:r>
              <w:t>中文显示字串</w:t>
            </w:r>
          </w:p>
        </w:tc>
      </w:tr>
    </w:tbl>
    <w:p w14:paraId="649D90F5" w14:textId="77777777" w:rsidR="00E60EBB" w:rsidRDefault="007D64CF" w:rsidP="006C606F">
      <w:pPr>
        <w:pStyle w:val="o3"/>
      </w:pPr>
      <w:r>
        <w:rPr>
          <w:rFonts w:hint="eastAsia"/>
        </w:rPr>
        <w:t>V</w:t>
      </w:r>
      <w:r>
        <w:t xml:space="preserve">OD </w:t>
      </w:r>
      <w:r>
        <w:rPr>
          <w:rFonts w:hint="eastAsia"/>
        </w:rPr>
        <w:t>配置</w:t>
      </w:r>
    </w:p>
    <w:p w14:paraId="0BCEFE25" w14:textId="77777777" w:rsidR="007D64CF" w:rsidRDefault="007D64CF" w:rsidP="007D64CF">
      <w:pPr>
        <w:pStyle w:val="a7"/>
        <w:spacing w:before="93"/>
      </w:pPr>
      <w:r>
        <w:rPr>
          <w:rFonts w:hint="eastAsia"/>
        </w:rPr>
        <w:t>cate</w:t>
      </w:r>
      <w:r>
        <w:t>gory: vod, ditem: url</w:t>
      </w:r>
    </w:p>
    <w:p w14:paraId="1EF87D94" w14:textId="77777777" w:rsidR="007D64CF" w:rsidRDefault="007D64CF" w:rsidP="007D64CF">
      <w:pPr>
        <w:pStyle w:val="a7"/>
        <w:spacing w:before="93"/>
      </w:pPr>
      <w:r w:rsidRPr="007D64CF">
        <w:t>{"mrl":"http://</w:t>
      </w:r>
      <w:r w:rsidR="00673FE9">
        <w:t>www</w:t>
      </w:r>
      <w:r w:rsidRPr="007D64CF">
        <w:t>.av365.</w:t>
      </w:r>
      <w:r w:rsidR="00673FE9">
        <w:t>com.</w:t>
      </w:r>
      <w:r w:rsidRPr="007D64CF">
        <w:t>cn/vodfile%%filepath%%?wsSecret=%%secret%%&amp;wsKeepTime=%%keeptime%%&amp;wsTime=%%tm%%","cdnkey":"taoli357"</w:t>
      </w:r>
      <w:r w:rsidR="005357A8">
        <w:t>,</w:t>
      </w:r>
      <w:r w:rsidR="00960B35">
        <w:t>"mode":"AC"</w:t>
      </w:r>
      <w:r w:rsidRPr="007D64CF">
        <w:t>}</w:t>
      </w:r>
    </w:p>
    <w:tbl>
      <w:tblPr>
        <w:tblStyle w:val="ad"/>
        <w:tblW w:w="0" w:type="auto"/>
        <w:tblLook w:val="04A0" w:firstRow="1" w:lastRow="0" w:firstColumn="1" w:lastColumn="0" w:noHBand="0" w:noVBand="1"/>
      </w:tblPr>
      <w:tblGrid>
        <w:gridCol w:w="1878"/>
        <w:gridCol w:w="6418"/>
      </w:tblGrid>
      <w:tr w:rsidR="00D44F5C" w:rsidRPr="00D44F5C" w14:paraId="6759B851" w14:textId="77777777" w:rsidTr="00D44F5C">
        <w:tc>
          <w:tcPr>
            <w:tcW w:w="1951" w:type="dxa"/>
          </w:tcPr>
          <w:p w14:paraId="3DF649B8" w14:textId="77777777" w:rsidR="00D44F5C" w:rsidRPr="00D44F5C" w:rsidRDefault="00D44F5C" w:rsidP="00D44F5C">
            <w:pPr>
              <w:jc w:val="center"/>
              <w:rPr>
                <w:b/>
              </w:rPr>
            </w:pPr>
            <w:r w:rsidRPr="00D44F5C">
              <w:rPr>
                <w:rFonts w:hint="eastAsia"/>
                <w:b/>
              </w:rPr>
              <w:t>属性</w:t>
            </w:r>
          </w:p>
        </w:tc>
        <w:tc>
          <w:tcPr>
            <w:tcW w:w="6571" w:type="dxa"/>
          </w:tcPr>
          <w:p w14:paraId="2C76DF1A" w14:textId="77777777" w:rsidR="00D44F5C" w:rsidRPr="00D44F5C" w:rsidRDefault="00D44F5C" w:rsidP="00D44F5C">
            <w:pPr>
              <w:jc w:val="center"/>
              <w:rPr>
                <w:b/>
              </w:rPr>
            </w:pPr>
            <w:r w:rsidRPr="00D44F5C">
              <w:rPr>
                <w:rFonts w:hint="eastAsia"/>
                <w:b/>
              </w:rPr>
              <w:t>说明</w:t>
            </w:r>
          </w:p>
        </w:tc>
      </w:tr>
      <w:tr w:rsidR="00D44F5C" w14:paraId="5D9FAD91" w14:textId="77777777" w:rsidTr="00D44F5C">
        <w:tc>
          <w:tcPr>
            <w:tcW w:w="1951" w:type="dxa"/>
          </w:tcPr>
          <w:p w14:paraId="7800ED63" w14:textId="77777777" w:rsidR="00D44F5C" w:rsidRDefault="00D44F5C" w:rsidP="00D44F5C">
            <w:r>
              <w:t>M</w:t>
            </w:r>
            <w:r>
              <w:rPr>
                <w:rFonts w:hint="eastAsia"/>
              </w:rPr>
              <w:t>rl</w:t>
            </w:r>
          </w:p>
        </w:tc>
        <w:tc>
          <w:tcPr>
            <w:tcW w:w="6571" w:type="dxa"/>
          </w:tcPr>
          <w:p w14:paraId="569FF9BB" w14:textId="77777777" w:rsidR="00D44F5C" w:rsidRDefault="00D44F5C" w:rsidP="00D44F5C">
            <w:r>
              <w:rPr>
                <w:rFonts w:hint="eastAsia"/>
              </w:rPr>
              <w:t>媒体访问模板模板中以双</w:t>
            </w:r>
            <w:r>
              <w:rPr>
                <w:rFonts w:hint="eastAsia"/>
              </w:rPr>
              <w:t>%</w:t>
            </w:r>
            <w:r>
              <w:rPr>
                <w:rFonts w:hint="eastAsia"/>
              </w:rPr>
              <w:t>引入替换变量名。格式</w:t>
            </w:r>
            <w:r>
              <w:rPr>
                <w:rFonts w:hint="eastAsia"/>
              </w:rPr>
              <w:t>%</w:t>
            </w:r>
            <w:r>
              <w:t>%</w:t>
            </w:r>
            <w:r>
              <w:rPr>
                <w:rFonts w:hint="eastAsia"/>
              </w:rPr>
              <w:t>变量名</w:t>
            </w:r>
            <w:r>
              <w:t>%%</w:t>
            </w:r>
            <w:r>
              <w:rPr>
                <w:rFonts w:hint="eastAsia"/>
              </w:rPr>
              <w:t>，目前支持的变量名：</w:t>
            </w:r>
          </w:p>
          <w:p w14:paraId="523C640F" w14:textId="77777777" w:rsidR="00D44F5C" w:rsidRDefault="00D44F5C" w:rsidP="00D44F5C">
            <w:r>
              <w:rPr>
                <w:rFonts w:hint="eastAsia"/>
              </w:rPr>
              <w:t>filepath=</w:t>
            </w:r>
            <w:r>
              <w:rPr>
                <w:rFonts w:hint="eastAsia"/>
              </w:rPr>
              <w:t>视频文件的子路径及文件名。有</w:t>
            </w:r>
            <w:r>
              <w:rPr>
                <w:rFonts w:hint="eastAsia"/>
              </w:rPr>
              <w:t>/</w:t>
            </w:r>
            <w:r>
              <w:rPr>
                <w:rFonts w:hint="eastAsia"/>
              </w:rPr>
              <w:t>开始。</w:t>
            </w:r>
          </w:p>
          <w:p w14:paraId="71D76737" w14:textId="77777777" w:rsidR="00D44F5C" w:rsidRDefault="00D44F5C" w:rsidP="00D44F5C">
            <w:r w:rsidRPr="00B90776">
              <w:t>secret</w:t>
            </w:r>
            <w:r>
              <w:rPr>
                <w:rFonts w:hint="eastAsia"/>
              </w:rPr>
              <w:t>：链接信息的</w:t>
            </w:r>
            <w:r>
              <w:rPr>
                <w:rFonts w:hint="eastAsia"/>
              </w:rPr>
              <w:t>MD5</w:t>
            </w:r>
            <w:r>
              <w:rPr>
                <w:rFonts w:hint="eastAsia"/>
              </w:rPr>
              <w:t>字串，用于校验链接没被修改，链接信息根据</w:t>
            </w:r>
            <w:r>
              <w:rPr>
                <w:rFonts w:hint="eastAsia"/>
              </w:rPr>
              <w:t>CDN</w:t>
            </w:r>
            <w:r>
              <w:rPr>
                <w:rFonts w:hint="eastAsia"/>
              </w:rPr>
              <w:t>有不同的约定。如：</w:t>
            </w:r>
            <w:r w:rsidRPr="00B90776">
              <w:t>md5($cdnkey.$stream.$timeStr.$keeptime);</w:t>
            </w:r>
            <w:r>
              <w:rPr>
                <w:rFonts w:hint="eastAsia"/>
              </w:rPr>
              <w:t>。</w:t>
            </w:r>
          </w:p>
          <w:p w14:paraId="6F9FAC07" w14:textId="77777777" w:rsidR="00D44F5C" w:rsidRDefault="00D44F5C" w:rsidP="00D44F5C">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5B977CE8" w14:textId="77777777" w:rsidR="00D44F5C" w:rsidRDefault="00D44F5C" w:rsidP="00EA6CAD">
            <w:r w:rsidRPr="00B90776">
              <w:lastRenderedPageBreak/>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tc>
      </w:tr>
      <w:tr w:rsidR="00EA6CAD" w14:paraId="2A772F89" w14:textId="77777777" w:rsidTr="00D44F5C">
        <w:tc>
          <w:tcPr>
            <w:tcW w:w="1951" w:type="dxa"/>
          </w:tcPr>
          <w:p w14:paraId="51D272FC" w14:textId="77777777" w:rsidR="00EA6CAD" w:rsidRDefault="00EA6CAD" w:rsidP="00D44F5C">
            <w:r w:rsidRPr="00B90776">
              <w:lastRenderedPageBreak/>
              <w:t>cdnkey</w:t>
            </w:r>
          </w:p>
        </w:tc>
        <w:tc>
          <w:tcPr>
            <w:tcW w:w="6571" w:type="dxa"/>
          </w:tcPr>
          <w:p w14:paraId="11920930" w14:textId="77777777" w:rsidR="00EA6CAD" w:rsidRDefault="00EA6CAD" w:rsidP="00D44F5C">
            <w:r>
              <w:t>与</w:t>
            </w:r>
            <w:r>
              <w:t>CDN</w:t>
            </w:r>
            <w:r>
              <w:t>预先约定的通讯密码</w:t>
            </w:r>
          </w:p>
        </w:tc>
      </w:tr>
      <w:tr w:rsidR="00EA6CAD" w14:paraId="3E795C61" w14:textId="77777777" w:rsidTr="00D44F5C">
        <w:tc>
          <w:tcPr>
            <w:tcW w:w="1951" w:type="dxa"/>
          </w:tcPr>
          <w:p w14:paraId="39675DFB" w14:textId="77777777" w:rsidR="00EA6CAD" w:rsidRPr="00B90776" w:rsidRDefault="00EA6CAD" w:rsidP="00D44F5C">
            <w:r w:rsidRPr="00B90776">
              <w:t>stream</w:t>
            </w:r>
          </w:p>
        </w:tc>
        <w:tc>
          <w:tcPr>
            <w:tcW w:w="6571" w:type="dxa"/>
          </w:tcPr>
          <w:p w14:paraId="4D8D3D66" w14:textId="77777777" w:rsidR="00EA6CAD" w:rsidRDefault="00EA6CAD" w:rsidP="00D44F5C">
            <w:r>
              <w:rPr>
                <w:rFonts w:hint="eastAsia"/>
              </w:rPr>
              <w:t>URL</w:t>
            </w:r>
            <w:r>
              <w:rPr>
                <w:rFonts w:hint="eastAsia"/>
              </w:rPr>
              <w:t>中域名结束到？号之间的字串</w:t>
            </w:r>
          </w:p>
        </w:tc>
      </w:tr>
      <w:tr w:rsidR="00EA6CAD" w14:paraId="712A8BAE" w14:textId="77777777" w:rsidTr="00D44F5C">
        <w:tc>
          <w:tcPr>
            <w:tcW w:w="1951" w:type="dxa"/>
          </w:tcPr>
          <w:p w14:paraId="50D9C569" w14:textId="77777777" w:rsidR="00EA6CAD" w:rsidRPr="00B90776" w:rsidRDefault="00EA6CAD" w:rsidP="00D44F5C">
            <w:r>
              <w:rPr>
                <w:rFonts w:hint="eastAsia"/>
              </w:rPr>
              <w:t>mode</w:t>
            </w:r>
          </w:p>
        </w:tc>
        <w:tc>
          <w:tcPr>
            <w:tcW w:w="6571" w:type="dxa"/>
          </w:tcPr>
          <w:p w14:paraId="4D77349F" w14:textId="77777777" w:rsidR="00EA6CAD" w:rsidRDefault="00EA6CAD" w:rsidP="00D44F5C">
            <w:r>
              <w:t>Secret</w:t>
            </w:r>
            <w:r>
              <w:rPr>
                <w:rFonts w:hint="eastAsia"/>
              </w:rPr>
              <w:t>的不同生成方式</w:t>
            </w:r>
          </w:p>
        </w:tc>
      </w:tr>
    </w:tbl>
    <w:p w14:paraId="083D7CD6" w14:textId="77777777" w:rsidR="00D44F5C" w:rsidRDefault="000D2CD3" w:rsidP="00D44F5C">
      <w:r>
        <w:rPr>
          <w:rFonts w:hint="eastAsia"/>
        </w:rPr>
        <w:t>阿里云：</w:t>
      </w:r>
      <w:r>
        <w:rPr>
          <w:rFonts w:hint="eastAsia"/>
        </w:rPr>
        <w:t>URL</w:t>
      </w:r>
      <w:r>
        <w:rPr>
          <w:rFonts w:hint="eastAsia"/>
        </w:rPr>
        <w:t>鉴权</w:t>
      </w:r>
      <w:r w:rsidR="005608A0">
        <w:rPr>
          <w:rFonts w:hint="eastAsia"/>
        </w:rPr>
        <w:t>A</w:t>
      </w:r>
      <w:r w:rsidR="005608A0">
        <w:rPr>
          <w:rFonts w:hint="eastAsia"/>
        </w:rPr>
        <w:t>方式</w:t>
      </w:r>
      <w:r w:rsidR="003523C4">
        <w:rPr>
          <w:rFonts w:hint="eastAsia"/>
        </w:rPr>
        <w:t>似乎不能使用，选择</w:t>
      </w:r>
      <w:r w:rsidR="003523C4">
        <w:rPr>
          <w:rFonts w:hint="eastAsia"/>
        </w:rPr>
        <w:t>C</w:t>
      </w:r>
      <w:r w:rsidR="003523C4">
        <w:rPr>
          <w:rFonts w:hint="eastAsia"/>
        </w:rPr>
        <w:t>方式</w:t>
      </w:r>
      <w:r w:rsidR="005608A0">
        <w:rPr>
          <w:rFonts w:hint="eastAsia"/>
        </w:rPr>
        <w:t>，主</w:t>
      </w:r>
      <w:r w:rsidR="005608A0">
        <w:rPr>
          <w:rFonts w:hint="eastAsia"/>
        </w:rPr>
        <w:t>key=</w:t>
      </w:r>
      <w:r w:rsidR="005608A0" w:rsidRPr="005608A0">
        <w:t>ywz22@ali</w:t>
      </w:r>
      <w:r w:rsidR="005608A0">
        <w:rPr>
          <w:rFonts w:hint="eastAsia"/>
        </w:rPr>
        <w:t>，备</w:t>
      </w:r>
      <w:r w:rsidR="005608A0">
        <w:rPr>
          <w:rFonts w:hint="eastAsia"/>
        </w:rPr>
        <w:t>key</w:t>
      </w:r>
      <w:r w:rsidR="005608A0">
        <w:t>=hgswda1511</w:t>
      </w:r>
    </w:p>
    <w:p w14:paraId="39EAE380" w14:textId="77777777" w:rsidR="00D44F5C" w:rsidRPr="000137F3" w:rsidRDefault="00D44F5C" w:rsidP="00D44F5C"/>
    <w:p w14:paraId="03268377" w14:textId="77777777" w:rsidR="004B6D5B" w:rsidRDefault="00FE7319" w:rsidP="005C2A3D">
      <w:pPr>
        <w:pStyle w:val="o2"/>
      </w:pPr>
      <w:r>
        <w:t>视频源</w:t>
      </w:r>
      <w:r>
        <w:rPr>
          <w:rFonts w:hint="eastAsia"/>
        </w:rPr>
        <w:t xml:space="preserve"> stream</w:t>
      </w:r>
    </w:p>
    <w:p w14:paraId="778E1729" w14:textId="77777777" w:rsidR="003E34F5" w:rsidRDefault="00FE7319" w:rsidP="00FE7319">
      <w:pPr>
        <w:pStyle w:val="a7"/>
        <w:spacing w:before="93"/>
      </w:pPr>
      <w:r>
        <w:rPr>
          <w:rFonts w:hint="eastAsia"/>
        </w:rPr>
        <w:t>记录视频源的属性，供频道及计费使用。</w:t>
      </w:r>
    </w:p>
    <w:p w14:paraId="211B832C" w14:textId="77777777" w:rsidR="00FE7319" w:rsidRDefault="001D667D" w:rsidP="00FE7319">
      <w:r>
        <w:rPr>
          <w:noProof/>
        </w:rPr>
        <w:drawing>
          <wp:inline distT="0" distB="0" distL="0" distR="0" wp14:anchorId="73FB1A0B" wp14:editId="03230D0A">
            <wp:extent cx="5019675" cy="34861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3486150"/>
                    </a:xfrm>
                    <a:prstGeom prst="rect">
                      <a:avLst/>
                    </a:prstGeom>
                  </pic:spPr>
                </pic:pic>
              </a:graphicData>
            </a:graphic>
          </wp:inline>
        </w:drawing>
      </w:r>
    </w:p>
    <w:p w14:paraId="37840288" w14:textId="77777777" w:rsidR="00A6371F" w:rsidRDefault="00DC0F88" w:rsidP="00680817">
      <w:pPr>
        <w:pStyle w:val="a7"/>
        <w:spacing w:before="93"/>
      </w:pPr>
      <w:r>
        <w:rPr>
          <w:rFonts w:hint="eastAsia"/>
        </w:rPr>
        <w:t>status: normal</w:t>
      </w:r>
      <w:r w:rsidR="00A6371F">
        <w:rPr>
          <w:rFonts w:hint="eastAsia"/>
        </w:rPr>
        <w:t>源</w:t>
      </w:r>
      <w:r>
        <w:rPr>
          <w:rFonts w:hint="eastAsia"/>
        </w:rPr>
        <w:t>可以正常使用，可以推流；</w:t>
      </w:r>
      <w:r>
        <w:rPr>
          <w:rFonts w:hint="eastAsia"/>
        </w:rPr>
        <w:t>locked</w:t>
      </w:r>
      <w:r>
        <w:rPr>
          <w:rFonts w:hint="eastAsia"/>
        </w:rPr>
        <w:t>流被平台</w:t>
      </w:r>
      <w:r w:rsidR="002245D0">
        <w:rPr>
          <w:rFonts w:hint="eastAsia"/>
        </w:rPr>
        <w:t>或播主</w:t>
      </w:r>
      <w:r>
        <w:rPr>
          <w:rFonts w:hint="eastAsia"/>
        </w:rPr>
        <w:t>锁定</w:t>
      </w:r>
      <w:r w:rsidR="002245D0">
        <w:rPr>
          <w:rFonts w:hint="eastAsia"/>
        </w:rPr>
        <w:t>暂时</w:t>
      </w:r>
      <w:r>
        <w:rPr>
          <w:rFonts w:hint="eastAsia"/>
        </w:rPr>
        <w:t>不能推流</w:t>
      </w:r>
      <w:r w:rsidR="00A6371F">
        <w:rPr>
          <w:rFonts w:hint="eastAsia"/>
        </w:rPr>
        <w:t>。系统定时检查此状态，若发现被锁定，通知流服务器切断此推流。</w:t>
      </w:r>
      <w:r w:rsidR="002245D0">
        <w:rPr>
          <w:rFonts w:hint="eastAsia"/>
        </w:rPr>
        <w:t>ban</w:t>
      </w:r>
      <w:r w:rsidR="002245D0">
        <w:rPr>
          <w:rFonts w:hint="eastAsia"/>
        </w:rPr>
        <w:t>由平台查禁此源，只有平台管理员能恢复正常状态。</w:t>
      </w:r>
    </w:p>
    <w:p w14:paraId="5E61E330" w14:textId="77777777" w:rsidR="00DC0F88" w:rsidRDefault="00DC0F88" w:rsidP="00680817">
      <w:pPr>
        <w:pStyle w:val="a7"/>
        <w:spacing w:before="93"/>
      </w:pPr>
      <w:r>
        <w:rPr>
          <w:rFonts w:hint="eastAsia"/>
        </w:rPr>
        <w:t>idstring:</w:t>
      </w:r>
      <w:r>
        <w:rPr>
          <w:rFonts w:hint="eastAsia"/>
        </w:rPr>
        <w:t>与</w:t>
      </w:r>
      <w:r>
        <w:rPr>
          <w:rFonts w:hint="eastAsia"/>
        </w:rPr>
        <w:t>id</w:t>
      </w:r>
      <w:r>
        <w:rPr>
          <w:rFonts w:hint="eastAsia"/>
        </w:rPr>
        <w:t>一样都是视频源的唯一标识，建立后不能修改。</w:t>
      </w:r>
    </w:p>
    <w:p w14:paraId="6C5582B9" w14:textId="77777777" w:rsidR="00E22BFC" w:rsidRDefault="00E22BFC" w:rsidP="00680817">
      <w:pPr>
        <w:pStyle w:val="a7"/>
        <w:spacing w:before="93"/>
      </w:pPr>
      <w:r>
        <w:rPr>
          <w:rFonts w:hint="eastAsia"/>
        </w:rPr>
        <w:t>lastcharge:</w:t>
      </w:r>
      <w:r>
        <w:rPr>
          <w:rFonts w:hint="eastAsia"/>
        </w:rPr>
        <w:t>最后一次计费时间</w:t>
      </w:r>
      <w:r w:rsidR="00151495">
        <w:rPr>
          <w:rFonts w:hint="eastAsia"/>
        </w:rPr>
        <w:t>。这样视频源可以不需要一次性地全部进行计费。为避免一次连续消费由于分段计费引入舍如误差，计费时间已分钟为边界。</w:t>
      </w:r>
      <w:r w:rsidR="00BC32AB">
        <w:rPr>
          <w:rFonts w:hint="eastAsia"/>
        </w:rPr>
        <w:t>(</w:t>
      </w:r>
      <w:r w:rsidR="00BC32AB">
        <w:rPr>
          <w:rFonts w:hint="eastAsia"/>
        </w:rPr>
        <w:t>此字段暂停使用：</w:t>
      </w:r>
      <w:r w:rsidR="00BC32AB">
        <w:t>2017-1-4</w:t>
      </w:r>
      <w:r w:rsidR="00BC32AB">
        <w:rPr>
          <w:rFonts w:hint="eastAsia"/>
        </w:rPr>
        <w:t>)</w:t>
      </w:r>
    </w:p>
    <w:p w14:paraId="2784EEB1" w14:textId="77777777" w:rsidR="001D667D" w:rsidRDefault="001D667D" w:rsidP="00680817">
      <w:pPr>
        <w:pStyle w:val="a7"/>
        <w:spacing w:before="93"/>
      </w:pPr>
      <w:r>
        <w:rPr>
          <w:rFonts w:hint="eastAsia"/>
        </w:rPr>
        <w:t>si</w:t>
      </w:r>
      <w:r>
        <w:t>user</w:t>
      </w:r>
      <w:r>
        <w:rPr>
          <w:rFonts w:hint="eastAsia"/>
        </w:rPr>
        <w:t>：此流归属</w:t>
      </w:r>
      <w:r>
        <w:rPr>
          <w:rFonts w:hint="eastAsia"/>
        </w:rPr>
        <w:t>SI</w:t>
      </w:r>
      <w:r>
        <w:rPr>
          <w:rFonts w:hint="eastAsia"/>
        </w:rPr>
        <w:t>站点</w:t>
      </w:r>
      <w:r w:rsidR="00E43611">
        <w:rPr>
          <w:rFonts w:hint="eastAsia"/>
        </w:rPr>
        <w:t>的</w:t>
      </w:r>
      <w:r w:rsidR="00E43611">
        <w:rPr>
          <w:rFonts w:hint="eastAsia"/>
        </w:rPr>
        <w:t>si</w:t>
      </w:r>
      <w:r w:rsidR="00E43611">
        <w:rPr>
          <w:rFonts w:hint="eastAsia"/>
        </w:rPr>
        <w:t>用户</w:t>
      </w:r>
      <w:r w:rsidR="00E43611">
        <w:rPr>
          <w:rFonts w:hint="eastAsia"/>
        </w:rPr>
        <w:t>ID</w:t>
      </w:r>
      <w:r w:rsidR="00E43611">
        <w:rPr>
          <w:rFonts w:hint="eastAsia"/>
        </w:rPr>
        <w:t>。</w:t>
      </w:r>
      <w:r w:rsidR="00E43611">
        <w:rPr>
          <w:rFonts w:hint="eastAsia"/>
        </w:rPr>
        <w:t>SI</w:t>
      </w:r>
      <w:r w:rsidR="00E43611">
        <w:rPr>
          <w:rFonts w:hint="eastAsia"/>
        </w:rPr>
        <w:t>站点是与本表所在核心平台独立的站点，具有独立的用户空间。</w:t>
      </w:r>
    </w:p>
    <w:p w14:paraId="31C5BCF7" w14:textId="77777777" w:rsidR="0007513C" w:rsidRDefault="0007513C" w:rsidP="005C2A3D">
      <w:pPr>
        <w:pStyle w:val="o3"/>
      </w:pPr>
      <w:r>
        <w:rPr>
          <w:rFonts w:hint="eastAsia"/>
        </w:rPr>
        <w:t>charge</w:t>
      </w:r>
      <w:r w:rsidR="006E4ADE">
        <w:rPr>
          <w:rFonts w:hint="eastAsia"/>
        </w:rPr>
        <w:t>计费</w:t>
      </w:r>
      <w:r w:rsidR="00BE4EFB">
        <w:rPr>
          <w:rFonts w:hint="eastAsia"/>
        </w:rPr>
        <w:t>属性</w:t>
      </w:r>
    </w:p>
    <w:tbl>
      <w:tblPr>
        <w:tblStyle w:val="ad"/>
        <w:tblW w:w="0" w:type="auto"/>
        <w:tblLook w:val="04A0" w:firstRow="1" w:lastRow="0" w:firstColumn="1" w:lastColumn="0" w:noHBand="0" w:noVBand="1"/>
      </w:tblPr>
      <w:tblGrid>
        <w:gridCol w:w="1504"/>
        <w:gridCol w:w="1387"/>
        <w:gridCol w:w="5405"/>
      </w:tblGrid>
      <w:tr w:rsidR="00E22BFC" w14:paraId="5F65F21B" w14:textId="77777777" w:rsidTr="00E22BFC">
        <w:tc>
          <w:tcPr>
            <w:tcW w:w="1526" w:type="dxa"/>
          </w:tcPr>
          <w:p w14:paraId="09EF2035" w14:textId="77777777" w:rsidR="00E22BFC" w:rsidRDefault="00E22BFC" w:rsidP="0007513C">
            <w:r>
              <w:t>属性</w:t>
            </w:r>
          </w:p>
        </w:tc>
        <w:tc>
          <w:tcPr>
            <w:tcW w:w="1417" w:type="dxa"/>
          </w:tcPr>
          <w:p w14:paraId="35B347E1" w14:textId="77777777" w:rsidR="00E22BFC" w:rsidRDefault="00E22BFC" w:rsidP="0007513C">
            <w:r>
              <w:t>上级属性</w:t>
            </w:r>
          </w:p>
        </w:tc>
        <w:tc>
          <w:tcPr>
            <w:tcW w:w="5579" w:type="dxa"/>
          </w:tcPr>
          <w:p w14:paraId="39D9462D" w14:textId="77777777" w:rsidR="00E22BFC" w:rsidRDefault="00E22BFC" w:rsidP="0007513C">
            <w:r>
              <w:t>说明</w:t>
            </w:r>
          </w:p>
        </w:tc>
      </w:tr>
      <w:tr w:rsidR="00E22BFC" w14:paraId="7CBB34FE" w14:textId="77777777" w:rsidTr="00E22BFC">
        <w:tc>
          <w:tcPr>
            <w:tcW w:w="1526" w:type="dxa"/>
          </w:tcPr>
          <w:p w14:paraId="6505D3C4" w14:textId="77777777" w:rsidR="00E22BFC" w:rsidRDefault="00E22BFC" w:rsidP="0007513C">
            <w:r>
              <w:rPr>
                <w:rFonts w:hint="eastAsia"/>
              </w:rPr>
              <w:t>push</w:t>
            </w:r>
          </w:p>
        </w:tc>
        <w:tc>
          <w:tcPr>
            <w:tcW w:w="1417" w:type="dxa"/>
          </w:tcPr>
          <w:p w14:paraId="2B99FDDD" w14:textId="77777777" w:rsidR="00E22BFC" w:rsidRDefault="00E22BFC" w:rsidP="0007513C"/>
        </w:tc>
        <w:tc>
          <w:tcPr>
            <w:tcW w:w="5579" w:type="dxa"/>
          </w:tcPr>
          <w:p w14:paraId="4DACE432" w14:textId="77777777" w:rsidR="00E22BFC" w:rsidRDefault="00E22BFC" w:rsidP="0007513C">
            <w:r>
              <w:t>推流计费属性</w:t>
            </w:r>
            <w:r w:rsidR="004E70D7">
              <w:rPr>
                <w:rFonts w:hint="eastAsia"/>
              </w:rPr>
              <w:t>。</w:t>
            </w:r>
            <w:r w:rsidR="004E70D7">
              <w:t>不定义按系统时长费率计费</w:t>
            </w:r>
            <w:r w:rsidR="004E70D7">
              <w:rPr>
                <w:rFonts w:hint="eastAsia"/>
              </w:rPr>
              <w:t>。</w:t>
            </w:r>
          </w:p>
        </w:tc>
      </w:tr>
      <w:tr w:rsidR="00E22BFC" w14:paraId="54696AB9" w14:textId="77777777" w:rsidTr="00E22BFC">
        <w:tc>
          <w:tcPr>
            <w:tcW w:w="1526" w:type="dxa"/>
          </w:tcPr>
          <w:p w14:paraId="34ECE484" w14:textId="77777777" w:rsidR="00E22BFC" w:rsidRDefault="00E22BFC" w:rsidP="0007513C">
            <w:r>
              <w:rPr>
                <w:rFonts w:hint="eastAsia"/>
              </w:rPr>
              <w:lastRenderedPageBreak/>
              <w:t>type</w:t>
            </w:r>
          </w:p>
        </w:tc>
        <w:tc>
          <w:tcPr>
            <w:tcW w:w="1417" w:type="dxa"/>
          </w:tcPr>
          <w:p w14:paraId="7F0779AF" w14:textId="77777777" w:rsidR="00E22BFC" w:rsidRDefault="00E22BFC" w:rsidP="0007513C">
            <w:r>
              <w:t>push</w:t>
            </w:r>
          </w:p>
        </w:tc>
        <w:tc>
          <w:tcPr>
            <w:tcW w:w="5579" w:type="dxa"/>
          </w:tcPr>
          <w:p w14:paraId="5CD437B1" w14:textId="77777777" w:rsidR="00E22BFC" w:rsidRDefault="00E22BFC" w:rsidP="00634F11">
            <w:r>
              <w:t>当前使用的计费类型</w:t>
            </w:r>
            <w:r>
              <w:rPr>
                <w:rFonts w:hint="eastAsia"/>
              </w:rPr>
              <w:t>：</w:t>
            </w:r>
            <w:r w:rsidRPr="00E22BFC">
              <w:t>duration</w:t>
            </w:r>
          </w:p>
        </w:tc>
      </w:tr>
      <w:tr w:rsidR="00E22BFC" w14:paraId="27350FB6" w14:textId="77777777" w:rsidTr="00E22BFC">
        <w:tc>
          <w:tcPr>
            <w:tcW w:w="1526" w:type="dxa"/>
          </w:tcPr>
          <w:p w14:paraId="6B302AD9" w14:textId="77777777" w:rsidR="00E22BFC" w:rsidRDefault="00E22BFC" w:rsidP="0007513C">
            <w:r>
              <w:rPr>
                <w:rFonts w:hint="eastAsia"/>
              </w:rPr>
              <w:t>feerate</w:t>
            </w:r>
          </w:p>
        </w:tc>
        <w:tc>
          <w:tcPr>
            <w:tcW w:w="1417" w:type="dxa"/>
          </w:tcPr>
          <w:p w14:paraId="31E8B966" w14:textId="77777777" w:rsidR="00E22BFC" w:rsidRDefault="00E22BFC" w:rsidP="0007513C">
            <w:r>
              <w:t>push</w:t>
            </w:r>
          </w:p>
        </w:tc>
        <w:tc>
          <w:tcPr>
            <w:tcW w:w="5579" w:type="dxa"/>
          </w:tcPr>
          <w:p w14:paraId="481D4D8E" w14:textId="77777777" w:rsidR="00E22BFC" w:rsidRDefault="00E22BFC" w:rsidP="0007513C">
            <w:r>
              <w:t>费率</w:t>
            </w:r>
            <w:r w:rsidR="00863074">
              <w:rPr>
                <w:rFonts w:hint="eastAsia"/>
              </w:rPr>
              <w:t>。</w:t>
            </w:r>
            <w:r w:rsidR="00863074">
              <w:t>若设置可覆盖全局费率</w:t>
            </w:r>
            <w:r w:rsidR="00863074">
              <w:rPr>
                <w:rFonts w:hint="eastAsia"/>
              </w:rPr>
              <w:t>。</w:t>
            </w:r>
          </w:p>
        </w:tc>
      </w:tr>
      <w:tr w:rsidR="00863074" w14:paraId="08986EEC" w14:textId="77777777" w:rsidTr="00E22BFC">
        <w:tc>
          <w:tcPr>
            <w:tcW w:w="1526" w:type="dxa"/>
          </w:tcPr>
          <w:p w14:paraId="39A88BC4" w14:textId="77777777" w:rsidR="00863074" w:rsidRDefault="00863074" w:rsidP="0007513C">
            <w:r>
              <w:rPr>
                <w:rFonts w:hint="eastAsia"/>
              </w:rPr>
              <w:t>discount</w:t>
            </w:r>
          </w:p>
        </w:tc>
        <w:tc>
          <w:tcPr>
            <w:tcW w:w="1417" w:type="dxa"/>
          </w:tcPr>
          <w:p w14:paraId="12069F18" w14:textId="77777777" w:rsidR="00863074" w:rsidRDefault="00863074" w:rsidP="0007513C">
            <w:r>
              <w:rPr>
                <w:rFonts w:hint="eastAsia"/>
              </w:rPr>
              <w:t>push</w:t>
            </w:r>
          </w:p>
        </w:tc>
        <w:tc>
          <w:tcPr>
            <w:tcW w:w="5579" w:type="dxa"/>
          </w:tcPr>
          <w:p w14:paraId="23121ABC" w14:textId="77777777" w:rsidR="00863074" w:rsidRDefault="00863074" w:rsidP="0007513C">
            <w:r>
              <w:t>折扣</w:t>
            </w:r>
            <w:r>
              <w:rPr>
                <w:rFonts w:hint="eastAsia"/>
              </w:rPr>
              <w:t>。</w:t>
            </w:r>
            <w:r>
              <w:t>若设置可覆盖全局折扣</w:t>
            </w:r>
            <w:r>
              <w:rPr>
                <w:rFonts w:hint="eastAsia"/>
              </w:rPr>
              <w:t>。</w:t>
            </w:r>
          </w:p>
        </w:tc>
      </w:tr>
      <w:tr w:rsidR="00863074" w14:paraId="2BBCFDF6" w14:textId="77777777" w:rsidTr="00E22BFC">
        <w:tc>
          <w:tcPr>
            <w:tcW w:w="1526" w:type="dxa"/>
          </w:tcPr>
          <w:p w14:paraId="5AE4184B" w14:textId="77777777" w:rsidR="00863074" w:rsidRDefault="00863074" w:rsidP="0007513C">
            <w:r>
              <w:rPr>
                <w:rFonts w:hint="eastAsia"/>
              </w:rPr>
              <w:t>predate</w:t>
            </w:r>
          </w:p>
        </w:tc>
        <w:tc>
          <w:tcPr>
            <w:tcW w:w="1417" w:type="dxa"/>
          </w:tcPr>
          <w:p w14:paraId="7B84D6CD" w14:textId="77777777" w:rsidR="00863074" w:rsidRDefault="00863074" w:rsidP="0007513C">
            <w:r>
              <w:rPr>
                <w:rFonts w:hint="eastAsia"/>
              </w:rPr>
              <w:t>push</w:t>
            </w:r>
          </w:p>
        </w:tc>
        <w:tc>
          <w:tcPr>
            <w:tcW w:w="5579" w:type="dxa"/>
          </w:tcPr>
          <w:p w14:paraId="32316358" w14:textId="77777777" w:rsidR="00863074" w:rsidRDefault="00863074" w:rsidP="0007513C">
            <w:r>
              <w:t>开始收费日期</w:t>
            </w:r>
            <w:r>
              <w:rPr>
                <w:rFonts w:hint="eastAsia"/>
              </w:rPr>
              <w:t>。</w:t>
            </w:r>
            <w:r>
              <w:t>此日期前免费</w:t>
            </w:r>
            <w:r>
              <w:rPr>
                <w:rFonts w:hint="eastAsia"/>
              </w:rPr>
              <w:t>。</w:t>
            </w:r>
          </w:p>
        </w:tc>
      </w:tr>
    </w:tbl>
    <w:p w14:paraId="0C679BCA" w14:textId="77777777" w:rsidR="0007513C" w:rsidRDefault="0007513C" w:rsidP="0007513C"/>
    <w:p w14:paraId="7DD04A8D" w14:textId="77777777" w:rsidR="006E4ADE" w:rsidRDefault="00685BC7" w:rsidP="005C2A3D">
      <w:pPr>
        <w:pStyle w:val="o3"/>
      </w:pPr>
      <w:r>
        <w:rPr>
          <w:rFonts w:hint="eastAsia"/>
        </w:rPr>
        <w:t>a</w:t>
      </w:r>
      <w:r>
        <w:t>ttr</w:t>
      </w:r>
      <w:r w:rsidR="006E4ADE">
        <w:rPr>
          <w:rFonts w:hint="eastAsia"/>
        </w:rPr>
        <w:t>扩展属性</w:t>
      </w:r>
    </w:p>
    <w:tbl>
      <w:tblPr>
        <w:tblStyle w:val="ad"/>
        <w:tblW w:w="0" w:type="auto"/>
        <w:tblLook w:val="04A0" w:firstRow="1" w:lastRow="0" w:firstColumn="1" w:lastColumn="0" w:noHBand="0" w:noVBand="1"/>
      </w:tblPr>
      <w:tblGrid>
        <w:gridCol w:w="1500"/>
        <w:gridCol w:w="1383"/>
        <w:gridCol w:w="5413"/>
      </w:tblGrid>
      <w:tr w:rsidR="006E4ADE" w14:paraId="78F39A5F" w14:textId="77777777" w:rsidTr="006C606F">
        <w:tc>
          <w:tcPr>
            <w:tcW w:w="1526" w:type="dxa"/>
          </w:tcPr>
          <w:p w14:paraId="3AC90FF0" w14:textId="77777777" w:rsidR="006E4ADE" w:rsidRDefault="006E4ADE" w:rsidP="006C606F">
            <w:r>
              <w:t>属性</w:t>
            </w:r>
          </w:p>
        </w:tc>
        <w:tc>
          <w:tcPr>
            <w:tcW w:w="1417" w:type="dxa"/>
          </w:tcPr>
          <w:p w14:paraId="4E7548D2" w14:textId="77777777" w:rsidR="006E4ADE" w:rsidRDefault="006E4ADE" w:rsidP="006C606F">
            <w:r>
              <w:t>上级属性</w:t>
            </w:r>
          </w:p>
        </w:tc>
        <w:tc>
          <w:tcPr>
            <w:tcW w:w="5579" w:type="dxa"/>
          </w:tcPr>
          <w:p w14:paraId="047789F1" w14:textId="77777777" w:rsidR="006E4ADE" w:rsidRDefault="006E4ADE" w:rsidP="006C606F">
            <w:r>
              <w:t>说明</w:t>
            </w:r>
          </w:p>
        </w:tc>
      </w:tr>
      <w:tr w:rsidR="006E4ADE" w14:paraId="4D5F66D0" w14:textId="77777777" w:rsidTr="006C606F">
        <w:tc>
          <w:tcPr>
            <w:tcW w:w="1526" w:type="dxa"/>
          </w:tcPr>
          <w:p w14:paraId="347614B7" w14:textId="77777777" w:rsidR="006E4ADE" w:rsidRDefault="006E4ADE" w:rsidP="006C606F">
            <w:r>
              <w:t>record</w:t>
            </w:r>
          </w:p>
        </w:tc>
        <w:tc>
          <w:tcPr>
            <w:tcW w:w="1417" w:type="dxa"/>
          </w:tcPr>
          <w:p w14:paraId="31058108" w14:textId="77777777" w:rsidR="006E4ADE" w:rsidRDefault="006E4ADE" w:rsidP="006C606F"/>
        </w:tc>
        <w:tc>
          <w:tcPr>
            <w:tcW w:w="5579" w:type="dxa"/>
          </w:tcPr>
          <w:p w14:paraId="3B33CD7F" w14:textId="77777777" w:rsidR="006E4ADE" w:rsidRDefault="006E4ADE" w:rsidP="006C606F">
            <w:r>
              <w:rPr>
                <w:rFonts w:hint="eastAsia"/>
              </w:rPr>
              <w:t>是否录像。</w:t>
            </w:r>
            <w:r>
              <w:rPr>
                <w:rFonts w:hint="eastAsia"/>
              </w:rPr>
              <w:t>"</w:t>
            </w:r>
            <w:r>
              <w:t>yes"-</w:t>
            </w:r>
            <w:r>
              <w:rPr>
                <w:rFonts w:hint="eastAsia"/>
              </w:rPr>
              <w:t>录像。</w:t>
            </w:r>
          </w:p>
        </w:tc>
      </w:tr>
    </w:tbl>
    <w:p w14:paraId="5FF8260F" w14:textId="77777777" w:rsidR="006E4ADE" w:rsidRPr="006E4ADE" w:rsidRDefault="006E4ADE" w:rsidP="006E4ADE"/>
    <w:p w14:paraId="4DD8E7E3" w14:textId="77777777" w:rsidR="00BE4EFB" w:rsidRDefault="00BE4EFB" w:rsidP="005C2A3D">
      <w:pPr>
        <w:pStyle w:val="o3"/>
      </w:pPr>
      <w:r>
        <w:rPr>
          <w:rFonts w:hint="eastAsia"/>
        </w:rPr>
        <w:t>推送平台配置</w:t>
      </w:r>
    </w:p>
    <w:p w14:paraId="1544D286" w14:textId="77777777" w:rsidR="00BE4EFB" w:rsidRPr="00BE4EFB" w:rsidRDefault="004E7902" w:rsidP="004E7902">
      <w:pPr>
        <w:pStyle w:val="a7"/>
        <w:spacing w:before="93"/>
      </w:pPr>
      <w:r>
        <w:t>可用推送平台及相关配置在数据字典表中</w:t>
      </w:r>
      <w:r>
        <w:rPr>
          <w:rFonts w:hint="eastAsia"/>
        </w:rPr>
        <w:t>。</w:t>
      </w:r>
      <w:r>
        <w:t>通过</w:t>
      </w:r>
      <w:r>
        <w:rPr>
          <w:rFonts w:hint="eastAsia"/>
        </w:rPr>
        <w:t>platform</w:t>
      </w:r>
      <w:r>
        <w:rPr>
          <w:rFonts w:hint="eastAsia"/>
        </w:rPr>
        <w:t>类进行操作。</w:t>
      </w:r>
    </w:p>
    <w:p w14:paraId="0C4D171B" w14:textId="77777777" w:rsidR="00B66FCA" w:rsidRDefault="00B66FCA" w:rsidP="005C2A3D">
      <w:pPr>
        <w:pStyle w:val="o2"/>
      </w:pPr>
      <w:r>
        <w:rPr>
          <w:rFonts w:hint="eastAsia"/>
        </w:rPr>
        <w:t>消费在线记录 online</w:t>
      </w:r>
    </w:p>
    <w:p w14:paraId="047C11AC" w14:textId="77777777" w:rsidR="00B66FCA" w:rsidRDefault="00B66FCA" w:rsidP="00B66FCA">
      <w:r>
        <w:rPr>
          <w:rFonts w:hint="eastAsia"/>
          <w:noProof/>
        </w:rPr>
        <w:drawing>
          <wp:inline distT="0" distB="0" distL="0" distR="0" wp14:anchorId="72B7E19E" wp14:editId="135751F4">
            <wp:extent cx="5274310" cy="2153096"/>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5274310" cy="2153096"/>
                    </a:xfrm>
                    <a:prstGeom prst="rect">
                      <a:avLst/>
                    </a:prstGeom>
                    <a:noFill/>
                    <a:ln w="9525">
                      <a:noFill/>
                      <a:miter lim="800000"/>
                      <a:headEnd/>
                      <a:tailEnd/>
                    </a:ln>
                  </pic:spPr>
                </pic:pic>
              </a:graphicData>
            </a:graphic>
          </wp:inline>
        </w:drawing>
      </w:r>
    </w:p>
    <w:p w14:paraId="26BEA311" w14:textId="77777777" w:rsidR="00F01002" w:rsidRDefault="00B66FCA" w:rsidP="00B66FCA">
      <w:pPr>
        <w:pStyle w:val="a7"/>
        <w:spacing w:before="93"/>
      </w:pPr>
      <w:r>
        <w:rPr>
          <w:rFonts w:hint="eastAsia"/>
        </w:rPr>
        <w:t>用户登录后即生成一条记录，</w:t>
      </w:r>
      <w:r>
        <w:rPr>
          <w:rFonts w:hint="eastAsia"/>
        </w:rPr>
        <w:t>objtype=</w:t>
      </w:r>
      <w:r>
        <w:t>’</w:t>
      </w:r>
      <w:r>
        <w:rPr>
          <w:rFonts w:hint="eastAsia"/>
        </w:rPr>
        <w:t>web</w:t>
      </w:r>
      <w:r>
        <w:t>’</w:t>
      </w:r>
      <w:r>
        <w:rPr>
          <w:rFonts w:hint="eastAsia"/>
        </w:rPr>
        <w:t>，当前时间为</w:t>
      </w:r>
      <w:r>
        <w:rPr>
          <w:rFonts w:hint="eastAsia"/>
        </w:rPr>
        <w:t>logintime</w:t>
      </w:r>
      <w:r>
        <w:rPr>
          <w:rFonts w:hint="eastAsia"/>
        </w:rPr>
        <w:t>。</w:t>
      </w:r>
      <w:r w:rsidR="00F01002">
        <w:rPr>
          <w:rFonts w:hint="eastAsia"/>
        </w:rPr>
        <w:t>session</w:t>
      </w:r>
      <w:r w:rsidR="00F01002">
        <w:rPr>
          <w:rFonts w:hint="eastAsia"/>
        </w:rPr>
        <w:t>记录本次登录的</w:t>
      </w:r>
      <w:r w:rsidR="00F01002">
        <w:rPr>
          <w:rFonts w:hint="eastAsia"/>
        </w:rPr>
        <w:t>web onlineID</w:t>
      </w:r>
      <w:r w:rsidR="00F01002">
        <w:rPr>
          <w:rFonts w:hint="eastAsia"/>
        </w:rPr>
        <w:t>。</w:t>
      </w:r>
    </w:p>
    <w:p w14:paraId="6232E504" w14:textId="77777777" w:rsidR="00286DE0" w:rsidRDefault="00B66FCA" w:rsidP="00B66FCA">
      <w:pPr>
        <w:pStyle w:val="a7"/>
        <w:spacing w:before="93"/>
      </w:pPr>
      <w:r>
        <w:rPr>
          <w:rFonts w:hint="eastAsia"/>
        </w:rPr>
        <w:t>每开始观看频道直播时生成新的记录，</w:t>
      </w:r>
      <w:r>
        <w:rPr>
          <w:rFonts w:hint="eastAsia"/>
        </w:rPr>
        <w:t>objtype=</w:t>
      </w:r>
      <w:r>
        <w:t>’</w:t>
      </w:r>
      <w:r w:rsidR="008B2A17">
        <w:rPr>
          <w:rFonts w:hint="eastAsia"/>
        </w:rPr>
        <w:t>live</w:t>
      </w:r>
      <w:r>
        <w:t>’</w:t>
      </w:r>
      <w:r>
        <w:rPr>
          <w:rFonts w:hint="eastAsia"/>
        </w:rPr>
        <w:t>，</w:t>
      </w:r>
      <w:r>
        <w:rPr>
          <w:rFonts w:hint="eastAsia"/>
        </w:rPr>
        <w:t>refid=</w:t>
      </w:r>
      <w:r>
        <w:rPr>
          <w:rFonts w:hint="eastAsia"/>
        </w:rPr>
        <w:t>频道</w:t>
      </w:r>
      <w:r>
        <w:rPr>
          <w:rFonts w:hint="eastAsia"/>
        </w:rPr>
        <w:t>ID</w:t>
      </w:r>
      <w:r>
        <w:rPr>
          <w:rFonts w:hint="eastAsia"/>
        </w:rPr>
        <w:t>，当前时间为</w:t>
      </w:r>
      <w:r>
        <w:rPr>
          <w:rFonts w:hint="eastAsia"/>
        </w:rPr>
        <w:t>beginview</w:t>
      </w:r>
      <w:r>
        <w:rPr>
          <w:rFonts w:hint="eastAsia"/>
        </w:rPr>
        <w:t>，</w:t>
      </w:r>
      <w:r>
        <w:rPr>
          <w:rFonts w:hint="eastAsia"/>
        </w:rPr>
        <w:t>logintime</w:t>
      </w:r>
      <w:r>
        <w:rPr>
          <w:rFonts w:hint="eastAsia"/>
        </w:rPr>
        <w:t>延续本次登录时的时间。</w:t>
      </w:r>
    </w:p>
    <w:p w14:paraId="2BAA2A99" w14:textId="77777777" w:rsidR="00286DE0" w:rsidRDefault="00286DE0" w:rsidP="00B66FCA">
      <w:pPr>
        <w:pStyle w:val="a7"/>
        <w:spacing w:before="93"/>
      </w:pPr>
      <w:r>
        <w:rPr>
          <w:rFonts w:hint="eastAsia"/>
        </w:rPr>
        <w:t>计费使用</w:t>
      </w:r>
      <w:r>
        <w:rPr>
          <w:rFonts w:hint="eastAsia"/>
        </w:rPr>
        <w:t>b</w:t>
      </w:r>
      <w:r>
        <w:t>eginview.</w:t>
      </w:r>
    </w:p>
    <w:p w14:paraId="7A8283C3" w14:textId="52413C11" w:rsidR="00F01002" w:rsidRDefault="00B66FCA" w:rsidP="00B66FCA">
      <w:pPr>
        <w:pStyle w:val="a7"/>
        <w:spacing w:before="93"/>
      </w:pPr>
      <w:r>
        <w:rPr>
          <w:rFonts w:hint="eastAsia"/>
        </w:rPr>
        <w:t>每次心跳提供</w:t>
      </w:r>
      <w:r w:rsidR="00F01002">
        <w:rPr>
          <w:rFonts w:hint="eastAsia"/>
        </w:rPr>
        <w:t>消费对象</w:t>
      </w:r>
      <w:r>
        <w:rPr>
          <w:rFonts w:hint="eastAsia"/>
        </w:rPr>
        <w:t>在线记录的</w:t>
      </w:r>
      <w:r>
        <w:rPr>
          <w:rFonts w:hint="eastAsia"/>
        </w:rPr>
        <w:t>ID</w:t>
      </w:r>
      <w:r w:rsidR="00F01002">
        <w:rPr>
          <w:rFonts w:hint="eastAsia"/>
        </w:rPr>
        <w:t>以及</w:t>
      </w:r>
      <w:r w:rsidR="00F01002">
        <w:rPr>
          <w:rFonts w:hint="eastAsia"/>
        </w:rPr>
        <w:t>web onlineID</w:t>
      </w:r>
      <w:r>
        <w:rPr>
          <w:rFonts w:hint="eastAsia"/>
        </w:rPr>
        <w:t>，并根据</w:t>
      </w:r>
      <w:r w:rsidR="00F01002">
        <w:rPr>
          <w:rFonts w:hint="eastAsia"/>
        </w:rPr>
        <w:t>这两个</w:t>
      </w:r>
      <w:r>
        <w:rPr>
          <w:rFonts w:hint="eastAsia"/>
        </w:rPr>
        <w:t>ID</w:t>
      </w:r>
      <w:r>
        <w:rPr>
          <w:rFonts w:hint="eastAsia"/>
        </w:rPr>
        <w:t>刷新，</w:t>
      </w:r>
      <w:r>
        <w:rPr>
          <w:rFonts w:hint="eastAsia"/>
        </w:rPr>
        <w:t>activetime</w:t>
      </w:r>
      <w:r>
        <w:rPr>
          <w:rFonts w:hint="eastAsia"/>
        </w:rPr>
        <w:t>。</w:t>
      </w:r>
    </w:p>
    <w:p w14:paraId="7C05BFB4" w14:textId="77777777" w:rsidR="00B66FCA" w:rsidRDefault="00F01002" w:rsidP="00B66FCA">
      <w:pPr>
        <w:pStyle w:val="a7"/>
        <w:spacing w:before="93"/>
      </w:pPr>
      <w:r>
        <w:rPr>
          <w:rFonts w:hint="eastAsia"/>
        </w:rPr>
        <w:t>每开始观看点播文件时，处理类似看直播。</w:t>
      </w:r>
      <w:r>
        <w:rPr>
          <w:rFonts w:hint="eastAsia"/>
        </w:rPr>
        <w:t>objtype=</w:t>
      </w:r>
      <w:r>
        <w:t>’</w:t>
      </w:r>
      <w:r>
        <w:rPr>
          <w:rFonts w:hint="eastAsia"/>
        </w:rPr>
        <w:t>recordfile</w:t>
      </w:r>
      <w:r>
        <w:t>’</w:t>
      </w:r>
      <w:r>
        <w:rPr>
          <w:rFonts w:hint="eastAsia"/>
        </w:rPr>
        <w:t>。</w:t>
      </w:r>
    </w:p>
    <w:p w14:paraId="039863F1" w14:textId="77777777" w:rsidR="00F01002" w:rsidRDefault="00F01002" w:rsidP="00B66FCA">
      <w:pPr>
        <w:pStyle w:val="a7"/>
        <w:spacing w:before="93"/>
      </w:pPr>
      <w:r>
        <w:rPr>
          <w:rFonts w:hint="eastAsia"/>
        </w:rPr>
        <w:t>当没有观看直播或点播时，心跳只包括</w:t>
      </w:r>
      <w:r>
        <w:rPr>
          <w:rFonts w:hint="eastAsia"/>
        </w:rPr>
        <w:t>web onlineID</w:t>
      </w:r>
      <w:r>
        <w:rPr>
          <w:rFonts w:hint="eastAsia"/>
        </w:rPr>
        <w:t>。</w:t>
      </w:r>
    </w:p>
    <w:p w14:paraId="083EB84C" w14:textId="77777777" w:rsidR="00B66FCA" w:rsidRDefault="00F01002" w:rsidP="00B66FCA">
      <w:pPr>
        <w:pStyle w:val="a7"/>
        <w:spacing w:before="93"/>
      </w:pPr>
      <w:r>
        <w:rPr>
          <w:rFonts w:hint="eastAsia"/>
        </w:rPr>
        <w:t>根据</w:t>
      </w:r>
      <w:r>
        <w:rPr>
          <w:rFonts w:hint="eastAsia"/>
        </w:rPr>
        <w:t>sessionID</w:t>
      </w:r>
      <w:r>
        <w:rPr>
          <w:rFonts w:hint="eastAsia"/>
        </w:rPr>
        <w:t>可以关联用户一次登录所产生的所有消费。</w:t>
      </w:r>
    </w:p>
    <w:p w14:paraId="6930E15F" w14:textId="77777777" w:rsidR="00B66FCA" w:rsidRPr="00B66FCA" w:rsidRDefault="00B66FCA" w:rsidP="00B66FCA"/>
    <w:p w14:paraId="1342E855" w14:textId="77777777" w:rsidR="0021088E" w:rsidRDefault="0021088E" w:rsidP="005C2A3D">
      <w:pPr>
        <w:pStyle w:val="o2"/>
      </w:pPr>
      <w:r>
        <w:t>频道记录</w:t>
      </w:r>
      <w:r>
        <w:rPr>
          <w:rFonts w:hint="eastAsia"/>
        </w:rPr>
        <w:t>channel</w:t>
      </w:r>
    </w:p>
    <w:p w14:paraId="08D7D129" w14:textId="77777777" w:rsidR="0021088E" w:rsidRDefault="00F20381" w:rsidP="0021088E">
      <w:r>
        <w:rPr>
          <w:noProof/>
        </w:rPr>
        <w:lastRenderedPageBreak/>
        <w:drawing>
          <wp:inline distT="0" distB="0" distL="0" distR="0" wp14:anchorId="17EFC93F" wp14:editId="650833ED">
            <wp:extent cx="5274310" cy="471932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719320"/>
                    </a:xfrm>
                    <a:prstGeom prst="rect">
                      <a:avLst/>
                    </a:prstGeom>
                  </pic:spPr>
                </pic:pic>
              </a:graphicData>
            </a:graphic>
          </wp:inline>
        </w:drawing>
      </w:r>
    </w:p>
    <w:p w14:paraId="5A7FC1EC" w14:textId="77777777" w:rsidR="000404F3" w:rsidRDefault="000404F3" w:rsidP="000404F3">
      <w:pPr>
        <w:pStyle w:val="a8"/>
        <w:numPr>
          <w:ilvl w:val="0"/>
          <w:numId w:val="10"/>
        </w:numPr>
        <w:ind w:firstLineChars="0"/>
      </w:pPr>
      <w:r>
        <w:rPr>
          <w:rFonts w:hint="eastAsia"/>
        </w:rPr>
        <w:t>attr</w:t>
      </w:r>
      <w:r>
        <w:rPr>
          <w:rFonts w:hint="eastAsia"/>
        </w:rPr>
        <w:t>字段的</w:t>
      </w:r>
      <w:r>
        <w:rPr>
          <w:rFonts w:hint="eastAsia"/>
        </w:rPr>
        <w:t>onair</w:t>
      </w:r>
      <w:r>
        <w:rPr>
          <w:rFonts w:hint="eastAsia"/>
        </w:rPr>
        <w:t>属性配置了频道的播出时间，只有在播出时间内观众才能播放直播流。</w:t>
      </w:r>
    </w:p>
    <w:p w14:paraId="723F6521" w14:textId="77777777" w:rsidR="00F20381" w:rsidRDefault="00F20381" w:rsidP="00F20381">
      <w:pPr>
        <w:pStyle w:val="o3"/>
      </w:pPr>
      <w:r>
        <w:rPr>
          <w:rFonts w:hint="eastAsia"/>
        </w:rPr>
        <w:t>t</w:t>
      </w:r>
      <w:r>
        <w:t>ype</w:t>
      </w:r>
      <w:r>
        <w:rPr>
          <w:rFonts w:hint="eastAsia"/>
        </w:rPr>
        <w:t>频道类型</w:t>
      </w:r>
    </w:p>
    <w:p w14:paraId="0517A07F" w14:textId="19220923" w:rsidR="000404F3" w:rsidRDefault="00F20381" w:rsidP="00F20381">
      <w:pPr>
        <w:pStyle w:val="a7"/>
        <w:spacing w:before="93"/>
      </w:pPr>
      <w:r>
        <w:t xml:space="preserve"> public</w:t>
      </w:r>
      <w:r w:rsidR="00B75FAA">
        <w:t>(</w:t>
      </w:r>
      <w:r w:rsidR="00B75FAA" w:rsidRPr="00B75FAA">
        <w:rPr>
          <w:rFonts w:hint="eastAsia"/>
        </w:rPr>
        <w:t>公开</w:t>
      </w:r>
      <w:r w:rsidR="00B75FAA">
        <w:t>)</w:t>
      </w:r>
      <w:r>
        <w:t>,private</w:t>
      </w:r>
      <w:r w:rsidR="00B75FAA">
        <w:t>(</w:t>
      </w:r>
      <w:r w:rsidR="00B75FAA" w:rsidRPr="00B75FAA">
        <w:rPr>
          <w:rFonts w:hint="eastAsia"/>
        </w:rPr>
        <w:t>会员</w:t>
      </w:r>
      <w:r w:rsidR="00B75FAA">
        <w:t>)</w:t>
      </w:r>
      <w:r>
        <w:t>,protect</w:t>
      </w:r>
      <w:r w:rsidR="00B75FAA">
        <w:t>(</w:t>
      </w:r>
      <w:r w:rsidR="00B75FAA" w:rsidRPr="00B75FAA">
        <w:rPr>
          <w:rFonts w:hint="eastAsia"/>
        </w:rPr>
        <w:t>认证</w:t>
      </w:r>
      <w:r w:rsidR="00B75FAA">
        <w:t>)</w:t>
      </w:r>
      <w:r>
        <w:t>,charge</w:t>
      </w:r>
      <w:r>
        <w:rPr>
          <w:rFonts w:hint="eastAsia"/>
        </w:rPr>
        <w:t>。</w:t>
      </w:r>
      <w:r>
        <w:rPr>
          <w:rFonts w:hint="eastAsia"/>
        </w:rPr>
        <w:t>c</w:t>
      </w:r>
      <w:r>
        <w:t>harge</w:t>
      </w:r>
      <w:r>
        <w:rPr>
          <w:rFonts w:hint="eastAsia"/>
        </w:rPr>
        <w:t>取消此定义，收费定义放到</w:t>
      </w:r>
      <w:r>
        <w:rPr>
          <w:rFonts w:hint="eastAsia"/>
        </w:rPr>
        <w:t>a</w:t>
      </w:r>
      <w:r>
        <w:t>ttr</w:t>
      </w:r>
      <w:r>
        <w:rPr>
          <w:rFonts w:hint="eastAsia"/>
        </w:rPr>
        <w:t>属性中，使收费与其它频道类型为平行属性。</w:t>
      </w:r>
    </w:p>
    <w:p w14:paraId="49C549EC" w14:textId="6253E6F8" w:rsidR="00B75FAA" w:rsidRDefault="00B75FAA" w:rsidP="00F20381">
      <w:pPr>
        <w:pStyle w:val="a7"/>
        <w:spacing w:before="93"/>
      </w:pPr>
      <w:r>
        <w:t>public(</w:t>
      </w:r>
      <w:r w:rsidRPr="00B75FAA">
        <w:rPr>
          <w:rFonts w:hint="eastAsia"/>
        </w:rPr>
        <w:t>公开</w:t>
      </w:r>
      <w:r>
        <w:t>)</w:t>
      </w:r>
      <w:r>
        <w:rPr>
          <w:rFonts w:hint="eastAsia"/>
        </w:rPr>
        <w:t>：所有人无需登录都可观看</w:t>
      </w:r>
    </w:p>
    <w:p w14:paraId="3339F124" w14:textId="30ADB56B" w:rsidR="00B75FAA" w:rsidRDefault="00B75FAA" w:rsidP="00F20381">
      <w:pPr>
        <w:pStyle w:val="a7"/>
        <w:spacing w:before="93"/>
      </w:pPr>
      <w:r>
        <w:t>private(</w:t>
      </w:r>
      <w:r w:rsidRPr="00B75FAA">
        <w:rPr>
          <w:rFonts w:hint="eastAsia"/>
        </w:rPr>
        <w:t>会员</w:t>
      </w:r>
      <w:r>
        <w:t>)</w:t>
      </w:r>
      <w:r>
        <w:rPr>
          <w:rFonts w:hint="eastAsia"/>
        </w:rPr>
        <w:t>：需要成功注册频道会员才能观看</w:t>
      </w:r>
    </w:p>
    <w:p w14:paraId="66B9D9EB" w14:textId="25D5E0E9" w:rsidR="00B75FAA" w:rsidRDefault="00B75FAA" w:rsidP="00F20381">
      <w:pPr>
        <w:pStyle w:val="a7"/>
        <w:spacing w:before="93"/>
      </w:pPr>
      <w:r>
        <w:t>protect(</w:t>
      </w:r>
      <w:r w:rsidRPr="00B75FAA">
        <w:rPr>
          <w:rFonts w:hint="eastAsia"/>
        </w:rPr>
        <w:t>认证</w:t>
      </w:r>
      <w:r>
        <w:t>)</w:t>
      </w:r>
      <w:r>
        <w:rPr>
          <w:rFonts w:hint="eastAsia"/>
        </w:rPr>
        <w:t>：所有登录用户都可观看</w:t>
      </w:r>
    </w:p>
    <w:p w14:paraId="7674E533" w14:textId="77777777" w:rsidR="0021088E" w:rsidRDefault="0021088E" w:rsidP="005C2A3D">
      <w:pPr>
        <w:pStyle w:val="o3"/>
      </w:pPr>
      <w:r>
        <w:rPr>
          <w:rFonts w:hint="eastAsia"/>
        </w:rPr>
        <w:t>attr属性</w:t>
      </w:r>
    </w:p>
    <w:tbl>
      <w:tblPr>
        <w:tblStyle w:val="ad"/>
        <w:tblW w:w="8755" w:type="dxa"/>
        <w:tblLook w:val="04A0" w:firstRow="1" w:lastRow="0" w:firstColumn="1" w:lastColumn="0" w:noHBand="0" w:noVBand="1"/>
      </w:tblPr>
      <w:tblGrid>
        <w:gridCol w:w="1526"/>
        <w:gridCol w:w="1417"/>
        <w:gridCol w:w="5812"/>
      </w:tblGrid>
      <w:tr w:rsidR="0021088E" w:rsidRPr="00E97446" w14:paraId="013327C3" w14:textId="77777777" w:rsidTr="006B55B7">
        <w:tc>
          <w:tcPr>
            <w:tcW w:w="1526" w:type="dxa"/>
          </w:tcPr>
          <w:p w14:paraId="7D89D726" w14:textId="77777777" w:rsidR="0021088E" w:rsidRPr="00E97446" w:rsidRDefault="0021088E" w:rsidP="003D5D56">
            <w:pPr>
              <w:jc w:val="center"/>
              <w:rPr>
                <w:b/>
              </w:rPr>
            </w:pPr>
            <w:r w:rsidRPr="00E97446">
              <w:rPr>
                <w:b/>
              </w:rPr>
              <w:t>属性</w:t>
            </w:r>
          </w:p>
        </w:tc>
        <w:tc>
          <w:tcPr>
            <w:tcW w:w="1417" w:type="dxa"/>
          </w:tcPr>
          <w:p w14:paraId="2C0FD64D" w14:textId="77777777" w:rsidR="0021088E" w:rsidRPr="00E97446" w:rsidRDefault="0021088E" w:rsidP="003D5D56">
            <w:pPr>
              <w:jc w:val="center"/>
              <w:rPr>
                <w:b/>
              </w:rPr>
            </w:pPr>
            <w:r w:rsidRPr="00E97446">
              <w:rPr>
                <w:b/>
              </w:rPr>
              <w:t>上级属性</w:t>
            </w:r>
          </w:p>
        </w:tc>
        <w:tc>
          <w:tcPr>
            <w:tcW w:w="5812" w:type="dxa"/>
          </w:tcPr>
          <w:p w14:paraId="769D076F" w14:textId="77777777" w:rsidR="0021088E" w:rsidRPr="00E97446" w:rsidRDefault="0021088E" w:rsidP="003D5D56">
            <w:pPr>
              <w:jc w:val="center"/>
              <w:rPr>
                <w:b/>
              </w:rPr>
            </w:pPr>
            <w:r w:rsidRPr="00E97446">
              <w:rPr>
                <w:b/>
              </w:rPr>
              <w:t>说明</w:t>
            </w:r>
          </w:p>
        </w:tc>
      </w:tr>
      <w:tr w:rsidR="0021088E" w14:paraId="58BEE02A" w14:textId="77777777" w:rsidTr="006B55B7">
        <w:tc>
          <w:tcPr>
            <w:tcW w:w="1526" w:type="dxa"/>
          </w:tcPr>
          <w:p w14:paraId="22890FD3" w14:textId="77777777" w:rsidR="0021088E" w:rsidRDefault="000404F3" w:rsidP="003D5D56">
            <w:r>
              <w:rPr>
                <w:rFonts w:hint="eastAsia"/>
              </w:rPr>
              <w:t>onair</w:t>
            </w:r>
          </w:p>
        </w:tc>
        <w:tc>
          <w:tcPr>
            <w:tcW w:w="1417" w:type="dxa"/>
          </w:tcPr>
          <w:p w14:paraId="7F30DD07" w14:textId="77777777" w:rsidR="0021088E" w:rsidRDefault="0021088E" w:rsidP="003D5D56"/>
        </w:tc>
        <w:tc>
          <w:tcPr>
            <w:tcW w:w="5812" w:type="dxa"/>
          </w:tcPr>
          <w:p w14:paraId="109C56E9" w14:textId="77777777" w:rsidR="0021088E" w:rsidRDefault="000404F3" w:rsidP="003D5D56">
            <w:r>
              <w:rPr>
                <w:rFonts w:hint="eastAsia"/>
              </w:rPr>
              <w:t>播出时间配置。不配置永远在播出状态。若进行了配置，只有在播出时间范围内，观众看观看直播流。</w:t>
            </w:r>
          </w:p>
        </w:tc>
      </w:tr>
      <w:tr w:rsidR="0021088E" w14:paraId="4003EAEF" w14:textId="77777777" w:rsidTr="006B55B7">
        <w:tc>
          <w:tcPr>
            <w:tcW w:w="1526" w:type="dxa"/>
          </w:tcPr>
          <w:p w14:paraId="2DAA9BF4" w14:textId="77777777" w:rsidR="0021088E" w:rsidRDefault="000404F3" w:rsidP="003D5D56">
            <w:r>
              <w:rPr>
                <w:rFonts w:hint="eastAsia"/>
              </w:rPr>
              <w:t>bdate</w:t>
            </w:r>
          </w:p>
        </w:tc>
        <w:tc>
          <w:tcPr>
            <w:tcW w:w="1417" w:type="dxa"/>
          </w:tcPr>
          <w:p w14:paraId="052D9A50" w14:textId="77777777" w:rsidR="0021088E" w:rsidRDefault="000404F3" w:rsidP="003D5D56">
            <w:r>
              <w:rPr>
                <w:rFonts w:hint="eastAsia"/>
              </w:rPr>
              <w:t>onair</w:t>
            </w:r>
          </w:p>
        </w:tc>
        <w:tc>
          <w:tcPr>
            <w:tcW w:w="5812" w:type="dxa"/>
          </w:tcPr>
          <w:p w14:paraId="4185AB28" w14:textId="77777777" w:rsidR="0021088E" w:rsidRDefault="000404F3" w:rsidP="003D5D56">
            <w:r>
              <w:rPr>
                <w:rFonts w:hint="eastAsia"/>
              </w:rPr>
              <w:t>开始日期。不配置为立即开始</w:t>
            </w:r>
          </w:p>
        </w:tc>
      </w:tr>
      <w:tr w:rsidR="000404F3" w14:paraId="332FB4F3" w14:textId="77777777" w:rsidTr="006B55B7">
        <w:tc>
          <w:tcPr>
            <w:tcW w:w="1526" w:type="dxa"/>
          </w:tcPr>
          <w:p w14:paraId="71589EA6" w14:textId="77777777" w:rsidR="000404F3" w:rsidRDefault="000404F3" w:rsidP="003D5D56">
            <w:r>
              <w:rPr>
                <w:rFonts w:hint="eastAsia"/>
              </w:rPr>
              <w:t>edate</w:t>
            </w:r>
          </w:p>
        </w:tc>
        <w:tc>
          <w:tcPr>
            <w:tcW w:w="1417" w:type="dxa"/>
          </w:tcPr>
          <w:p w14:paraId="6FCB3F9C" w14:textId="77777777" w:rsidR="000404F3" w:rsidRDefault="000404F3" w:rsidP="003D5D56">
            <w:r>
              <w:rPr>
                <w:rFonts w:hint="eastAsia"/>
              </w:rPr>
              <w:t>onair</w:t>
            </w:r>
          </w:p>
        </w:tc>
        <w:tc>
          <w:tcPr>
            <w:tcW w:w="5812" w:type="dxa"/>
          </w:tcPr>
          <w:p w14:paraId="635446DF" w14:textId="77777777" w:rsidR="000404F3" w:rsidRDefault="000404F3" w:rsidP="003D5D56">
            <w:r>
              <w:rPr>
                <w:rFonts w:hint="eastAsia"/>
              </w:rPr>
              <w:t>结束日期。不配置为无限期。</w:t>
            </w:r>
          </w:p>
        </w:tc>
      </w:tr>
      <w:tr w:rsidR="000404F3" w14:paraId="0D129702" w14:textId="77777777" w:rsidTr="006B55B7">
        <w:tc>
          <w:tcPr>
            <w:tcW w:w="1526" w:type="dxa"/>
          </w:tcPr>
          <w:p w14:paraId="483DA33F" w14:textId="77777777" w:rsidR="000404F3" w:rsidRDefault="000404F3" w:rsidP="003D5D56">
            <w:r>
              <w:rPr>
                <w:rFonts w:hint="eastAsia"/>
              </w:rPr>
              <w:t>btime</w:t>
            </w:r>
          </w:p>
        </w:tc>
        <w:tc>
          <w:tcPr>
            <w:tcW w:w="1417" w:type="dxa"/>
          </w:tcPr>
          <w:p w14:paraId="7FAC80F9" w14:textId="77777777" w:rsidR="000404F3" w:rsidRDefault="000404F3" w:rsidP="003D5D56">
            <w:r>
              <w:rPr>
                <w:rFonts w:hint="eastAsia"/>
              </w:rPr>
              <w:t>onair</w:t>
            </w:r>
          </w:p>
        </w:tc>
        <w:tc>
          <w:tcPr>
            <w:tcW w:w="5812" w:type="dxa"/>
          </w:tcPr>
          <w:p w14:paraId="17DCCF8A" w14:textId="77777777" w:rsidR="000404F3" w:rsidRDefault="000404F3" w:rsidP="003D5D56">
            <w:r>
              <w:rPr>
                <w:rFonts w:hint="eastAsia"/>
              </w:rPr>
              <w:t>开始时间。默认</w:t>
            </w:r>
            <w:r>
              <w:rPr>
                <w:rFonts w:hint="eastAsia"/>
              </w:rPr>
              <w:t>0</w:t>
            </w:r>
            <w:r>
              <w:rPr>
                <w:rFonts w:hint="eastAsia"/>
              </w:rPr>
              <w:t>点。</w:t>
            </w:r>
          </w:p>
        </w:tc>
      </w:tr>
      <w:tr w:rsidR="000404F3" w14:paraId="1BE551DE" w14:textId="77777777" w:rsidTr="006B55B7">
        <w:tc>
          <w:tcPr>
            <w:tcW w:w="1526" w:type="dxa"/>
          </w:tcPr>
          <w:p w14:paraId="1D37F235" w14:textId="77777777" w:rsidR="000404F3" w:rsidRDefault="000404F3" w:rsidP="003D5D56">
            <w:r>
              <w:rPr>
                <w:rFonts w:hint="eastAsia"/>
              </w:rPr>
              <w:t>etime</w:t>
            </w:r>
          </w:p>
        </w:tc>
        <w:tc>
          <w:tcPr>
            <w:tcW w:w="1417" w:type="dxa"/>
          </w:tcPr>
          <w:p w14:paraId="0653A3DD" w14:textId="77777777" w:rsidR="000404F3" w:rsidRDefault="000404F3" w:rsidP="003D5D56">
            <w:r>
              <w:rPr>
                <w:rFonts w:hint="eastAsia"/>
              </w:rPr>
              <w:t>onair</w:t>
            </w:r>
          </w:p>
        </w:tc>
        <w:tc>
          <w:tcPr>
            <w:tcW w:w="5812" w:type="dxa"/>
          </w:tcPr>
          <w:p w14:paraId="51C20923" w14:textId="77777777" w:rsidR="000404F3" w:rsidRDefault="000404F3" w:rsidP="003D5D56">
            <w:r>
              <w:rPr>
                <w:rFonts w:hint="eastAsia"/>
              </w:rPr>
              <w:t>结束时间。默认</w:t>
            </w:r>
            <w:r>
              <w:rPr>
                <w:rFonts w:hint="eastAsia"/>
              </w:rPr>
              <w:t>24</w:t>
            </w:r>
            <w:r>
              <w:rPr>
                <w:rFonts w:hint="eastAsia"/>
              </w:rPr>
              <w:t>点。</w:t>
            </w:r>
          </w:p>
        </w:tc>
      </w:tr>
      <w:tr w:rsidR="000404F3" w14:paraId="279B1410" w14:textId="77777777" w:rsidTr="006B55B7">
        <w:tc>
          <w:tcPr>
            <w:tcW w:w="1526" w:type="dxa"/>
          </w:tcPr>
          <w:p w14:paraId="4782766F" w14:textId="77777777" w:rsidR="000404F3" w:rsidRDefault="000404F3" w:rsidP="003D5D56">
            <w:r>
              <w:rPr>
                <w:rFonts w:hint="eastAsia"/>
              </w:rPr>
              <w:t>mask</w:t>
            </w:r>
          </w:p>
        </w:tc>
        <w:tc>
          <w:tcPr>
            <w:tcW w:w="1417" w:type="dxa"/>
          </w:tcPr>
          <w:p w14:paraId="7306506B" w14:textId="77777777" w:rsidR="000404F3" w:rsidRDefault="000404F3" w:rsidP="003D5D56">
            <w:r>
              <w:rPr>
                <w:rFonts w:hint="eastAsia"/>
              </w:rPr>
              <w:t>onair</w:t>
            </w:r>
          </w:p>
        </w:tc>
        <w:tc>
          <w:tcPr>
            <w:tcW w:w="5812" w:type="dxa"/>
          </w:tcPr>
          <w:p w14:paraId="54481FBE" w14:textId="77777777" w:rsidR="000404F3" w:rsidRDefault="000404F3" w:rsidP="003D5D56">
            <w:r>
              <w:rPr>
                <w:rFonts w:hint="eastAsia"/>
              </w:rPr>
              <w:t>周掩码。</w:t>
            </w:r>
            <w:r>
              <w:rPr>
                <w:rFonts w:hint="eastAsia"/>
              </w:rPr>
              <w:t>1234567</w:t>
            </w:r>
            <w:r>
              <w:rPr>
                <w:rFonts w:hint="eastAsia"/>
              </w:rPr>
              <w:t>对应周一至周日</w:t>
            </w:r>
            <w:r w:rsidR="003049E7">
              <w:rPr>
                <w:rFonts w:hint="eastAsia"/>
              </w:rPr>
              <w:t>，出现时为播出日。如：</w:t>
            </w:r>
          </w:p>
          <w:p w14:paraId="6DF69410" w14:textId="77777777" w:rsidR="003049E7" w:rsidRDefault="003049E7" w:rsidP="003D5D56">
            <w:r>
              <w:rPr>
                <w:rFonts w:hint="eastAsia"/>
              </w:rPr>
              <w:lastRenderedPageBreak/>
              <w:t>134</w:t>
            </w:r>
            <w:r>
              <w:rPr>
                <w:rFonts w:hint="eastAsia"/>
              </w:rPr>
              <w:t>，为周一、三、四播出。</w:t>
            </w:r>
          </w:p>
        </w:tc>
      </w:tr>
      <w:tr w:rsidR="00483B9D" w14:paraId="3DCBE5DC" w14:textId="77777777" w:rsidTr="006B55B7">
        <w:tc>
          <w:tcPr>
            <w:tcW w:w="1526" w:type="dxa"/>
          </w:tcPr>
          <w:p w14:paraId="035D732C" w14:textId="77777777" w:rsidR="00483B9D" w:rsidRDefault="00483B9D" w:rsidP="003D5D56">
            <w:r>
              <w:rPr>
                <w:rFonts w:hint="eastAsia"/>
              </w:rPr>
              <w:lastRenderedPageBreak/>
              <w:t>gift</w:t>
            </w:r>
          </w:p>
        </w:tc>
        <w:tc>
          <w:tcPr>
            <w:tcW w:w="1417" w:type="dxa"/>
          </w:tcPr>
          <w:p w14:paraId="33180BCB" w14:textId="77777777" w:rsidR="00483B9D" w:rsidRDefault="00483B9D" w:rsidP="003D5D56"/>
        </w:tc>
        <w:tc>
          <w:tcPr>
            <w:tcW w:w="5812" w:type="dxa"/>
          </w:tcPr>
          <w:p w14:paraId="3C89360D" w14:textId="77777777" w:rsidR="00483B9D" w:rsidRDefault="00483B9D" w:rsidP="00702B0F">
            <w:r>
              <w:rPr>
                <w:rFonts w:hint="eastAsia"/>
              </w:rPr>
              <w:t>[</w:t>
            </w:r>
            <w:r w:rsidR="00702B0F">
              <w:rPr>
                <w:rFonts w:hint="eastAsia"/>
              </w:rPr>
              <w:t>{</w:t>
            </w:r>
            <w:r w:rsidR="00702B0F">
              <w:t>“</w:t>
            </w:r>
            <w:r w:rsidR="00702B0F">
              <w:rPr>
                <w:rFonts w:hint="eastAsia"/>
              </w:rPr>
              <w:t>id</w:t>
            </w:r>
            <w:r w:rsidR="00702B0F">
              <w:t>”</w:t>
            </w:r>
            <w:r w:rsidR="00702B0F">
              <w:rPr>
                <w:rFonts w:hint="eastAsia"/>
              </w:rPr>
              <w:t>:</w:t>
            </w:r>
            <w:r>
              <w:t>“</w:t>
            </w:r>
            <w:r>
              <w:rPr>
                <w:rFonts w:hint="eastAsia"/>
              </w:rPr>
              <w:t>id1</w:t>
            </w:r>
            <w:r>
              <w:t>”</w:t>
            </w:r>
            <w:r>
              <w:rPr>
                <w:rFonts w:hint="eastAsia"/>
              </w:rPr>
              <w:t>,</w:t>
            </w:r>
            <w:r w:rsidR="00702B0F">
              <w:t>”</w:t>
            </w:r>
            <w:r w:rsidR="00702B0F">
              <w:rPr>
                <w:rFonts w:hint="eastAsia"/>
              </w:rPr>
              <w:t>order</w:t>
            </w:r>
            <w:r>
              <w:t>”</w:t>
            </w:r>
            <w:r w:rsidR="00702B0F">
              <w:rPr>
                <w:rFonts w:hint="eastAsia"/>
              </w:rPr>
              <w:t>:</w:t>
            </w:r>
            <w:r w:rsidR="00702B0F">
              <w:t>”</w:t>
            </w:r>
            <w:r w:rsidR="00702B0F">
              <w:t>显示顺序</w:t>
            </w:r>
            <w:r w:rsidR="00702B0F">
              <w:t>”</w:t>
            </w:r>
            <w:r>
              <w:rPr>
                <w:rFonts w:hint="eastAsia"/>
              </w:rPr>
              <w:t>,..]</w:t>
            </w:r>
            <w:r>
              <w:rPr>
                <w:rFonts w:hint="eastAsia"/>
              </w:rPr>
              <w:t>可使用礼物列表，不定义为使用全部可销售礼品。</w:t>
            </w:r>
          </w:p>
          <w:p w14:paraId="76EB5940" w14:textId="77777777" w:rsidR="00713EE2" w:rsidRDefault="00713EE2" w:rsidP="00702B0F">
            <w:r>
              <w:rPr>
                <w:rFonts w:hint="eastAsia"/>
              </w:rPr>
              <w:t>order:</w:t>
            </w:r>
            <w:r>
              <w:rPr>
                <w:rFonts w:hint="eastAsia"/>
              </w:rPr>
              <w:t>从小到大显示</w:t>
            </w:r>
          </w:p>
        </w:tc>
      </w:tr>
      <w:tr w:rsidR="00931E54" w14:paraId="231CE400" w14:textId="77777777" w:rsidTr="006B55B7">
        <w:tc>
          <w:tcPr>
            <w:tcW w:w="1526" w:type="dxa"/>
          </w:tcPr>
          <w:p w14:paraId="523DFB44" w14:textId="77777777" w:rsidR="00931E54" w:rsidRDefault="00931E54" w:rsidP="003D5D56">
            <w:r>
              <w:rPr>
                <w:rFonts w:hint="eastAsia"/>
              </w:rPr>
              <w:t>tabs</w:t>
            </w:r>
          </w:p>
        </w:tc>
        <w:tc>
          <w:tcPr>
            <w:tcW w:w="1417" w:type="dxa"/>
          </w:tcPr>
          <w:p w14:paraId="2EDD5172" w14:textId="77777777" w:rsidR="00931E54" w:rsidRDefault="00931E54" w:rsidP="003D5D56"/>
        </w:tc>
        <w:tc>
          <w:tcPr>
            <w:tcW w:w="5812" w:type="dxa"/>
          </w:tcPr>
          <w:p w14:paraId="7B8A51E9" w14:textId="77777777" w:rsidR="00931E54" w:rsidRDefault="00931E54" w:rsidP="00702B0F">
            <w:r>
              <w:rPr>
                <w:rFonts w:hint="eastAsia"/>
              </w:rPr>
              <w:t>选中的频道标签模块列表。包括以下标签的组合：频道介绍</w:t>
            </w:r>
            <w:r>
              <w:rPr>
                <w:rFonts w:hint="eastAsia"/>
              </w:rPr>
              <w:t>101</w:t>
            </w:r>
            <w:r>
              <w:rPr>
                <w:rFonts w:hint="eastAsia"/>
              </w:rPr>
              <w:t>、互动聊天</w:t>
            </w:r>
            <w:r>
              <w:rPr>
                <w:rFonts w:hint="eastAsia"/>
              </w:rPr>
              <w:t>102</w:t>
            </w:r>
            <w:r>
              <w:rPr>
                <w:rFonts w:hint="eastAsia"/>
              </w:rPr>
              <w:t>、排行榜</w:t>
            </w:r>
            <w:r>
              <w:rPr>
                <w:rFonts w:hint="eastAsia"/>
              </w:rPr>
              <w:t>103</w:t>
            </w:r>
            <w:r>
              <w:rPr>
                <w:rFonts w:hint="eastAsia"/>
              </w:rPr>
              <w:t>、点播资源</w:t>
            </w:r>
            <w:r>
              <w:rPr>
                <w:rFonts w:hint="eastAsia"/>
              </w:rPr>
              <w:t>104</w:t>
            </w:r>
            <w:r>
              <w:rPr>
                <w:rFonts w:hint="eastAsia"/>
              </w:rPr>
              <w:t>、图片直播</w:t>
            </w:r>
            <w:r>
              <w:rPr>
                <w:rFonts w:hint="eastAsia"/>
              </w:rPr>
              <w:t>105</w:t>
            </w:r>
          </w:p>
          <w:p w14:paraId="04754D23" w14:textId="77777777" w:rsidR="00931E54" w:rsidRDefault="00931E54" w:rsidP="00702B0F">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:101</w:t>
            </w:r>
            <w:r w:rsidR="00251FBD">
              <w:rPr>
                <w:rFonts w:hint="eastAsia"/>
              </w:rPr>
              <w:t>,</w:t>
            </w:r>
            <w:r w:rsidR="00251FBD">
              <w:t>”</w:t>
            </w:r>
            <w:r w:rsidR="00251FBD">
              <w:rPr>
                <w:rFonts w:hint="eastAsia"/>
              </w:rPr>
              <w:t>order</w:t>
            </w:r>
            <w:r w:rsidR="00251FBD">
              <w:t>”</w:t>
            </w:r>
            <w:r w:rsidR="00251FBD">
              <w:rPr>
                <w:rFonts w:hint="eastAsia"/>
              </w:rPr>
              <w:t xml:space="preserve">:1 </w:t>
            </w:r>
            <w:r>
              <w:rPr>
                <w:rFonts w:hint="eastAsia"/>
              </w:rPr>
              <w:t xml:space="preserve">}, </w:t>
            </w:r>
            <w:r>
              <w:t>…</w:t>
            </w:r>
            <w:r>
              <w:rPr>
                <w:rFonts w:hint="eastAsia"/>
              </w:rPr>
              <w:t xml:space="preserve"> ]</w:t>
            </w:r>
          </w:p>
        </w:tc>
      </w:tr>
      <w:tr w:rsidR="00931E54" w14:paraId="07E04548" w14:textId="77777777" w:rsidTr="006B55B7">
        <w:tc>
          <w:tcPr>
            <w:tcW w:w="1526" w:type="dxa"/>
          </w:tcPr>
          <w:p w14:paraId="266394E4" w14:textId="77777777" w:rsidR="00931E54" w:rsidRDefault="00931E54" w:rsidP="003D5D56">
            <w:r>
              <w:rPr>
                <w:rFonts w:hint="eastAsia"/>
              </w:rPr>
              <w:t>activetab</w:t>
            </w:r>
          </w:p>
        </w:tc>
        <w:tc>
          <w:tcPr>
            <w:tcW w:w="1417" w:type="dxa"/>
          </w:tcPr>
          <w:p w14:paraId="5553ADD8" w14:textId="77777777" w:rsidR="00931E54" w:rsidRDefault="00931E54" w:rsidP="003D5D56"/>
        </w:tc>
        <w:tc>
          <w:tcPr>
            <w:tcW w:w="5812" w:type="dxa"/>
          </w:tcPr>
          <w:p w14:paraId="06410818" w14:textId="77777777" w:rsidR="00931E54" w:rsidRDefault="00931E54" w:rsidP="00702B0F">
            <w:r>
              <w:rPr>
                <w:rFonts w:hint="eastAsia"/>
              </w:rPr>
              <w:t>进入频道时默认激活的标签</w:t>
            </w:r>
          </w:p>
        </w:tc>
      </w:tr>
      <w:tr w:rsidR="006B55B7" w14:paraId="75509609" w14:textId="77777777" w:rsidTr="006B55B7">
        <w:tc>
          <w:tcPr>
            <w:tcW w:w="1526" w:type="dxa"/>
          </w:tcPr>
          <w:p w14:paraId="41CE965A" w14:textId="77777777" w:rsidR="006B55B7" w:rsidRDefault="006B55B7" w:rsidP="003D5D56">
            <w:r>
              <w:rPr>
                <w:rFonts w:hint="eastAsia"/>
              </w:rPr>
              <w:t>extFuncs</w:t>
            </w:r>
          </w:p>
        </w:tc>
        <w:tc>
          <w:tcPr>
            <w:tcW w:w="1417" w:type="dxa"/>
          </w:tcPr>
          <w:p w14:paraId="2D6AC134" w14:textId="77777777" w:rsidR="006B55B7" w:rsidRDefault="006B55B7" w:rsidP="003D5D56"/>
        </w:tc>
        <w:tc>
          <w:tcPr>
            <w:tcW w:w="5812" w:type="dxa"/>
          </w:tcPr>
          <w:p w14:paraId="7382BECE" w14:textId="77777777" w:rsidR="006B55B7" w:rsidRDefault="006B55B7" w:rsidP="00702B0F">
            <w:r>
              <w:rPr>
                <w:rFonts w:hint="eastAsia"/>
              </w:rPr>
              <w:t>频道选择使用的扩展功能：</w:t>
            </w:r>
            <w:r w:rsidRPr="006B55B7">
              <w:rPr>
                <w:rFonts w:hint="eastAsia"/>
              </w:rPr>
              <w:t>501=&gt;"</w:t>
            </w:r>
            <w:r w:rsidRPr="006B55B7">
              <w:rPr>
                <w:rFonts w:hint="eastAsia"/>
              </w:rPr>
              <w:t>送礼</w:t>
            </w:r>
            <w:r w:rsidRPr="006B55B7">
              <w:rPr>
                <w:rFonts w:hint="eastAsia"/>
              </w:rPr>
              <w:t>",502=&gt;"</w:t>
            </w:r>
            <w:r w:rsidRPr="006B55B7">
              <w:rPr>
                <w:rFonts w:hint="eastAsia"/>
              </w:rPr>
              <w:t>抽奖</w:t>
            </w:r>
            <w:r w:rsidRPr="006B55B7">
              <w:rPr>
                <w:rFonts w:hint="eastAsia"/>
              </w:rPr>
              <w:t>",503=&gt;"</w:t>
            </w:r>
            <w:r w:rsidRPr="006B55B7">
              <w:rPr>
                <w:rFonts w:hint="eastAsia"/>
              </w:rPr>
              <w:t>红包</w:t>
            </w:r>
            <w:r w:rsidRPr="006B55B7">
              <w:rPr>
                <w:rFonts w:hint="eastAsia"/>
              </w:rPr>
              <w:t>"</w:t>
            </w:r>
          </w:p>
          <w:p w14:paraId="79DED9A5" w14:textId="77777777" w:rsidR="006B55B7" w:rsidRPr="006B55B7" w:rsidRDefault="006B55B7" w:rsidP="006B55B7">
            <w:pPr>
              <w:pStyle w:val="Source"/>
            </w:pPr>
            <w:r>
              <w:rPr>
                <w:rFonts w:hint="eastAsia"/>
              </w:rPr>
              <w:t>[{</w:t>
            </w:r>
            <w:r>
              <w:t>”</w:t>
            </w:r>
            <w:r>
              <w:rPr>
                <w:rFonts w:hint="eastAsia"/>
              </w:rPr>
              <w:t>text</w:t>
            </w:r>
            <w:r>
              <w:t>”</w:t>
            </w:r>
            <w:r>
              <w:rPr>
                <w:rFonts w:hint="eastAsia"/>
              </w:rPr>
              <w:t>:</w:t>
            </w:r>
            <w:r>
              <w:t>”</w:t>
            </w:r>
            <w:r>
              <w:t>标签文本</w:t>
            </w:r>
            <w:r>
              <w:t>”</w:t>
            </w:r>
            <w:r>
              <w:rPr>
                <w:rFonts w:hint="eastAsia"/>
              </w:rPr>
              <w:t>,</w:t>
            </w:r>
            <w:r>
              <w:t>”</w:t>
            </w:r>
            <w:r>
              <w:rPr>
                <w:rFonts w:hint="eastAsia"/>
              </w:rPr>
              <w:t>val</w:t>
            </w:r>
            <w:r>
              <w:t>”</w:t>
            </w:r>
            <w:r>
              <w:rPr>
                <w:rFonts w:hint="eastAsia"/>
              </w:rPr>
              <w:t>:501,</w:t>
            </w:r>
            <w:r>
              <w:t>”</w:t>
            </w:r>
            <w:r>
              <w:rPr>
                <w:rFonts w:hint="eastAsia"/>
              </w:rPr>
              <w:t>order</w:t>
            </w:r>
            <w:r>
              <w:t>”</w:t>
            </w:r>
            <w:r>
              <w:rPr>
                <w:rFonts w:hint="eastAsia"/>
              </w:rPr>
              <w:t xml:space="preserve">:1 }, </w:t>
            </w:r>
            <w:r>
              <w:t>…</w:t>
            </w:r>
            <w:r>
              <w:rPr>
                <w:rFonts w:hint="eastAsia"/>
              </w:rPr>
              <w:t xml:space="preserve"> ]</w:t>
            </w:r>
          </w:p>
        </w:tc>
      </w:tr>
      <w:tr w:rsidR="00962A97" w14:paraId="60E2D939" w14:textId="77777777" w:rsidTr="006B55B7">
        <w:tc>
          <w:tcPr>
            <w:tcW w:w="1526" w:type="dxa"/>
          </w:tcPr>
          <w:p w14:paraId="2F98C44B" w14:textId="77777777" w:rsidR="00962A97" w:rsidRDefault="00962A97" w:rsidP="003D5D56">
            <w:r w:rsidRPr="00962A97">
              <w:t>signQuest</w:t>
            </w:r>
          </w:p>
        </w:tc>
        <w:tc>
          <w:tcPr>
            <w:tcW w:w="1417" w:type="dxa"/>
          </w:tcPr>
          <w:p w14:paraId="12AF2FD0" w14:textId="77777777" w:rsidR="00962A97" w:rsidRDefault="00962A97" w:rsidP="003D5D56"/>
        </w:tc>
        <w:tc>
          <w:tcPr>
            <w:tcW w:w="5812" w:type="dxa"/>
          </w:tcPr>
          <w:p w14:paraId="65CA0BBD" w14:textId="77777777" w:rsidR="00962A97" w:rsidRDefault="00844E2F" w:rsidP="00702B0F">
            <w:r>
              <w:rPr>
                <w:rFonts w:hint="eastAsia"/>
              </w:rPr>
              <w:t>会员注册问题，要回答的问题</w:t>
            </w:r>
          </w:p>
          <w:p w14:paraId="13312EF3" w14:textId="77777777" w:rsidR="00844E2F" w:rsidRDefault="00844E2F" w:rsidP="00844E2F">
            <w:pPr>
              <w:pStyle w:val="Source"/>
            </w:pPr>
            <w:r>
              <w:rPr>
                <w:rFonts w:hint="eastAsia"/>
              </w:rPr>
              <w:t>[</w:t>
            </w:r>
            <w:r>
              <w:t>"</w:t>
            </w:r>
            <w:r>
              <w:rPr>
                <w:rFonts w:hint="eastAsia"/>
              </w:rPr>
              <w:t>问题</w:t>
            </w:r>
            <w:r>
              <w:rPr>
                <w:rFonts w:hint="eastAsia"/>
              </w:rPr>
              <w:t>1</w:t>
            </w:r>
            <w:r>
              <w:t>","</w:t>
            </w:r>
            <w:r>
              <w:rPr>
                <w:rFonts w:hint="eastAsia"/>
              </w:rPr>
              <w:t>问题</w:t>
            </w:r>
            <w:r>
              <w:rPr>
                <w:rFonts w:hint="eastAsia"/>
              </w:rPr>
              <w:t>2</w:t>
            </w:r>
            <w:r>
              <w:t>","</w:t>
            </w:r>
            <w:r>
              <w:rPr>
                <w:rFonts w:hint="eastAsia"/>
              </w:rPr>
              <w:t>问题</w:t>
            </w:r>
            <w:r>
              <w:rPr>
                <w:rFonts w:hint="eastAsia"/>
              </w:rPr>
              <w:t>3</w:t>
            </w:r>
            <w:r>
              <w:t>"]</w:t>
            </w:r>
          </w:p>
        </w:tc>
      </w:tr>
      <w:tr w:rsidR="00844E2F" w14:paraId="12BFA2C9" w14:textId="77777777" w:rsidTr="006B55B7">
        <w:tc>
          <w:tcPr>
            <w:tcW w:w="1526" w:type="dxa"/>
          </w:tcPr>
          <w:p w14:paraId="79B43B57" w14:textId="77777777" w:rsidR="00844E2F" w:rsidRPr="00962A97" w:rsidRDefault="00844E2F" w:rsidP="003D5D56">
            <w:r w:rsidRPr="00844E2F">
              <w:t>signQuestAns</w:t>
            </w:r>
          </w:p>
        </w:tc>
        <w:tc>
          <w:tcPr>
            <w:tcW w:w="1417" w:type="dxa"/>
          </w:tcPr>
          <w:p w14:paraId="12557E6E" w14:textId="77777777" w:rsidR="00844E2F" w:rsidRDefault="00844E2F" w:rsidP="003D5D56"/>
        </w:tc>
        <w:tc>
          <w:tcPr>
            <w:tcW w:w="5812" w:type="dxa"/>
          </w:tcPr>
          <w:p w14:paraId="74E00552" w14:textId="77777777" w:rsidR="00844E2F" w:rsidRDefault="00844E2F" w:rsidP="00702B0F">
            <w:r>
              <w:rPr>
                <w:rFonts w:hint="eastAsia"/>
              </w:rPr>
              <w:t>会员注册问题，预留答案</w:t>
            </w:r>
          </w:p>
          <w:p w14:paraId="5138FFF1" w14:textId="77777777" w:rsidR="00844E2F" w:rsidRDefault="00844E2F" w:rsidP="00844E2F">
            <w:pPr>
              <w:pStyle w:val="Source"/>
            </w:pPr>
            <w:r>
              <w:rPr>
                <w:rFonts w:hint="eastAsia"/>
              </w:rPr>
              <w:t>[</w:t>
            </w:r>
            <w:r>
              <w:t>"</w:t>
            </w:r>
            <w:r>
              <w:rPr>
                <w:rFonts w:hint="eastAsia"/>
              </w:rPr>
              <w:t>答案</w:t>
            </w:r>
            <w:r>
              <w:rPr>
                <w:rFonts w:hint="eastAsia"/>
              </w:rPr>
              <w:t>1</w:t>
            </w:r>
            <w:r>
              <w:t>","</w:t>
            </w:r>
            <w:r>
              <w:rPr>
                <w:rFonts w:hint="eastAsia"/>
              </w:rPr>
              <w:t>答案</w:t>
            </w:r>
            <w:r>
              <w:rPr>
                <w:rFonts w:hint="eastAsia"/>
              </w:rPr>
              <w:t>2</w:t>
            </w:r>
            <w:r>
              <w:t>","</w:t>
            </w:r>
            <w:r>
              <w:rPr>
                <w:rFonts w:hint="eastAsia"/>
              </w:rPr>
              <w:t>答案</w:t>
            </w:r>
            <w:r>
              <w:rPr>
                <w:rFonts w:hint="eastAsia"/>
              </w:rPr>
              <w:t>3</w:t>
            </w:r>
            <w:r>
              <w:t>"]</w:t>
            </w:r>
          </w:p>
        </w:tc>
      </w:tr>
      <w:tr w:rsidR="00844E2F" w14:paraId="6ED4991A" w14:textId="77777777" w:rsidTr="006B55B7">
        <w:tc>
          <w:tcPr>
            <w:tcW w:w="1526" w:type="dxa"/>
          </w:tcPr>
          <w:p w14:paraId="5CD4B184" w14:textId="77777777" w:rsidR="00844E2F" w:rsidRPr="00844E2F" w:rsidRDefault="00844E2F" w:rsidP="003D5D56">
            <w:r w:rsidRPr="00844E2F">
              <w:t>signpass</w:t>
            </w:r>
          </w:p>
        </w:tc>
        <w:tc>
          <w:tcPr>
            <w:tcW w:w="1417" w:type="dxa"/>
          </w:tcPr>
          <w:p w14:paraId="66AAED24" w14:textId="77777777" w:rsidR="00844E2F" w:rsidRDefault="00844E2F" w:rsidP="003D5D56"/>
        </w:tc>
        <w:tc>
          <w:tcPr>
            <w:tcW w:w="5812" w:type="dxa"/>
          </w:tcPr>
          <w:p w14:paraId="46587643" w14:textId="77777777" w:rsidR="00844E2F" w:rsidRDefault="00844E2F" w:rsidP="00702B0F">
            <w:r>
              <w:rPr>
                <w:rFonts w:hint="eastAsia"/>
              </w:rPr>
              <w:t>自动审核：</w:t>
            </w:r>
            <w:r>
              <w:rPr>
                <w:rFonts w:hint="eastAsia"/>
              </w:rPr>
              <w:t>"</w:t>
            </w:r>
            <w:r>
              <w:t>true"</w:t>
            </w:r>
            <w:r>
              <w:rPr>
                <w:rFonts w:hint="eastAsia"/>
              </w:rPr>
              <w:t>时，</w:t>
            </w:r>
            <w:r w:rsidRPr="00844E2F">
              <w:rPr>
                <w:rFonts w:hint="eastAsia"/>
              </w:rPr>
              <w:t>观众提交报名后，系统会根据提交的回答内容进行匹配。提交的回答内容与预留答案一致表示通过；如果预留答案为空，表示不进行匹配直接通过</w:t>
            </w:r>
          </w:p>
          <w:p w14:paraId="4ABDCFAA" w14:textId="77777777" w:rsidR="00844E2F" w:rsidRDefault="00844E2F" w:rsidP="00702B0F">
            <w:r>
              <w:rPr>
                <w:rFonts w:hint="eastAsia"/>
              </w:rPr>
              <w:t>"</w:t>
            </w:r>
            <w:r>
              <w:t>true"|"false"</w:t>
            </w:r>
          </w:p>
        </w:tc>
      </w:tr>
      <w:tr w:rsidR="00F81F09" w14:paraId="6916D682" w14:textId="77777777" w:rsidTr="006B55B7">
        <w:tc>
          <w:tcPr>
            <w:tcW w:w="1526" w:type="dxa"/>
          </w:tcPr>
          <w:p w14:paraId="6D026D4F" w14:textId="77777777" w:rsidR="00F81F09" w:rsidRPr="00844E2F" w:rsidRDefault="00F81F09" w:rsidP="003D5D56">
            <w:r w:rsidRPr="00F81F09">
              <w:t>signNote</w:t>
            </w:r>
          </w:p>
        </w:tc>
        <w:tc>
          <w:tcPr>
            <w:tcW w:w="1417" w:type="dxa"/>
          </w:tcPr>
          <w:p w14:paraId="11285B13" w14:textId="77777777" w:rsidR="00F81F09" w:rsidRDefault="00F81F09" w:rsidP="003D5D56"/>
        </w:tc>
        <w:tc>
          <w:tcPr>
            <w:tcW w:w="5812" w:type="dxa"/>
          </w:tcPr>
          <w:p w14:paraId="543AA69E" w14:textId="77777777" w:rsidR="00F81F09" w:rsidRDefault="00227C8C" w:rsidP="00702B0F">
            <w:r>
              <w:rPr>
                <w:rFonts w:hint="eastAsia"/>
              </w:rPr>
              <w:t>对注册需要回答问题的说明</w:t>
            </w:r>
          </w:p>
        </w:tc>
      </w:tr>
      <w:tr w:rsidR="009B639C" w14:paraId="0A923DC6" w14:textId="77777777" w:rsidTr="006B55B7">
        <w:tc>
          <w:tcPr>
            <w:tcW w:w="1526" w:type="dxa"/>
          </w:tcPr>
          <w:p w14:paraId="2C3034A3" w14:textId="77777777" w:rsidR="009B639C" w:rsidRPr="00F81F09" w:rsidRDefault="009B639C" w:rsidP="003D5D56">
            <w:r>
              <w:t>viewerlimit</w:t>
            </w:r>
          </w:p>
        </w:tc>
        <w:tc>
          <w:tcPr>
            <w:tcW w:w="1417" w:type="dxa"/>
          </w:tcPr>
          <w:p w14:paraId="50600AE9" w14:textId="77777777" w:rsidR="009B639C" w:rsidRDefault="009B639C" w:rsidP="003D5D56"/>
        </w:tc>
        <w:tc>
          <w:tcPr>
            <w:tcW w:w="5812" w:type="dxa"/>
          </w:tcPr>
          <w:p w14:paraId="0F8F613E" w14:textId="77777777" w:rsidR="009B639C" w:rsidRDefault="009B639C" w:rsidP="00702B0F">
            <w:r>
              <w:rPr>
                <w:rFonts w:hint="eastAsia"/>
              </w:rPr>
              <w:t>并发观众限制。</w:t>
            </w:r>
            <w:r>
              <w:rPr>
                <w:rFonts w:hint="eastAsia"/>
              </w:rPr>
              <w:t>0=</w:t>
            </w:r>
            <w:r>
              <w:rPr>
                <w:rFonts w:hint="eastAsia"/>
              </w:rPr>
              <w:t>无限</w:t>
            </w:r>
          </w:p>
        </w:tc>
      </w:tr>
      <w:tr w:rsidR="009B639C" w14:paraId="6CB29A59" w14:textId="77777777" w:rsidTr="006B55B7">
        <w:tc>
          <w:tcPr>
            <w:tcW w:w="1526" w:type="dxa"/>
          </w:tcPr>
          <w:p w14:paraId="27589BE3" w14:textId="77777777" w:rsidR="009B639C" w:rsidRDefault="009B639C" w:rsidP="003D5D56">
            <w:r>
              <w:rPr>
                <w:rFonts w:hint="eastAsia"/>
              </w:rPr>
              <w:t>t</w:t>
            </w:r>
            <w:r>
              <w:t>plname</w:t>
            </w:r>
          </w:p>
        </w:tc>
        <w:tc>
          <w:tcPr>
            <w:tcW w:w="1417" w:type="dxa"/>
          </w:tcPr>
          <w:p w14:paraId="0D612DD5" w14:textId="77777777" w:rsidR="009B639C" w:rsidRDefault="009B639C" w:rsidP="003D5D56"/>
        </w:tc>
        <w:tc>
          <w:tcPr>
            <w:tcW w:w="5812" w:type="dxa"/>
          </w:tcPr>
          <w:p w14:paraId="6427FA1A" w14:textId="77777777" w:rsidR="009B639C" w:rsidRDefault="009B639C" w:rsidP="00702B0F">
            <w:r>
              <w:rPr>
                <w:rFonts w:hint="eastAsia"/>
              </w:rPr>
              <w:t>指定播放器显示模板</w:t>
            </w:r>
          </w:p>
        </w:tc>
      </w:tr>
      <w:tr w:rsidR="009B639C" w14:paraId="6C7D7FFB" w14:textId="77777777" w:rsidTr="006B55B7">
        <w:tc>
          <w:tcPr>
            <w:tcW w:w="1526" w:type="dxa"/>
          </w:tcPr>
          <w:p w14:paraId="1AD83F8C" w14:textId="77777777" w:rsidR="009B639C" w:rsidRDefault="009B639C" w:rsidP="003D5D56">
            <w:r>
              <w:rPr>
                <w:rFonts w:hint="eastAsia"/>
              </w:rPr>
              <w:t>v</w:t>
            </w:r>
            <w:r>
              <w:t>iewIncRand</w:t>
            </w:r>
          </w:p>
        </w:tc>
        <w:tc>
          <w:tcPr>
            <w:tcW w:w="1417" w:type="dxa"/>
          </w:tcPr>
          <w:p w14:paraId="750A9108" w14:textId="77777777" w:rsidR="009B639C" w:rsidRDefault="009B639C" w:rsidP="003D5D56"/>
        </w:tc>
        <w:tc>
          <w:tcPr>
            <w:tcW w:w="5812" w:type="dxa"/>
          </w:tcPr>
          <w:p w14:paraId="316AE26F" w14:textId="77777777" w:rsidR="009B639C" w:rsidRDefault="009B639C" w:rsidP="00702B0F">
            <w:r>
              <w:rPr>
                <w:rFonts w:hint="eastAsia"/>
              </w:rPr>
              <w:t>每次点击增长率。默认</w:t>
            </w:r>
            <w:r>
              <w:rPr>
                <w:rFonts w:hint="eastAsia"/>
              </w:rPr>
              <w:t>1</w:t>
            </w:r>
          </w:p>
        </w:tc>
      </w:tr>
      <w:tr w:rsidR="005136D8" w14:paraId="371A9B8C" w14:textId="77777777" w:rsidTr="006B55B7">
        <w:tc>
          <w:tcPr>
            <w:tcW w:w="1526" w:type="dxa"/>
          </w:tcPr>
          <w:p w14:paraId="25A3C136" w14:textId="77777777" w:rsidR="005136D8" w:rsidRDefault="005136D8" w:rsidP="003D5D56">
            <w:r>
              <w:rPr>
                <w:rFonts w:hint="eastAsia"/>
              </w:rPr>
              <w:t>m</w:t>
            </w:r>
            <w:r>
              <w:t>ultiplelogin</w:t>
            </w:r>
          </w:p>
        </w:tc>
        <w:tc>
          <w:tcPr>
            <w:tcW w:w="1417" w:type="dxa"/>
          </w:tcPr>
          <w:p w14:paraId="1638065E" w14:textId="77777777" w:rsidR="005136D8" w:rsidRDefault="005136D8" w:rsidP="003D5D56"/>
        </w:tc>
        <w:tc>
          <w:tcPr>
            <w:tcW w:w="5812" w:type="dxa"/>
          </w:tcPr>
          <w:p w14:paraId="7E58FE24" w14:textId="77777777" w:rsidR="005136D8" w:rsidRDefault="005136D8" w:rsidP="00702B0F">
            <w:r>
              <w:rPr>
                <w:rFonts w:hint="eastAsia"/>
              </w:rPr>
              <w:t>同一账号同时登录次数。</w:t>
            </w:r>
            <w:r w:rsidR="00E1016F">
              <w:rPr>
                <w:rFonts w:hint="eastAsia"/>
              </w:rPr>
              <w:t>0=</w:t>
            </w:r>
            <w:r w:rsidR="00E1016F">
              <w:rPr>
                <w:rFonts w:hint="eastAsia"/>
              </w:rPr>
              <w:t>无限</w:t>
            </w:r>
          </w:p>
        </w:tc>
      </w:tr>
      <w:tr w:rsidR="00E1016F" w14:paraId="385FC132" w14:textId="77777777" w:rsidTr="006B55B7">
        <w:tc>
          <w:tcPr>
            <w:tcW w:w="1526" w:type="dxa"/>
          </w:tcPr>
          <w:p w14:paraId="12CE1611" w14:textId="77777777" w:rsidR="00E1016F" w:rsidRDefault="00E1016F" w:rsidP="003D5D56">
            <w:r>
              <w:rPr>
                <w:rFonts w:hint="eastAsia"/>
              </w:rPr>
              <w:t>d</w:t>
            </w:r>
            <w:r>
              <w:t>iscuss</w:t>
            </w:r>
          </w:p>
        </w:tc>
        <w:tc>
          <w:tcPr>
            <w:tcW w:w="1417" w:type="dxa"/>
          </w:tcPr>
          <w:p w14:paraId="0731333E" w14:textId="77777777" w:rsidR="00E1016F" w:rsidRDefault="00E1016F" w:rsidP="003D5D56"/>
        </w:tc>
        <w:tc>
          <w:tcPr>
            <w:tcW w:w="5812" w:type="dxa"/>
          </w:tcPr>
          <w:p w14:paraId="05877352" w14:textId="77777777" w:rsidR="00E1016F" w:rsidRDefault="00E1016F" w:rsidP="00702B0F"/>
        </w:tc>
      </w:tr>
      <w:tr w:rsidR="00E1016F" w14:paraId="29386816" w14:textId="77777777" w:rsidTr="006B55B7">
        <w:tc>
          <w:tcPr>
            <w:tcW w:w="1526" w:type="dxa"/>
          </w:tcPr>
          <w:p w14:paraId="4C835BAD" w14:textId="77777777" w:rsidR="00E1016F" w:rsidRDefault="00E1016F" w:rsidP="003D5D56">
            <w:r>
              <w:rPr>
                <w:rFonts w:hint="eastAsia"/>
              </w:rPr>
              <w:t>w</w:t>
            </w:r>
            <w:r>
              <w:t>xonly</w:t>
            </w:r>
          </w:p>
        </w:tc>
        <w:tc>
          <w:tcPr>
            <w:tcW w:w="1417" w:type="dxa"/>
          </w:tcPr>
          <w:p w14:paraId="6660E4BF" w14:textId="77777777" w:rsidR="00E1016F" w:rsidRDefault="00E1016F" w:rsidP="003D5D56"/>
        </w:tc>
        <w:tc>
          <w:tcPr>
            <w:tcW w:w="5812" w:type="dxa"/>
          </w:tcPr>
          <w:p w14:paraId="2E34589E" w14:textId="77777777" w:rsidR="00E1016F" w:rsidRDefault="00E1016F" w:rsidP="00702B0F">
            <w:r>
              <w:rPr>
                <w:rFonts w:hint="eastAsia"/>
              </w:rPr>
              <w:t>是否优先微信登录。</w:t>
            </w:r>
          </w:p>
        </w:tc>
      </w:tr>
      <w:tr w:rsidR="0071146C" w14:paraId="40A1C58E" w14:textId="77777777" w:rsidTr="006B55B7">
        <w:tc>
          <w:tcPr>
            <w:tcW w:w="1526" w:type="dxa"/>
          </w:tcPr>
          <w:p w14:paraId="73FDE0CA" w14:textId="77777777" w:rsidR="0071146C" w:rsidRDefault="0071146C" w:rsidP="003D5D56">
            <w:r>
              <w:rPr>
                <w:rFonts w:hint="eastAsia"/>
              </w:rPr>
              <w:t>l</w:t>
            </w:r>
            <w:r>
              <w:t>ogo</w:t>
            </w:r>
          </w:p>
        </w:tc>
        <w:tc>
          <w:tcPr>
            <w:tcW w:w="1417" w:type="dxa"/>
          </w:tcPr>
          <w:p w14:paraId="6DA5AC8D" w14:textId="77777777" w:rsidR="0071146C" w:rsidRDefault="0071146C" w:rsidP="003D5D56"/>
        </w:tc>
        <w:tc>
          <w:tcPr>
            <w:tcW w:w="5812" w:type="dxa"/>
          </w:tcPr>
          <w:p w14:paraId="07D99124" w14:textId="045DB571" w:rsidR="0071146C" w:rsidRDefault="0071146C" w:rsidP="00702B0F">
            <w:r>
              <w:rPr>
                <w:rFonts w:hint="eastAsia"/>
              </w:rPr>
              <w:t>频道</w:t>
            </w:r>
            <w:r>
              <w:rPr>
                <w:rFonts w:hint="eastAsia"/>
              </w:rPr>
              <w:t>l</w:t>
            </w:r>
            <w:r>
              <w:t>ogo</w:t>
            </w:r>
            <w:r>
              <w:rPr>
                <w:rFonts w:hint="eastAsia"/>
              </w:rPr>
              <w:t>文件名，</w:t>
            </w:r>
            <w:r w:rsidR="000E3761">
              <w:rPr>
                <w:rFonts w:hint="eastAsia"/>
              </w:rPr>
              <w:t>路径遵从频道文件路径规则。</w:t>
            </w:r>
            <w:r>
              <w:rPr>
                <w:rFonts w:hint="eastAsia"/>
              </w:rPr>
              <w:t>默认：</w:t>
            </w:r>
            <w:r>
              <w:rPr>
                <w:rFonts w:hint="eastAsia"/>
              </w:rPr>
              <w:t>l</w:t>
            </w:r>
            <w:r>
              <w:t>ogo.png</w:t>
            </w:r>
          </w:p>
        </w:tc>
      </w:tr>
      <w:tr w:rsidR="002E1096" w14:paraId="43A2B9A1" w14:textId="77777777" w:rsidTr="006B55B7">
        <w:tc>
          <w:tcPr>
            <w:tcW w:w="1526" w:type="dxa"/>
          </w:tcPr>
          <w:p w14:paraId="1924AA43" w14:textId="77777777" w:rsidR="002E1096" w:rsidRDefault="002E1096" w:rsidP="003D5D56">
            <w:r>
              <w:rPr>
                <w:rFonts w:hint="eastAsia"/>
              </w:rPr>
              <w:t>poster</w:t>
            </w:r>
          </w:p>
        </w:tc>
        <w:tc>
          <w:tcPr>
            <w:tcW w:w="1417" w:type="dxa"/>
          </w:tcPr>
          <w:p w14:paraId="2EA47F5E" w14:textId="77777777" w:rsidR="002E1096" w:rsidRDefault="002E1096" w:rsidP="003D5D56"/>
        </w:tc>
        <w:tc>
          <w:tcPr>
            <w:tcW w:w="5812" w:type="dxa"/>
          </w:tcPr>
          <w:p w14:paraId="77B7075F" w14:textId="77777777" w:rsidR="002E1096" w:rsidRDefault="002E1096" w:rsidP="00702B0F">
            <w:r>
              <w:rPr>
                <w:rFonts w:hint="eastAsia"/>
              </w:rPr>
              <w:t>视频区封面图片文件名，默认：</w:t>
            </w:r>
            <w:r>
              <w:rPr>
                <w:rFonts w:hint="eastAsia"/>
              </w:rPr>
              <w:t>c</w:t>
            </w:r>
            <w:r>
              <w:t>over.jpg</w:t>
            </w:r>
          </w:p>
        </w:tc>
      </w:tr>
      <w:tr w:rsidR="0071146C" w14:paraId="762222EE" w14:textId="77777777" w:rsidTr="006B55B7">
        <w:tc>
          <w:tcPr>
            <w:tcW w:w="1526" w:type="dxa"/>
          </w:tcPr>
          <w:p w14:paraId="54B8218A" w14:textId="19D0A811" w:rsidR="0071146C" w:rsidRPr="00F120C4" w:rsidRDefault="00AF7983" w:rsidP="003D5D56">
            <w:pPr>
              <w:rPr>
                <w:strike/>
              </w:rPr>
            </w:pPr>
            <w:r w:rsidRPr="00F120C4">
              <w:rPr>
                <w:rFonts w:hint="eastAsia"/>
                <w:strike/>
              </w:rPr>
              <w:t>show</w:t>
            </w:r>
            <w:r w:rsidRPr="00F120C4">
              <w:rPr>
                <w:strike/>
              </w:rPr>
              <w:t>C</w:t>
            </w:r>
            <w:r w:rsidR="0071146C" w:rsidRPr="00F120C4">
              <w:rPr>
                <w:strike/>
              </w:rPr>
              <w:t>over</w:t>
            </w:r>
          </w:p>
        </w:tc>
        <w:tc>
          <w:tcPr>
            <w:tcW w:w="1417" w:type="dxa"/>
          </w:tcPr>
          <w:p w14:paraId="36EB92FC" w14:textId="77777777" w:rsidR="0071146C" w:rsidRDefault="0071146C" w:rsidP="003D5D56"/>
        </w:tc>
        <w:tc>
          <w:tcPr>
            <w:tcW w:w="5812" w:type="dxa"/>
          </w:tcPr>
          <w:p w14:paraId="06729DF3" w14:textId="10712241" w:rsidR="0071146C" w:rsidRDefault="00C13E05" w:rsidP="00702B0F">
            <w:r>
              <w:rPr>
                <w:rFonts w:hint="eastAsia"/>
              </w:rPr>
              <w:t>是否显示频道封面：</w:t>
            </w:r>
            <w:r>
              <w:rPr>
                <w:rFonts w:hint="eastAsia"/>
              </w:rPr>
              <w:t>1-</w:t>
            </w:r>
            <w:r>
              <w:rPr>
                <w:rFonts w:hint="eastAsia"/>
              </w:rPr>
              <w:t>显示</w:t>
            </w:r>
            <w:r w:rsidR="00F120C4">
              <w:rPr>
                <w:rFonts w:hint="eastAsia"/>
              </w:rPr>
              <w:t>，停用</w:t>
            </w:r>
            <w:r w:rsidR="00F120C4">
              <w:rPr>
                <w:rFonts w:hint="eastAsia"/>
              </w:rPr>
              <w:t>2</w:t>
            </w:r>
            <w:r w:rsidR="00F120C4">
              <w:t>020-04-05</w:t>
            </w:r>
          </w:p>
        </w:tc>
      </w:tr>
      <w:tr w:rsidR="0071146C" w14:paraId="3CA91B56" w14:textId="77777777" w:rsidTr="006B55B7">
        <w:tc>
          <w:tcPr>
            <w:tcW w:w="1526" w:type="dxa"/>
          </w:tcPr>
          <w:p w14:paraId="16A2F262" w14:textId="77777777" w:rsidR="0071146C" w:rsidRDefault="0071146C" w:rsidP="003D5D56">
            <w:r>
              <w:rPr>
                <w:rFonts w:hint="eastAsia"/>
              </w:rPr>
              <w:t>i</w:t>
            </w:r>
            <w:r>
              <w:t>nfo</w:t>
            </w:r>
          </w:p>
        </w:tc>
        <w:tc>
          <w:tcPr>
            <w:tcW w:w="1417" w:type="dxa"/>
          </w:tcPr>
          <w:p w14:paraId="04395F10" w14:textId="77777777" w:rsidR="0071146C" w:rsidRDefault="0071146C" w:rsidP="003D5D56"/>
        </w:tc>
        <w:tc>
          <w:tcPr>
            <w:tcW w:w="5812" w:type="dxa"/>
          </w:tcPr>
          <w:p w14:paraId="2800AAE7" w14:textId="77777777" w:rsidR="0071146C" w:rsidRDefault="0071146C" w:rsidP="00702B0F">
            <w:r>
              <w:rPr>
                <w:rFonts w:hint="eastAsia"/>
              </w:rPr>
              <w:t>频道说明</w:t>
            </w:r>
            <w:r>
              <w:rPr>
                <w:rFonts w:hint="eastAsia"/>
              </w:rPr>
              <w:t>json</w:t>
            </w:r>
            <w:r>
              <w:rPr>
                <w:rFonts w:hint="eastAsia"/>
              </w:rPr>
              <w:t>对象</w:t>
            </w:r>
            <w:r>
              <w:rPr>
                <w:rFonts w:hint="eastAsia"/>
              </w:rPr>
              <w:t>{</w:t>
            </w:r>
            <w:r>
              <w:t>0:{img:</w:t>
            </w:r>
            <w:r>
              <w:rPr>
                <w:rFonts w:hint="eastAsia"/>
              </w:rPr>
              <w:t>图片</w:t>
            </w:r>
            <w:r>
              <w:t>path,link:url</w:t>
            </w:r>
            <w:r>
              <w:rPr>
                <w:rFonts w:hint="eastAsia"/>
              </w:rPr>
              <w:t>链接地址</w:t>
            </w:r>
            <w:r>
              <w:rPr>
                <w:rFonts w:hint="eastAsia"/>
              </w:rPr>
              <w:t>}</w:t>
            </w:r>
            <w:r>
              <w:t>, 1:{txt:</w:t>
            </w:r>
            <w:r>
              <w:rPr>
                <w:rFonts w:hint="eastAsia"/>
              </w:rPr>
              <w:t>文本</w:t>
            </w:r>
            <w:r>
              <w:t>}</w:t>
            </w:r>
          </w:p>
        </w:tc>
      </w:tr>
      <w:tr w:rsidR="00393D06" w14:paraId="02E3F446" w14:textId="77777777" w:rsidTr="006B55B7">
        <w:tc>
          <w:tcPr>
            <w:tcW w:w="1526" w:type="dxa"/>
          </w:tcPr>
          <w:p w14:paraId="3E8A8DA8" w14:textId="77777777" w:rsidR="00393D06" w:rsidRDefault="00393D06" w:rsidP="003D5D56">
            <w:r>
              <w:rPr>
                <w:rFonts w:hint="eastAsia"/>
              </w:rPr>
              <w:t>theme</w:t>
            </w:r>
          </w:p>
        </w:tc>
        <w:tc>
          <w:tcPr>
            <w:tcW w:w="1417" w:type="dxa"/>
          </w:tcPr>
          <w:p w14:paraId="64693095" w14:textId="77777777" w:rsidR="00393D06" w:rsidRDefault="00393D06" w:rsidP="003D5D56"/>
        </w:tc>
        <w:tc>
          <w:tcPr>
            <w:tcW w:w="5812" w:type="dxa"/>
          </w:tcPr>
          <w:p w14:paraId="3279BA11" w14:textId="77777777" w:rsidR="00D216CD" w:rsidRDefault="00393D06" w:rsidP="00702B0F">
            <w:r>
              <w:rPr>
                <w:rFonts w:hint="eastAsia"/>
              </w:rPr>
              <w:t>播放器皮肤名称。对应</w:t>
            </w:r>
            <w:r>
              <w:rPr>
                <w:rFonts w:hint="eastAsia"/>
              </w:rPr>
              <w:t>_</w:t>
            </w:r>
            <w:r>
              <w:t>_ROOT__/player/theme</w:t>
            </w:r>
          </w:p>
        </w:tc>
      </w:tr>
      <w:tr w:rsidR="00B62F99" w14:paraId="4FC3CDE3" w14:textId="77777777" w:rsidTr="006B55B7">
        <w:tc>
          <w:tcPr>
            <w:tcW w:w="1526" w:type="dxa"/>
          </w:tcPr>
          <w:p w14:paraId="7E1EC996" w14:textId="77777777" w:rsidR="00B62F99" w:rsidRDefault="00B62F99" w:rsidP="003D5D56">
            <w:r>
              <w:rPr>
                <w:rFonts w:hint="eastAsia"/>
              </w:rPr>
              <w:t>t</w:t>
            </w:r>
            <w:r>
              <w:t>ermBeginDate</w:t>
            </w:r>
          </w:p>
        </w:tc>
        <w:tc>
          <w:tcPr>
            <w:tcW w:w="1417" w:type="dxa"/>
          </w:tcPr>
          <w:p w14:paraId="7E288D7B" w14:textId="77777777" w:rsidR="00B62F99" w:rsidRDefault="00B62F99" w:rsidP="003D5D56"/>
        </w:tc>
        <w:tc>
          <w:tcPr>
            <w:tcW w:w="5812" w:type="dxa"/>
          </w:tcPr>
          <w:p w14:paraId="74C8A08A" w14:textId="77777777" w:rsidR="00B62F99" w:rsidRDefault="00B62F99" w:rsidP="00702B0F">
            <w:r>
              <w:rPr>
                <w:rFonts w:hint="eastAsia"/>
              </w:rPr>
              <w:t>本学期开始日期</w:t>
            </w:r>
          </w:p>
        </w:tc>
      </w:tr>
      <w:tr w:rsidR="00B62F99" w14:paraId="687BA0E5" w14:textId="77777777" w:rsidTr="006B55B7">
        <w:tc>
          <w:tcPr>
            <w:tcW w:w="1526" w:type="dxa"/>
          </w:tcPr>
          <w:p w14:paraId="25BE4BC4" w14:textId="77777777" w:rsidR="00B62F99" w:rsidRDefault="00B62F99" w:rsidP="003D5D56">
            <w:r>
              <w:rPr>
                <w:rFonts w:hint="eastAsia"/>
              </w:rPr>
              <w:t>t</w:t>
            </w:r>
            <w:r>
              <w:t>ermEndDate</w:t>
            </w:r>
          </w:p>
        </w:tc>
        <w:tc>
          <w:tcPr>
            <w:tcW w:w="1417" w:type="dxa"/>
          </w:tcPr>
          <w:p w14:paraId="106D70ED" w14:textId="77777777" w:rsidR="00B62F99" w:rsidRDefault="00B62F99" w:rsidP="003D5D56"/>
        </w:tc>
        <w:tc>
          <w:tcPr>
            <w:tcW w:w="5812" w:type="dxa"/>
          </w:tcPr>
          <w:p w14:paraId="5191FBF4" w14:textId="77777777" w:rsidR="00B62F99" w:rsidRDefault="00B62F99" w:rsidP="00702B0F">
            <w:r>
              <w:rPr>
                <w:rFonts w:hint="eastAsia"/>
              </w:rPr>
              <w:t>本学期结束日期</w:t>
            </w:r>
          </w:p>
        </w:tc>
      </w:tr>
      <w:tr w:rsidR="00FF2B73" w14:paraId="2D1062A6" w14:textId="77777777" w:rsidTr="006B55B7">
        <w:tc>
          <w:tcPr>
            <w:tcW w:w="1526" w:type="dxa"/>
          </w:tcPr>
          <w:p w14:paraId="69D8688D" w14:textId="77777777" w:rsidR="00FF2B73" w:rsidRDefault="00FF2B73" w:rsidP="003D5D56">
            <w:r>
              <w:rPr>
                <w:rFonts w:hint="eastAsia"/>
              </w:rPr>
              <w:t>classHours</w:t>
            </w:r>
          </w:p>
        </w:tc>
        <w:tc>
          <w:tcPr>
            <w:tcW w:w="1417" w:type="dxa"/>
          </w:tcPr>
          <w:p w14:paraId="2E2FD0A0" w14:textId="77777777" w:rsidR="00FF2B73" w:rsidRDefault="00FF2B73" w:rsidP="003D5D56"/>
        </w:tc>
        <w:tc>
          <w:tcPr>
            <w:tcW w:w="5812" w:type="dxa"/>
          </w:tcPr>
          <w:p w14:paraId="7B635713" w14:textId="77777777" w:rsidR="00FF2B73" w:rsidRDefault="00FF2B73" w:rsidP="00702B0F">
            <w:r>
              <w:rPr>
                <w:rFonts w:hint="eastAsia"/>
              </w:rPr>
              <w:t>学时</w:t>
            </w:r>
            <w:r>
              <w:rPr>
                <w:rFonts w:hint="eastAsia"/>
              </w:rPr>
              <w:t>(</w:t>
            </w:r>
            <w:r>
              <w:rPr>
                <w:rFonts w:hint="eastAsia"/>
              </w:rPr>
              <w:t>分钟</w:t>
            </w:r>
            <w:r>
              <w:t>)</w:t>
            </w:r>
          </w:p>
        </w:tc>
      </w:tr>
      <w:tr w:rsidR="00621F92" w14:paraId="208E912C" w14:textId="77777777" w:rsidTr="006B55B7">
        <w:tc>
          <w:tcPr>
            <w:tcW w:w="1526" w:type="dxa"/>
          </w:tcPr>
          <w:p w14:paraId="68A53FC3" w14:textId="77777777" w:rsidR="00621F92" w:rsidRDefault="00621F92" w:rsidP="003D5D56">
            <w:r w:rsidRPr="00621F92">
              <w:t>classFinish</w:t>
            </w:r>
          </w:p>
        </w:tc>
        <w:tc>
          <w:tcPr>
            <w:tcW w:w="1417" w:type="dxa"/>
          </w:tcPr>
          <w:p w14:paraId="268C044B" w14:textId="77777777" w:rsidR="00621F92" w:rsidRDefault="00621F92" w:rsidP="003D5D56"/>
        </w:tc>
        <w:tc>
          <w:tcPr>
            <w:tcW w:w="5812" w:type="dxa"/>
          </w:tcPr>
          <w:p w14:paraId="648D6CAA" w14:textId="77777777" w:rsidR="00621F92" w:rsidRDefault="00621F92" w:rsidP="00702B0F">
            <w:r w:rsidRPr="00621F92">
              <w:rPr>
                <w:rFonts w:hint="eastAsia"/>
              </w:rPr>
              <w:t>学习完成后：</w:t>
            </w:r>
            <w:r w:rsidRPr="00621F92">
              <w:rPr>
                <w:rFonts w:hint="eastAsia"/>
              </w:rPr>
              <w:t>1-</w:t>
            </w:r>
            <w:r w:rsidRPr="00621F92">
              <w:rPr>
                <w:rFonts w:hint="eastAsia"/>
              </w:rPr>
              <w:t>提醒</w:t>
            </w:r>
            <w:r w:rsidRPr="00621F92">
              <w:rPr>
                <w:rFonts w:hint="eastAsia"/>
              </w:rPr>
              <w:t>,2-</w:t>
            </w:r>
            <w:r w:rsidRPr="00621F92">
              <w:rPr>
                <w:rFonts w:hint="eastAsia"/>
              </w:rPr>
              <w:t>禁止进入</w:t>
            </w:r>
            <w:r>
              <w:rPr>
                <w:rFonts w:hint="eastAsia"/>
              </w:rPr>
              <w:t>,</w:t>
            </w:r>
            <w:r>
              <w:rPr>
                <w:rFonts w:hint="eastAsia"/>
              </w:rPr>
              <w:t>其它</w:t>
            </w:r>
            <w:r>
              <w:rPr>
                <w:rFonts w:hint="eastAsia"/>
              </w:rPr>
              <w:t>-</w:t>
            </w:r>
            <w:r>
              <w:rPr>
                <w:rFonts w:hint="eastAsia"/>
              </w:rPr>
              <w:t>不处理</w:t>
            </w:r>
          </w:p>
        </w:tc>
      </w:tr>
      <w:tr w:rsidR="006A6DE1" w14:paraId="334FC45C" w14:textId="77777777" w:rsidTr="006B55B7">
        <w:tc>
          <w:tcPr>
            <w:tcW w:w="1526" w:type="dxa"/>
          </w:tcPr>
          <w:p w14:paraId="18640F8A" w14:textId="77777777" w:rsidR="006A6DE1" w:rsidRDefault="006A6DE1" w:rsidP="003D5D56">
            <w:r>
              <w:rPr>
                <w:rFonts w:hint="eastAsia"/>
              </w:rPr>
              <w:t>player</w:t>
            </w:r>
          </w:p>
        </w:tc>
        <w:tc>
          <w:tcPr>
            <w:tcW w:w="1417" w:type="dxa"/>
          </w:tcPr>
          <w:p w14:paraId="51B4F0B5" w14:textId="77777777" w:rsidR="006A6DE1" w:rsidRDefault="006A6DE1" w:rsidP="003D5D56"/>
        </w:tc>
        <w:tc>
          <w:tcPr>
            <w:tcW w:w="5812" w:type="dxa"/>
          </w:tcPr>
          <w:p w14:paraId="258325D9" w14:textId="77777777" w:rsidR="006A6DE1" w:rsidRDefault="006A6DE1" w:rsidP="00702B0F">
            <w:r>
              <w:rPr>
                <w:rFonts w:hint="eastAsia"/>
              </w:rPr>
              <w:t>播放器特性</w:t>
            </w:r>
          </w:p>
        </w:tc>
      </w:tr>
      <w:tr w:rsidR="006A6DE1" w14:paraId="23AC0567" w14:textId="77777777" w:rsidTr="006B55B7">
        <w:tc>
          <w:tcPr>
            <w:tcW w:w="1526" w:type="dxa"/>
          </w:tcPr>
          <w:p w14:paraId="162CBEB0" w14:textId="77777777" w:rsidR="006A6DE1" w:rsidRDefault="006A6DE1" w:rsidP="003D5D56">
            <w:r w:rsidRPr="006A6DE1">
              <w:t>operatorIdleInt</w:t>
            </w:r>
          </w:p>
        </w:tc>
        <w:tc>
          <w:tcPr>
            <w:tcW w:w="1417" w:type="dxa"/>
          </w:tcPr>
          <w:p w14:paraId="4D9C216E" w14:textId="77777777" w:rsidR="006A6DE1" w:rsidRDefault="006A6DE1" w:rsidP="003D5D56">
            <w:r>
              <w:rPr>
                <w:rFonts w:hint="eastAsia"/>
              </w:rPr>
              <w:t>player</w:t>
            </w:r>
          </w:p>
        </w:tc>
        <w:tc>
          <w:tcPr>
            <w:tcW w:w="5812" w:type="dxa"/>
          </w:tcPr>
          <w:p w14:paraId="79BB5B57" w14:textId="77777777" w:rsidR="006A6DE1" w:rsidRDefault="006A6DE1" w:rsidP="00702B0F">
            <w:r w:rsidRPr="006A6DE1">
              <w:rPr>
                <w:rFonts w:hint="eastAsia"/>
              </w:rPr>
              <w:t>播放终端最长不操作时间</w:t>
            </w:r>
            <w:r w:rsidRPr="006A6DE1">
              <w:rPr>
                <w:rFonts w:hint="eastAsia"/>
              </w:rPr>
              <w:t>(</w:t>
            </w:r>
            <w:r w:rsidRPr="006A6DE1">
              <w:rPr>
                <w:rFonts w:hint="eastAsia"/>
              </w:rPr>
              <w:t>秒</w:t>
            </w:r>
            <w:r w:rsidRPr="006A6DE1">
              <w:rPr>
                <w:rFonts w:hint="eastAsia"/>
              </w:rPr>
              <w:t>)</w:t>
            </w:r>
          </w:p>
        </w:tc>
      </w:tr>
      <w:tr w:rsidR="006A6DE1" w14:paraId="3275F420" w14:textId="77777777" w:rsidTr="006B55B7">
        <w:tc>
          <w:tcPr>
            <w:tcW w:w="1526" w:type="dxa"/>
          </w:tcPr>
          <w:p w14:paraId="1958105F" w14:textId="77777777" w:rsidR="006A6DE1" w:rsidRPr="006A6DE1" w:rsidRDefault="006A6DE1" w:rsidP="003D5D56">
            <w:r w:rsidRPr="006A6DE1">
              <w:t>netBrokenInt</w:t>
            </w:r>
          </w:p>
        </w:tc>
        <w:tc>
          <w:tcPr>
            <w:tcW w:w="1417" w:type="dxa"/>
          </w:tcPr>
          <w:p w14:paraId="6278B8B8" w14:textId="77777777" w:rsidR="006A6DE1" w:rsidRDefault="006A6DE1" w:rsidP="003D5D56">
            <w:r>
              <w:rPr>
                <w:rFonts w:hint="eastAsia"/>
              </w:rPr>
              <w:t>player</w:t>
            </w:r>
          </w:p>
        </w:tc>
        <w:tc>
          <w:tcPr>
            <w:tcW w:w="5812" w:type="dxa"/>
          </w:tcPr>
          <w:p w14:paraId="4C534B20" w14:textId="77777777" w:rsidR="006A6DE1" w:rsidRDefault="006A6DE1" w:rsidP="00702B0F">
            <w:r w:rsidRPr="006A6DE1">
              <w:rPr>
                <w:rFonts w:hint="eastAsia"/>
              </w:rPr>
              <w:t>网络中断最长时间</w:t>
            </w:r>
            <w:r w:rsidRPr="006A6DE1">
              <w:rPr>
                <w:rFonts w:hint="eastAsia"/>
              </w:rPr>
              <w:t>(</w:t>
            </w:r>
            <w:r w:rsidRPr="006A6DE1">
              <w:rPr>
                <w:rFonts w:hint="eastAsia"/>
              </w:rPr>
              <w:t>秒</w:t>
            </w:r>
            <w:r w:rsidRPr="006A6DE1">
              <w:rPr>
                <w:rFonts w:hint="eastAsia"/>
              </w:rPr>
              <w:t>)</w:t>
            </w:r>
          </w:p>
        </w:tc>
      </w:tr>
      <w:tr w:rsidR="005B5E65" w14:paraId="01B10DEE" w14:textId="77777777" w:rsidTr="006B55B7">
        <w:tc>
          <w:tcPr>
            <w:tcW w:w="1526" w:type="dxa"/>
          </w:tcPr>
          <w:p w14:paraId="7286C7DA" w14:textId="427A481B" w:rsidR="005B5E65" w:rsidRPr="006A6DE1" w:rsidRDefault="005B5E65" w:rsidP="003D5D56">
            <w:r>
              <w:rPr>
                <w:rFonts w:hint="eastAsia"/>
              </w:rPr>
              <w:t>ver</w:t>
            </w:r>
            <w:r>
              <w:t>sion</w:t>
            </w:r>
          </w:p>
        </w:tc>
        <w:tc>
          <w:tcPr>
            <w:tcW w:w="1417" w:type="dxa"/>
          </w:tcPr>
          <w:p w14:paraId="37ADF5A6" w14:textId="24DAC8EF" w:rsidR="005B5E65" w:rsidRDefault="005B5E65" w:rsidP="003D5D56">
            <w:r>
              <w:rPr>
                <w:rFonts w:hint="eastAsia"/>
              </w:rPr>
              <w:t>player</w:t>
            </w:r>
          </w:p>
        </w:tc>
        <w:tc>
          <w:tcPr>
            <w:tcW w:w="5812" w:type="dxa"/>
          </w:tcPr>
          <w:p w14:paraId="27B5BA19" w14:textId="6ABEED03" w:rsidR="005B5E65" w:rsidRPr="006A6DE1" w:rsidRDefault="005B5E65" w:rsidP="00702B0F">
            <w:r>
              <w:rPr>
                <w:rFonts w:hint="eastAsia"/>
              </w:rPr>
              <w:t>播放器版本默认</w:t>
            </w:r>
            <w:r>
              <w:rPr>
                <w:rFonts w:hint="eastAsia"/>
              </w:rPr>
              <w:t>1</w:t>
            </w:r>
            <w:r>
              <w:rPr>
                <w:rFonts w:hint="eastAsia"/>
              </w:rPr>
              <w:t>，可选</w:t>
            </w:r>
            <w:r>
              <w:rPr>
                <w:rFonts w:hint="eastAsia"/>
              </w:rPr>
              <w:t>2</w:t>
            </w:r>
          </w:p>
        </w:tc>
      </w:tr>
      <w:tr w:rsidR="0030130D" w14:paraId="1D89F989" w14:textId="77777777" w:rsidTr="006B55B7">
        <w:tc>
          <w:tcPr>
            <w:tcW w:w="1526" w:type="dxa"/>
          </w:tcPr>
          <w:p w14:paraId="7C4BB331" w14:textId="3101282C" w:rsidR="0030130D" w:rsidRPr="0030130D" w:rsidRDefault="0030130D" w:rsidP="003D5D56">
            <w:r>
              <w:rPr>
                <w:rFonts w:hint="eastAsia"/>
              </w:rPr>
              <w:t>live</w:t>
            </w:r>
            <w:r>
              <w:t>time</w:t>
            </w:r>
          </w:p>
        </w:tc>
        <w:tc>
          <w:tcPr>
            <w:tcW w:w="1417" w:type="dxa"/>
          </w:tcPr>
          <w:p w14:paraId="7F26491F" w14:textId="77777777" w:rsidR="0030130D" w:rsidRDefault="0030130D" w:rsidP="003D5D56"/>
        </w:tc>
        <w:tc>
          <w:tcPr>
            <w:tcW w:w="5812" w:type="dxa"/>
          </w:tcPr>
          <w:p w14:paraId="7AD020DF" w14:textId="45A77D5A" w:rsidR="0030130D" w:rsidRDefault="0030130D" w:rsidP="00702B0F">
            <w:r>
              <w:rPr>
                <w:rFonts w:hint="eastAsia"/>
              </w:rPr>
              <w:t>开始直播的日期时间字串</w:t>
            </w:r>
          </w:p>
        </w:tc>
      </w:tr>
      <w:tr w:rsidR="0030130D" w14:paraId="41BB8D50" w14:textId="77777777" w:rsidTr="006B55B7">
        <w:tc>
          <w:tcPr>
            <w:tcW w:w="1526" w:type="dxa"/>
          </w:tcPr>
          <w:p w14:paraId="428C7BCE" w14:textId="42E04E33" w:rsidR="0030130D" w:rsidRDefault="0030130D" w:rsidP="003D5D56">
            <w:r>
              <w:rPr>
                <w:rFonts w:hint="eastAsia"/>
              </w:rPr>
              <w:t>l</w:t>
            </w:r>
            <w:r>
              <w:t>ivekeep</w:t>
            </w:r>
          </w:p>
        </w:tc>
        <w:tc>
          <w:tcPr>
            <w:tcW w:w="1417" w:type="dxa"/>
          </w:tcPr>
          <w:p w14:paraId="22766069" w14:textId="77777777" w:rsidR="0030130D" w:rsidRDefault="0030130D" w:rsidP="003D5D56"/>
        </w:tc>
        <w:tc>
          <w:tcPr>
            <w:tcW w:w="5812" w:type="dxa"/>
          </w:tcPr>
          <w:p w14:paraId="325D5611" w14:textId="6FB45BD3" w:rsidR="0030130D" w:rsidRDefault="0030130D" w:rsidP="00702B0F">
            <w:r>
              <w:rPr>
                <w:rFonts w:hint="eastAsia"/>
              </w:rPr>
              <w:t>播出时长</w:t>
            </w:r>
            <w:r>
              <w:rPr>
                <w:rFonts w:hint="eastAsia"/>
              </w:rPr>
              <w:t>(</w:t>
            </w:r>
            <w:r>
              <w:rPr>
                <w:rFonts w:hint="eastAsia"/>
              </w:rPr>
              <w:t>分钟</w:t>
            </w:r>
            <w:r>
              <w:rPr>
                <w:rFonts w:hint="eastAsia"/>
              </w:rPr>
              <w:t>)</w:t>
            </w:r>
          </w:p>
        </w:tc>
      </w:tr>
      <w:tr w:rsidR="00207CBC" w14:paraId="79BE7B2A" w14:textId="77777777" w:rsidTr="006B55B7">
        <w:tc>
          <w:tcPr>
            <w:tcW w:w="1526" w:type="dxa"/>
          </w:tcPr>
          <w:p w14:paraId="31B3C5A5" w14:textId="64E746E4" w:rsidR="00207CBC" w:rsidRDefault="00207CBC" w:rsidP="003D5D56">
            <w:r>
              <w:rPr>
                <w:rFonts w:hint="eastAsia"/>
              </w:rPr>
              <w:t>s</w:t>
            </w:r>
            <w:r>
              <w:t>pread</w:t>
            </w:r>
            <w:r>
              <w:rPr>
                <w:rFonts w:hint="eastAsia"/>
              </w:rPr>
              <w:t>Tar</w:t>
            </w:r>
            <w:r>
              <w:t>get</w:t>
            </w:r>
          </w:p>
        </w:tc>
        <w:tc>
          <w:tcPr>
            <w:tcW w:w="1417" w:type="dxa"/>
          </w:tcPr>
          <w:p w14:paraId="58B21D10" w14:textId="77777777" w:rsidR="00207CBC" w:rsidRDefault="00207CBC" w:rsidP="003D5D56"/>
        </w:tc>
        <w:tc>
          <w:tcPr>
            <w:tcW w:w="5812" w:type="dxa"/>
          </w:tcPr>
          <w:p w14:paraId="4411CBA6" w14:textId="4260082D" w:rsidR="00207CBC" w:rsidRDefault="00207CBC" w:rsidP="00702B0F">
            <w:r>
              <w:rPr>
                <w:rFonts w:hint="eastAsia"/>
              </w:rPr>
              <w:t>成功传播人数要求</w:t>
            </w:r>
          </w:p>
        </w:tc>
      </w:tr>
      <w:tr w:rsidR="009C31BD" w14:paraId="4D7FAD3D" w14:textId="77777777" w:rsidTr="006B55B7">
        <w:tc>
          <w:tcPr>
            <w:tcW w:w="1526" w:type="dxa"/>
          </w:tcPr>
          <w:p w14:paraId="67BFC53E" w14:textId="7AF3F807" w:rsidR="009C31BD" w:rsidRDefault="009C31BD" w:rsidP="003D5D56">
            <w:r>
              <w:rPr>
                <w:rFonts w:hint="eastAsia"/>
              </w:rPr>
              <w:lastRenderedPageBreak/>
              <w:t>chatRe</w:t>
            </w:r>
            <w:r>
              <w:t>view</w:t>
            </w:r>
          </w:p>
        </w:tc>
        <w:tc>
          <w:tcPr>
            <w:tcW w:w="1417" w:type="dxa"/>
          </w:tcPr>
          <w:p w14:paraId="42FED6B5" w14:textId="77777777" w:rsidR="009C31BD" w:rsidRDefault="009C31BD" w:rsidP="003D5D56"/>
        </w:tc>
        <w:tc>
          <w:tcPr>
            <w:tcW w:w="5812" w:type="dxa"/>
          </w:tcPr>
          <w:p w14:paraId="457FA8E8" w14:textId="64F77210" w:rsidR="009C31BD" w:rsidRDefault="009C31BD" w:rsidP="00702B0F">
            <w:r>
              <w:rPr>
                <w:rFonts w:hint="eastAsia"/>
              </w:rPr>
              <w:t>1-</w:t>
            </w:r>
            <w:r>
              <w:rPr>
                <w:rFonts w:hint="eastAsia"/>
              </w:rPr>
              <w:t>聊天信息审核后发布，</w:t>
            </w:r>
            <w:r>
              <w:rPr>
                <w:rFonts w:hint="eastAsia"/>
              </w:rPr>
              <w:t>0-</w:t>
            </w:r>
            <w:r w:rsidR="009D4D4E">
              <w:rPr>
                <w:rFonts w:hint="eastAsia"/>
              </w:rPr>
              <w:t>直接发布</w:t>
            </w:r>
          </w:p>
        </w:tc>
      </w:tr>
    </w:tbl>
    <w:p w14:paraId="72233FDF" w14:textId="77777777" w:rsidR="0021088E" w:rsidRDefault="007F1D99" w:rsidP="005C2A3D">
      <w:pPr>
        <w:pStyle w:val="o3"/>
      </w:pPr>
      <w:r>
        <w:rPr>
          <w:rFonts w:hint="eastAsia"/>
        </w:rPr>
        <w:t>计费相关</w:t>
      </w:r>
      <w:r w:rsidR="004E70D7">
        <w:rPr>
          <w:rFonts w:hint="eastAsia"/>
        </w:rPr>
        <w:t>属性</w:t>
      </w:r>
    </w:p>
    <w:p w14:paraId="4D563C75" w14:textId="77777777" w:rsidR="007F1D99" w:rsidRDefault="007F1D99" w:rsidP="007F1D99">
      <w:pPr>
        <w:pStyle w:val="a7"/>
        <w:spacing w:before="93"/>
      </w:pPr>
      <w:r>
        <w:rPr>
          <w:rFonts w:hint="eastAsia"/>
        </w:rPr>
        <w:t>这些属性存储在</w:t>
      </w:r>
      <w:r>
        <w:rPr>
          <w:rFonts w:hint="eastAsia"/>
        </w:rPr>
        <w:t>a</w:t>
      </w:r>
      <w:r>
        <w:t>ttr</w:t>
      </w:r>
      <w:r>
        <w:rPr>
          <w:rFonts w:hint="eastAsia"/>
        </w:rPr>
        <w:t>字段中。</w:t>
      </w:r>
    </w:p>
    <w:tbl>
      <w:tblPr>
        <w:tblStyle w:val="ad"/>
        <w:tblW w:w="0" w:type="auto"/>
        <w:tblLook w:val="04A0" w:firstRow="1" w:lastRow="0" w:firstColumn="1" w:lastColumn="0" w:noHBand="0" w:noVBand="1"/>
      </w:tblPr>
      <w:tblGrid>
        <w:gridCol w:w="1506"/>
        <w:gridCol w:w="1393"/>
        <w:gridCol w:w="5397"/>
      </w:tblGrid>
      <w:tr w:rsidR="004E70D7" w:rsidRPr="00E97446" w14:paraId="6B5396F0" w14:textId="77777777" w:rsidTr="003D5D56">
        <w:tc>
          <w:tcPr>
            <w:tcW w:w="1526" w:type="dxa"/>
          </w:tcPr>
          <w:p w14:paraId="005A2475" w14:textId="77777777" w:rsidR="004E70D7" w:rsidRPr="00E97446" w:rsidRDefault="004E70D7" w:rsidP="003D5D56">
            <w:pPr>
              <w:jc w:val="center"/>
              <w:rPr>
                <w:b/>
              </w:rPr>
            </w:pPr>
            <w:r w:rsidRPr="00E97446">
              <w:rPr>
                <w:b/>
              </w:rPr>
              <w:t>属性</w:t>
            </w:r>
          </w:p>
        </w:tc>
        <w:tc>
          <w:tcPr>
            <w:tcW w:w="1417" w:type="dxa"/>
          </w:tcPr>
          <w:p w14:paraId="1D3548B7" w14:textId="77777777" w:rsidR="004E70D7" w:rsidRPr="00E97446" w:rsidRDefault="004E70D7" w:rsidP="003D5D56">
            <w:pPr>
              <w:jc w:val="center"/>
              <w:rPr>
                <w:b/>
              </w:rPr>
            </w:pPr>
            <w:r w:rsidRPr="00E97446">
              <w:rPr>
                <w:b/>
              </w:rPr>
              <w:t>上级属性</w:t>
            </w:r>
          </w:p>
        </w:tc>
        <w:tc>
          <w:tcPr>
            <w:tcW w:w="5579" w:type="dxa"/>
          </w:tcPr>
          <w:p w14:paraId="20334E67" w14:textId="77777777" w:rsidR="004E70D7" w:rsidRPr="00E97446" w:rsidRDefault="004E70D7" w:rsidP="003D5D56">
            <w:pPr>
              <w:jc w:val="center"/>
              <w:rPr>
                <w:b/>
              </w:rPr>
            </w:pPr>
            <w:r w:rsidRPr="00E97446">
              <w:rPr>
                <w:b/>
              </w:rPr>
              <w:t>说明</w:t>
            </w:r>
          </w:p>
        </w:tc>
      </w:tr>
      <w:tr w:rsidR="004E70D7" w14:paraId="2C75F504" w14:textId="77777777" w:rsidTr="003D5D56">
        <w:tc>
          <w:tcPr>
            <w:tcW w:w="1526" w:type="dxa"/>
          </w:tcPr>
          <w:p w14:paraId="00D26702" w14:textId="77777777" w:rsidR="004E70D7" w:rsidRDefault="004E70D7" w:rsidP="003D5D56">
            <w:r>
              <w:rPr>
                <w:rFonts w:hint="eastAsia"/>
              </w:rPr>
              <w:t>pull</w:t>
            </w:r>
          </w:p>
        </w:tc>
        <w:tc>
          <w:tcPr>
            <w:tcW w:w="1417" w:type="dxa"/>
          </w:tcPr>
          <w:p w14:paraId="22C667E8" w14:textId="77777777" w:rsidR="004E70D7" w:rsidRDefault="004E70D7" w:rsidP="003D5D56"/>
        </w:tc>
        <w:tc>
          <w:tcPr>
            <w:tcW w:w="5579" w:type="dxa"/>
          </w:tcPr>
          <w:p w14:paraId="308D0141" w14:textId="77777777" w:rsidR="004E70D7" w:rsidRDefault="004E70D7" w:rsidP="003D5D56">
            <w:r>
              <w:rPr>
                <w:rFonts w:hint="eastAsia"/>
              </w:rPr>
              <w:t>观众</w:t>
            </w:r>
            <w:r>
              <w:t>拉流计费属性</w:t>
            </w:r>
            <w:r>
              <w:rPr>
                <w:rFonts w:hint="eastAsia"/>
              </w:rPr>
              <w:t>。</w:t>
            </w:r>
            <w:r>
              <w:t>不定义按系统时长费率计费</w:t>
            </w:r>
            <w:r>
              <w:rPr>
                <w:rFonts w:hint="eastAsia"/>
              </w:rPr>
              <w:t>。</w:t>
            </w:r>
          </w:p>
        </w:tc>
      </w:tr>
      <w:tr w:rsidR="004E70D7" w14:paraId="3C334C9B" w14:textId="77777777" w:rsidTr="003D5D56">
        <w:tc>
          <w:tcPr>
            <w:tcW w:w="1526" w:type="dxa"/>
          </w:tcPr>
          <w:p w14:paraId="444566D8" w14:textId="77777777" w:rsidR="004E70D7" w:rsidRDefault="004E70D7" w:rsidP="003D5D56">
            <w:r>
              <w:rPr>
                <w:rFonts w:hint="eastAsia"/>
              </w:rPr>
              <w:t>type</w:t>
            </w:r>
          </w:p>
        </w:tc>
        <w:tc>
          <w:tcPr>
            <w:tcW w:w="1417" w:type="dxa"/>
          </w:tcPr>
          <w:p w14:paraId="35873A22" w14:textId="77777777" w:rsidR="004E70D7" w:rsidRDefault="004E70D7" w:rsidP="003D5D56">
            <w:r>
              <w:rPr>
                <w:rFonts w:hint="eastAsia"/>
              </w:rPr>
              <w:t>pull</w:t>
            </w:r>
          </w:p>
        </w:tc>
        <w:tc>
          <w:tcPr>
            <w:tcW w:w="5579" w:type="dxa"/>
          </w:tcPr>
          <w:p w14:paraId="1FCDFB6D" w14:textId="77777777" w:rsidR="004E70D7" w:rsidRDefault="004E70D7" w:rsidP="003D5D56">
            <w:r>
              <w:t>当前使用的计费类型</w:t>
            </w:r>
            <w:r>
              <w:rPr>
                <w:rFonts w:hint="eastAsia"/>
              </w:rPr>
              <w:t>：</w:t>
            </w:r>
            <w:r w:rsidRPr="00E22BFC">
              <w:t>duration</w:t>
            </w:r>
          </w:p>
        </w:tc>
      </w:tr>
      <w:tr w:rsidR="004E70D7" w14:paraId="4DBB3E50" w14:textId="77777777" w:rsidTr="003D5D56">
        <w:tc>
          <w:tcPr>
            <w:tcW w:w="1526" w:type="dxa"/>
          </w:tcPr>
          <w:p w14:paraId="170E9F24" w14:textId="77777777" w:rsidR="004E70D7" w:rsidRDefault="004E70D7" w:rsidP="003D5D56">
            <w:r>
              <w:rPr>
                <w:rFonts w:hint="eastAsia"/>
              </w:rPr>
              <w:t>feerate</w:t>
            </w:r>
          </w:p>
        </w:tc>
        <w:tc>
          <w:tcPr>
            <w:tcW w:w="1417" w:type="dxa"/>
          </w:tcPr>
          <w:p w14:paraId="26FBF0D6" w14:textId="77777777" w:rsidR="004E70D7" w:rsidRDefault="004E70D7" w:rsidP="003D5D56">
            <w:r>
              <w:rPr>
                <w:rFonts w:hint="eastAsia"/>
              </w:rPr>
              <w:t>pull</w:t>
            </w:r>
          </w:p>
        </w:tc>
        <w:tc>
          <w:tcPr>
            <w:tcW w:w="5579" w:type="dxa"/>
          </w:tcPr>
          <w:p w14:paraId="2A530388" w14:textId="77777777" w:rsidR="004E70D7" w:rsidRDefault="004E70D7" w:rsidP="003D5D56">
            <w:r>
              <w:t>费率</w:t>
            </w:r>
            <w:r>
              <w:rPr>
                <w:rFonts w:hint="eastAsia"/>
              </w:rPr>
              <w:t>。</w:t>
            </w:r>
            <w:r>
              <w:t>若设置可覆盖全局费率</w:t>
            </w:r>
            <w:r>
              <w:rPr>
                <w:rFonts w:hint="eastAsia"/>
              </w:rPr>
              <w:t>。</w:t>
            </w:r>
          </w:p>
        </w:tc>
      </w:tr>
      <w:tr w:rsidR="004E70D7" w14:paraId="609A04FA" w14:textId="77777777" w:rsidTr="003D5D56">
        <w:tc>
          <w:tcPr>
            <w:tcW w:w="1526" w:type="dxa"/>
          </w:tcPr>
          <w:p w14:paraId="23526EF6" w14:textId="77777777" w:rsidR="004E70D7" w:rsidRDefault="004E70D7" w:rsidP="003D5D56">
            <w:r>
              <w:rPr>
                <w:rFonts w:hint="eastAsia"/>
              </w:rPr>
              <w:t>discount</w:t>
            </w:r>
          </w:p>
        </w:tc>
        <w:tc>
          <w:tcPr>
            <w:tcW w:w="1417" w:type="dxa"/>
          </w:tcPr>
          <w:p w14:paraId="2C779C6C" w14:textId="77777777" w:rsidR="004E70D7" w:rsidRDefault="004E70D7" w:rsidP="003D5D56">
            <w:r>
              <w:rPr>
                <w:rFonts w:hint="eastAsia"/>
              </w:rPr>
              <w:t>pull</w:t>
            </w:r>
          </w:p>
        </w:tc>
        <w:tc>
          <w:tcPr>
            <w:tcW w:w="5579" w:type="dxa"/>
          </w:tcPr>
          <w:p w14:paraId="03B8B8E6" w14:textId="77777777" w:rsidR="004E70D7" w:rsidRDefault="004E70D7" w:rsidP="003D5D56">
            <w:r>
              <w:t>折扣</w:t>
            </w:r>
            <w:r>
              <w:rPr>
                <w:rFonts w:hint="eastAsia"/>
              </w:rPr>
              <w:t>。</w:t>
            </w:r>
            <w:r>
              <w:t>若设置可覆盖全局折扣</w:t>
            </w:r>
            <w:r>
              <w:rPr>
                <w:rFonts w:hint="eastAsia"/>
              </w:rPr>
              <w:t>。</w:t>
            </w:r>
          </w:p>
        </w:tc>
      </w:tr>
      <w:tr w:rsidR="004E70D7" w14:paraId="469EDFD3" w14:textId="77777777" w:rsidTr="003D5D56">
        <w:tc>
          <w:tcPr>
            <w:tcW w:w="1526" w:type="dxa"/>
          </w:tcPr>
          <w:p w14:paraId="0FBDD838" w14:textId="77777777" w:rsidR="004E70D7" w:rsidRDefault="004E70D7" w:rsidP="003D5D56">
            <w:r>
              <w:rPr>
                <w:rFonts w:hint="eastAsia"/>
              </w:rPr>
              <w:t>predate</w:t>
            </w:r>
          </w:p>
        </w:tc>
        <w:tc>
          <w:tcPr>
            <w:tcW w:w="1417" w:type="dxa"/>
          </w:tcPr>
          <w:p w14:paraId="011C9751" w14:textId="77777777" w:rsidR="004E70D7" w:rsidRDefault="004E70D7" w:rsidP="003D5D56">
            <w:r>
              <w:rPr>
                <w:rFonts w:hint="eastAsia"/>
              </w:rPr>
              <w:t>pull</w:t>
            </w:r>
          </w:p>
        </w:tc>
        <w:tc>
          <w:tcPr>
            <w:tcW w:w="5579" w:type="dxa"/>
          </w:tcPr>
          <w:p w14:paraId="40E5B007" w14:textId="77777777" w:rsidR="004E70D7" w:rsidRDefault="004E70D7" w:rsidP="003D5D56">
            <w:r>
              <w:t>开始收费日期</w:t>
            </w:r>
            <w:r>
              <w:rPr>
                <w:rFonts w:hint="eastAsia"/>
              </w:rPr>
              <w:t>。</w:t>
            </w:r>
            <w:r>
              <w:t>此日期前免费</w:t>
            </w:r>
            <w:r>
              <w:rPr>
                <w:rFonts w:hint="eastAsia"/>
              </w:rPr>
              <w:t>。</w:t>
            </w:r>
            <w:r w:rsidR="009A51BD">
              <w:rPr>
                <w:rFonts w:hint="eastAsia"/>
              </w:rPr>
              <w:t>日期字串。</w:t>
            </w:r>
          </w:p>
        </w:tc>
      </w:tr>
      <w:tr w:rsidR="004E70D7" w14:paraId="1948B23A" w14:textId="77777777" w:rsidTr="003D5D56">
        <w:tc>
          <w:tcPr>
            <w:tcW w:w="1526" w:type="dxa"/>
          </w:tcPr>
          <w:p w14:paraId="57FD7A71" w14:textId="77777777" w:rsidR="004E70D7" w:rsidRDefault="00E008EA" w:rsidP="003D5D56">
            <w:r>
              <w:rPr>
                <w:rFonts w:hint="eastAsia"/>
              </w:rPr>
              <w:t>u</w:t>
            </w:r>
            <w:r>
              <w:t>serbill</w:t>
            </w:r>
          </w:p>
        </w:tc>
        <w:tc>
          <w:tcPr>
            <w:tcW w:w="1417" w:type="dxa"/>
          </w:tcPr>
          <w:p w14:paraId="324F2442" w14:textId="77777777" w:rsidR="004E70D7" w:rsidRDefault="004E70D7" w:rsidP="003D5D56"/>
        </w:tc>
        <w:tc>
          <w:tcPr>
            <w:tcW w:w="5579" w:type="dxa"/>
          </w:tcPr>
          <w:p w14:paraId="212EBE56" w14:textId="77777777" w:rsidR="004E70D7" w:rsidRDefault="004E70D7" w:rsidP="003D5D56">
            <w:r>
              <w:rPr>
                <w:rFonts w:hint="eastAsia"/>
              </w:rPr>
              <w:t>对观众的收费策略。不定义则不收费。</w:t>
            </w:r>
          </w:p>
        </w:tc>
      </w:tr>
      <w:tr w:rsidR="00E008EA" w14:paraId="1CFBBBE5" w14:textId="77777777" w:rsidTr="003D5D56">
        <w:tc>
          <w:tcPr>
            <w:tcW w:w="1526" w:type="dxa"/>
          </w:tcPr>
          <w:p w14:paraId="14EA0B67" w14:textId="77777777" w:rsidR="00E008EA" w:rsidRPr="004E70D7" w:rsidRDefault="00E008EA" w:rsidP="003D5D56">
            <w:r>
              <w:rPr>
                <w:rFonts w:hint="eastAsia"/>
              </w:rPr>
              <w:t>i</w:t>
            </w:r>
            <w:r>
              <w:t>sbill</w:t>
            </w:r>
          </w:p>
        </w:tc>
        <w:tc>
          <w:tcPr>
            <w:tcW w:w="1417" w:type="dxa"/>
          </w:tcPr>
          <w:p w14:paraId="71C427F6" w14:textId="77777777" w:rsidR="00E008EA" w:rsidRDefault="00E008EA" w:rsidP="003D5D56">
            <w:r>
              <w:rPr>
                <w:rFonts w:hint="eastAsia"/>
              </w:rPr>
              <w:t>u</w:t>
            </w:r>
            <w:r>
              <w:t>serbill</w:t>
            </w:r>
          </w:p>
        </w:tc>
        <w:tc>
          <w:tcPr>
            <w:tcW w:w="5579" w:type="dxa"/>
          </w:tcPr>
          <w:p w14:paraId="0D3DF564" w14:textId="77777777" w:rsidR="00E008EA" w:rsidRDefault="00B430B3" w:rsidP="003D5D56">
            <w:r>
              <w:rPr>
                <w:rFonts w:hint="eastAsia"/>
              </w:rPr>
              <w:t>'</w:t>
            </w:r>
            <w:r>
              <w:t>false'/'true'</w:t>
            </w:r>
            <w:r>
              <w:rPr>
                <w:rFonts w:hint="eastAsia"/>
              </w:rPr>
              <w:t>是否收费</w:t>
            </w:r>
          </w:p>
        </w:tc>
      </w:tr>
      <w:tr w:rsidR="004E70D7" w14:paraId="33AF19DC" w14:textId="77777777" w:rsidTr="003D5D56">
        <w:tc>
          <w:tcPr>
            <w:tcW w:w="1526" w:type="dxa"/>
          </w:tcPr>
          <w:p w14:paraId="00640D5F" w14:textId="77777777" w:rsidR="004E70D7" w:rsidRDefault="00B430B3" w:rsidP="003D5D56">
            <w:r>
              <w:t>Billday24</w:t>
            </w:r>
          </w:p>
        </w:tc>
        <w:tc>
          <w:tcPr>
            <w:tcW w:w="1417" w:type="dxa"/>
          </w:tcPr>
          <w:p w14:paraId="1961AC70" w14:textId="77777777" w:rsidR="004E70D7" w:rsidRDefault="00E008EA" w:rsidP="003D5D56">
            <w:r>
              <w:rPr>
                <w:rFonts w:hint="eastAsia"/>
              </w:rPr>
              <w:t>u</w:t>
            </w:r>
            <w:r>
              <w:t>serbill</w:t>
            </w:r>
          </w:p>
        </w:tc>
        <w:tc>
          <w:tcPr>
            <w:tcW w:w="5579" w:type="dxa"/>
          </w:tcPr>
          <w:p w14:paraId="5320FDA2" w14:textId="77777777" w:rsidR="004E70D7" w:rsidRDefault="004E70D7" w:rsidP="003D5D56">
            <w:r>
              <w:rPr>
                <w:rFonts w:hint="eastAsia"/>
              </w:rPr>
              <w:t>包日费率</w:t>
            </w:r>
            <w:r w:rsidR="00B430B3">
              <w:rPr>
                <w:rFonts w:hint="eastAsia"/>
              </w:rPr>
              <w:t>(</w:t>
            </w:r>
            <w:r w:rsidR="00B430B3">
              <w:t>24</w:t>
            </w:r>
            <w:r w:rsidR="00B430B3">
              <w:rPr>
                <w:rFonts w:hint="eastAsia"/>
              </w:rPr>
              <w:t>小时</w:t>
            </w:r>
            <w:r w:rsidR="00B430B3">
              <w:t>)</w:t>
            </w:r>
          </w:p>
        </w:tc>
      </w:tr>
      <w:tr w:rsidR="004E70D7" w14:paraId="5CA2051D" w14:textId="77777777" w:rsidTr="003D5D56">
        <w:tc>
          <w:tcPr>
            <w:tcW w:w="1526" w:type="dxa"/>
          </w:tcPr>
          <w:p w14:paraId="5F7FC916" w14:textId="77777777" w:rsidR="004E70D7" w:rsidRPr="004E70D7" w:rsidRDefault="00B430B3" w:rsidP="003D5D56">
            <w:r>
              <w:t>billmonth</w:t>
            </w:r>
          </w:p>
        </w:tc>
        <w:tc>
          <w:tcPr>
            <w:tcW w:w="1417" w:type="dxa"/>
          </w:tcPr>
          <w:p w14:paraId="44524BBA" w14:textId="77777777" w:rsidR="004E70D7" w:rsidRDefault="00E008EA" w:rsidP="003D5D56">
            <w:r>
              <w:rPr>
                <w:rFonts w:hint="eastAsia"/>
              </w:rPr>
              <w:t>u</w:t>
            </w:r>
            <w:r>
              <w:t>serbill</w:t>
            </w:r>
          </w:p>
        </w:tc>
        <w:tc>
          <w:tcPr>
            <w:tcW w:w="5579" w:type="dxa"/>
          </w:tcPr>
          <w:p w14:paraId="242FE647" w14:textId="77777777" w:rsidR="004E70D7" w:rsidRDefault="004E70D7" w:rsidP="003D5D56">
            <w:r>
              <w:rPr>
                <w:rFonts w:hint="eastAsia"/>
              </w:rPr>
              <w:t>包月费率</w:t>
            </w:r>
          </w:p>
        </w:tc>
      </w:tr>
      <w:tr w:rsidR="004E70D7" w14:paraId="27E4CADB" w14:textId="77777777" w:rsidTr="003D5D56">
        <w:tc>
          <w:tcPr>
            <w:tcW w:w="1526" w:type="dxa"/>
          </w:tcPr>
          <w:p w14:paraId="4EAB02C6" w14:textId="77777777" w:rsidR="004E70D7" w:rsidRPr="004E70D7" w:rsidRDefault="00B430B3" w:rsidP="003D5D56">
            <w:r>
              <w:t>Billday7</w:t>
            </w:r>
          </w:p>
        </w:tc>
        <w:tc>
          <w:tcPr>
            <w:tcW w:w="1417" w:type="dxa"/>
          </w:tcPr>
          <w:p w14:paraId="11964C96" w14:textId="77777777" w:rsidR="004E70D7" w:rsidRDefault="00E008EA" w:rsidP="003D5D56">
            <w:r>
              <w:rPr>
                <w:rFonts w:hint="eastAsia"/>
              </w:rPr>
              <w:t>u</w:t>
            </w:r>
            <w:r>
              <w:t>serbill</w:t>
            </w:r>
          </w:p>
        </w:tc>
        <w:tc>
          <w:tcPr>
            <w:tcW w:w="5579" w:type="dxa"/>
          </w:tcPr>
          <w:p w14:paraId="4E04C41F" w14:textId="77777777" w:rsidR="004E70D7" w:rsidRDefault="00EF6223" w:rsidP="003D5D56">
            <w:r>
              <w:rPr>
                <w:rFonts w:hint="eastAsia"/>
              </w:rPr>
              <w:t>包</w:t>
            </w:r>
            <w:r w:rsidR="00B430B3">
              <w:rPr>
                <w:rFonts w:hint="eastAsia"/>
              </w:rPr>
              <w:t>7</w:t>
            </w:r>
            <w:r w:rsidR="00B430B3">
              <w:rPr>
                <w:rFonts w:hint="eastAsia"/>
              </w:rPr>
              <w:t>日</w:t>
            </w:r>
            <w:r w:rsidR="004E70D7">
              <w:rPr>
                <w:rFonts w:hint="eastAsia"/>
              </w:rPr>
              <w:t>费率</w:t>
            </w:r>
          </w:p>
        </w:tc>
      </w:tr>
      <w:tr w:rsidR="00EF6223" w14:paraId="4B84ACE5" w14:textId="77777777" w:rsidTr="003D5D56">
        <w:tc>
          <w:tcPr>
            <w:tcW w:w="1526" w:type="dxa"/>
          </w:tcPr>
          <w:p w14:paraId="0F46F520" w14:textId="77777777" w:rsidR="00EF6223" w:rsidRPr="004E70D7" w:rsidRDefault="00B430B3" w:rsidP="003D5D56">
            <w:r>
              <w:t>Billday30</w:t>
            </w:r>
          </w:p>
        </w:tc>
        <w:tc>
          <w:tcPr>
            <w:tcW w:w="1417" w:type="dxa"/>
          </w:tcPr>
          <w:p w14:paraId="30367DA1" w14:textId="77777777" w:rsidR="00EF6223" w:rsidRDefault="00E008EA" w:rsidP="003D5D56">
            <w:r>
              <w:rPr>
                <w:rFonts w:hint="eastAsia"/>
              </w:rPr>
              <w:t>u</w:t>
            </w:r>
            <w:r>
              <w:t>serbill</w:t>
            </w:r>
          </w:p>
        </w:tc>
        <w:tc>
          <w:tcPr>
            <w:tcW w:w="5579" w:type="dxa"/>
          </w:tcPr>
          <w:p w14:paraId="357E5B63" w14:textId="77777777" w:rsidR="00EF6223" w:rsidRDefault="00B430B3" w:rsidP="003D5D56">
            <w:r>
              <w:rPr>
                <w:rFonts w:hint="eastAsia"/>
              </w:rPr>
              <w:t>3</w:t>
            </w:r>
            <w:r>
              <w:t>0</w:t>
            </w:r>
            <w:r>
              <w:rPr>
                <w:rFonts w:hint="eastAsia"/>
              </w:rPr>
              <w:t>日</w:t>
            </w:r>
          </w:p>
        </w:tc>
      </w:tr>
    </w:tbl>
    <w:p w14:paraId="3BE9B56B" w14:textId="05593B8A" w:rsidR="0021088E" w:rsidRDefault="003E1A82" w:rsidP="003E1A82">
      <w:pPr>
        <w:pStyle w:val="o3"/>
      </w:pPr>
      <w:r>
        <w:rPr>
          <w:rFonts w:hint="eastAsia"/>
        </w:rPr>
        <w:t>频道文件路径</w:t>
      </w:r>
    </w:p>
    <w:p w14:paraId="799A5A53" w14:textId="6A9DF304" w:rsidR="003E1A82" w:rsidRDefault="003E1A82" w:rsidP="0021088E">
      <w:pPr>
        <w:pStyle w:val="a7"/>
        <w:spacing w:before="93"/>
      </w:pPr>
      <w:r>
        <w:rPr>
          <w:rFonts w:hint="eastAsia"/>
        </w:rPr>
        <w:t>频道文件基础</w:t>
      </w:r>
      <w:r>
        <w:rPr>
          <w:rFonts w:hint="eastAsia"/>
        </w:rPr>
        <w:t>Url</w:t>
      </w:r>
      <w:r>
        <w:rPr>
          <w:rFonts w:hint="eastAsia"/>
        </w:rPr>
        <w:t>通过</w:t>
      </w:r>
      <w:r>
        <w:rPr>
          <w:rFonts w:hint="eastAsia"/>
        </w:rPr>
        <w:t>C</w:t>
      </w:r>
      <w:r>
        <w:t>('</w:t>
      </w:r>
      <w:r w:rsidRPr="003E1A82">
        <w:t>channelFileBasePath</w:t>
      </w:r>
      <w:r>
        <w:t>')</w:t>
      </w:r>
      <w:r>
        <w:rPr>
          <w:rFonts w:hint="eastAsia"/>
        </w:rPr>
        <w:t>配置，默认：</w:t>
      </w:r>
      <w:r>
        <w:rPr>
          <w:rFonts w:hint="eastAsia"/>
        </w:rPr>
        <w:t>/room</w:t>
      </w:r>
    </w:p>
    <w:p w14:paraId="4880E095" w14:textId="3D31483C" w:rsidR="003E1A82" w:rsidRDefault="003E1A82" w:rsidP="0021088E">
      <w:pPr>
        <w:pStyle w:val="a7"/>
        <w:spacing w:before="93"/>
      </w:pPr>
      <w:r>
        <w:rPr>
          <w:rFonts w:hint="eastAsia"/>
        </w:rPr>
        <w:t>根据频道</w:t>
      </w:r>
      <w:r>
        <w:rPr>
          <w:rFonts w:hint="eastAsia"/>
        </w:rPr>
        <w:t>ID</w:t>
      </w:r>
      <w:r>
        <w:rPr>
          <w:rFonts w:hint="eastAsia"/>
        </w:rPr>
        <w:t>建立子目录，当</w:t>
      </w:r>
      <w:r>
        <w:rPr>
          <w:rFonts w:hint="eastAsia"/>
        </w:rPr>
        <w:t>i</w:t>
      </w:r>
      <w:r>
        <w:t>d&lt;100000</w:t>
      </w:r>
      <w:r>
        <w:rPr>
          <w:rFonts w:hint="eastAsia"/>
        </w:rPr>
        <w:t>时子目录：</w:t>
      </w:r>
      <w:r>
        <w:rPr>
          <w:rFonts w:hint="eastAsia"/>
        </w:rPr>
        <w:t>d</w:t>
      </w:r>
      <w:r>
        <w:t>dd/dd/</w:t>
      </w:r>
    </w:p>
    <w:p w14:paraId="26AD01BC" w14:textId="121E1879" w:rsidR="000E3761" w:rsidRPr="004E70D7" w:rsidRDefault="000E3761" w:rsidP="0021088E">
      <w:pPr>
        <w:pStyle w:val="a7"/>
        <w:spacing w:before="93"/>
      </w:pPr>
      <w:r>
        <w:rPr>
          <w:rFonts w:hint="eastAsia"/>
        </w:rPr>
        <w:t>否则：</w:t>
      </w:r>
      <w:r>
        <w:rPr>
          <w:rFonts w:hint="eastAsia"/>
        </w:rPr>
        <w:t>d</w:t>
      </w:r>
      <w:r>
        <w:t>dd/ddd/dd/</w:t>
      </w:r>
    </w:p>
    <w:p w14:paraId="08A6D613" w14:textId="49DC9251" w:rsidR="00215E8E" w:rsidRDefault="00215E8E" w:rsidP="005C2A3D">
      <w:pPr>
        <w:pStyle w:val="o2"/>
      </w:pPr>
      <w:r>
        <w:rPr>
          <w:rFonts w:hint="eastAsia"/>
        </w:rPr>
        <w:t xml:space="preserve">频道扩展信息 </w:t>
      </w:r>
      <w:r>
        <w:t>channelext</w:t>
      </w:r>
    </w:p>
    <w:p w14:paraId="2DE61A86" w14:textId="77EAD8D5" w:rsidR="00215E8E" w:rsidRDefault="00215E8E" w:rsidP="00215E8E">
      <w:pPr>
        <w:pStyle w:val="a7"/>
        <w:spacing w:before="93"/>
      </w:pPr>
      <w:r>
        <w:rPr>
          <w:rFonts w:hint="eastAsia"/>
        </w:rPr>
        <w:t>目前只存放频道封面信息</w:t>
      </w:r>
    </w:p>
    <w:p w14:paraId="078D574C" w14:textId="51CB358F" w:rsidR="00215E8E" w:rsidRPr="00215E8E" w:rsidRDefault="00215E8E" w:rsidP="00215E8E">
      <w:pPr>
        <w:pStyle w:val="af"/>
      </w:pPr>
      <w:r>
        <w:rPr>
          <w:noProof/>
        </w:rPr>
        <w:drawing>
          <wp:inline distT="0" distB="0" distL="0" distR="0" wp14:anchorId="7BD292AD" wp14:editId="5851EDFC">
            <wp:extent cx="4876190" cy="2066667"/>
            <wp:effectExtent l="0" t="0" r="63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190" cy="2066667"/>
                    </a:xfrm>
                    <a:prstGeom prst="rect">
                      <a:avLst/>
                    </a:prstGeom>
                  </pic:spPr>
                </pic:pic>
              </a:graphicData>
            </a:graphic>
          </wp:inline>
        </w:drawing>
      </w:r>
    </w:p>
    <w:p w14:paraId="0FE196C0" w14:textId="365226CA" w:rsidR="001C22A6" w:rsidRDefault="001C22A6" w:rsidP="00215E8E">
      <w:pPr>
        <w:pStyle w:val="o2"/>
        <w:keepNext/>
      </w:pPr>
      <w:r>
        <w:lastRenderedPageBreak/>
        <w:t>录像文件</w:t>
      </w:r>
      <w:r>
        <w:rPr>
          <w:rFonts w:hint="eastAsia"/>
        </w:rPr>
        <w:t xml:space="preserve"> recordfile</w:t>
      </w:r>
    </w:p>
    <w:p w14:paraId="5C610529" w14:textId="563FE648" w:rsidR="001C22A6" w:rsidRDefault="0002704D" w:rsidP="001C22A6">
      <w:r w:rsidRPr="0002704D">
        <w:rPr>
          <w:noProof/>
        </w:rPr>
        <w:drawing>
          <wp:inline distT="0" distB="0" distL="0" distR="0" wp14:anchorId="14270B3F" wp14:editId="432D3FB1">
            <wp:extent cx="5274310" cy="3721100"/>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3721100"/>
                    </a:xfrm>
                    <a:prstGeom prst="rect">
                      <a:avLst/>
                    </a:prstGeom>
                    <a:noFill/>
                    <a:ln>
                      <a:noFill/>
                    </a:ln>
                  </pic:spPr>
                </pic:pic>
              </a:graphicData>
            </a:graphic>
          </wp:inline>
        </w:drawing>
      </w:r>
    </w:p>
    <w:p w14:paraId="110FE5B1" w14:textId="77777777" w:rsidR="00744F55" w:rsidRDefault="00744F55" w:rsidP="00744F55">
      <w:pPr>
        <w:pStyle w:val="a7"/>
        <w:spacing w:before="93"/>
      </w:pPr>
      <w:r>
        <w:t>一个录像文件可以被多个频道使用</w:t>
      </w:r>
      <w:r>
        <w:rPr>
          <w:rFonts w:hint="eastAsia"/>
        </w:rPr>
        <w:t>，</w:t>
      </w:r>
      <w:r>
        <w:t>每多一个频道增加一条记录</w:t>
      </w:r>
      <w:r>
        <w:rPr>
          <w:rFonts w:hint="eastAsia"/>
        </w:rPr>
        <w:t>，</w:t>
      </w:r>
      <w:r>
        <w:t>因此一个录像文件可能有多条记录</w:t>
      </w:r>
      <w:r>
        <w:rPr>
          <w:rFonts w:hint="eastAsia"/>
        </w:rPr>
        <w:t>。</w:t>
      </w:r>
    </w:p>
    <w:p w14:paraId="29EB6B14" w14:textId="77777777" w:rsidR="00AB5A00" w:rsidRDefault="00AB5A00" w:rsidP="005C2A3D">
      <w:pPr>
        <w:pStyle w:val="o3"/>
      </w:pPr>
      <w:r>
        <w:t>录像文件路径path</w:t>
      </w:r>
    </w:p>
    <w:p w14:paraId="4777A573" w14:textId="77777777" w:rsidR="00AB5A00" w:rsidRDefault="00AB5A00" w:rsidP="00AB5A00">
      <w:pPr>
        <w:pStyle w:val="a7"/>
        <w:spacing w:before="93"/>
      </w:pPr>
      <w:r>
        <w:t>在</w:t>
      </w:r>
      <w:r>
        <w:t>config</w:t>
      </w:r>
      <w:r>
        <w:rPr>
          <w:rFonts w:hint="eastAsia"/>
        </w:rPr>
        <w:t>.php</w:t>
      </w:r>
      <w:r>
        <w:rPr>
          <w:rFonts w:hint="eastAsia"/>
        </w:rPr>
        <w:t>中配置：</w:t>
      </w:r>
    </w:p>
    <w:p w14:paraId="5412F5AF" w14:textId="77777777" w:rsidR="00AB5A00" w:rsidRDefault="00AB5A00" w:rsidP="00AB5A00">
      <w:pPr>
        <w:pStyle w:val="a7"/>
        <w:spacing w:before="93"/>
      </w:pPr>
      <w:r>
        <w:rPr>
          <w:rFonts w:hint="eastAsia"/>
        </w:rPr>
        <w:t>vodfile_base_path=</w:t>
      </w:r>
      <w:r w:rsidR="00EE1395">
        <w:rPr>
          <w:rFonts w:hint="eastAsia"/>
        </w:rPr>
        <w:t>/vodfile</w:t>
      </w:r>
    </w:p>
    <w:p w14:paraId="76680A4C" w14:textId="77777777" w:rsidR="009E7E97" w:rsidRDefault="009E7E97" w:rsidP="00AB5A00">
      <w:pPr>
        <w:pStyle w:val="a7"/>
        <w:spacing w:before="93"/>
      </w:pPr>
      <w:r>
        <w:rPr>
          <w:rFonts w:hint="eastAsia"/>
        </w:rPr>
        <w:t>字段存储</w:t>
      </w:r>
      <w:r>
        <w:rPr>
          <w:rFonts w:hint="eastAsia"/>
        </w:rPr>
        <w:t>vodfile_base_path</w:t>
      </w:r>
      <w:r>
        <w:rPr>
          <w:rFonts w:hint="eastAsia"/>
        </w:rPr>
        <w:t>之后的相对路径及文件名。</w:t>
      </w:r>
    </w:p>
    <w:p w14:paraId="105FE9A4" w14:textId="77777777" w:rsidR="009E7E97" w:rsidRDefault="009E7E97" w:rsidP="00AB5A00">
      <w:pPr>
        <w:pStyle w:val="a7"/>
        <w:spacing w:before="93"/>
      </w:pPr>
      <w:r>
        <w:rPr>
          <w:rFonts w:hint="eastAsia"/>
        </w:rPr>
        <w:t>存储路径按</w:t>
      </w:r>
      <w:r>
        <w:rPr>
          <w:rFonts w:hint="eastAsia"/>
        </w:rPr>
        <w:t>owner</w:t>
      </w:r>
      <w:r>
        <w:rPr>
          <w:rFonts w:hint="eastAsia"/>
        </w:rPr>
        <w:t>分三级子目录存储：</w:t>
      </w:r>
      <w:r>
        <w:rPr>
          <w:rFonts w:hint="eastAsia"/>
        </w:rPr>
        <w:t>owner=xxxyyyzzz</w:t>
      </w:r>
    </w:p>
    <w:p w14:paraId="4A92FEEF" w14:textId="77777777" w:rsidR="009E7E97" w:rsidRDefault="009E7E97" w:rsidP="00AB5A00">
      <w:pPr>
        <w:pStyle w:val="a7"/>
        <w:spacing w:before="93"/>
      </w:pPr>
      <w:r>
        <w:rPr>
          <w:rFonts w:hint="eastAsia"/>
        </w:rPr>
        <w:t>vodfile_base_path/xxx/yyy/zzz/</w:t>
      </w:r>
      <w:r>
        <w:rPr>
          <w:rFonts w:hint="eastAsia"/>
        </w:rPr>
        <w:t>录像文件名</w:t>
      </w:r>
    </w:p>
    <w:p w14:paraId="044B062C" w14:textId="77777777" w:rsidR="009E7E97" w:rsidRDefault="009E7E97" w:rsidP="00AB5A00">
      <w:pPr>
        <w:pStyle w:val="a7"/>
        <w:spacing w:before="93"/>
      </w:pPr>
      <w:r>
        <w:rPr>
          <w:rFonts w:hint="eastAsia"/>
        </w:rPr>
        <w:t>录像文件的图标，及封面图片存放在与录像文件相同的目录。命名方式：</w:t>
      </w:r>
    </w:p>
    <w:p w14:paraId="4D387650" w14:textId="77777777" w:rsidR="009E7E97" w:rsidRDefault="009E7E97" w:rsidP="00AB5A00">
      <w:pPr>
        <w:pStyle w:val="a7"/>
        <w:spacing w:before="93"/>
      </w:pPr>
      <w:r>
        <w:rPr>
          <w:rFonts w:hint="eastAsia"/>
        </w:rPr>
        <w:t>录像图标：录像文件名</w:t>
      </w:r>
      <w:r>
        <w:rPr>
          <w:rFonts w:hint="eastAsia"/>
        </w:rPr>
        <w:t>_s.jpg</w:t>
      </w:r>
    </w:p>
    <w:p w14:paraId="0A1FBAF9" w14:textId="77777777" w:rsidR="009E7E97" w:rsidRPr="009E7E97" w:rsidRDefault="009E7E97" w:rsidP="00AB5A00">
      <w:pPr>
        <w:pStyle w:val="a7"/>
        <w:spacing w:before="93"/>
      </w:pPr>
      <w:r>
        <w:rPr>
          <w:rFonts w:hint="eastAsia"/>
        </w:rPr>
        <w:t>录像封面：录像文件名</w:t>
      </w:r>
      <w:r>
        <w:rPr>
          <w:rFonts w:hint="eastAsia"/>
        </w:rPr>
        <w:t>_p.jpg</w:t>
      </w:r>
    </w:p>
    <w:p w14:paraId="7E54A91C" w14:textId="77777777" w:rsidR="006C7066" w:rsidRDefault="006C7066" w:rsidP="005C2A3D">
      <w:pPr>
        <w:pStyle w:val="o3"/>
      </w:pPr>
      <w:r>
        <w:rPr>
          <w:rFonts w:hint="eastAsia"/>
        </w:rPr>
        <w:t>charge属性</w:t>
      </w:r>
    </w:p>
    <w:tbl>
      <w:tblPr>
        <w:tblStyle w:val="ad"/>
        <w:tblW w:w="0" w:type="auto"/>
        <w:tblLook w:val="04A0" w:firstRow="1" w:lastRow="0" w:firstColumn="1" w:lastColumn="0" w:noHBand="0" w:noVBand="1"/>
      </w:tblPr>
      <w:tblGrid>
        <w:gridCol w:w="1501"/>
        <w:gridCol w:w="1390"/>
        <w:gridCol w:w="5405"/>
      </w:tblGrid>
      <w:tr w:rsidR="006C7066" w:rsidRPr="00E97446" w14:paraId="667A1210" w14:textId="77777777" w:rsidTr="003D5D56">
        <w:tc>
          <w:tcPr>
            <w:tcW w:w="1526" w:type="dxa"/>
          </w:tcPr>
          <w:p w14:paraId="10E8A264" w14:textId="77777777" w:rsidR="006C7066" w:rsidRPr="00E97446" w:rsidRDefault="006C7066" w:rsidP="003D5D56">
            <w:pPr>
              <w:jc w:val="center"/>
              <w:rPr>
                <w:b/>
              </w:rPr>
            </w:pPr>
            <w:r w:rsidRPr="00E97446">
              <w:rPr>
                <w:b/>
              </w:rPr>
              <w:t>属性</w:t>
            </w:r>
          </w:p>
        </w:tc>
        <w:tc>
          <w:tcPr>
            <w:tcW w:w="1417" w:type="dxa"/>
          </w:tcPr>
          <w:p w14:paraId="47AA9CB0" w14:textId="77777777" w:rsidR="006C7066" w:rsidRPr="00E97446" w:rsidRDefault="006C7066" w:rsidP="003D5D56">
            <w:pPr>
              <w:jc w:val="center"/>
              <w:rPr>
                <w:b/>
              </w:rPr>
            </w:pPr>
            <w:r w:rsidRPr="00E97446">
              <w:rPr>
                <w:b/>
              </w:rPr>
              <w:t>上级属性</w:t>
            </w:r>
          </w:p>
        </w:tc>
        <w:tc>
          <w:tcPr>
            <w:tcW w:w="5579" w:type="dxa"/>
          </w:tcPr>
          <w:p w14:paraId="7749D4EA" w14:textId="77777777" w:rsidR="006C7066" w:rsidRPr="00E97446" w:rsidRDefault="006C7066" w:rsidP="003D5D56">
            <w:pPr>
              <w:jc w:val="center"/>
              <w:rPr>
                <w:b/>
              </w:rPr>
            </w:pPr>
            <w:r w:rsidRPr="00E97446">
              <w:rPr>
                <w:b/>
              </w:rPr>
              <w:t>说明</w:t>
            </w:r>
          </w:p>
        </w:tc>
      </w:tr>
      <w:tr w:rsidR="006C7066" w14:paraId="2731547E" w14:textId="77777777" w:rsidTr="003D5D56">
        <w:tc>
          <w:tcPr>
            <w:tcW w:w="1526" w:type="dxa"/>
          </w:tcPr>
          <w:p w14:paraId="7413CFCB" w14:textId="77777777" w:rsidR="006C7066" w:rsidRDefault="006C7066" w:rsidP="003D5D56">
            <w:r>
              <w:rPr>
                <w:rFonts w:hint="eastAsia"/>
              </w:rPr>
              <w:t>pull</w:t>
            </w:r>
          </w:p>
        </w:tc>
        <w:tc>
          <w:tcPr>
            <w:tcW w:w="1417" w:type="dxa"/>
          </w:tcPr>
          <w:p w14:paraId="371792BC" w14:textId="77777777" w:rsidR="006C7066" w:rsidRDefault="006C7066" w:rsidP="003D5D56"/>
        </w:tc>
        <w:tc>
          <w:tcPr>
            <w:tcW w:w="5579" w:type="dxa"/>
          </w:tcPr>
          <w:p w14:paraId="1E651708" w14:textId="77777777" w:rsidR="006C7066" w:rsidRDefault="006C7066" w:rsidP="003D5D56">
            <w:r>
              <w:rPr>
                <w:rFonts w:hint="eastAsia"/>
              </w:rPr>
              <w:t>观众</w:t>
            </w:r>
            <w:r>
              <w:t>拉流计费属性</w:t>
            </w:r>
            <w:r>
              <w:rPr>
                <w:rFonts w:hint="eastAsia"/>
              </w:rPr>
              <w:t>。</w:t>
            </w:r>
            <w:r>
              <w:t>不定义按系统时长费率计费</w:t>
            </w:r>
            <w:r>
              <w:rPr>
                <w:rFonts w:hint="eastAsia"/>
              </w:rPr>
              <w:t>。</w:t>
            </w:r>
          </w:p>
        </w:tc>
      </w:tr>
      <w:tr w:rsidR="006C7066" w14:paraId="184FA4CE" w14:textId="77777777" w:rsidTr="003D5D56">
        <w:tc>
          <w:tcPr>
            <w:tcW w:w="1526" w:type="dxa"/>
          </w:tcPr>
          <w:p w14:paraId="2A831D4C" w14:textId="77777777" w:rsidR="006C7066" w:rsidRDefault="006C7066" w:rsidP="003D5D56">
            <w:r>
              <w:rPr>
                <w:rFonts w:hint="eastAsia"/>
              </w:rPr>
              <w:t>type</w:t>
            </w:r>
          </w:p>
        </w:tc>
        <w:tc>
          <w:tcPr>
            <w:tcW w:w="1417" w:type="dxa"/>
          </w:tcPr>
          <w:p w14:paraId="0307B6F1" w14:textId="77777777" w:rsidR="006C7066" w:rsidRDefault="006C7066" w:rsidP="003D5D56">
            <w:r>
              <w:rPr>
                <w:rFonts w:hint="eastAsia"/>
              </w:rPr>
              <w:t>pull</w:t>
            </w:r>
          </w:p>
        </w:tc>
        <w:tc>
          <w:tcPr>
            <w:tcW w:w="5579" w:type="dxa"/>
          </w:tcPr>
          <w:p w14:paraId="5A01F638" w14:textId="77777777" w:rsidR="006C7066" w:rsidRDefault="006C7066" w:rsidP="003D5D56">
            <w:r>
              <w:t>当前使用的计费类型</w:t>
            </w:r>
            <w:r>
              <w:rPr>
                <w:rFonts w:hint="eastAsia"/>
              </w:rPr>
              <w:t>：</w:t>
            </w:r>
            <w:r w:rsidRPr="00E22BFC">
              <w:t>duration</w:t>
            </w:r>
          </w:p>
        </w:tc>
      </w:tr>
      <w:tr w:rsidR="006C7066" w14:paraId="754EA7C0" w14:textId="77777777" w:rsidTr="003D5D56">
        <w:tc>
          <w:tcPr>
            <w:tcW w:w="1526" w:type="dxa"/>
          </w:tcPr>
          <w:p w14:paraId="427230E0" w14:textId="77777777" w:rsidR="006C7066" w:rsidRDefault="006C7066" w:rsidP="003D5D56">
            <w:r>
              <w:rPr>
                <w:rFonts w:hint="eastAsia"/>
              </w:rPr>
              <w:t>feerate</w:t>
            </w:r>
          </w:p>
        </w:tc>
        <w:tc>
          <w:tcPr>
            <w:tcW w:w="1417" w:type="dxa"/>
          </w:tcPr>
          <w:p w14:paraId="31C9EA80" w14:textId="77777777" w:rsidR="006C7066" w:rsidRDefault="006C7066" w:rsidP="003D5D56">
            <w:r>
              <w:rPr>
                <w:rFonts w:hint="eastAsia"/>
              </w:rPr>
              <w:t>pull</w:t>
            </w:r>
          </w:p>
        </w:tc>
        <w:tc>
          <w:tcPr>
            <w:tcW w:w="5579" w:type="dxa"/>
          </w:tcPr>
          <w:p w14:paraId="2A360446" w14:textId="77777777" w:rsidR="006C7066" w:rsidRDefault="006C7066" w:rsidP="003D5D56">
            <w:r>
              <w:t>费率</w:t>
            </w:r>
            <w:r>
              <w:rPr>
                <w:rFonts w:hint="eastAsia"/>
              </w:rPr>
              <w:t>。</w:t>
            </w:r>
            <w:r>
              <w:t>若设置可覆盖全局费率</w:t>
            </w:r>
            <w:r>
              <w:rPr>
                <w:rFonts w:hint="eastAsia"/>
              </w:rPr>
              <w:t>。</w:t>
            </w:r>
          </w:p>
        </w:tc>
      </w:tr>
      <w:tr w:rsidR="006C7066" w14:paraId="56C24046" w14:textId="77777777" w:rsidTr="003D5D56">
        <w:tc>
          <w:tcPr>
            <w:tcW w:w="1526" w:type="dxa"/>
          </w:tcPr>
          <w:p w14:paraId="65866509" w14:textId="77777777" w:rsidR="006C7066" w:rsidRDefault="006C7066" w:rsidP="003D5D56">
            <w:r>
              <w:rPr>
                <w:rFonts w:hint="eastAsia"/>
              </w:rPr>
              <w:lastRenderedPageBreak/>
              <w:t>discount</w:t>
            </w:r>
          </w:p>
        </w:tc>
        <w:tc>
          <w:tcPr>
            <w:tcW w:w="1417" w:type="dxa"/>
          </w:tcPr>
          <w:p w14:paraId="6FDF06DF" w14:textId="77777777" w:rsidR="006C7066" w:rsidRDefault="006C7066" w:rsidP="003D5D56">
            <w:r>
              <w:rPr>
                <w:rFonts w:hint="eastAsia"/>
              </w:rPr>
              <w:t>pull</w:t>
            </w:r>
          </w:p>
        </w:tc>
        <w:tc>
          <w:tcPr>
            <w:tcW w:w="5579" w:type="dxa"/>
          </w:tcPr>
          <w:p w14:paraId="5A179BD6" w14:textId="77777777" w:rsidR="006C7066" w:rsidRDefault="006C7066" w:rsidP="003D5D56">
            <w:r>
              <w:t>折扣</w:t>
            </w:r>
            <w:r>
              <w:rPr>
                <w:rFonts w:hint="eastAsia"/>
              </w:rPr>
              <w:t>。</w:t>
            </w:r>
            <w:r>
              <w:t>若设置可覆盖全局折扣</w:t>
            </w:r>
            <w:r>
              <w:rPr>
                <w:rFonts w:hint="eastAsia"/>
              </w:rPr>
              <w:t>。</w:t>
            </w:r>
          </w:p>
        </w:tc>
      </w:tr>
      <w:tr w:rsidR="006C7066" w14:paraId="275AE542" w14:textId="77777777" w:rsidTr="003D5D56">
        <w:tc>
          <w:tcPr>
            <w:tcW w:w="1526" w:type="dxa"/>
          </w:tcPr>
          <w:p w14:paraId="7528ADF8" w14:textId="77777777" w:rsidR="006C7066" w:rsidRDefault="006C7066" w:rsidP="003D5D56">
            <w:r>
              <w:rPr>
                <w:rFonts w:hint="eastAsia"/>
              </w:rPr>
              <w:t>predate</w:t>
            </w:r>
          </w:p>
        </w:tc>
        <w:tc>
          <w:tcPr>
            <w:tcW w:w="1417" w:type="dxa"/>
          </w:tcPr>
          <w:p w14:paraId="34A6FC8E" w14:textId="77777777" w:rsidR="006C7066" w:rsidRDefault="006C7066" w:rsidP="003D5D56">
            <w:r>
              <w:rPr>
                <w:rFonts w:hint="eastAsia"/>
              </w:rPr>
              <w:t>pull</w:t>
            </w:r>
          </w:p>
        </w:tc>
        <w:tc>
          <w:tcPr>
            <w:tcW w:w="5579" w:type="dxa"/>
          </w:tcPr>
          <w:p w14:paraId="05339800" w14:textId="77777777" w:rsidR="006C7066" w:rsidRDefault="006C7066" w:rsidP="003D5D56">
            <w:r>
              <w:t>开始收费日期</w:t>
            </w:r>
            <w:r>
              <w:rPr>
                <w:rFonts w:hint="eastAsia"/>
              </w:rPr>
              <w:t>。</w:t>
            </w:r>
            <w:r>
              <w:t>此日期前免费</w:t>
            </w:r>
            <w:r>
              <w:rPr>
                <w:rFonts w:hint="eastAsia"/>
              </w:rPr>
              <w:t>。</w:t>
            </w:r>
          </w:p>
        </w:tc>
      </w:tr>
      <w:tr w:rsidR="0045104A" w14:paraId="4C66CFAC" w14:textId="77777777" w:rsidTr="003D5D56">
        <w:tc>
          <w:tcPr>
            <w:tcW w:w="1526" w:type="dxa"/>
          </w:tcPr>
          <w:p w14:paraId="6519E3B9" w14:textId="77777777" w:rsidR="0045104A" w:rsidRDefault="0045104A" w:rsidP="003D5D56"/>
        </w:tc>
        <w:tc>
          <w:tcPr>
            <w:tcW w:w="1417" w:type="dxa"/>
          </w:tcPr>
          <w:p w14:paraId="2D422CBD" w14:textId="77777777" w:rsidR="0045104A" w:rsidRDefault="0045104A" w:rsidP="003D5D56"/>
        </w:tc>
        <w:tc>
          <w:tcPr>
            <w:tcW w:w="5579" w:type="dxa"/>
          </w:tcPr>
          <w:p w14:paraId="5EBB2427" w14:textId="77777777" w:rsidR="0045104A" w:rsidRDefault="0045104A" w:rsidP="003D5D56"/>
        </w:tc>
      </w:tr>
      <w:tr w:rsidR="006C7066" w:rsidRPr="008C1854" w14:paraId="22334AEF" w14:textId="77777777" w:rsidTr="003D5D56">
        <w:tc>
          <w:tcPr>
            <w:tcW w:w="1526" w:type="dxa"/>
          </w:tcPr>
          <w:p w14:paraId="1F39DBB8" w14:textId="77777777" w:rsidR="006C7066" w:rsidRPr="008C1854" w:rsidRDefault="006C7066" w:rsidP="003D5D56">
            <w:pPr>
              <w:rPr>
                <w:strike/>
              </w:rPr>
            </w:pPr>
            <w:r w:rsidRPr="008C1854">
              <w:rPr>
                <w:rFonts w:hint="eastAsia"/>
                <w:strike/>
              </w:rPr>
              <w:t>store</w:t>
            </w:r>
          </w:p>
        </w:tc>
        <w:tc>
          <w:tcPr>
            <w:tcW w:w="1417" w:type="dxa"/>
          </w:tcPr>
          <w:p w14:paraId="09AEDA58" w14:textId="77777777" w:rsidR="006C7066" w:rsidRPr="008C1854" w:rsidRDefault="006C7066" w:rsidP="003D5D56">
            <w:pPr>
              <w:rPr>
                <w:strike/>
              </w:rPr>
            </w:pPr>
          </w:p>
        </w:tc>
        <w:tc>
          <w:tcPr>
            <w:tcW w:w="5579" w:type="dxa"/>
          </w:tcPr>
          <w:p w14:paraId="13FB13CD" w14:textId="77777777" w:rsidR="006C7066" w:rsidRPr="008C1854" w:rsidRDefault="006C7066" w:rsidP="003D5D56">
            <w:pPr>
              <w:rPr>
                <w:strike/>
              </w:rPr>
            </w:pPr>
            <w:r w:rsidRPr="008C1854">
              <w:rPr>
                <w:rFonts w:hint="eastAsia"/>
                <w:strike/>
              </w:rPr>
              <w:t>录像存储费</w:t>
            </w:r>
          </w:p>
        </w:tc>
      </w:tr>
      <w:tr w:rsidR="006C7066" w:rsidRPr="008C1854" w14:paraId="0D40C79B" w14:textId="77777777" w:rsidTr="003D5D56">
        <w:tc>
          <w:tcPr>
            <w:tcW w:w="1526" w:type="dxa"/>
          </w:tcPr>
          <w:p w14:paraId="24CE73CA" w14:textId="77777777" w:rsidR="006C7066" w:rsidRPr="008C1854" w:rsidRDefault="006C7066" w:rsidP="003D5D56">
            <w:pPr>
              <w:rPr>
                <w:strike/>
              </w:rPr>
            </w:pPr>
            <w:r w:rsidRPr="008C1854">
              <w:rPr>
                <w:rFonts w:hint="eastAsia"/>
                <w:strike/>
              </w:rPr>
              <w:t>feerate</w:t>
            </w:r>
          </w:p>
        </w:tc>
        <w:tc>
          <w:tcPr>
            <w:tcW w:w="1417" w:type="dxa"/>
          </w:tcPr>
          <w:p w14:paraId="1F3CD25E" w14:textId="77777777" w:rsidR="006C7066" w:rsidRPr="008C1854" w:rsidRDefault="006C7066" w:rsidP="003D5D56">
            <w:pPr>
              <w:rPr>
                <w:strike/>
              </w:rPr>
            </w:pPr>
            <w:r w:rsidRPr="008C1854">
              <w:rPr>
                <w:rFonts w:hint="eastAsia"/>
                <w:strike/>
              </w:rPr>
              <w:t>store</w:t>
            </w:r>
          </w:p>
        </w:tc>
        <w:tc>
          <w:tcPr>
            <w:tcW w:w="5579" w:type="dxa"/>
          </w:tcPr>
          <w:p w14:paraId="7B5F2CA6" w14:textId="77777777" w:rsidR="006C7066" w:rsidRPr="008C1854" w:rsidRDefault="006C7066" w:rsidP="003D5D56">
            <w:pPr>
              <w:rPr>
                <w:strike/>
              </w:rPr>
            </w:pPr>
            <w:r w:rsidRPr="008C1854">
              <w:rPr>
                <w:strike/>
              </w:rPr>
              <w:t>费率</w:t>
            </w:r>
            <w:r w:rsidRPr="008C1854">
              <w:rPr>
                <w:rFonts w:hint="eastAsia"/>
                <w:strike/>
              </w:rPr>
              <w:t>。</w:t>
            </w:r>
            <w:r w:rsidRPr="008C1854">
              <w:rPr>
                <w:strike/>
              </w:rPr>
              <w:t>若设置可覆盖全局费率</w:t>
            </w:r>
            <w:r w:rsidRPr="008C1854">
              <w:rPr>
                <w:rFonts w:hint="eastAsia"/>
                <w:strike/>
              </w:rPr>
              <w:t>。每天每</w:t>
            </w:r>
            <w:r w:rsidRPr="008C1854">
              <w:rPr>
                <w:rFonts w:hint="eastAsia"/>
                <w:strike/>
              </w:rPr>
              <w:t>M</w:t>
            </w:r>
          </w:p>
        </w:tc>
      </w:tr>
      <w:tr w:rsidR="006C7066" w:rsidRPr="008C1854" w14:paraId="52F5EAE2" w14:textId="77777777" w:rsidTr="003D5D56">
        <w:tc>
          <w:tcPr>
            <w:tcW w:w="1526" w:type="dxa"/>
          </w:tcPr>
          <w:p w14:paraId="09363CFC" w14:textId="77777777" w:rsidR="006C7066" w:rsidRPr="008C1854" w:rsidRDefault="006C7066" w:rsidP="003D5D56">
            <w:pPr>
              <w:rPr>
                <w:strike/>
              </w:rPr>
            </w:pPr>
            <w:r w:rsidRPr="008C1854">
              <w:rPr>
                <w:rFonts w:hint="eastAsia"/>
                <w:strike/>
              </w:rPr>
              <w:t>predate</w:t>
            </w:r>
          </w:p>
        </w:tc>
        <w:tc>
          <w:tcPr>
            <w:tcW w:w="1417" w:type="dxa"/>
          </w:tcPr>
          <w:p w14:paraId="00CE4174" w14:textId="77777777" w:rsidR="006C7066" w:rsidRPr="008C1854" w:rsidRDefault="006C7066" w:rsidP="003D5D56">
            <w:pPr>
              <w:rPr>
                <w:strike/>
              </w:rPr>
            </w:pPr>
            <w:r w:rsidRPr="008C1854">
              <w:rPr>
                <w:rFonts w:hint="eastAsia"/>
                <w:strike/>
              </w:rPr>
              <w:t>store</w:t>
            </w:r>
          </w:p>
        </w:tc>
        <w:tc>
          <w:tcPr>
            <w:tcW w:w="5579" w:type="dxa"/>
          </w:tcPr>
          <w:p w14:paraId="03B1B192" w14:textId="77777777" w:rsidR="006C7066" w:rsidRPr="008C1854" w:rsidRDefault="006C7066" w:rsidP="003D5D56">
            <w:pPr>
              <w:rPr>
                <w:strike/>
              </w:rPr>
            </w:pPr>
            <w:r w:rsidRPr="008C1854">
              <w:rPr>
                <w:strike/>
              </w:rPr>
              <w:t>开始收费日期</w:t>
            </w:r>
            <w:r w:rsidRPr="008C1854">
              <w:rPr>
                <w:rFonts w:hint="eastAsia"/>
                <w:strike/>
              </w:rPr>
              <w:t>。</w:t>
            </w:r>
            <w:r w:rsidRPr="008C1854">
              <w:rPr>
                <w:strike/>
              </w:rPr>
              <w:t>此日期前免费</w:t>
            </w:r>
            <w:r w:rsidRPr="008C1854">
              <w:rPr>
                <w:rFonts w:hint="eastAsia"/>
                <w:strike/>
              </w:rPr>
              <w:t>。</w:t>
            </w:r>
          </w:p>
        </w:tc>
      </w:tr>
      <w:tr w:rsidR="006C7066" w14:paraId="4C5A03CA" w14:textId="77777777" w:rsidTr="003D5D56">
        <w:tc>
          <w:tcPr>
            <w:tcW w:w="1526" w:type="dxa"/>
          </w:tcPr>
          <w:p w14:paraId="3F40B1F5" w14:textId="77777777" w:rsidR="006C7066" w:rsidRPr="006C7066" w:rsidRDefault="006C7066" w:rsidP="003D5D56"/>
        </w:tc>
        <w:tc>
          <w:tcPr>
            <w:tcW w:w="1417" w:type="dxa"/>
          </w:tcPr>
          <w:p w14:paraId="2FF7D407" w14:textId="77777777" w:rsidR="006C7066" w:rsidRDefault="006C7066" w:rsidP="003D5D56"/>
        </w:tc>
        <w:tc>
          <w:tcPr>
            <w:tcW w:w="5579" w:type="dxa"/>
          </w:tcPr>
          <w:p w14:paraId="518DEA15" w14:textId="77777777" w:rsidR="006C7066" w:rsidRDefault="006C7066" w:rsidP="003D5D56"/>
        </w:tc>
      </w:tr>
      <w:tr w:rsidR="006C7066" w14:paraId="24E0DE1B" w14:textId="77777777" w:rsidTr="003D5D56">
        <w:tc>
          <w:tcPr>
            <w:tcW w:w="1526" w:type="dxa"/>
          </w:tcPr>
          <w:p w14:paraId="34504642" w14:textId="77777777" w:rsidR="006C7066" w:rsidRDefault="006C7066" w:rsidP="003D5D56">
            <w:r>
              <w:rPr>
                <w:rFonts w:hint="eastAsia"/>
              </w:rPr>
              <w:t>viewer</w:t>
            </w:r>
          </w:p>
        </w:tc>
        <w:tc>
          <w:tcPr>
            <w:tcW w:w="1417" w:type="dxa"/>
          </w:tcPr>
          <w:p w14:paraId="06A41EB5" w14:textId="77777777" w:rsidR="006C7066" w:rsidRDefault="006C7066" w:rsidP="003D5D56"/>
        </w:tc>
        <w:tc>
          <w:tcPr>
            <w:tcW w:w="5579" w:type="dxa"/>
          </w:tcPr>
          <w:p w14:paraId="613AB93A" w14:textId="77777777" w:rsidR="006C7066" w:rsidRDefault="006C7066" w:rsidP="003D5D56">
            <w:r>
              <w:rPr>
                <w:rFonts w:hint="eastAsia"/>
              </w:rPr>
              <w:t>对观众的收费策略。不定义则不收费。</w:t>
            </w:r>
          </w:p>
        </w:tc>
      </w:tr>
      <w:tr w:rsidR="006C7066" w14:paraId="61DAC4A0" w14:textId="77777777" w:rsidTr="003D5D56">
        <w:tc>
          <w:tcPr>
            <w:tcW w:w="1526" w:type="dxa"/>
          </w:tcPr>
          <w:p w14:paraId="61B58B32" w14:textId="77777777" w:rsidR="006C7066" w:rsidRDefault="006C7066" w:rsidP="003D5D56">
            <w:r w:rsidRPr="004E70D7">
              <w:t>dayly</w:t>
            </w:r>
          </w:p>
        </w:tc>
        <w:tc>
          <w:tcPr>
            <w:tcW w:w="1417" w:type="dxa"/>
          </w:tcPr>
          <w:p w14:paraId="0CA9F1C2" w14:textId="77777777" w:rsidR="006C7066" w:rsidRDefault="006C7066" w:rsidP="003D5D56">
            <w:r>
              <w:rPr>
                <w:rFonts w:hint="eastAsia"/>
              </w:rPr>
              <w:t>viewer</w:t>
            </w:r>
          </w:p>
        </w:tc>
        <w:tc>
          <w:tcPr>
            <w:tcW w:w="5579" w:type="dxa"/>
          </w:tcPr>
          <w:p w14:paraId="6EAC44DD" w14:textId="77777777" w:rsidR="006C7066" w:rsidRDefault="006C7066" w:rsidP="003D5D56">
            <w:r>
              <w:rPr>
                <w:rFonts w:hint="eastAsia"/>
              </w:rPr>
              <w:t>包日费率</w:t>
            </w:r>
          </w:p>
        </w:tc>
      </w:tr>
      <w:tr w:rsidR="006C7066" w14:paraId="11276EE5" w14:textId="77777777" w:rsidTr="003D5D56">
        <w:tc>
          <w:tcPr>
            <w:tcW w:w="1526" w:type="dxa"/>
          </w:tcPr>
          <w:p w14:paraId="20B60F29" w14:textId="77777777" w:rsidR="006C7066" w:rsidRPr="004E70D7" w:rsidRDefault="006C7066" w:rsidP="003D5D56">
            <w:r w:rsidRPr="004E70D7">
              <w:t>monthly</w:t>
            </w:r>
          </w:p>
        </w:tc>
        <w:tc>
          <w:tcPr>
            <w:tcW w:w="1417" w:type="dxa"/>
          </w:tcPr>
          <w:p w14:paraId="037053FE" w14:textId="77777777" w:rsidR="006C7066" w:rsidRDefault="006C7066" w:rsidP="003D5D56">
            <w:r>
              <w:rPr>
                <w:rFonts w:hint="eastAsia"/>
              </w:rPr>
              <w:t>viewer</w:t>
            </w:r>
          </w:p>
        </w:tc>
        <w:tc>
          <w:tcPr>
            <w:tcW w:w="5579" w:type="dxa"/>
          </w:tcPr>
          <w:p w14:paraId="0752DE51" w14:textId="77777777" w:rsidR="006C7066" w:rsidRDefault="006C7066" w:rsidP="003D5D56">
            <w:r>
              <w:rPr>
                <w:rFonts w:hint="eastAsia"/>
              </w:rPr>
              <w:t>包月费率</w:t>
            </w:r>
          </w:p>
        </w:tc>
      </w:tr>
      <w:tr w:rsidR="006C7066" w14:paraId="65B4E649" w14:textId="77777777" w:rsidTr="003D5D56">
        <w:tc>
          <w:tcPr>
            <w:tcW w:w="1526" w:type="dxa"/>
          </w:tcPr>
          <w:p w14:paraId="30D5F3C6" w14:textId="77777777" w:rsidR="006C7066" w:rsidRPr="004E70D7" w:rsidRDefault="006C7066" w:rsidP="003D5D56">
            <w:r w:rsidRPr="004E70D7">
              <w:t>yearly</w:t>
            </w:r>
          </w:p>
        </w:tc>
        <w:tc>
          <w:tcPr>
            <w:tcW w:w="1417" w:type="dxa"/>
          </w:tcPr>
          <w:p w14:paraId="1AF5CFB2" w14:textId="77777777" w:rsidR="006C7066" w:rsidRDefault="006C7066" w:rsidP="003D5D56">
            <w:r>
              <w:rPr>
                <w:rFonts w:hint="eastAsia"/>
              </w:rPr>
              <w:t>viewer</w:t>
            </w:r>
          </w:p>
        </w:tc>
        <w:tc>
          <w:tcPr>
            <w:tcW w:w="5579" w:type="dxa"/>
          </w:tcPr>
          <w:p w14:paraId="632D8E31" w14:textId="77777777" w:rsidR="006C7066" w:rsidRDefault="006C7066" w:rsidP="003D5D56">
            <w:r>
              <w:rPr>
                <w:rFonts w:hint="eastAsia"/>
              </w:rPr>
              <w:t>包年费率</w:t>
            </w:r>
          </w:p>
        </w:tc>
      </w:tr>
      <w:tr w:rsidR="006C7066" w14:paraId="22B65D96" w14:textId="77777777" w:rsidTr="003D5D56">
        <w:tc>
          <w:tcPr>
            <w:tcW w:w="1526" w:type="dxa"/>
          </w:tcPr>
          <w:p w14:paraId="67F35B5B" w14:textId="77777777" w:rsidR="006C7066" w:rsidRPr="004E70D7" w:rsidRDefault="006C7066" w:rsidP="003D5D56">
            <w:r w:rsidRPr="00EF6223">
              <w:t>currency</w:t>
            </w:r>
          </w:p>
        </w:tc>
        <w:tc>
          <w:tcPr>
            <w:tcW w:w="1417" w:type="dxa"/>
          </w:tcPr>
          <w:p w14:paraId="7E048DEB" w14:textId="77777777" w:rsidR="006C7066" w:rsidRDefault="006C7066" w:rsidP="003D5D56">
            <w:r>
              <w:rPr>
                <w:rFonts w:hint="eastAsia"/>
              </w:rPr>
              <w:t>viewer</w:t>
            </w:r>
          </w:p>
        </w:tc>
        <w:tc>
          <w:tcPr>
            <w:tcW w:w="5579" w:type="dxa"/>
          </w:tcPr>
          <w:p w14:paraId="0FC564BD" w14:textId="77777777" w:rsidR="006C7066" w:rsidRDefault="006C7066" w:rsidP="003D5D56">
            <w:r>
              <w:rPr>
                <w:rFonts w:hint="eastAsia"/>
              </w:rPr>
              <w:t>支付货币：</w:t>
            </w:r>
            <w:r>
              <w:rPr>
                <w:rFonts w:hint="eastAsia"/>
              </w:rPr>
              <w:t>cash,point,both</w:t>
            </w:r>
          </w:p>
        </w:tc>
      </w:tr>
    </w:tbl>
    <w:p w14:paraId="4930FC70" w14:textId="77777777" w:rsidR="001C22A6" w:rsidRDefault="008C1854" w:rsidP="001C22A6">
      <w:pPr>
        <w:pStyle w:val="a7"/>
        <w:spacing w:before="93"/>
      </w:pPr>
      <w:r>
        <w:t>录像存储费转到播主的属性</w:t>
      </w:r>
      <w:r>
        <w:rPr>
          <w:rFonts w:hint="eastAsia"/>
        </w:rPr>
        <w:t>。</w:t>
      </w:r>
    </w:p>
    <w:p w14:paraId="77513052" w14:textId="6F804111" w:rsidR="001C22A6" w:rsidRDefault="0002704D" w:rsidP="0002704D">
      <w:pPr>
        <w:pStyle w:val="o3"/>
      </w:pPr>
      <w:r>
        <w:rPr>
          <w:rFonts w:hint="eastAsia"/>
        </w:rPr>
        <w:t>m</w:t>
      </w:r>
      <w:r>
        <w:t xml:space="preserve">onthdetail </w:t>
      </w:r>
      <w:r>
        <w:rPr>
          <w:rFonts w:hint="eastAsia"/>
        </w:rPr>
        <w:t>每月按天循环的观看计数</w:t>
      </w:r>
    </w:p>
    <w:p w14:paraId="264D2A34" w14:textId="7C085FDA" w:rsidR="0002704D" w:rsidRDefault="00087C78" w:rsidP="0002704D">
      <w:pPr>
        <w:pStyle w:val="a7"/>
        <w:spacing w:before="93"/>
      </w:pPr>
      <w:r>
        <w:rPr>
          <w:rFonts w:hint="eastAsia"/>
        </w:rPr>
        <w:t>2020-02-14</w:t>
      </w:r>
      <w:r>
        <w:rPr>
          <w:rFonts w:hint="eastAsia"/>
        </w:rPr>
        <w:t>增加。</w:t>
      </w:r>
      <w:r w:rsidR="0002704D">
        <w:rPr>
          <w:rFonts w:hint="eastAsia"/>
        </w:rPr>
        <w:t>以</w:t>
      </w:r>
      <w:r w:rsidR="0002704D">
        <w:rPr>
          <w:rFonts w:hint="eastAsia"/>
        </w:rPr>
        <w:t>json</w:t>
      </w:r>
      <w:r w:rsidR="0002704D">
        <w:rPr>
          <w:rFonts w:hint="eastAsia"/>
        </w:rPr>
        <w:t>格式记录的每天观看计数，并且按</w:t>
      </w:r>
      <w:r w:rsidR="0002704D">
        <w:rPr>
          <w:rFonts w:hint="eastAsia"/>
        </w:rPr>
        <w:t>1</w:t>
      </w:r>
      <w:r w:rsidR="0002704D">
        <w:t>~31</w:t>
      </w:r>
      <w:r w:rsidR="0002704D">
        <w:rPr>
          <w:rFonts w:hint="eastAsia"/>
        </w:rPr>
        <w:t>日循环覆盖，格式：</w:t>
      </w:r>
    </w:p>
    <w:p w14:paraId="723D3863" w14:textId="0380EF0A" w:rsidR="0002704D" w:rsidRDefault="0002704D" w:rsidP="0002704D">
      <w:pPr>
        <w:pStyle w:val="Source"/>
      </w:pPr>
      <w:r>
        <w:rPr>
          <w:rFonts w:hint="eastAsia"/>
        </w:rPr>
        <w:t>{</w:t>
      </w:r>
      <w:r>
        <w:t>"1":{"d":"2019-02-01","c":2345},"2":……,"</w:t>
      </w:r>
      <w:r>
        <w:rPr>
          <w:rFonts w:hint="eastAsia"/>
        </w:rPr>
        <w:t>日</w:t>
      </w:r>
      <w:r>
        <w:rPr>
          <w:rFonts w:hint="eastAsia"/>
        </w:rPr>
        <w:t>"</w:t>
      </w:r>
      <w:r>
        <w:t>:{"d":"</w:t>
      </w:r>
      <w:r>
        <w:rPr>
          <w:rFonts w:hint="eastAsia"/>
        </w:rPr>
        <w:t>最后更新日期</w:t>
      </w:r>
      <w:r>
        <w:t>","c":</w:t>
      </w:r>
      <w:r>
        <w:rPr>
          <w:rFonts w:hint="eastAsia"/>
        </w:rPr>
        <w:t>观看计数</w:t>
      </w:r>
      <w:r>
        <w:rPr>
          <w:rFonts w:hint="eastAsia"/>
        </w:rPr>
        <w:t>}</w:t>
      </w:r>
      <w:r>
        <w:t>}</w:t>
      </w:r>
    </w:p>
    <w:p w14:paraId="045EFBD9" w14:textId="48ECC7FA" w:rsidR="00F72BBF" w:rsidRDefault="00F72BBF" w:rsidP="00F72BBF">
      <w:pPr>
        <w:pStyle w:val="a7"/>
        <w:spacing w:before="93"/>
      </w:pPr>
      <w:r>
        <w:rPr>
          <w:rFonts w:hint="eastAsia"/>
        </w:rPr>
        <w:t>运用此数据可获得近一周（</w:t>
      </w:r>
      <w:r>
        <w:rPr>
          <w:rFonts w:hint="eastAsia"/>
        </w:rPr>
        <w:t>7</w:t>
      </w:r>
      <w:r>
        <w:rPr>
          <w:rFonts w:hint="eastAsia"/>
        </w:rPr>
        <w:t>天）及近一个月的观看计数。</w:t>
      </w:r>
    </w:p>
    <w:p w14:paraId="3EC08DDF" w14:textId="31AA6DDF" w:rsidR="00F72BBF" w:rsidRDefault="00F72BBF" w:rsidP="00F72BBF">
      <w:pPr>
        <w:pStyle w:val="a7"/>
        <w:spacing w:before="93"/>
      </w:pPr>
      <w:r>
        <w:rPr>
          <w:rFonts w:hint="eastAsia"/>
        </w:rPr>
        <w:t>统计时</w:t>
      </w:r>
      <w:r>
        <w:rPr>
          <w:rFonts w:hint="eastAsia"/>
        </w:rPr>
        <w:t>1</w:t>
      </w:r>
      <w:r>
        <w:rPr>
          <w:rFonts w:hint="eastAsia"/>
        </w:rPr>
        <w:t>号到当天的数据最后更新日期若非本月的说明改天没人观看过，不应统计；当天后一日到</w:t>
      </w:r>
      <w:r>
        <w:rPr>
          <w:rFonts w:hint="eastAsia"/>
        </w:rPr>
        <w:t>31</w:t>
      </w:r>
      <w:r>
        <w:rPr>
          <w:rFonts w:hint="eastAsia"/>
        </w:rPr>
        <w:t>日的是上个月的反绕数据，若最后更新日期不是上个月的，说明上个月对于这天没访问过，不应统计。</w:t>
      </w:r>
    </w:p>
    <w:p w14:paraId="7245C054" w14:textId="0E8DFAAF" w:rsidR="00CE24F3" w:rsidRDefault="00CE24F3" w:rsidP="00CE24F3">
      <w:pPr>
        <w:pStyle w:val="o3"/>
      </w:pPr>
      <w:r>
        <w:rPr>
          <w:rFonts w:hint="eastAsia"/>
        </w:rPr>
        <w:t>s</w:t>
      </w:r>
      <w:r>
        <w:t xml:space="preserve">ourceid </w:t>
      </w:r>
      <w:r>
        <w:rPr>
          <w:rFonts w:hint="eastAsia"/>
        </w:rPr>
        <w:t>原始资源记录ID</w:t>
      </w:r>
    </w:p>
    <w:p w14:paraId="32C0B61E" w14:textId="6169096B" w:rsidR="00CE24F3" w:rsidRPr="00CE24F3" w:rsidRDefault="00CE24F3" w:rsidP="00F72BBF">
      <w:pPr>
        <w:pStyle w:val="a7"/>
        <w:spacing w:before="93"/>
      </w:pPr>
      <w:r>
        <w:rPr>
          <w:rFonts w:hint="eastAsia"/>
        </w:rPr>
        <w:t>若是通过共享建立的点播记录，此</w:t>
      </w:r>
      <w:r>
        <w:rPr>
          <w:rFonts w:hint="eastAsia"/>
        </w:rPr>
        <w:t>ID</w:t>
      </w:r>
      <w:r>
        <w:rPr>
          <w:rFonts w:hint="eastAsia"/>
        </w:rPr>
        <w:t>为源记录</w:t>
      </w:r>
      <w:r>
        <w:rPr>
          <w:rFonts w:hint="eastAsia"/>
        </w:rPr>
        <w:t>ID</w:t>
      </w:r>
      <w:r>
        <w:rPr>
          <w:rFonts w:hint="eastAsia"/>
        </w:rPr>
        <w:t>。若自身是源记录</w:t>
      </w:r>
      <w:r w:rsidR="00B47C80">
        <w:rPr>
          <w:rFonts w:hint="eastAsia"/>
        </w:rPr>
        <w:t>（主记录）</w:t>
      </w:r>
      <w:r>
        <w:rPr>
          <w:rFonts w:hint="eastAsia"/>
        </w:rPr>
        <w:t>，建立时</w:t>
      </w:r>
      <w:r>
        <w:rPr>
          <w:rFonts w:hint="eastAsia"/>
        </w:rPr>
        <w:t>s</w:t>
      </w:r>
      <w:r>
        <w:t>ourceid=0</w:t>
      </w:r>
      <w:r>
        <w:rPr>
          <w:rFonts w:hint="eastAsia"/>
        </w:rPr>
        <w:t>，每增加一条共享记录</w:t>
      </w:r>
      <w:r>
        <w:rPr>
          <w:rFonts w:hint="eastAsia"/>
        </w:rPr>
        <w:t>s</w:t>
      </w:r>
      <w:r>
        <w:t>ourceid-1</w:t>
      </w:r>
      <w:r>
        <w:rPr>
          <w:rFonts w:hint="eastAsia"/>
        </w:rPr>
        <w:t>，因此</w:t>
      </w:r>
      <w:r>
        <w:rPr>
          <w:rFonts w:hint="eastAsia"/>
        </w:rPr>
        <w:t>a</w:t>
      </w:r>
      <w:r>
        <w:t>bs(sourceid)</w:t>
      </w:r>
      <w:r>
        <w:rPr>
          <w:rFonts w:hint="eastAsia"/>
        </w:rPr>
        <w:t>是源记录的共享次数。</w:t>
      </w:r>
    </w:p>
    <w:p w14:paraId="00B7BF9D" w14:textId="77777777" w:rsidR="00A348A8" w:rsidRDefault="00A348A8" w:rsidP="005C2A3D">
      <w:pPr>
        <w:pStyle w:val="o2"/>
      </w:pPr>
      <w:r>
        <w:t>消费记录</w:t>
      </w:r>
      <w:r>
        <w:rPr>
          <w:rFonts w:hint="eastAsia"/>
        </w:rPr>
        <w:t xml:space="preserve"> consump</w:t>
      </w:r>
    </w:p>
    <w:p w14:paraId="243EAD66" w14:textId="77777777" w:rsidR="00A348A8" w:rsidRDefault="006F61BB" w:rsidP="00A348A8">
      <w:r>
        <w:rPr>
          <w:noProof/>
        </w:rPr>
        <w:lastRenderedPageBreak/>
        <w:drawing>
          <wp:inline distT="0" distB="0" distL="0" distR="0" wp14:anchorId="7455DF01" wp14:editId="1D591DA8">
            <wp:extent cx="5076825" cy="3848100"/>
            <wp:effectExtent l="19050" t="0" r="9525"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5076825" cy="3848100"/>
                    </a:xfrm>
                    <a:prstGeom prst="rect">
                      <a:avLst/>
                    </a:prstGeom>
                    <a:noFill/>
                    <a:ln w="9525">
                      <a:noFill/>
                      <a:miter lim="800000"/>
                      <a:headEnd/>
                      <a:tailEnd/>
                    </a:ln>
                  </pic:spPr>
                </pic:pic>
              </a:graphicData>
            </a:graphic>
          </wp:inline>
        </w:drawing>
      </w:r>
    </w:p>
    <w:p w14:paraId="138EE0D9" w14:textId="77777777" w:rsidR="00C41431" w:rsidRDefault="00C41431" w:rsidP="005C2A3D">
      <w:pPr>
        <w:pStyle w:val="o3"/>
      </w:pPr>
      <w:r>
        <w:rPr>
          <w:rFonts w:hint="eastAsia"/>
        </w:rPr>
        <w:t>说明</w:t>
      </w:r>
    </w:p>
    <w:p w14:paraId="6B54AC0D" w14:textId="77777777" w:rsidR="00DB1A0B" w:rsidRDefault="00DB1A0B" w:rsidP="00A348A8">
      <w:pPr>
        <w:pStyle w:val="a7"/>
        <w:spacing w:before="93"/>
      </w:pPr>
      <w:r>
        <w:rPr>
          <w:rFonts w:hint="eastAsia"/>
        </w:rPr>
        <w:t>记录用户网真点的变动详情。</w:t>
      </w:r>
    </w:p>
    <w:p w14:paraId="2A594E4C" w14:textId="77777777" w:rsidR="00DB1A0B" w:rsidRDefault="00DB1A0B" w:rsidP="00A348A8">
      <w:pPr>
        <w:pStyle w:val="a7"/>
        <w:spacing w:before="93"/>
      </w:pPr>
      <w:r>
        <w:rPr>
          <w:rFonts w:hint="eastAsia"/>
        </w:rPr>
        <w:t>用户的每次充值都会产生收入记录。</w:t>
      </w:r>
    </w:p>
    <w:p w14:paraId="3F1D7421" w14:textId="77777777" w:rsidR="00A348A8" w:rsidRDefault="00A348A8" w:rsidP="00A348A8">
      <w:pPr>
        <w:pStyle w:val="a7"/>
        <w:spacing w:before="93"/>
      </w:pPr>
      <w:r>
        <w:rPr>
          <w:rFonts w:hint="eastAsia"/>
        </w:rPr>
        <w:t>用户每次消费或每次</w:t>
      </w:r>
      <w:r w:rsidR="00DB1A0B">
        <w:rPr>
          <w:rFonts w:hint="eastAsia"/>
        </w:rPr>
        <w:t>对活跃消费对象（活动的流，在线观看用户等）</w:t>
      </w:r>
      <w:r>
        <w:rPr>
          <w:rFonts w:hint="eastAsia"/>
        </w:rPr>
        <w:t>结算</w:t>
      </w:r>
      <w:r w:rsidR="00DB1A0B">
        <w:rPr>
          <w:rFonts w:hint="eastAsia"/>
        </w:rPr>
        <w:t>都会产生支出记录。</w:t>
      </w:r>
    </w:p>
    <w:p w14:paraId="67FCEA81" w14:textId="77777777" w:rsidR="00A348A8" w:rsidRDefault="00DB1A0B" w:rsidP="00A348A8">
      <w:pPr>
        <w:pStyle w:val="a7"/>
        <w:spacing w:before="93"/>
      </w:pPr>
      <w:r>
        <w:rPr>
          <w:rFonts w:hint="eastAsia"/>
        </w:rPr>
        <w:t>用户每次用外部现金（如微信支付）直接消费，会同时产生一条用现金充值成网真点，以及一条用网真点消费的记录。</w:t>
      </w:r>
    </w:p>
    <w:p w14:paraId="6CBD52DE" w14:textId="77777777" w:rsidR="00DB1A0B" w:rsidRDefault="00DB1A0B" w:rsidP="00A348A8">
      <w:pPr>
        <w:pStyle w:val="a7"/>
        <w:spacing w:before="93"/>
      </w:pPr>
      <w:r>
        <w:rPr>
          <w:rFonts w:hint="eastAsia"/>
        </w:rPr>
        <w:t>该表中以</w:t>
      </w:r>
      <w:r>
        <w:rPr>
          <w:rFonts w:hint="eastAsia"/>
        </w:rPr>
        <w:t>userid</w:t>
      </w:r>
      <w:r>
        <w:rPr>
          <w:rFonts w:hint="eastAsia"/>
        </w:rPr>
        <w:t>分组</w:t>
      </w:r>
      <w:r>
        <w:rPr>
          <w:rFonts w:hint="eastAsia"/>
        </w:rPr>
        <w:t>max(id)</w:t>
      </w:r>
      <w:r>
        <w:rPr>
          <w:rFonts w:hint="eastAsia"/>
        </w:rPr>
        <w:t>的记录包含有</w:t>
      </w:r>
      <w:r w:rsidR="00C41431">
        <w:rPr>
          <w:rFonts w:hint="eastAsia"/>
        </w:rPr>
        <w:t>该账号网真点的余额。表中没有该用户的记录说明用户没有任何充值或消费，网真点</w:t>
      </w:r>
      <w:r w:rsidR="00C41431">
        <w:rPr>
          <w:rFonts w:hint="eastAsia"/>
        </w:rPr>
        <w:t>=0</w:t>
      </w:r>
      <w:r w:rsidR="00C41431">
        <w:rPr>
          <w:rFonts w:hint="eastAsia"/>
        </w:rPr>
        <w:t>。因此，清理该表时要注意保存每一用户的最新一条记录或生成一条无消费的余额记录。</w:t>
      </w:r>
    </w:p>
    <w:p w14:paraId="36210017" w14:textId="77777777" w:rsidR="00C41431" w:rsidRDefault="00C41431" w:rsidP="005C2A3D">
      <w:pPr>
        <w:pStyle w:val="o3"/>
      </w:pPr>
      <w:r>
        <w:rPr>
          <w:rFonts w:hint="eastAsia"/>
        </w:rPr>
        <w:t>字段</w:t>
      </w:r>
    </w:p>
    <w:tbl>
      <w:tblPr>
        <w:tblStyle w:val="ad"/>
        <w:tblW w:w="0" w:type="auto"/>
        <w:tblLook w:val="04A0" w:firstRow="1" w:lastRow="0" w:firstColumn="1" w:lastColumn="0" w:noHBand="0" w:noVBand="1"/>
      </w:tblPr>
      <w:tblGrid>
        <w:gridCol w:w="2334"/>
        <w:gridCol w:w="5962"/>
      </w:tblGrid>
      <w:tr w:rsidR="00C41431" w:rsidRPr="00C41431" w14:paraId="00EDF1B3" w14:textId="77777777" w:rsidTr="00C41431">
        <w:tc>
          <w:tcPr>
            <w:tcW w:w="2093" w:type="dxa"/>
          </w:tcPr>
          <w:p w14:paraId="2B0D4C7F" w14:textId="77777777" w:rsidR="00C41431" w:rsidRPr="00C41431" w:rsidRDefault="00C41431" w:rsidP="00C41431">
            <w:pPr>
              <w:pStyle w:val="af"/>
              <w:jc w:val="center"/>
              <w:rPr>
                <w:b/>
              </w:rPr>
            </w:pPr>
            <w:r w:rsidRPr="00C41431">
              <w:rPr>
                <w:rFonts w:hint="eastAsia"/>
                <w:b/>
              </w:rPr>
              <w:t>字段</w:t>
            </w:r>
          </w:p>
        </w:tc>
        <w:tc>
          <w:tcPr>
            <w:tcW w:w="6429" w:type="dxa"/>
          </w:tcPr>
          <w:p w14:paraId="383C6B52" w14:textId="77777777" w:rsidR="00C41431" w:rsidRPr="00C41431" w:rsidRDefault="00C41431" w:rsidP="00C41431">
            <w:pPr>
              <w:pStyle w:val="af"/>
              <w:jc w:val="center"/>
              <w:rPr>
                <w:b/>
              </w:rPr>
            </w:pPr>
            <w:r w:rsidRPr="00C41431">
              <w:rPr>
                <w:rFonts w:hint="eastAsia"/>
                <w:b/>
              </w:rPr>
              <w:t>说明</w:t>
            </w:r>
          </w:p>
        </w:tc>
      </w:tr>
      <w:tr w:rsidR="00C42FC8" w:rsidRPr="00C41431" w14:paraId="1A354E63" w14:textId="77777777" w:rsidTr="00C41431">
        <w:tc>
          <w:tcPr>
            <w:tcW w:w="2093" w:type="dxa"/>
          </w:tcPr>
          <w:p w14:paraId="435E0963" w14:textId="77777777" w:rsidR="00C42FC8" w:rsidRDefault="00C42FC8" w:rsidP="00C41431">
            <w:pPr>
              <w:pStyle w:val="af"/>
            </w:pPr>
            <w:r>
              <w:rPr>
                <w:rFonts w:hint="eastAsia"/>
              </w:rPr>
              <w:t>userid</w:t>
            </w:r>
          </w:p>
        </w:tc>
        <w:tc>
          <w:tcPr>
            <w:tcW w:w="6429" w:type="dxa"/>
          </w:tcPr>
          <w:p w14:paraId="099AFF00" w14:textId="77777777" w:rsidR="00C42FC8" w:rsidRDefault="00C42FC8" w:rsidP="00C41431">
            <w:pPr>
              <w:pStyle w:val="af"/>
            </w:pPr>
            <w:r>
              <w:rPr>
                <w:rFonts w:hint="eastAsia"/>
              </w:rPr>
              <w:t>所属账号的用户</w:t>
            </w:r>
            <w:r>
              <w:rPr>
                <w:rFonts w:hint="eastAsia"/>
              </w:rPr>
              <w:t>ID</w:t>
            </w:r>
            <w:r>
              <w:rPr>
                <w:rFonts w:hint="eastAsia"/>
              </w:rPr>
              <w:t>。该用户角色可能是播主或观众</w:t>
            </w:r>
          </w:p>
        </w:tc>
      </w:tr>
      <w:tr w:rsidR="00C41431" w:rsidRPr="00C41431" w14:paraId="1F236616" w14:textId="77777777" w:rsidTr="00C41431">
        <w:tc>
          <w:tcPr>
            <w:tcW w:w="2093" w:type="dxa"/>
          </w:tcPr>
          <w:p w14:paraId="0A0CE5F7" w14:textId="77777777" w:rsidR="00C41431" w:rsidRPr="00C41431" w:rsidRDefault="00C41431" w:rsidP="00C41431">
            <w:pPr>
              <w:pStyle w:val="af"/>
            </w:pPr>
            <w:r>
              <w:rPr>
                <w:rFonts w:hint="eastAsia"/>
              </w:rPr>
              <w:t>receipt,payment,balance</w:t>
            </w:r>
          </w:p>
        </w:tc>
        <w:tc>
          <w:tcPr>
            <w:tcW w:w="6429" w:type="dxa"/>
          </w:tcPr>
          <w:p w14:paraId="2BDED879" w14:textId="77777777" w:rsidR="00C41431" w:rsidRPr="00C41431" w:rsidRDefault="00C41431" w:rsidP="00C41431">
            <w:pPr>
              <w:pStyle w:val="af"/>
            </w:pPr>
            <w:r>
              <w:rPr>
                <w:rFonts w:hint="eastAsia"/>
              </w:rPr>
              <w:t>单位为网真点</w:t>
            </w:r>
          </w:p>
        </w:tc>
      </w:tr>
      <w:tr w:rsidR="00C41431" w:rsidRPr="00E270DA" w14:paraId="44F83333" w14:textId="77777777" w:rsidTr="00C41431">
        <w:tc>
          <w:tcPr>
            <w:tcW w:w="2093" w:type="dxa"/>
          </w:tcPr>
          <w:p w14:paraId="2C102273" w14:textId="77777777" w:rsidR="00C41431" w:rsidRPr="00E270DA" w:rsidRDefault="00C41431" w:rsidP="00C41431">
            <w:pPr>
              <w:pStyle w:val="af"/>
              <w:rPr>
                <w:strike/>
              </w:rPr>
            </w:pPr>
            <w:r w:rsidRPr="00E270DA">
              <w:rPr>
                <w:rFonts w:hint="eastAsia"/>
                <w:strike/>
              </w:rPr>
              <w:t>objtype</w:t>
            </w:r>
          </w:p>
        </w:tc>
        <w:tc>
          <w:tcPr>
            <w:tcW w:w="6429" w:type="dxa"/>
          </w:tcPr>
          <w:p w14:paraId="0206620F" w14:textId="77777777" w:rsidR="00C41431" w:rsidRPr="00E270DA" w:rsidRDefault="00C41431" w:rsidP="00C41431">
            <w:pPr>
              <w:pStyle w:val="af"/>
              <w:rPr>
                <w:strike/>
              </w:rPr>
            </w:pPr>
            <w:r w:rsidRPr="00E270DA">
              <w:rPr>
                <w:rFonts w:hint="eastAsia"/>
                <w:strike/>
              </w:rPr>
              <w:t>消费关联对象的表名，如：</w:t>
            </w:r>
          </w:p>
          <w:p w14:paraId="49EC897A" w14:textId="77777777" w:rsidR="00C41431" w:rsidRPr="00E270DA" w:rsidRDefault="00C42FC8" w:rsidP="00C41431">
            <w:pPr>
              <w:pStyle w:val="af"/>
              <w:rPr>
                <w:strike/>
              </w:rPr>
            </w:pPr>
            <w:r w:rsidRPr="00E270DA">
              <w:rPr>
                <w:rFonts w:hint="eastAsia"/>
                <w:strike/>
              </w:rPr>
              <w:t>推流费</w:t>
            </w:r>
            <w:r w:rsidRPr="00E270DA">
              <w:rPr>
                <w:rFonts w:hint="eastAsia"/>
                <w:strike/>
              </w:rPr>
              <w:t>objtype=</w:t>
            </w:r>
            <w:r w:rsidRPr="00E270DA">
              <w:rPr>
                <w:strike/>
              </w:rPr>
              <w:t>’</w:t>
            </w:r>
            <w:r w:rsidRPr="00E270DA">
              <w:rPr>
                <w:rFonts w:hint="eastAsia"/>
                <w:strike/>
              </w:rPr>
              <w:t>stream</w:t>
            </w:r>
            <w:r w:rsidRPr="00E270DA">
              <w:rPr>
                <w:strike/>
              </w:rPr>
              <w:t>’</w:t>
            </w:r>
          </w:p>
          <w:p w14:paraId="1262F7B9" w14:textId="77777777" w:rsidR="00C42FC8" w:rsidRPr="00E270DA" w:rsidRDefault="00C42FC8" w:rsidP="00C42FC8">
            <w:pPr>
              <w:pStyle w:val="af"/>
              <w:rPr>
                <w:strike/>
              </w:rPr>
            </w:pPr>
            <w:r w:rsidRPr="00E270DA">
              <w:rPr>
                <w:rFonts w:hint="eastAsia"/>
                <w:strike/>
              </w:rPr>
              <w:t>观众观看直播节目的拉流费</w:t>
            </w:r>
            <w:r w:rsidRPr="00E270DA">
              <w:rPr>
                <w:rFonts w:hint="eastAsia"/>
                <w:strike/>
              </w:rPr>
              <w:t>objtype=</w:t>
            </w:r>
            <w:r w:rsidRPr="00E270DA">
              <w:rPr>
                <w:strike/>
              </w:rPr>
              <w:t>’</w:t>
            </w:r>
            <w:r w:rsidRPr="00E270DA">
              <w:rPr>
                <w:rFonts w:hint="eastAsia"/>
                <w:strike/>
              </w:rPr>
              <w:t>channel</w:t>
            </w:r>
            <w:r w:rsidRPr="00E270DA">
              <w:rPr>
                <w:strike/>
              </w:rPr>
              <w:t>’</w:t>
            </w:r>
          </w:p>
          <w:p w14:paraId="79C63BFC" w14:textId="77777777" w:rsidR="00C42FC8" w:rsidRPr="00E270DA" w:rsidRDefault="00C42FC8" w:rsidP="00C42FC8">
            <w:pPr>
              <w:pStyle w:val="af"/>
              <w:rPr>
                <w:strike/>
              </w:rPr>
            </w:pPr>
            <w:r w:rsidRPr="00E270DA">
              <w:rPr>
                <w:rFonts w:hint="eastAsia"/>
                <w:strike/>
              </w:rPr>
              <w:t>观众收看收费直播频道付费</w:t>
            </w:r>
            <w:r w:rsidRPr="00E270DA">
              <w:rPr>
                <w:rFonts w:hint="eastAsia"/>
                <w:strike/>
              </w:rPr>
              <w:t>objtype=</w:t>
            </w:r>
            <w:r w:rsidRPr="00E270DA">
              <w:rPr>
                <w:strike/>
              </w:rPr>
              <w:t>’</w:t>
            </w:r>
            <w:r w:rsidRPr="00E270DA">
              <w:rPr>
                <w:rFonts w:hint="eastAsia"/>
                <w:strike/>
              </w:rPr>
              <w:t>channel</w:t>
            </w:r>
            <w:r w:rsidRPr="00E270DA">
              <w:rPr>
                <w:strike/>
              </w:rPr>
              <w:t>’</w:t>
            </w:r>
          </w:p>
        </w:tc>
      </w:tr>
      <w:tr w:rsidR="00C42FC8" w:rsidRPr="00C41431" w14:paraId="2E72657B" w14:textId="77777777" w:rsidTr="00C41431">
        <w:tc>
          <w:tcPr>
            <w:tcW w:w="2093" w:type="dxa"/>
          </w:tcPr>
          <w:p w14:paraId="00D100BA" w14:textId="77777777" w:rsidR="00C42FC8" w:rsidRDefault="00C42FC8" w:rsidP="00C41431">
            <w:pPr>
              <w:pStyle w:val="af"/>
            </w:pPr>
            <w:r>
              <w:rPr>
                <w:rFonts w:hint="eastAsia"/>
              </w:rPr>
              <w:lastRenderedPageBreak/>
              <w:t>objid</w:t>
            </w:r>
          </w:p>
        </w:tc>
        <w:tc>
          <w:tcPr>
            <w:tcW w:w="6429" w:type="dxa"/>
          </w:tcPr>
          <w:p w14:paraId="6D1580D6" w14:textId="77777777" w:rsidR="00C42FC8" w:rsidRDefault="009775D9" w:rsidP="00C41431">
            <w:pPr>
              <w:pStyle w:val="af"/>
            </w:pPr>
            <w:r>
              <w:rPr>
                <w:rFonts w:hint="eastAsia"/>
              </w:rPr>
              <w:t>消费对象</w:t>
            </w:r>
            <w:r w:rsidR="00C42FC8">
              <w:rPr>
                <w:rFonts w:hint="eastAsia"/>
              </w:rPr>
              <w:t>的</w:t>
            </w:r>
            <w:r w:rsidR="00C42FC8">
              <w:rPr>
                <w:rFonts w:hint="eastAsia"/>
              </w:rPr>
              <w:t>ID</w:t>
            </w:r>
            <w:r>
              <w:rPr>
                <w:rFonts w:hint="eastAsia"/>
              </w:rPr>
              <w:t>，与</w:t>
            </w:r>
            <w:r>
              <w:rPr>
                <w:rFonts w:hint="eastAsia"/>
              </w:rPr>
              <w:t>objtype</w:t>
            </w:r>
            <w:r>
              <w:rPr>
                <w:rFonts w:hint="eastAsia"/>
              </w:rPr>
              <w:t>关联</w:t>
            </w:r>
            <w:r>
              <w:br/>
            </w:r>
            <w:r>
              <w:t>对播主的计费</w:t>
            </w:r>
            <w:r>
              <w:rPr>
                <w:rFonts w:hint="eastAsia"/>
              </w:rPr>
              <w:t>=</w:t>
            </w:r>
            <w:r>
              <w:t>频道</w:t>
            </w:r>
            <w:r>
              <w:t>ID</w:t>
            </w:r>
          </w:p>
          <w:p w14:paraId="6CFC8475" w14:textId="77777777" w:rsidR="009775D9" w:rsidRDefault="009775D9" w:rsidP="00C41431">
            <w:pPr>
              <w:pStyle w:val="af"/>
            </w:pPr>
            <w:r>
              <w:rPr>
                <w:rFonts w:hint="eastAsia"/>
              </w:rPr>
              <w:t>送礼，购买商品</w:t>
            </w:r>
            <w:r>
              <w:rPr>
                <w:rFonts w:hint="eastAsia"/>
              </w:rPr>
              <w:t>=</w:t>
            </w:r>
            <w:r>
              <w:rPr>
                <w:rFonts w:hint="eastAsia"/>
              </w:rPr>
              <w:t>商品</w:t>
            </w:r>
            <w:r>
              <w:rPr>
                <w:rFonts w:hint="eastAsia"/>
              </w:rPr>
              <w:t>ID</w:t>
            </w:r>
          </w:p>
        </w:tc>
      </w:tr>
      <w:tr w:rsidR="00C42FC8" w:rsidRPr="00C41431" w14:paraId="7AFF9C27" w14:textId="77777777" w:rsidTr="00C41431">
        <w:tc>
          <w:tcPr>
            <w:tcW w:w="2093" w:type="dxa"/>
          </w:tcPr>
          <w:p w14:paraId="75ABE597" w14:textId="77777777" w:rsidR="00C42FC8" w:rsidRDefault="00E270DA" w:rsidP="00C41431">
            <w:pPr>
              <w:pStyle w:val="af"/>
            </w:pPr>
            <w:r>
              <w:rPr>
                <w:rFonts w:hint="eastAsia"/>
              </w:rPr>
              <w:t>objtype</w:t>
            </w:r>
          </w:p>
        </w:tc>
        <w:tc>
          <w:tcPr>
            <w:tcW w:w="6429" w:type="dxa"/>
          </w:tcPr>
          <w:p w14:paraId="5E93BDC0" w14:textId="77777777" w:rsidR="00C42FC8" w:rsidRDefault="008C0323" w:rsidP="00C42FC8">
            <w:pPr>
              <w:pStyle w:val="af"/>
              <w:numPr>
                <w:ilvl w:val="0"/>
                <w:numId w:val="7"/>
              </w:numPr>
            </w:pPr>
            <w:r>
              <w:rPr>
                <w:rFonts w:hint="eastAsia"/>
              </w:rPr>
              <w:t>对播主</w:t>
            </w:r>
            <w:r w:rsidR="00C42FC8">
              <w:rPr>
                <w:rFonts w:hint="eastAsia"/>
              </w:rPr>
              <w:t>的计费</w:t>
            </w:r>
          </w:p>
          <w:p w14:paraId="64E35E2B" w14:textId="77777777" w:rsidR="00C42FC8" w:rsidRDefault="00C42FC8" w:rsidP="00C42FC8">
            <w:pPr>
              <w:pStyle w:val="af"/>
              <w:numPr>
                <w:ilvl w:val="1"/>
                <w:numId w:val="7"/>
              </w:numPr>
            </w:pPr>
            <w:r>
              <w:rPr>
                <w:rFonts w:hint="eastAsia"/>
              </w:rPr>
              <w:t>推流费</w:t>
            </w:r>
            <w:r>
              <w:rPr>
                <w:rFonts w:hint="eastAsia"/>
              </w:rPr>
              <w:t>101</w:t>
            </w:r>
          </w:p>
          <w:p w14:paraId="01A07549" w14:textId="77777777" w:rsidR="00C42FC8" w:rsidRDefault="008C0323" w:rsidP="00C42FC8">
            <w:pPr>
              <w:pStyle w:val="af"/>
              <w:numPr>
                <w:ilvl w:val="1"/>
                <w:numId w:val="7"/>
              </w:numPr>
            </w:pPr>
            <w:r>
              <w:rPr>
                <w:rFonts w:hint="eastAsia"/>
              </w:rPr>
              <w:t>直播拉流费</w:t>
            </w:r>
            <w:r>
              <w:rPr>
                <w:rFonts w:hint="eastAsia"/>
              </w:rPr>
              <w:t>110</w:t>
            </w:r>
          </w:p>
          <w:p w14:paraId="03C026F3" w14:textId="77777777" w:rsidR="008C0323" w:rsidRDefault="008C0323" w:rsidP="00C42FC8">
            <w:pPr>
              <w:pStyle w:val="af"/>
              <w:numPr>
                <w:ilvl w:val="1"/>
                <w:numId w:val="7"/>
              </w:numPr>
            </w:pPr>
            <w:r>
              <w:rPr>
                <w:rFonts w:hint="eastAsia"/>
              </w:rPr>
              <w:t>点播拉流费</w:t>
            </w:r>
            <w:r>
              <w:rPr>
                <w:rFonts w:hint="eastAsia"/>
              </w:rPr>
              <w:t>111</w:t>
            </w:r>
          </w:p>
          <w:p w14:paraId="7DA2D8F2" w14:textId="77777777" w:rsidR="008C0323" w:rsidRDefault="008C0323" w:rsidP="00C42FC8">
            <w:pPr>
              <w:pStyle w:val="af"/>
              <w:numPr>
                <w:ilvl w:val="1"/>
                <w:numId w:val="7"/>
              </w:numPr>
            </w:pPr>
            <w:r>
              <w:rPr>
                <w:rFonts w:hint="eastAsia"/>
              </w:rPr>
              <w:t>空间租用费</w:t>
            </w:r>
            <w:r>
              <w:rPr>
                <w:rFonts w:hint="eastAsia"/>
              </w:rPr>
              <w:t>120</w:t>
            </w:r>
          </w:p>
          <w:p w14:paraId="6B69A8BE" w14:textId="77777777" w:rsidR="008C0323" w:rsidRDefault="008C0323" w:rsidP="008C0323">
            <w:pPr>
              <w:pStyle w:val="af"/>
              <w:numPr>
                <w:ilvl w:val="0"/>
                <w:numId w:val="7"/>
              </w:numPr>
            </w:pPr>
            <w:r>
              <w:rPr>
                <w:rFonts w:hint="eastAsia"/>
              </w:rPr>
              <w:t>对观众的计费</w:t>
            </w:r>
          </w:p>
          <w:p w14:paraId="4F7B601B" w14:textId="77777777" w:rsidR="008C0323" w:rsidRDefault="008C0323" w:rsidP="008C0323">
            <w:pPr>
              <w:pStyle w:val="af"/>
              <w:numPr>
                <w:ilvl w:val="1"/>
                <w:numId w:val="7"/>
              </w:numPr>
            </w:pPr>
            <w:r>
              <w:rPr>
                <w:rFonts w:hint="eastAsia"/>
              </w:rPr>
              <w:t>观看直播节目</w:t>
            </w:r>
            <w:r>
              <w:rPr>
                <w:rFonts w:hint="eastAsia"/>
              </w:rPr>
              <w:t>501</w:t>
            </w:r>
          </w:p>
          <w:p w14:paraId="4B22D8FB" w14:textId="77777777" w:rsidR="008C0323" w:rsidRDefault="008C0323" w:rsidP="008C0323">
            <w:pPr>
              <w:pStyle w:val="af"/>
              <w:numPr>
                <w:ilvl w:val="1"/>
                <w:numId w:val="7"/>
              </w:numPr>
            </w:pPr>
            <w:r>
              <w:rPr>
                <w:rFonts w:hint="eastAsia"/>
              </w:rPr>
              <w:t>点播节目</w:t>
            </w:r>
            <w:r>
              <w:rPr>
                <w:rFonts w:hint="eastAsia"/>
              </w:rPr>
              <w:t>502</w:t>
            </w:r>
          </w:p>
          <w:p w14:paraId="12EAE19D" w14:textId="77777777" w:rsidR="008C0323" w:rsidRDefault="00A61512" w:rsidP="008C0323">
            <w:pPr>
              <w:pStyle w:val="af"/>
              <w:numPr>
                <w:ilvl w:val="1"/>
                <w:numId w:val="7"/>
              </w:numPr>
            </w:pPr>
            <w:r>
              <w:rPr>
                <w:rFonts w:hint="eastAsia"/>
              </w:rPr>
              <w:t>购买商品</w:t>
            </w:r>
            <w:r>
              <w:rPr>
                <w:rFonts w:hint="eastAsia"/>
              </w:rPr>
              <w:t>503</w:t>
            </w:r>
          </w:p>
          <w:p w14:paraId="57DE0200" w14:textId="77777777" w:rsidR="00A61512" w:rsidRDefault="00A61512" w:rsidP="008C0323">
            <w:pPr>
              <w:pStyle w:val="af"/>
              <w:numPr>
                <w:ilvl w:val="1"/>
                <w:numId w:val="7"/>
              </w:numPr>
            </w:pPr>
            <w:r>
              <w:rPr>
                <w:rFonts w:hint="eastAsia"/>
              </w:rPr>
              <w:t>送礼</w:t>
            </w:r>
            <w:r>
              <w:rPr>
                <w:rFonts w:hint="eastAsia"/>
              </w:rPr>
              <w:t>504</w:t>
            </w:r>
          </w:p>
        </w:tc>
      </w:tr>
      <w:tr w:rsidR="00C42FC8" w:rsidRPr="00C41431" w14:paraId="3BDB4E13" w14:textId="77777777" w:rsidTr="00C41431">
        <w:tc>
          <w:tcPr>
            <w:tcW w:w="2093" w:type="dxa"/>
          </w:tcPr>
          <w:p w14:paraId="3B16826C" w14:textId="77777777" w:rsidR="00C42FC8" w:rsidRDefault="00A61512" w:rsidP="00C41431">
            <w:pPr>
              <w:pStyle w:val="af"/>
            </w:pPr>
            <w:r>
              <w:rPr>
                <w:rFonts w:hint="eastAsia"/>
              </w:rPr>
              <w:t>qty</w:t>
            </w:r>
          </w:p>
        </w:tc>
        <w:tc>
          <w:tcPr>
            <w:tcW w:w="6429" w:type="dxa"/>
          </w:tcPr>
          <w:p w14:paraId="6996459E" w14:textId="77777777" w:rsidR="00C42FC8" w:rsidRDefault="00A61512" w:rsidP="00A61512">
            <w:pPr>
              <w:pStyle w:val="af"/>
            </w:pPr>
            <w:r>
              <w:rPr>
                <w:rFonts w:hint="eastAsia"/>
              </w:rPr>
              <w:t>消费数量。根据</w:t>
            </w:r>
            <w:r>
              <w:rPr>
                <w:rFonts w:hint="eastAsia"/>
              </w:rPr>
              <w:t>type</w:t>
            </w:r>
            <w:r>
              <w:rPr>
                <w:rFonts w:hint="eastAsia"/>
              </w:rPr>
              <w:t>不同，数量有不同的含义。</w:t>
            </w:r>
          </w:p>
          <w:p w14:paraId="44F9BD2D" w14:textId="77777777" w:rsidR="00A61512" w:rsidRDefault="002A5AC7" w:rsidP="00A61512">
            <w:pPr>
              <w:pStyle w:val="af"/>
            </w:pPr>
            <w:r>
              <w:rPr>
                <w:rFonts w:hint="eastAsia"/>
              </w:rPr>
              <w:t>推流费是分钟为单位的时长；商品是数量；</w:t>
            </w:r>
          </w:p>
        </w:tc>
      </w:tr>
    </w:tbl>
    <w:p w14:paraId="674F09DD" w14:textId="77777777" w:rsidR="00DB1A0B" w:rsidRDefault="00DB1A0B" w:rsidP="00A348A8">
      <w:pPr>
        <w:pStyle w:val="a7"/>
        <w:spacing w:before="93"/>
      </w:pPr>
    </w:p>
    <w:p w14:paraId="5E3A50C1" w14:textId="77777777" w:rsidR="00C41431" w:rsidRPr="00DB1A0B" w:rsidRDefault="00C41431" w:rsidP="00A348A8">
      <w:pPr>
        <w:pStyle w:val="a7"/>
        <w:spacing w:before="93"/>
      </w:pPr>
    </w:p>
    <w:p w14:paraId="7E38E469" w14:textId="77777777" w:rsidR="0053009D" w:rsidRDefault="0053009D" w:rsidP="005C2A3D">
      <w:pPr>
        <w:pStyle w:val="o2"/>
      </w:pPr>
      <w:r>
        <w:rPr>
          <w:rFonts w:hint="eastAsia"/>
        </w:rPr>
        <w:t>代理机构表a</w:t>
      </w:r>
      <w:r>
        <w:t>gent</w:t>
      </w:r>
    </w:p>
    <w:p w14:paraId="679F8A5A" w14:textId="77777777" w:rsidR="0053009D" w:rsidRDefault="0053009D" w:rsidP="001B0FD0">
      <w:pPr>
        <w:pStyle w:val="a7"/>
        <w:numPr>
          <w:ilvl w:val="0"/>
          <w:numId w:val="31"/>
        </w:numPr>
        <w:spacing w:before="93"/>
        <w:ind w:firstLineChars="0"/>
      </w:pPr>
      <w:r>
        <w:rPr>
          <w:rFonts w:hint="eastAsia"/>
        </w:rPr>
        <w:t>代理机构可以批量导入</w:t>
      </w:r>
      <w:r w:rsidR="001B0FD0">
        <w:rPr>
          <w:rFonts w:hint="eastAsia"/>
        </w:rPr>
        <w:t>及管理</w:t>
      </w:r>
      <w:r>
        <w:rPr>
          <w:rFonts w:hint="eastAsia"/>
        </w:rPr>
        <w:t>旗下的用户</w:t>
      </w:r>
      <w:r w:rsidR="001B0FD0">
        <w:rPr>
          <w:rFonts w:hint="eastAsia"/>
        </w:rPr>
        <w:t>。</w:t>
      </w:r>
    </w:p>
    <w:p w14:paraId="6E8B826C" w14:textId="77777777" w:rsidR="001B0FD0" w:rsidRDefault="001B0FD0" w:rsidP="001B0FD0">
      <w:pPr>
        <w:pStyle w:val="a7"/>
        <w:numPr>
          <w:ilvl w:val="0"/>
          <w:numId w:val="31"/>
        </w:numPr>
        <w:spacing w:before="93"/>
        <w:ind w:firstLineChars="0"/>
      </w:pPr>
      <w:r>
        <w:rPr>
          <w:rFonts w:hint="eastAsia"/>
        </w:rPr>
        <w:t>代理可定义用户表中的可变字段名</w:t>
      </w:r>
    </w:p>
    <w:p w14:paraId="7917605E" w14:textId="77777777" w:rsidR="001B0FD0" w:rsidRDefault="007B4AA6" w:rsidP="001B0FD0">
      <w:pPr>
        <w:pStyle w:val="a7"/>
        <w:numPr>
          <w:ilvl w:val="0"/>
          <w:numId w:val="31"/>
        </w:numPr>
        <w:spacing w:before="93"/>
        <w:ind w:firstLineChars="0"/>
      </w:pPr>
      <w:r>
        <w:rPr>
          <w:rFonts w:hint="eastAsia"/>
        </w:rPr>
        <w:t>代理可定义独立的用户首页</w:t>
      </w:r>
    </w:p>
    <w:p w14:paraId="10D8EF29" w14:textId="77777777" w:rsidR="001B0FD0" w:rsidRDefault="00350F7E" w:rsidP="007B4AA6">
      <w:r>
        <w:rPr>
          <w:noProof/>
        </w:rPr>
        <w:drawing>
          <wp:inline distT="0" distB="0" distL="0" distR="0" wp14:anchorId="7ED365E8" wp14:editId="0EF9781C">
            <wp:extent cx="4619625" cy="157162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19625" cy="1571625"/>
                    </a:xfrm>
                    <a:prstGeom prst="rect">
                      <a:avLst/>
                    </a:prstGeom>
                  </pic:spPr>
                </pic:pic>
              </a:graphicData>
            </a:graphic>
          </wp:inline>
        </w:drawing>
      </w:r>
    </w:p>
    <w:p w14:paraId="6D5BB8DB" w14:textId="77777777" w:rsidR="007F125D" w:rsidRDefault="00005BB9" w:rsidP="00005BB9">
      <w:pPr>
        <w:pStyle w:val="o3"/>
      </w:pPr>
      <w:r>
        <w:rPr>
          <w:rFonts w:hint="eastAsia"/>
        </w:rPr>
        <w:t>a</w:t>
      </w:r>
      <w:r>
        <w:t>ttr</w:t>
      </w:r>
      <w:r w:rsidR="00350F7E">
        <w:t xml:space="preserve"> </w:t>
      </w:r>
      <w:r w:rsidR="00350F7E">
        <w:rPr>
          <w:rFonts w:hint="eastAsia"/>
        </w:rPr>
        <w:t>让机构管理员配置的参数</w:t>
      </w:r>
    </w:p>
    <w:tbl>
      <w:tblPr>
        <w:tblStyle w:val="ad"/>
        <w:tblW w:w="0" w:type="auto"/>
        <w:tblLook w:val="04A0" w:firstRow="1" w:lastRow="0" w:firstColumn="1" w:lastColumn="0" w:noHBand="0" w:noVBand="1"/>
      </w:tblPr>
      <w:tblGrid>
        <w:gridCol w:w="1514"/>
        <w:gridCol w:w="1400"/>
        <w:gridCol w:w="5382"/>
      </w:tblGrid>
      <w:tr w:rsidR="00B00824" w:rsidRPr="00E97446" w14:paraId="53259254" w14:textId="77777777" w:rsidTr="00350F7E">
        <w:tc>
          <w:tcPr>
            <w:tcW w:w="1514" w:type="dxa"/>
          </w:tcPr>
          <w:p w14:paraId="72CF95E7" w14:textId="77777777" w:rsidR="00B00824" w:rsidRPr="00E97446" w:rsidRDefault="00B00824" w:rsidP="00061735">
            <w:pPr>
              <w:jc w:val="center"/>
              <w:rPr>
                <w:b/>
              </w:rPr>
            </w:pPr>
            <w:r w:rsidRPr="00E97446">
              <w:rPr>
                <w:b/>
              </w:rPr>
              <w:t>属性</w:t>
            </w:r>
          </w:p>
        </w:tc>
        <w:tc>
          <w:tcPr>
            <w:tcW w:w="1400" w:type="dxa"/>
          </w:tcPr>
          <w:p w14:paraId="20B6B1EF" w14:textId="77777777" w:rsidR="00B00824" w:rsidRPr="00E97446" w:rsidRDefault="00B00824" w:rsidP="00061735">
            <w:pPr>
              <w:jc w:val="center"/>
              <w:rPr>
                <w:b/>
              </w:rPr>
            </w:pPr>
            <w:r w:rsidRPr="00E97446">
              <w:rPr>
                <w:b/>
              </w:rPr>
              <w:t>上级属性</w:t>
            </w:r>
          </w:p>
        </w:tc>
        <w:tc>
          <w:tcPr>
            <w:tcW w:w="5382" w:type="dxa"/>
          </w:tcPr>
          <w:p w14:paraId="1BD4F0C6" w14:textId="77777777" w:rsidR="00B00824" w:rsidRPr="00E97446" w:rsidRDefault="00B00824" w:rsidP="00061735">
            <w:pPr>
              <w:jc w:val="center"/>
              <w:rPr>
                <w:b/>
              </w:rPr>
            </w:pPr>
            <w:r w:rsidRPr="00E97446">
              <w:rPr>
                <w:b/>
              </w:rPr>
              <w:t>说明</w:t>
            </w:r>
          </w:p>
        </w:tc>
      </w:tr>
      <w:tr w:rsidR="00B00824" w:rsidRPr="00E97446" w14:paraId="02320A00" w14:textId="77777777" w:rsidTr="00350F7E">
        <w:tc>
          <w:tcPr>
            <w:tcW w:w="1514" w:type="dxa"/>
          </w:tcPr>
          <w:p w14:paraId="636B7568" w14:textId="77777777" w:rsidR="00B00824" w:rsidRPr="00E97446" w:rsidRDefault="00B00824" w:rsidP="00B00824">
            <w:r>
              <w:rPr>
                <w:rFonts w:hint="eastAsia"/>
              </w:rPr>
              <w:t>u</w:t>
            </w:r>
            <w:r>
              <w:t>serfields</w:t>
            </w:r>
          </w:p>
        </w:tc>
        <w:tc>
          <w:tcPr>
            <w:tcW w:w="1400" w:type="dxa"/>
          </w:tcPr>
          <w:p w14:paraId="2C840F44" w14:textId="77777777" w:rsidR="00B00824" w:rsidRPr="00E97446" w:rsidRDefault="00B00824" w:rsidP="00B00824"/>
        </w:tc>
        <w:tc>
          <w:tcPr>
            <w:tcW w:w="5382" w:type="dxa"/>
          </w:tcPr>
          <w:p w14:paraId="614A808A" w14:textId="77777777" w:rsidR="00B00824" w:rsidRPr="00E97446" w:rsidRDefault="00B00824" w:rsidP="00B00824">
            <w:r>
              <w:rPr>
                <w:rFonts w:hint="eastAsia"/>
              </w:rPr>
              <w:t>u</w:t>
            </w:r>
            <w:r>
              <w:t>ser</w:t>
            </w:r>
            <w:r>
              <w:rPr>
                <w:rFonts w:hint="eastAsia"/>
              </w:rPr>
              <w:t>表自定义字段的名称</w:t>
            </w:r>
            <w:r w:rsidR="00A300E6">
              <w:rPr>
                <w:rFonts w:hint="eastAsia"/>
              </w:rPr>
              <w:t>。如：</w:t>
            </w:r>
            <w:r w:rsidR="00462FA4" w:rsidRPr="00462FA4">
              <w:rPr>
                <w:rFonts w:hint="eastAsia"/>
              </w:rPr>
              <w:t>"userfields":{"realname":"</w:t>
            </w:r>
            <w:r w:rsidR="00462FA4" w:rsidRPr="00462FA4">
              <w:rPr>
                <w:rFonts w:hint="eastAsia"/>
              </w:rPr>
              <w:t>真实姓名</w:t>
            </w:r>
            <w:r w:rsidR="00462FA4" w:rsidRPr="00462FA4">
              <w:rPr>
                <w:rFonts w:hint="eastAsia"/>
              </w:rPr>
              <w:t>", "company":"</w:t>
            </w:r>
            <w:r w:rsidR="00462FA4" w:rsidRPr="00462FA4">
              <w:rPr>
                <w:rFonts w:hint="eastAsia"/>
              </w:rPr>
              <w:t>学校</w:t>
            </w:r>
            <w:r w:rsidR="00462FA4" w:rsidRPr="00462FA4">
              <w:rPr>
                <w:rFonts w:hint="eastAsia"/>
              </w:rPr>
              <w:t>"}</w:t>
            </w:r>
          </w:p>
        </w:tc>
      </w:tr>
      <w:tr w:rsidR="00B00824" w:rsidRPr="00E97446" w14:paraId="166B2F65" w14:textId="77777777" w:rsidTr="00350F7E">
        <w:tc>
          <w:tcPr>
            <w:tcW w:w="1514" w:type="dxa"/>
          </w:tcPr>
          <w:p w14:paraId="54B649A3" w14:textId="77777777" w:rsidR="00B00824" w:rsidRDefault="00B00824" w:rsidP="00B00824">
            <w:r>
              <w:rPr>
                <w:rFonts w:hint="eastAsia"/>
              </w:rPr>
              <w:t>u</w:t>
            </w:r>
            <w:r>
              <w:t>serlevel</w:t>
            </w:r>
          </w:p>
        </w:tc>
        <w:tc>
          <w:tcPr>
            <w:tcW w:w="1400" w:type="dxa"/>
          </w:tcPr>
          <w:p w14:paraId="7033CF6D" w14:textId="77777777" w:rsidR="00B00824" w:rsidRPr="00E97446" w:rsidRDefault="00B00824" w:rsidP="00B00824">
            <w:r>
              <w:rPr>
                <w:rFonts w:hint="eastAsia"/>
              </w:rPr>
              <w:t>u</w:t>
            </w:r>
            <w:r>
              <w:t>serfields</w:t>
            </w:r>
          </w:p>
        </w:tc>
        <w:tc>
          <w:tcPr>
            <w:tcW w:w="5382" w:type="dxa"/>
          </w:tcPr>
          <w:p w14:paraId="0EA977F2" w14:textId="77777777" w:rsidR="00B00824" w:rsidRDefault="00B00824" w:rsidP="00B00824">
            <w:r>
              <w:rPr>
                <w:rFonts w:hint="eastAsia"/>
              </w:rPr>
              <w:t>"</w:t>
            </w:r>
            <w:r>
              <w:t>userlevel":"</w:t>
            </w:r>
            <w:r>
              <w:rPr>
                <w:rFonts w:hint="eastAsia"/>
              </w:rPr>
              <w:t>用户等级</w:t>
            </w:r>
            <w:r>
              <w:rPr>
                <w:rFonts w:hint="eastAsia"/>
              </w:rPr>
              <w:t>"</w:t>
            </w:r>
          </w:p>
        </w:tc>
      </w:tr>
      <w:tr w:rsidR="00B00824" w:rsidRPr="00E97446" w14:paraId="647D0794" w14:textId="77777777" w:rsidTr="00350F7E">
        <w:tc>
          <w:tcPr>
            <w:tcW w:w="1514" w:type="dxa"/>
          </w:tcPr>
          <w:p w14:paraId="2905FD2D" w14:textId="77777777" w:rsidR="00B00824" w:rsidRDefault="00B00824" w:rsidP="00B00824">
            <w:r>
              <w:rPr>
                <w:rFonts w:hint="eastAsia"/>
              </w:rPr>
              <w:t>v</w:t>
            </w:r>
            <w:r>
              <w:t>iplevel</w:t>
            </w:r>
          </w:p>
        </w:tc>
        <w:tc>
          <w:tcPr>
            <w:tcW w:w="1400" w:type="dxa"/>
          </w:tcPr>
          <w:p w14:paraId="65CE65C3" w14:textId="77777777" w:rsidR="00B00824" w:rsidRPr="00E97446" w:rsidRDefault="00B00824" w:rsidP="00B00824">
            <w:r>
              <w:rPr>
                <w:rFonts w:hint="eastAsia"/>
              </w:rPr>
              <w:t>u</w:t>
            </w:r>
            <w:r>
              <w:t>serfields</w:t>
            </w:r>
          </w:p>
        </w:tc>
        <w:tc>
          <w:tcPr>
            <w:tcW w:w="5382" w:type="dxa"/>
          </w:tcPr>
          <w:p w14:paraId="3A22CF71" w14:textId="77777777" w:rsidR="00B00824" w:rsidRDefault="00B00824" w:rsidP="00B00824">
            <w:r>
              <w:rPr>
                <w:rFonts w:hint="eastAsia"/>
              </w:rPr>
              <w:t>v</w:t>
            </w:r>
            <w:r>
              <w:t>ip</w:t>
            </w:r>
            <w:r>
              <w:rPr>
                <w:rFonts w:hint="eastAsia"/>
              </w:rPr>
              <w:t>等级</w:t>
            </w:r>
          </w:p>
        </w:tc>
      </w:tr>
      <w:tr w:rsidR="00B00824" w:rsidRPr="00E97446" w14:paraId="4C39ED67" w14:textId="77777777" w:rsidTr="00350F7E">
        <w:tc>
          <w:tcPr>
            <w:tcW w:w="1514" w:type="dxa"/>
          </w:tcPr>
          <w:p w14:paraId="2B989754" w14:textId="77777777" w:rsidR="00B00824" w:rsidRDefault="00B00824" w:rsidP="00B00824">
            <w:r>
              <w:rPr>
                <w:rFonts w:hint="eastAsia"/>
              </w:rPr>
              <w:t>v</w:t>
            </w:r>
            <w:r>
              <w:t>ipexpire</w:t>
            </w:r>
          </w:p>
        </w:tc>
        <w:tc>
          <w:tcPr>
            <w:tcW w:w="1400" w:type="dxa"/>
          </w:tcPr>
          <w:p w14:paraId="17F22DD6" w14:textId="77777777" w:rsidR="00B00824" w:rsidRPr="00E97446" w:rsidRDefault="00B00824" w:rsidP="00B00824">
            <w:r>
              <w:rPr>
                <w:rFonts w:hint="eastAsia"/>
              </w:rPr>
              <w:t>u</w:t>
            </w:r>
            <w:r>
              <w:t>serfields</w:t>
            </w:r>
          </w:p>
        </w:tc>
        <w:tc>
          <w:tcPr>
            <w:tcW w:w="5382" w:type="dxa"/>
          </w:tcPr>
          <w:p w14:paraId="40D526AF" w14:textId="77777777" w:rsidR="00B00824" w:rsidRDefault="00B00824" w:rsidP="00B00824">
            <w:r>
              <w:rPr>
                <w:rFonts w:hint="eastAsia"/>
              </w:rPr>
              <w:t>vip</w:t>
            </w:r>
            <w:r>
              <w:rPr>
                <w:rFonts w:hint="eastAsia"/>
              </w:rPr>
              <w:t>过期时间</w:t>
            </w:r>
          </w:p>
        </w:tc>
      </w:tr>
      <w:tr w:rsidR="00B00824" w:rsidRPr="00E97446" w14:paraId="1C0D9747" w14:textId="77777777" w:rsidTr="00350F7E">
        <w:tc>
          <w:tcPr>
            <w:tcW w:w="1514" w:type="dxa"/>
          </w:tcPr>
          <w:p w14:paraId="65555C7C" w14:textId="77777777" w:rsidR="00B00824" w:rsidRDefault="00B00824" w:rsidP="00B00824">
            <w:r>
              <w:rPr>
                <w:rFonts w:hint="eastAsia"/>
              </w:rPr>
              <w:t>e</w:t>
            </w:r>
            <w:r>
              <w:t>xperience</w:t>
            </w:r>
          </w:p>
        </w:tc>
        <w:tc>
          <w:tcPr>
            <w:tcW w:w="1400" w:type="dxa"/>
          </w:tcPr>
          <w:p w14:paraId="16C9F99C" w14:textId="77777777" w:rsidR="00B00824" w:rsidRPr="00E97446" w:rsidRDefault="00B00824" w:rsidP="00B00824">
            <w:r>
              <w:rPr>
                <w:rFonts w:hint="eastAsia"/>
              </w:rPr>
              <w:t>u</w:t>
            </w:r>
            <w:r>
              <w:t>serfields</w:t>
            </w:r>
          </w:p>
        </w:tc>
        <w:tc>
          <w:tcPr>
            <w:tcW w:w="5382" w:type="dxa"/>
          </w:tcPr>
          <w:p w14:paraId="5D79931D" w14:textId="77777777" w:rsidR="00B00824" w:rsidRDefault="00B00824" w:rsidP="00B00824">
            <w:r>
              <w:rPr>
                <w:rFonts w:hint="eastAsia"/>
              </w:rPr>
              <w:t>经验值</w:t>
            </w:r>
          </w:p>
        </w:tc>
      </w:tr>
      <w:tr w:rsidR="00B00824" w:rsidRPr="00E97446" w14:paraId="228C97BE" w14:textId="77777777" w:rsidTr="00350F7E">
        <w:tc>
          <w:tcPr>
            <w:tcW w:w="1514" w:type="dxa"/>
          </w:tcPr>
          <w:p w14:paraId="50714D2B" w14:textId="77777777" w:rsidR="00B00824" w:rsidRDefault="003B1DF0" w:rsidP="00B00824">
            <w:r>
              <w:rPr>
                <w:rFonts w:hint="eastAsia"/>
              </w:rPr>
              <w:t>i</w:t>
            </w:r>
            <w:r>
              <w:t>dcard</w:t>
            </w:r>
          </w:p>
        </w:tc>
        <w:tc>
          <w:tcPr>
            <w:tcW w:w="1400" w:type="dxa"/>
          </w:tcPr>
          <w:p w14:paraId="25AA4450" w14:textId="77777777" w:rsidR="00B00824" w:rsidRDefault="003B1DF0" w:rsidP="00B00824">
            <w:r>
              <w:rPr>
                <w:rFonts w:hint="eastAsia"/>
              </w:rPr>
              <w:t>u</w:t>
            </w:r>
            <w:r>
              <w:t>serfields</w:t>
            </w:r>
          </w:p>
        </w:tc>
        <w:tc>
          <w:tcPr>
            <w:tcW w:w="5382" w:type="dxa"/>
          </w:tcPr>
          <w:p w14:paraId="100B74CD" w14:textId="77777777" w:rsidR="00B00824" w:rsidRDefault="003B1DF0" w:rsidP="00B00824">
            <w:r>
              <w:rPr>
                <w:rFonts w:hint="eastAsia"/>
              </w:rPr>
              <w:t>证件号</w:t>
            </w:r>
          </w:p>
        </w:tc>
      </w:tr>
      <w:tr w:rsidR="003B1DF0" w:rsidRPr="00E97446" w14:paraId="54381776" w14:textId="77777777" w:rsidTr="00350F7E">
        <w:tc>
          <w:tcPr>
            <w:tcW w:w="1514" w:type="dxa"/>
          </w:tcPr>
          <w:p w14:paraId="06A62181" w14:textId="77777777" w:rsidR="003B1DF0" w:rsidRDefault="003B1DF0" w:rsidP="00B00824">
            <w:r>
              <w:rPr>
                <w:rFonts w:hint="eastAsia"/>
              </w:rPr>
              <w:t>c</w:t>
            </w:r>
            <w:r>
              <w:t>ompany</w:t>
            </w:r>
          </w:p>
        </w:tc>
        <w:tc>
          <w:tcPr>
            <w:tcW w:w="1400" w:type="dxa"/>
          </w:tcPr>
          <w:p w14:paraId="2E5FFE4C" w14:textId="77777777" w:rsidR="003B1DF0" w:rsidRDefault="003B1DF0" w:rsidP="00B00824">
            <w:r>
              <w:rPr>
                <w:rFonts w:hint="eastAsia"/>
              </w:rPr>
              <w:t>u</w:t>
            </w:r>
            <w:r>
              <w:t>serfields</w:t>
            </w:r>
          </w:p>
        </w:tc>
        <w:tc>
          <w:tcPr>
            <w:tcW w:w="5382" w:type="dxa"/>
          </w:tcPr>
          <w:p w14:paraId="33AB786F" w14:textId="77777777" w:rsidR="003B1DF0" w:rsidRDefault="003B1DF0" w:rsidP="00B00824">
            <w:r>
              <w:rPr>
                <w:rFonts w:hint="eastAsia"/>
              </w:rPr>
              <w:t>工作单位</w:t>
            </w:r>
          </w:p>
        </w:tc>
      </w:tr>
      <w:tr w:rsidR="003B1DF0" w:rsidRPr="00E97446" w14:paraId="201EAF3A" w14:textId="77777777" w:rsidTr="00350F7E">
        <w:tc>
          <w:tcPr>
            <w:tcW w:w="1514" w:type="dxa"/>
          </w:tcPr>
          <w:p w14:paraId="06E8DB3E" w14:textId="77777777" w:rsidR="003B1DF0" w:rsidRDefault="003B1DF0" w:rsidP="00B00824">
            <w:r>
              <w:rPr>
                <w:rFonts w:hint="eastAsia"/>
              </w:rPr>
              <w:lastRenderedPageBreak/>
              <w:t>r</w:t>
            </w:r>
            <w:r>
              <w:t>ealname</w:t>
            </w:r>
          </w:p>
        </w:tc>
        <w:tc>
          <w:tcPr>
            <w:tcW w:w="1400" w:type="dxa"/>
          </w:tcPr>
          <w:p w14:paraId="2E2F970A" w14:textId="77777777" w:rsidR="003B1DF0" w:rsidRDefault="003B1DF0" w:rsidP="00B00824">
            <w:r>
              <w:rPr>
                <w:rFonts w:hint="eastAsia"/>
              </w:rPr>
              <w:t>u</w:t>
            </w:r>
            <w:r>
              <w:t>serfields</w:t>
            </w:r>
          </w:p>
        </w:tc>
        <w:tc>
          <w:tcPr>
            <w:tcW w:w="5382" w:type="dxa"/>
          </w:tcPr>
          <w:p w14:paraId="72C23957" w14:textId="77777777" w:rsidR="003B1DF0" w:rsidRDefault="003B1DF0" w:rsidP="00B00824">
            <w:r>
              <w:rPr>
                <w:rFonts w:hint="eastAsia"/>
              </w:rPr>
              <w:t>真实姓名</w:t>
            </w:r>
          </w:p>
        </w:tc>
      </w:tr>
      <w:tr w:rsidR="003B1DF0" w:rsidRPr="00E97446" w14:paraId="0230B226" w14:textId="77777777" w:rsidTr="00350F7E">
        <w:tc>
          <w:tcPr>
            <w:tcW w:w="1514" w:type="dxa"/>
          </w:tcPr>
          <w:p w14:paraId="5434F7D8" w14:textId="77777777" w:rsidR="003B1DF0" w:rsidRDefault="003B1DF0" w:rsidP="00B00824">
            <w:r>
              <w:rPr>
                <w:rFonts w:hint="eastAsia"/>
              </w:rPr>
              <w:t>u</w:t>
            </w:r>
            <w:r>
              <w:t>def1</w:t>
            </w:r>
          </w:p>
        </w:tc>
        <w:tc>
          <w:tcPr>
            <w:tcW w:w="1400" w:type="dxa"/>
          </w:tcPr>
          <w:p w14:paraId="0F150704" w14:textId="77777777" w:rsidR="003B1DF0" w:rsidRDefault="003B1DF0" w:rsidP="00B00824">
            <w:r>
              <w:rPr>
                <w:rFonts w:hint="eastAsia"/>
              </w:rPr>
              <w:t>u</w:t>
            </w:r>
            <w:r>
              <w:t>serfields</w:t>
            </w:r>
          </w:p>
        </w:tc>
        <w:tc>
          <w:tcPr>
            <w:tcW w:w="5382" w:type="dxa"/>
          </w:tcPr>
          <w:p w14:paraId="34BAED5C" w14:textId="77777777" w:rsidR="003B1DF0" w:rsidRDefault="003B1DF0" w:rsidP="00B00824">
            <w:r>
              <w:rPr>
                <w:rFonts w:hint="eastAsia"/>
              </w:rPr>
              <w:t>自定义</w:t>
            </w:r>
            <w:r>
              <w:rPr>
                <w:rFonts w:hint="eastAsia"/>
              </w:rPr>
              <w:t>1</w:t>
            </w:r>
          </w:p>
        </w:tc>
      </w:tr>
      <w:tr w:rsidR="0082206E" w:rsidRPr="00E97446" w14:paraId="37C92719" w14:textId="77777777" w:rsidTr="00350F7E">
        <w:tc>
          <w:tcPr>
            <w:tcW w:w="1514" w:type="dxa"/>
          </w:tcPr>
          <w:p w14:paraId="212F1979" w14:textId="77777777" w:rsidR="0082206E" w:rsidRDefault="00DF0AE9" w:rsidP="00B00824">
            <w:r>
              <w:rPr>
                <w:rFonts w:hint="eastAsia"/>
              </w:rPr>
              <w:t>listfield</w:t>
            </w:r>
          </w:p>
        </w:tc>
        <w:tc>
          <w:tcPr>
            <w:tcW w:w="1400" w:type="dxa"/>
          </w:tcPr>
          <w:p w14:paraId="26F0FD3E" w14:textId="77777777" w:rsidR="0082206E" w:rsidRDefault="0082206E" w:rsidP="00B00824"/>
        </w:tc>
        <w:tc>
          <w:tcPr>
            <w:tcW w:w="5382" w:type="dxa"/>
          </w:tcPr>
          <w:p w14:paraId="06300C8B" w14:textId="77777777" w:rsidR="0082206E" w:rsidRDefault="005411F4" w:rsidP="00B00824">
            <w:r>
              <w:rPr>
                <w:rFonts w:hint="eastAsia"/>
              </w:rPr>
              <w:t>机构自定义的</w:t>
            </w:r>
            <w:r w:rsidR="00DF0AE9">
              <w:rPr>
                <w:rFonts w:hint="eastAsia"/>
              </w:rPr>
              <w:t>可选择字段列表</w:t>
            </w:r>
          </w:p>
          <w:p w14:paraId="7C5DDBE0" w14:textId="77777777" w:rsidR="00DF0AE9" w:rsidRDefault="00DF0AE9" w:rsidP="00B00824">
            <w:r>
              <w:rPr>
                <w:rFonts w:hint="eastAsia"/>
              </w:rPr>
              <w:t>列表用逗号分隔的字串表示列表项，列表项只允许中文、字母数字及下划线。</w:t>
            </w:r>
          </w:p>
        </w:tc>
      </w:tr>
      <w:tr w:rsidR="005411F4" w:rsidRPr="00E97446" w14:paraId="1716399F" w14:textId="77777777" w:rsidTr="00350F7E">
        <w:tc>
          <w:tcPr>
            <w:tcW w:w="1514" w:type="dxa"/>
          </w:tcPr>
          <w:p w14:paraId="3AEDB456" w14:textId="77777777" w:rsidR="005411F4" w:rsidRDefault="005411F4" w:rsidP="00B00824">
            <w:r>
              <w:rPr>
                <w:rFonts w:hint="eastAsia"/>
              </w:rPr>
              <w:t>g</w:t>
            </w:r>
            <w:r>
              <w:t>roups</w:t>
            </w:r>
          </w:p>
        </w:tc>
        <w:tc>
          <w:tcPr>
            <w:tcW w:w="1400" w:type="dxa"/>
          </w:tcPr>
          <w:p w14:paraId="4C2C214E" w14:textId="77777777" w:rsidR="005411F4" w:rsidRDefault="00DF0AE9" w:rsidP="00B00824">
            <w:r>
              <w:rPr>
                <w:rFonts w:hint="eastAsia"/>
              </w:rPr>
              <w:t>listfield</w:t>
            </w:r>
          </w:p>
        </w:tc>
        <w:tc>
          <w:tcPr>
            <w:tcW w:w="5382" w:type="dxa"/>
          </w:tcPr>
          <w:p w14:paraId="540693E9" w14:textId="77777777" w:rsidR="00736AB0" w:rsidRDefault="00736AB0" w:rsidP="00B00824">
            <w:r>
              <w:rPr>
                <w:rFonts w:hint="eastAsia"/>
              </w:rPr>
              <w:t>用户分组列表</w:t>
            </w:r>
          </w:p>
          <w:p w14:paraId="1B654509" w14:textId="77777777" w:rsidR="005411F4" w:rsidRDefault="00DF0AE9" w:rsidP="00B00824">
            <w:r>
              <w:rPr>
                <w:rFonts w:hint="eastAsia"/>
              </w:rPr>
              <w:t>"</w:t>
            </w:r>
            <w:r w:rsidR="005411F4">
              <w:rPr>
                <w:rFonts w:hint="eastAsia"/>
              </w:rPr>
              <w:t>分组</w:t>
            </w:r>
            <w:r>
              <w:t>,</w:t>
            </w:r>
            <w:r w:rsidR="005411F4">
              <w:rPr>
                <w:rFonts w:hint="eastAsia"/>
              </w:rPr>
              <w:t>分组</w:t>
            </w:r>
            <w:r w:rsidR="005411F4">
              <w:rPr>
                <w:rFonts w:hint="eastAsia"/>
              </w:rPr>
              <w:t>2</w:t>
            </w:r>
            <w:r>
              <w:t>,……"</w:t>
            </w:r>
          </w:p>
        </w:tc>
      </w:tr>
      <w:tr w:rsidR="008D1E5E" w:rsidRPr="00E97446" w14:paraId="6618FC06" w14:textId="77777777" w:rsidTr="00350F7E">
        <w:tc>
          <w:tcPr>
            <w:tcW w:w="1514" w:type="dxa"/>
          </w:tcPr>
          <w:p w14:paraId="4AAD49F3" w14:textId="77777777" w:rsidR="008D1E5E" w:rsidRDefault="00DF0AE9" w:rsidP="00B00824">
            <w:r>
              <w:rPr>
                <w:rFonts w:hint="eastAsia"/>
              </w:rPr>
              <w:t>c</w:t>
            </w:r>
            <w:r>
              <w:t>ompany</w:t>
            </w:r>
          </w:p>
        </w:tc>
        <w:tc>
          <w:tcPr>
            <w:tcW w:w="1400" w:type="dxa"/>
          </w:tcPr>
          <w:p w14:paraId="74FACA2A" w14:textId="77777777" w:rsidR="008D1E5E" w:rsidRDefault="00DF0AE9" w:rsidP="00B00824">
            <w:r>
              <w:rPr>
                <w:rFonts w:hint="eastAsia"/>
              </w:rPr>
              <w:t>listfield</w:t>
            </w:r>
          </w:p>
        </w:tc>
        <w:tc>
          <w:tcPr>
            <w:tcW w:w="5382" w:type="dxa"/>
          </w:tcPr>
          <w:p w14:paraId="542A93C2" w14:textId="77777777" w:rsidR="008D1E5E" w:rsidRDefault="00736AB0" w:rsidP="00B00824">
            <w:r>
              <w:rPr>
                <w:rFonts w:hint="eastAsia"/>
              </w:rPr>
              <w:t>工作单位列表</w:t>
            </w:r>
          </w:p>
          <w:p w14:paraId="007365E7" w14:textId="77777777" w:rsidR="00736AB0" w:rsidRDefault="00736AB0" w:rsidP="00B00824">
            <w:r>
              <w:rPr>
                <w:rFonts w:hint="eastAsia"/>
              </w:rPr>
              <w:t>"</w:t>
            </w:r>
            <w:r>
              <w:rPr>
                <w:rFonts w:hint="eastAsia"/>
              </w:rPr>
              <w:t>单位</w:t>
            </w:r>
            <w:r>
              <w:rPr>
                <w:rFonts w:hint="eastAsia"/>
              </w:rPr>
              <w:t>1</w:t>
            </w:r>
            <w:r>
              <w:t>,</w:t>
            </w:r>
            <w:r>
              <w:rPr>
                <w:rFonts w:hint="eastAsia"/>
              </w:rPr>
              <w:t>单位</w:t>
            </w:r>
            <w:r>
              <w:rPr>
                <w:rFonts w:hint="eastAsia"/>
              </w:rPr>
              <w:t>2,</w:t>
            </w:r>
            <w:r>
              <w:t>…"</w:t>
            </w:r>
          </w:p>
        </w:tc>
      </w:tr>
      <w:tr w:rsidR="00736AB0" w:rsidRPr="00E97446" w14:paraId="3683AD10" w14:textId="77777777" w:rsidTr="00350F7E">
        <w:tc>
          <w:tcPr>
            <w:tcW w:w="1514" w:type="dxa"/>
          </w:tcPr>
          <w:p w14:paraId="6789595B" w14:textId="77777777" w:rsidR="00736AB0" w:rsidRDefault="00736AB0" w:rsidP="00B00824">
            <w:r>
              <w:rPr>
                <w:rFonts w:hint="eastAsia"/>
              </w:rPr>
              <w:t>u</w:t>
            </w:r>
            <w:r>
              <w:t>serlevel</w:t>
            </w:r>
          </w:p>
        </w:tc>
        <w:tc>
          <w:tcPr>
            <w:tcW w:w="1400" w:type="dxa"/>
          </w:tcPr>
          <w:p w14:paraId="1B35E1EF" w14:textId="77777777" w:rsidR="00736AB0" w:rsidRDefault="00736AB0" w:rsidP="00B00824">
            <w:r>
              <w:rPr>
                <w:rFonts w:hint="eastAsia"/>
              </w:rPr>
              <w:t>listfield</w:t>
            </w:r>
          </w:p>
        </w:tc>
        <w:tc>
          <w:tcPr>
            <w:tcW w:w="5382" w:type="dxa"/>
          </w:tcPr>
          <w:p w14:paraId="7D295A8C" w14:textId="77777777" w:rsidR="00736AB0" w:rsidRDefault="00736AB0" w:rsidP="00B00824"/>
        </w:tc>
      </w:tr>
    </w:tbl>
    <w:p w14:paraId="7493108E" w14:textId="77777777" w:rsidR="000514B7" w:rsidRDefault="00350F7E" w:rsidP="00350F7E">
      <w:pPr>
        <w:pStyle w:val="o3"/>
      </w:pPr>
      <w:r>
        <w:rPr>
          <w:rFonts w:hint="eastAsia"/>
        </w:rPr>
        <w:t>c</w:t>
      </w:r>
      <w:r>
        <w:t xml:space="preserve">onfig </w:t>
      </w:r>
      <w:r>
        <w:rPr>
          <w:rFonts w:hint="eastAsia"/>
        </w:rPr>
        <w:t>由平台管理员配置的参数</w:t>
      </w:r>
    </w:p>
    <w:tbl>
      <w:tblPr>
        <w:tblStyle w:val="ad"/>
        <w:tblW w:w="0" w:type="auto"/>
        <w:tblLook w:val="04A0" w:firstRow="1" w:lastRow="0" w:firstColumn="1" w:lastColumn="0" w:noHBand="0" w:noVBand="1"/>
      </w:tblPr>
      <w:tblGrid>
        <w:gridCol w:w="1514"/>
        <w:gridCol w:w="1400"/>
        <w:gridCol w:w="5382"/>
      </w:tblGrid>
      <w:tr w:rsidR="00350F7E" w:rsidRPr="00E97446" w14:paraId="1C6897F8" w14:textId="77777777" w:rsidTr="00350F7E">
        <w:tc>
          <w:tcPr>
            <w:tcW w:w="1514" w:type="dxa"/>
          </w:tcPr>
          <w:p w14:paraId="48EF1E4F" w14:textId="77777777" w:rsidR="00350F7E" w:rsidRPr="00E97446" w:rsidRDefault="00350F7E" w:rsidP="009E1998">
            <w:pPr>
              <w:jc w:val="center"/>
              <w:rPr>
                <w:b/>
              </w:rPr>
            </w:pPr>
            <w:r w:rsidRPr="00E97446">
              <w:rPr>
                <w:b/>
              </w:rPr>
              <w:t>属性</w:t>
            </w:r>
          </w:p>
        </w:tc>
        <w:tc>
          <w:tcPr>
            <w:tcW w:w="1400" w:type="dxa"/>
          </w:tcPr>
          <w:p w14:paraId="186A86F5" w14:textId="77777777" w:rsidR="00350F7E" w:rsidRPr="00E97446" w:rsidRDefault="00350F7E" w:rsidP="009E1998">
            <w:pPr>
              <w:jc w:val="center"/>
              <w:rPr>
                <w:b/>
              </w:rPr>
            </w:pPr>
            <w:r w:rsidRPr="00E97446">
              <w:rPr>
                <w:b/>
              </w:rPr>
              <w:t>上级属性</w:t>
            </w:r>
          </w:p>
        </w:tc>
        <w:tc>
          <w:tcPr>
            <w:tcW w:w="5382" w:type="dxa"/>
          </w:tcPr>
          <w:p w14:paraId="49C818B4" w14:textId="77777777" w:rsidR="00350F7E" w:rsidRPr="00E97446" w:rsidRDefault="00350F7E" w:rsidP="009E1998">
            <w:pPr>
              <w:jc w:val="center"/>
              <w:rPr>
                <w:b/>
              </w:rPr>
            </w:pPr>
            <w:r w:rsidRPr="00E97446">
              <w:rPr>
                <w:b/>
              </w:rPr>
              <w:t>说明</w:t>
            </w:r>
          </w:p>
        </w:tc>
      </w:tr>
      <w:tr w:rsidR="00350F7E" w:rsidRPr="00E97446" w14:paraId="55649B77" w14:textId="77777777" w:rsidTr="00350F7E">
        <w:tc>
          <w:tcPr>
            <w:tcW w:w="1514" w:type="dxa"/>
          </w:tcPr>
          <w:p w14:paraId="739AD21E" w14:textId="77777777" w:rsidR="00350F7E" w:rsidRDefault="00350F7E" w:rsidP="009E1998">
            <w:r>
              <w:rPr>
                <w:rFonts w:hint="eastAsia"/>
              </w:rPr>
              <w:t>c</w:t>
            </w:r>
            <w:r>
              <w:t>onfig</w:t>
            </w:r>
          </w:p>
        </w:tc>
        <w:tc>
          <w:tcPr>
            <w:tcW w:w="1400" w:type="dxa"/>
          </w:tcPr>
          <w:p w14:paraId="157BBE9D" w14:textId="77777777" w:rsidR="00350F7E" w:rsidRDefault="00350F7E" w:rsidP="009E1998"/>
        </w:tc>
        <w:tc>
          <w:tcPr>
            <w:tcW w:w="5382" w:type="dxa"/>
          </w:tcPr>
          <w:p w14:paraId="474C4E4C" w14:textId="77777777" w:rsidR="00350F7E" w:rsidRDefault="004630DB" w:rsidP="009E1998">
            <w:r>
              <w:rPr>
                <w:rFonts w:hint="eastAsia"/>
              </w:rPr>
              <w:t>由平台管理员配置的参数</w:t>
            </w:r>
          </w:p>
        </w:tc>
      </w:tr>
      <w:tr w:rsidR="00350F7E" w:rsidRPr="00E97446" w14:paraId="03DDF925" w14:textId="77777777" w:rsidTr="00350F7E">
        <w:tc>
          <w:tcPr>
            <w:tcW w:w="1514" w:type="dxa"/>
          </w:tcPr>
          <w:p w14:paraId="0FAD069D" w14:textId="77777777" w:rsidR="00350F7E" w:rsidRDefault="00350F7E" w:rsidP="009E1998">
            <w:r>
              <w:rPr>
                <w:rFonts w:hint="eastAsia"/>
              </w:rPr>
              <w:t>u</w:t>
            </w:r>
            <w:r>
              <w:t>serlimit</w:t>
            </w:r>
          </w:p>
        </w:tc>
        <w:tc>
          <w:tcPr>
            <w:tcW w:w="1400" w:type="dxa"/>
          </w:tcPr>
          <w:p w14:paraId="7BE37B77" w14:textId="77777777" w:rsidR="00350F7E" w:rsidRDefault="009E1998" w:rsidP="009E1998">
            <w:r>
              <w:rPr>
                <w:rFonts w:hint="eastAsia"/>
              </w:rPr>
              <w:t>c</w:t>
            </w:r>
            <w:r>
              <w:t>onfig</w:t>
            </w:r>
          </w:p>
        </w:tc>
        <w:tc>
          <w:tcPr>
            <w:tcW w:w="5382" w:type="dxa"/>
          </w:tcPr>
          <w:p w14:paraId="61047A8A" w14:textId="77777777" w:rsidR="00350F7E" w:rsidRDefault="00350F7E" w:rsidP="009E1998">
            <w:r>
              <w:rPr>
                <w:rFonts w:hint="eastAsia"/>
              </w:rPr>
              <w:t>机构最大用户数</w:t>
            </w:r>
          </w:p>
        </w:tc>
      </w:tr>
      <w:tr w:rsidR="00350F7E" w:rsidRPr="00E97446" w14:paraId="64274B5B" w14:textId="77777777" w:rsidTr="00350F7E">
        <w:tc>
          <w:tcPr>
            <w:tcW w:w="1514" w:type="dxa"/>
          </w:tcPr>
          <w:p w14:paraId="75ABC154" w14:textId="77777777" w:rsidR="00350F7E" w:rsidRDefault="00350F7E" w:rsidP="009E1998">
            <w:r>
              <w:rPr>
                <w:rFonts w:hint="eastAsia"/>
              </w:rPr>
              <w:t>c</w:t>
            </w:r>
            <w:r>
              <w:t>hannellimit</w:t>
            </w:r>
          </w:p>
        </w:tc>
        <w:tc>
          <w:tcPr>
            <w:tcW w:w="1400" w:type="dxa"/>
          </w:tcPr>
          <w:p w14:paraId="592498E4" w14:textId="77777777" w:rsidR="00350F7E" w:rsidRDefault="009E1998" w:rsidP="009E1998">
            <w:r>
              <w:rPr>
                <w:rFonts w:hint="eastAsia"/>
              </w:rPr>
              <w:t>c</w:t>
            </w:r>
            <w:r>
              <w:t>onfig</w:t>
            </w:r>
          </w:p>
        </w:tc>
        <w:tc>
          <w:tcPr>
            <w:tcW w:w="5382" w:type="dxa"/>
          </w:tcPr>
          <w:p w14:paraId="6C0A59E3" w14:textId="77777777" w:rsidR="00350F7E" w:rsidRDefault="00350F7E" w:rsidP="009E1998">
            <w:r>
              <w:rPr>
                <w:rFonts w:hint="eastAsia"/>
              </w:rPr>
              <w:t>机构最大频道数</w:t>
            </w:r>
          </w:p>
        </w:tc>
      </w:tr>
      <w:tr w:rsidR="00947D16" w:rsidRPr="00E97446" w14:paraId="5F370336" w14:textId="77777777" w:rsidTr="00350F7E">
        <w:tc>
          <w:tcPr>
            <w:tcW w:w="1514" w:type="dxa"/>
          </w:tcPr>
          <w:p w14:paraId="5282BF7E" w14:textId="77777777" w:rsidR="00947D16" w:rsidRDefault="00947D16" w:rsidP="009E1998">
            <w:r>
              <w:rPr>
                <w:rFonts w:hint="eastAsia"/>
              </w:rPr>
              <w:t>h</w:t>
            </w:r>
            <w:r>
              <w:t>ome</w:t>
            </w:r>
          </w:p>
        </w:tc>
        <w:tc>
          <w:tcPr>
            <w:tcW w:w="1400" w:type="dxa"/>
          </w:tcPr>
          <w:p w14:paraId="7CF93204" w14:textId="77777777" w:rsidR="00947D16" w:rsidRDefault="00947D16" w:rsidP="009E1998"/>
        </w:tc>
        <w:tc>
          <w:tcPr>
            <w:tcW w:w="5382" w:type="dxa"/>
          </w:tcPr>
          <w:p w14:paraId="7F00BD35" w14:textId="77777777" w:rsidR="00947D16" w:rsidRDefault="00947D16" w:rsidP="009E1998">
            <w:r>
              <w:rPr>
                <w:rFonts w:hint="eastAsia"/>
              </w:rPr>
              <w:t>自定义首页名称，若无定义采用易网真默认首页</w:t>
            </w:r>
          </w:p>
          <w:p w14:paraId="5A67A0E6" w14:textId="77777777" w:rsidR="00947D16" w:rsidRDefault="00947D16" w:rsidP="009E1998">
            <w:r>
              <w:rPr>
                <w:rFonts w:hint="eastAsia"/>
              </w:rPr>
              <w:t>"</w:t>
            </w:r>
            <w:r>
              <w:t>home":"homeName"</w:t>
            </w:r>
          </w:p>
          <w:p w14:paraId="54948121" w14:textId="77777777" w:rsidR="00947D16" w:rsidRDefault="00947D16" w:rsidP="009E1998">
            <w:r>
              <w:rPr>
                <w:rFonts w:hint="eastAsia"/>
              </w:rPr>
              <w:t>自定义首页控制器：</w:t>
            </w:r>
            <w:r>
              <w:rPr>
                <w:rFonts w:hint="eastAsia"/>
              </w:rPr>
              <w:t>C</w:t>
            </w:r>
            <w:r>
              <w:t>H_homeName</w:t>
            </w:r>
          </w:p>
          <w:p w14:paraId="602AA634" w14:textId="77777777" w:rsidR="00947D16" w:rsidRDefault="00947D16" w:rsidP="009E1998">
            <w:r>
              <w:rPr>
                <w:rFonts w:hint="eastAsia"/>
              </w:rPr>
              <w:t>详见“客户化首页”</w:t>
            </w:r>
          </w:p>
        </w:tc>
      </w:tr>
    </w:tbl>
    <w:p w14:paraId="5C832527" w14:textId="77777777" w:rsidR="000514B7" w:rsidRDefault="000514B7" w:rsidP="007F125D">
      <w:pPr>
        <w:pStyle w:val="a7"/>
        <w:spacing w:before="93"/>
      </w:pPr>
    </w:p>
    <w:p w14:paraId="2E3530A5" w14:textId="77777777" w:rsidR="00350F7E" w:rsidRDefault="00350F7E" w:rsidP="007F125D">
      <w:pPr>
        <w:pStyle w:val="a7"/>
        <w:spacing w:before="93"/>
      </w:pPr>
    </w:p>
    <w:p w14:paraId="4997FDDC" w14:textId="77777777" w:rsidR="00350F7E" w:rsidRDefault="00350F7E" w:rsidP="007F125D">
      <w:pPr>
        <w:pStyle w:val="a7"/>
        <w:spacing w:before="93"/>
      </w:pPr>
    </w:p>
    <w:p w14:paraId="66F2CB8B" w14:textId="77777777" w:rsidR="00205998" w:rsidRDefault="00205998" w:rsidP="005C2A3D">
      <w:pPr>
        <w:pStyle w:val="o2"/>
      </w:pPr>
      <w:r>
        <w:t>用户表</w:t>
      </w:r>
      <w:r w:rsidR="00E97446">
        <w:rPr>
          <w:rFonts w:hint="eastAsia"/>
        </w:rPr>
        <w:t xml:space="preserve"> user</w:t>
      </w:r>
    </w:p>
    <w:p w14:paraId="0B777F8C" w14:textId="77777777" w:rsidR="00196A11" w:rsidRDefault="00196A11" w:rsidP="00196A11">
      <w:r>
        <w:rPr>
          <w:noProof/>
        </w:rPr>
        <w:lastRenderedPageBreak/>
        <w:drawing>
          <wp:inline distT="0" distB="0" distL="0" distR="0" wp14:anchorId="13818358" wp14:editId="6A989125">
            <wp:extent cx="5745193" cy="5061110"/>
            <wp:effectExtent l="0" t="0" r="8255"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8346" cy="5072697"/>
                    </a:xfrm>
                    <a:prstGeom prst="rect">
                      <a:avLst/>
                    </a:prstGeom>
                  </pic:spPr>
                </pic:pic>
              </a:graphicData>
            </a:graphic>
          </wp:inline>
        </w:drawing>
      </w:r>
    </w:p>
    <w:p w14:paraId="0264CE7E" w14:textId="77777777" w:rsidR="00E97446" w:rsidRDefault="00E97446" w:rsidP="005C2A3D">
      <w:pPr>
        <w:pStyle w:val="o3"/>
      </w:pPr>
      <w:r>
        <w:rPr>
          <w:rFonts w:hint="eastAsia"/>
        </w:rPr>
        <w:t>toll：与费用相关的属性</w:t>
      </w:r>
      <w:r w:rsidR="00F94156">
        <w:rPr>
          <w:rFonts w:hint="eastAsia"/>
        </w:rPr>
        <w:t>（弃用</w:t>
      </w:r>
      <w:r w:rsidR="005B03B4">
        <w:rPr>
          <w:rFonts w:hint="eastAsia"/>
        </w:rPr>
        <w:t>）</w:t>
      </w:r>
    </w:p>
    <w:tbl>
      <w:tblPr>
        <w:tblStyle w:val="ad"/>
        <w:tblW w:w="0" w:type="auto"/>
        <w:tblLook w:val="04A0" w:firstRow="1" w:lastRow="0" w:firstColumn="1" w:lastColumn="0" w:noHBand="0" w:noVBand="1"/>
      </w:tblPr>
      <w:tblGrid>
        <w:gridCol w:w="1504"/>
        <w:gridCol w:w="1398"/>
        <w:gridCol w:w="5394"/>
      </w:tblGrid>
      <w:tr w:rsidR="00E97446" w:rsidRPr="00E97446" w14:paraId="122F5030" w14:textId="77777777" w:rsidTr="003D5D56">
        <w:tc>
          <w:tcPr>
            <w:tcW w:w="1526" w:type="dxa"/>
          </w:tcPr>
          <w:p w14:paraId="705266D3" w14:textId="77777777" w:rsidR="00E97446" w:rsidRPr="00E97446" w:rsidRDefault="00E97446" w:rsidP="00E97446">
            <w:pPr>
              <w:jc w:val="center"/>
              <w:rPr>
                <w:b/>
              </w:rPr>
            </w:pPr>
            <w:r w:rsidRPr="00E97446">
              <w:rPr>
                <w:b/>
              </w:rPr>
              <w:t>属性</w:t>
            </w:r>
          </w:p>
        </w:tc>
        <w:tc>
          <w:tcPr>
            <w:tcW w:w="1417" w:type="dxa"/>
          </w:tcPr>
          <w:p w14:paraId="243FAF8E" w14:textId="77777777" w:rsidR="00E97446" w:rsidRPr="00E97446" w:rsidRDefault="00E97446" w:rsidP="00E97446">
            <w:pPr>
              <w:jc w:val="center"/>
              <w:rPr>
                <w:b/>
              </w:rPr>
            </w:pPr>
            <w:r w:rsidRPr="00E97446">
              <w:rPr>
                <w:b/>
              </w:rPr>
              <w:t>上级属性</w:t>
            </w:r>
          </w:p>
        </w:tc>
        <w:tc>
          <w:tcPr>
            <w:tcW w:w="5579" w:type="dxa"/>
          </w:tcPr>
          <w:p w14:paraId="3A3EB194" w14:textId="77777777" w:rsidR="00E97446" w:rsidRPr="00E97446" w:rsidRDefault="00E97446" w:rsidP="00E97446">
            <w:pPr>
              <w:jc w:val="center"/>
              <w:rPr>
                <w:b/>
              </w:rPr>
            </w:pPr>
            <w:r w:rsidRPr="00E97446">
              <w:rPr>
                <w:b/>
              </w:rPr>
              <w:t>说明</w:t>
            </w:r>
          </w:p>
        </w:tc>
      </w:tr>
      <w:tr w:rsidR="00E56DD5" w:rsidRPr="00640ACB" w14:paraId="65D11B78" w14:textId="77777777" w:rsidTr="003D5D56">
        <w:tc>
          <w:tcPr>
            <w:tcW w:w="1526" w:type="dxa"/>
          </w:tcPr>
          <w:p w14:paraId="3C23F79C" w14:textId="77777777" w:rsidR="00E56DD5" w:rsidRPr="00640ACB" w:rsidRDefault="00634F11" w:rsidP="003D5D56">
            <w:pPr>
              <w:rPr>
                <w:strike/>
              </w:rPr>
            </w:pPr>
            <w:r w:rsidRPr="00640ACB">
              <w:rPr>
                <w:rFonts w:hint="eastAsia"/>
                <w:strike/>
              </w:rPr>
              <w:t>channel</w:t>
            </w:r>
          </w:p>
        </w:tc>
        <w:tc>
          <w:tcPr>
            <w:tcW w:w="1417" w:type="dxa"/>
          </w:tcPr>
          <w:p w14:paraId="4ADF0206" w14:textId="77777777" w:rsidR="00E56DD5" w:rsidRPr="00640ACB" w:rsidRDefault="00E56DD5" w:rsidP="003D5D56">
            <w:pPr>
              <w:rPr>
                <w:strike/>
              </w:rPr>
            </w:pPr>
          </w:p>
        </w:tc>
        <w:tc>
          <w:tcPr>
            <w:tcW w:w="5579" w:type="dxa"/>
          </w:tcPr>
          <w:p w14:paraId="685D7EAA" w14:textId="77777777" w:rsidR="00E56DD5" w:rsidRPr="00640ACB" w:rsidRDefault="00634F11" w:rsidP="003D5D56">
            <w:pPr>
              <w:rPr>
                <w:strike/>
              </w:rPr>
            </w:pPr>
            <w:r w:rsidRPr="00640ACB">
              <w:rPr>
                <w:rFonts w:hint="eastAsia"/>
                <w:strike/>
              </w:rPr>
              <w:t>收费频道观看授权数组</w:t>
            </w:r>
          </w:p>
        </w:tc>
      </w:tr>
      <w:tr w:rsidR="00634F11" w:rsidRPr="00640ACB" w14:paraId="5EABCBD5" w14:textId="77777777" w:rsidTr="003D5D56">
        <w:tc>
          <w:tcPr>
            <w:tcW w:w="1526" w:type="dxa"/>
          </w:tcPr>
          <w:p w14:paraId="2217B106" w14:textId="77777777" w:rsidR="00634F11" w:rsidRPr="00640ACB" w:rsidRDefault="00634F11" w:rsidP="003D5D56">
            <w:pPr>
              <w:rPr>
                <w:strike/>
              </w:rPr>
            </w:pPr>
            <w:r w:rsidRPr="00640ACB">
              <w:rPr>
                <w:rFonts w:hint="eastAsia"/>
                <w:strike/>
              </w:rPr>
              <w:t>id</w:t>
            </w:r>
          </w:p>
        </w:tc>
        <w:tc>
          <w:tcPr>
            <w:tcW w:w="1417" w:type="dxa"/>
          </w:tcPr>
          <w:p w14:paraId="01EEF246" w14:textId="77777777" w:rsidR="00634F11" w:rsidRPr="00640ACB" w:rsidRDefault="00634F11" w:rsidP="003D5D56">
            <w:pPr>
              <w:rPr>
                <w:strike/>
              </w:rPr>
            </w:pPr>
            <w:r w:rsidRPr="00640ACB">
              <w:rPr>
                <w:rFonts w:hint="eastAsia"/>
                <w:strike/>
              </w:rPr>
              <w:t>channel</w:t>
            </w:r>
          </w:p>
        </w:tc>
        <w:tc>
          <w:tcPr>
            <w:tcW w:w="5579" w:type="dxa"/>
          </w:tcPr>
          <w:p w14:paraId="46D118A8" w14:textId="77777777" w:rsidR="00634F11" w:rsidRPr="00640ACB" w:rsidRDefault="00634F11" w:rsidP="003D5D56">
            <w:pPr>
              <w:rPr>
                <w:strike/>
              </w:rPr>
            </w:pPr>
            <w:r w:rsidRPr="00640ACB">
              <w:rPr>
                <w:rFonts w:hint="eastAsia"/>
                <w:strike/>
              </w:rPr>
              <w:t>频道</w:t>
            </w:r>
            <w:r w:rsidRPr="00640ACB">
              <w:rPr>
                <w:rFonts w:hint="eastAsia"/>
                <w:strike/>
              </w:rPr>
              <w:t>ID</w:t>
            </w:r>
          </w:p>
        </w:tc>
      </w:tr>
      <w:tr w:rsidR="00634F11" w:rsidRPr="00640ACB" w14:paraId="26EF74B7" w14:textId="77777777" w:rsidTr="003D5D56">
        <w:tc>
          <w:tcPr>
            <w:tcW w:w="1526" w:type="dxa"/>
          </w:tcPr>
          <w:p w14:paraId="7FB7A34F" w14:textId="77777777" w:rsidR="00634F11" w:rsidRPr="00640ACB" w:rsidRDefault="00634F11" w:rsidP="003D5D56">
            <w:pPr>
              <w:rPr>
                <w:strike/>
              </w:rPr>
            </w:pPr>
            <w:r w:rsidRPr="00640ACB">
              <w:rPr>
                <w:rFonts w:hint="eastAsia"/>
                <w:strike/>
              </w:rPr>
              <w:t>authexp</w:t>
            </w:r>
          </w:p>
        </w:tc>
        <w:tc>
          <w:tcPr>
            <w:tcW w:w="1417" w:type="dxa"/>
          </w:tcPr>
          <w:p w14:paraId="43011458" w14:textId="77777777" w:rsidR="00634F11" w:rsidRPr="00640ACB" w:rsidRDefault="00634F11" w:rsidP="003D5D56">
            <w:pPr>
              <w:rPr>
                <w:strike/>
              </w:rPr>
            </w:pPr>
            <w:r w:rsidRPr="00640ACB">
              <w:rPr>
                <w:rFonts w:hint="eastAsia"/>
                <w:strike/>
              </w:rPr>
              <w:t>channel</w:t>
            </w:r>
          </w:p>
        </w:tc>
        <w:tc>
          <w:tcPr>
            <w:tcW w:w="5579" w:type="dxa"/>
          </w:tcPr>
          <w:p w14:paraId="1B765D8C" w14:textId="77777777" w:rsidR="00634F11" w:rsidRPr="00640ACB" w:rsidRDefault="00634F11" w:rsidP="003D5D56">
            <w:pPr>
              <w:rPr>
                <w:strike/>
              </w:rPr>
            </w:pPr>
            <w:r w:rsidRPr="00640ACB">
              <w:rPr>
                <w:rFonts w:hint="eastAsia"/>
                <w:strike/>
              </w:rPr>
              <w:t>授权观看结束日期</w:t>
            </w:r>
          </w:p>
        </w:tc>
      </w:tr>
      <w:tr w:rsidR="00634F11" w:rsidRPr="00640ACB" w14:paraId="009AE400" w14:textId="77777777" w:rsidTr="003D5D56">
        <w:tc>
          <w:tcPr>
            <w:tcW w:w="1526" w:type="dxa"/>
          </w:tcPr>
          <w:p w14:paraId="4B5D5471" w14:textId="77777777" w:rsidR="00634F11" w:rsidRPr="00640ACB" w:rsidRDefault="00634F11" w:rsidP="003D5D56">
            <w:pPr>
              <w:rPr>
                <w:strike/>
              </w:rPr>
            </w:pPr>
            <w:r w:rsidRPr="00640ACB">
              <w:rPr>
                <w:rFonts w:hint="eastAsia"/>
                <w:strike/>
              </w:rPr>
              <w:t>vod</w:t>
            </w:r>
          </w:p>
        </w:tc>
        <w:tc>
          <w:tcPr>
            <w:tcW w:w="1417" w:type="dxa"/>
          </w:tcPr>
          <w:p w14:paraId="567D4339" w14:textId="77777777" w:rsidR="00634F11" w:rsidRPr="00640ACB" w:rsidRDefault="00634F11" w:rsidP="003D5D56">
            <w:pPr>
              <w:rPr>
                <w:strike/>
              </w:rPr>
            </w:pPr>
          </w:p>
        </w:tc>
        <w:tc>
          <w:tcPr>
            <w:tcW w:w="5579" w:type="dxa"/>
          </w:tcPr>
          <w:p w14:paraId="1E88C92F" w14:textId="77777777" w:rsidR="00634F11" w:rsidRPr="00640ACB" w:rsidRDefault="00634F11" w:rsidP="003D5D56">
            <w:pPr>
              <w:rPr>
                <w:strike/>
              </w:rPr>
            </w:pPr>
            <w:r w:rsidRPr="00640ACB">
              <w:rPr>
                <w:rFonts w:hint="eastAsia"/>
                <w:strike/>
              </w:rPr>
              <w:t>收费录像观看授权数组</w:t>
            </w:r>
          </w:p>
        </w:tc>
      </w:tr>
      <w:tr w:rsidR="00634F11" w:rsidRPr="00640ACB" w14:paraId="0B3FC2CE" w14:textId="77777777" w:rsidTr="003D5D56">
        <w:tc>
          <w:tcPr>
            <w:tcW w:w="1526" w:type="dxa"/>
          </w:tcPr>
          <w:p w14:paraId="512971E5" w14:textId="77777777" w:rsidR="00634F11" w:rsidRPr="00640ACB" w:rsidRDefault="00634F11" w:rsidP="003D5D56">
            <w:pPr>
              <w:rPr>
                <w:strike/>
              </w:rPr>
            </w:pPr>
            <w:r w:rsidRPr="00640ACB">
              <w:rPr>
                <w:rFonts w:hint="eastAsia"/>
                <w:strike/>
              </w:rPr>
              <w:t>id</w:t>
            </w:r>
          </w:p>
        </w:tc>
        <w:tc>
          <w:tcPr>
            <w:tcW w:w="1417" w:type="dxa"/>
          </w:tcPr>
          <w:p w14:paraId="3E034A3D" w14:textId="77777777" w:rsidR="00634F11" w:rsidRPr="00640ACB" w:rsidRDefault="00634F11" w:rsidP="003D5D56">
            <w:pPr>
              <w:rPr>
                <w:strike/>
              </w:rPr>
            </w:pPr>
            <w:r w:rsidRPr="00640ACB">
              <w:rPr>
                <w:rFonts w:hint="eastAsia"/>
                <w:strike/>
              </w:rPr>
              <w:t>channel</w:t>
            </w:r>
          </w:p>
        </w:tc>
        <w:tc>
          <w:tcPr>
            <w:tcW w:w="5579" w:type="dxa"/>
          </w:tcPr>
          <w:p w14:paraId="1F43E89E" w14:textId="77777777" w:rsidR="00634F11" w:rsidRPr="00640ACB" w:rsidRDefault="00634F11" w:rsidP="003D5D56">
            <w:pPr>
              <w:rPr>
                <w:strike/>
              </w:rPr>
            </w:pPr>
            <w:r w:rsidRPr="00640ACB">
              <w:rPr>
                <w:rFonts w:hint="eastAsia"/>
                <w:strike/>
              </w:rPr>
              <w:t>录像</w:t>
            </w:r>
            <w:r w:rsidRPr="00640ACB">
              <w:rPr>
                <w:rFonts w:hint="eastAsia"/>
                <w:strike/>
              </w:rPr>
              <w:t>ID</w:t>
            </w:r>
          </w:p>
        </w:tc>
      </w:tr>
      <w:tr w:rsidR="00634F11" w:rsidRPr="00640ACB" w14:paraId="6DA2633E" w14:textId="77777777" w:rsidTr="003D5D56">
        <w:tc>
          <w:tcPr>
            <w:tcW w:w="1526" w:type="dxa"/>
          </w:tcPr>
          <w:p w14:paraId="2820FE4D" w14:textId="77777777" w:rsidR="00634F11" w:rsidRPr="00640ACB" w:rsidRDefault="00634F11" w:rsidP="003D5D56">
            <w:pPr>
              <w:rPr>
                <w:strike/>
              </w:rPr>
            </w:pPr>
            <w:r w:rsidRPr="00640ACB">
              <w:rPr>
                <w:rFonts w:hint="eastAsia"/>
                <w:strike/>
              </w:rPr>
              <w:t>authexp</w:t>
            </w:r>
          </w:p>
        </w:tc>
        <w:tc>
          <w:tcPr>
            <w:tcW w:w="1417" w:type="dxa"/>
          </w:tcPr>
          <w:p w14:paraId="14C8A2EC" w14:textId="77777777" w:rsidR="00634F11" w:rsidRPr="00640ACB" w:rsidRDefault="00634F11" w:rsidP="003D5D56">
            <w:pPr>
              <w:rPr>
                <w:strike/>
              </w:rPr>
            </w:pPr>
            <w:r w:rsidRPr="00640ACB">
              <w:rPr>
                <w:rFonts w:hint="eastAsia"/>
                <w:strike/>
              </w:rPr>
              <w:t>channel</w:t>
            </w:r>
          </w:p>
        </w:tc>
        <w:tc>
          <w:tcPr>
            <w:tcW w:w="5579" w:type="dxa"/>
          </w:tcPr>
          <w:p w14:paraId="701EEE21" w14:textId="77777777" w:rsidR="00634F11" w:rsidRPr="00640ACB" w:rsidRDefault="00634F11" w:rsidP="003D5D56">
            <w:pPr>
              <w:rPr>
                <w:strike/>
              </w:rPr>
            </w:pPr>
            <w:r w:rsidRPr="00640ACB">
              <w:rPr>
                <w:rFonts w:hint="eastAsia"/>
                <w:strike/>
              </w:rPr>
              <w:t>授权观看结束日期</w:t>
            </w:r>
          </w:p>
        </w:tc>
      </w:tr>
      <w:tr w:rsidR="00634F11" w14:paraId="6C924970" w14:textId="77777777" w:rsidTr="003D5D56">
        <w:tc>
          <w:tcPr>
            <w:tcW w:w="1526" w:type="dxa"/>
          </w:tcPr>
          <w:p w14:paraId="09C63A16" w14:textId="77777777" w:rsidR="00634F11" w:rsidRDefault="00634F11" w:rsidP="003D5D56"/>
        </w:tc>
        <w:tc>
          <w:tcPr>
            <w:tcW w:w="1417" w:type="dxa"/>
          </w:tcPr>
          <w:p w14:paraId="14AF1B83" w14:textId="77777777" w:rsidR="00634F11" w:rsidRDefault="00634F11" w:rsidP="003D5D56"/>
        </w:tc>
        <w:tc>
          <w:tcPr>
            <w:tcW w:w="5579" w:type="dxa"/>
          </w:tcPr>
          <w:p w14:paraId="1CBF28F0" w14:textId="77777777" w:rsidR="00634F11" w:rsidRDefault="00634F11" w:rsidP="003D5D56"/>
        </w:tc>
      </w:tr>
    </w:tbl>
    <w:p w14:paraId="43184E1D" w14:textId="77777777" w:rsidR="00E97446" w:rsidRDefault="007E6F2C" w:rsidP="00E97446">
      <w:r>
        <w:rPr>
          <w:rFonts w:hint="eastAsia"/>
        </w:rPr>
        <w:tab/>
        <w:t>*</w:t>
      </w:r>
      <w:r>
        <w:rPr>
          <w:rFonts w:hint="eastAsia"/>
        </w:rPr>
        <w:t>用户拥有的套餐已经独立用表存放</w:t>
      </w:r>
    </w:p>
    <w:p w14:paraId="16799544" w14:textId="77777777" w:rsidR="00640ACB" w:rsidRDefault="00640ACB" w:rsidP="00E97446">
      <w:r>
        <w:rPr>
          <w:rFonts w:hint="eastAsia"/>
        </w:rPr>
        <w:tab/>
        <w:t>*</w:t>
      </w:r>
      <w:r>
        <w:rPr>
          <w:rFonts w:hint="eastAsia"/>
        </w:rPr>
        <w:t>用户观看频道授权已记录在</w:t>
      </w:r>
      <w:r>
        <w:rPr>
          <w:rFonts w:hint="eastAsia"/>
        </w:rPr>
        <w:t>channelreluser</w:t>
      </w:r>
      <w:r>
        <w:rPr>
          <w:rFonts w:hint="eastAsia"/>
        </w:rPr>
        <w:t>表中</w:t>
      </w:r>
    </w:p>
    <w:p w14:paraId="5160064D" w14:textId="77777777" w:rsidR="00640ACB" w:rsidRDefault="00640ACB" w:rsidP="00E97446">
      <w:r>
        <w:rPr>
          <w:rFonts w:hint="eastAsia"/>
        </w:rPr>
        <w:tab/>
        <w:t>*</w:t>
      </w:r>
      <w:r>
        <w:rPr>
          <w:rFonts w:hint="eastAsia"/>
        </w:rPr>
        <w:t>用户观看</w:t>
      </w:r>
      <w:r>
        <w:rPr>
          <w:rFonts w:hint="eastAsia"/>
        </w:rPr>
        <w:t>VOD</w:t>
      </w:r>
      <w:r>
        <w:rPr>
          <w:rFonts w:hint="eastAsia"/>
        </w:rPr>
        <w:t>授权已记录在</w:t>
      </w:r>
      <w:r>
        <w:rPr>
          <w:rFonts w:hint="eastAsia"/>
        </w:rPr>
        <w:t>vodreluser</w:t>
      </w:r>
      <w:r>
        <w:rPr>
          <w:rFonts w:hint="eastAsia"/>
        </w:rPr>
        <w:t>表中</w:t>
      </w:r>
    </w:p>
    <w:p w14:paraId="6BDEA571" w14:textId="77777777" w:rsidR="00E97446" w:rsidRDefault="007E6F2C" w:rsidP="005C2A3D">
      <w:pPr>
        <w:pStyle w:val="o3"/>
      </w:pPr>
      <w:r>
        <w:rPr>
          <w:rFonts w:hint="eastAsia"/>
        </w:rPr>
        <w:t>bozhu 播主等级</w:t>
      </w:r>
    </w:p>
    <w:p w14:paraId="577DC85A" w14:textId="77777777" w:rsidR="007E6F2C" w:rsidRDefault="007E6F2C" w:rsidP="007E6F2C">
      <w:pPr>
        <w:pStyle w:val="a7"/>
        <w:spacing w:before="93"/>
      </w:pPr>
      <w:r>
        <w:rPr>
          <w:rFonts w:hint="eastAsia"/>
        </w:rPr>
        <w:t>新增的字段</w:t>
      </w:r>
    </w:p>
    <w:p w14:paraId="0F7BF88B" w14:textId="77777777" w:rsidR="007E6F2C" w:rsidRDefault="007E6F2C" w:rsidP="007E6F2C">
      <w:pPr>
        <w:pStyle w:val="a7"/>
        <w:spacing w:before="93"/>
      </w:pPr>
      <w:r>
        <w:rPr>
          <w:rFonts w:hint="eastAsia"/>
        </w:rPr>
        <w:t>no-</w:t>
      </w:r>
      <w:r>
        <w:rPr>
          <w:rFonts w:hint="eastAsia"/>
        </w:rPr>
        <w:t>默认，不是播主</w:t>
      </w:r>
    </w:p>
    <w:p w14:paraId="21FAA9CA" w14:textId="77777777" w:rsidR="007E6F2C" w:rsidRDefault="007E6F2C" w:rsidP="007E6F2C">
      <w:pPr>
        <w:pStyle w:val="a7"/>
        <w:spacing w:before="93"/>
      </w:pPr>
      <w:r>
        <w:rPr>
          <w:rFonts w:hint="eastAsia"/>
        </w:rPr>
        <w:lastRenderedPageBreak/>
        <w:t>junior-</w:t>
      </w:r>
      <w:r>
        <w:rPr>
          <w:rFonts w:hint="eastAsia"/>
        </w:rPr>
        <w:t>初级播主。未完成实名认证的</w:t>
      </w:r>
    </w:p>
    <w:p w14:paraId="28507430" w14:textId="77777777" w:rsidR="007E6F2C" w:rsidRDefault="007E6F2C" w:rsidP="007E6F2C">
      <w:pPr>
        <w:pStyle w:val="a7"/>
        <w:spacing w:before="93"/>
      </w:pPr>
      <w:r>
        <w:rPr>
          <w:rFonts w:hint="eastAsia"/>
        </w:rPr>
        <w:t>normal-</w:t>
      </w:r>
      <w:r>
        <w:rPr>
          <w:rFonts w:hint="eastAsia"/>
        </w:rPr>
        <w:t>普通播主。</w:t>
      </w:r>
    </w:p>
    <w:p w14:paraId="31862C0E" w14:textId="77777777" w:rsidR="007E6F2C" w:rsidRPr="007E6F2C" w:rsidRDefault="007E6F2C" w:rsidP="007E6F2C">
      <w:pPr>
        <w:pStyle w:val="a7"/>
        <w:spacing w:before="93"/>
      </w:pPr>
      <w:r>
        <w:rPr>
          <w:rFonts w:hint="eastAsia"/>
        </w:rPr>
        <w:t>senior-</w:t>
      </w:r>
      <w:r>
        <w:rPr>
          <w:rFonts w:hint="eastAsia"/>
        </w:rPr>
        <w:t>资深播主</w:t>
      </w:r>
    </w:p>
    <w:p w14:paraId="0354EE08" w14:textId="77777777" w:rsidR="00E97446" w:rsidRDefault="007E6F2C" w:rsidP="005C2A3D">
      <w:pPr>
        <w:pStyle w:val="o3"/>
      </w:pPr>
      <w:r>
        <w:rPr>
          <w:rFonts w:hint="eastAsia"/>
        </w:rPr>
        <w:t>attr</w:t>
      </w:r>
    </w:p>
    <w:p w14:paraId="6C3C4D52" w14:textId="77777777" w:rsidR="007E6F2C" w:rsidRDefault="007E6F2C" w:rsidP="007E6F2C">
      <w:pPr>
        <w:pStyle w:val="a7"/>
        <w:spacing w:before="93"/>
      </w:pPr>
      <w:r>
        <w:t>此字段的</w:t>
      </w:r>
      <w:r>
        <w:rPr>
          <w:kern w:val="0"/>
          <w:highlight w:val="yellow"/>
        </w:rPr>
        <w:t>userExtAttr</w:t>
      </w:r>
      <w:r w:rsidRPr="007E6F2C">
        <w:t>属性</w:t>
      </w:r>
      <w:r>
        <w:t>里附加播主的子属性</w:t>
      </w:r>
      <w:r>
        <w:rPr>
          <w:rFonts w:hint="eastAsia"/>
        </w:rPr>
        <w:t>，</w:t>
      </w:r>
      <w:r>
        <w:t>若非播主可以没有这些属性</w:t>
      </w:r>
      <w:r>
        <w:rPr>
          <w:rFonts w:hint="eastAsia"/>
        </w:rPr>
        <w:t>：</w:t>
      </w:r>
    </w:p>
    <w:tbl>
      <w:tblPr>
        <w:tblStyle w:val="ad"/>
        <w:tblW w:w="0" w:type="auto"/>
        <w:tblLook w:val="04A0" w:firstRow="1" w:lastRow="0" w:firstColumn="1" w:lastColumn="0" w:noHBand="0" w:noVBand="1"/>
      </w:tblPr>
      <w:tblGrid>
        <w:gridCol w:w="1846"/>
        <w:gridCol w:w="1390"/>
        <w:gridCol w:w="5060"/>
      </w:tblGrid>
      <w:tr w:rsidR="007E6F2C" w:rsidRPr="00E97446" w14:paraId="3E2F0BF9" w14:textId="77777777" w:rsidTr="009B3D39">
        <w:tc>
          <w:tcPr>
            <w:tcW w:w="1846" w:type="dxa"/>
          </w:tcPr>
          <w:p w14:paraId="606F2745" w14:textId="77777777" w:rsidR="007E6F2C" w:rsidRPr="00E97446" w:rsidRDefault="007E6F2C" w:rsidP="007E6F2C">
            <w:pPr>
              <w:jc w:val="center"/>
              <w:rPr>
                <w:b/>
              </w:rPr>
            </w:pPr>
            <w:r w:rsidRPr="00E97446">
              <w:rPr>
                <w:b/>
              </w:rPr>
              <w:t>属性</w:t>
            </w:r>
          </w:p>
        </w:tc>
        <w:tc>
          <w:tcPr>
            <w:tcW w:w="1390" w:type="dxa"/>
          </w:tcPr>
          <w:p w14:paraId="234262CD" w14:textId="77777777" w:rsidR="007E6F2C" w:rsidRPr="00E97446" w:rsidRDefault="007E6F2C" w:rsidP="007E6F2C">
            <w:pPr>
              <w:jc w:val="center"/>
              <w:rPr>
                <w:b/>
              </w:rPr>
            </w:pPr>
            <w:r w:rsidRPr="00E97446">
              <w:rPr>
                <w:b/>
              </w:rPr>
              <w:t>上级属性</w:t>
            </w:r>
          </w:p>
        </w:tc>
        <w:tc>
          <w:tcPr>
            <w:tcW w:w="5060" w:type="dxa"/>
          </w:tcPr>
          <w:p w14:paraId="44D5190E" w14:textId="77777777" w:rsidR="007E6F2C" w:rsidRPr="00E97446" w:rsidRDefault="007E6F2C" w:rsidP="007E6F2C">
            <w:pPr>
              <w:jc w:val="center"/>
              <w:rPr>
                <w:b/>
              </w:rPr>
            </w:pPr>
            <w:r w:rsidRPr="00E97446">
              <w:rPr>
                <w:b/>
              </w:rPr>
              <w:t>说明</w:t>
            </w:r>
          </w:p>
        </w:tc>
      </w:tr>
      <w:tr w:rsidR="004724A5" w:rsidRPr="007E6F2C" w14:paraId="62F7901C" w14:textId="77777777" w:rsidTr="009B3D39">
        <w:tc>
          <w:tcPr>
            <w:tcW w:w="1846" w:type="dxa"/>
          </w:tcPr>
          <w:p w14:paraId="2DEB19CA" w14:textId="77777777" w:rsidR="004724A5" w:rsidRDefault="004724A5" w:rsidP="007E6F2C">
            <w:r w:rsidRPr="007E6F2C">
              <w:t>userExtAttr</w:t>
            </w:r>
          </w:p>
        </w:tc>
        <w:tc>
          <w:tcPr>
            <w:tcW w:w="1390" w:type="dxa"/>
          </w:tcPr>
          <w:p w14:paraId="2F49150E" w14:textId="77777777" w:rsidR="004724A5" w:rsidRPr="007E6F2C" w:rsidRDefault="004724A5" w:rsidP="007E6F2C"/>
        </w:tc>
        <w:tc>
          <w:tcPr>
            <w:tcW w:w="5060" w:type="dxa"/>
          </w:tcPr>
          <w:p w14:paraId="21B9762E" w14:textId="77777777" w:rsidR="004724A5" w:rsidRDefault="004724A5" w:rsidP="007E6F2C">
            <w:r>
              <w:rPr>
                <w:rFonts w:hint="eastAsia"/>
              </w:rPr>
              <w:t>播主扩展属性</w:t>
            </w:r>
          </w:p>
        </w:tc>
      </w:tr>
      <w:tr w:rsidR="007E6F2C" w:rsidRPr="007E6F2C" w14:paraId="504C318F" w14:textId="77777777" w:rsidTr="009B3D39">
        <w:tc>
          <w:tcPr>
            <w:tcW w:w="1846" w:type="dxa"/>
          </w:tcPr>
          <w:p w14:paraId="4E60745D" w14:textId="77777777" w:rsidR="007E6F2C" w:rsidRPr="007E6F2C" w:rsidRDefault="007E6F2C" w:rsidP="007E6F2C">
            <w:r>
              <w:rPr>
                <w:rFonts w:hint="eastAsia"/>
              </w:rPr>
              <w:t>bozhu</w:t>
            </w:r>
          </w:p>
        </w:tc>
        <w:tc>
          <w:tcPr>
            <w:tcW w:w="1390" w:type="dxa"/>
          </w:tcPr>
          <w:p w14:paraId="655CE6BB" w14:textId="77777777" w:rsidR="007E6F2C" w:rsidRPr="007E6F2C" w:rsidRDefault="007E6F2C" w:rsidP="007E6F2C">
            <w:r w:rsidRPr="007E6F2C">
              <w:t>userExtAttr</w:t>
            </w:r>
          </w:p>
        </w:tc>
        <w:tc>
          <w:tcPr>
            <w:tcW w:w="5060" w:type="dxa"/>
          </w:tcPr>
          <w:p w14:paraId="380C70B2" w14:textId="77777777" w:rsidR="007E6F2C" w:rsidRPr="007E6F2C" w:rsidRDefault="007E6F2C" w:rsidP="007E6F2C">
            <w:r>
              <w:rPr>
                <w:rFonts w:hint="eastAsia"/>
              </w:rPr>
              <w:t>播主等级，此等级与字段同步，以字段为准</w:t>
            </w:r>
          </w:p>
        </w:tc>
      </w:tr>
      <w:tr w:rsidR="007E6F2C" w:rsidRPr="007E6F2C" w14:paraId="4BA32EA9" w14:textId="77777777" w:rsidTr="009B3D39">
        <w:tc>
          <w:tcPr>
            <w:tcW w:w="1846" w:type="dxa"/>
          </w:tcPr>
          <w:p w14:paraId="16160D13" w14:textId="77777777" w:rsidR="007E6F2C" w:rsidRDefault="007E6F2C" w:rsidP="007E6F2C">
            <w:r>
              <w:rPr>
                <w:rFonts w:hint="eastAsia"/>
              </w:rPr>
              <w:t>realname</w:t>
            </w:r>
          </w:p>
        </w:tc>
        <w:tc>
          <w:tcPr>
            <w:tcW w:w="1390" w:type="dxa"/>
          </w:tcPr>
          <w:p w14:paraId="67004860" w14:textId="77777777" w:rsidR="007E6F2C" w:rsidRPr="007E6F2C" w:rsidRDefault="00816EBA" w:rsidP="007E6F2C">
            <w:r w:rsidRPr="007E6F2C">
              <w:t>userExtAttr</w:t>
            </w:r>
          </w:p>
        </w:tc>
        <w:tc>
          <w:tcPr>
            <w:tcW w:w="5060" w:type="dxa"/>
          </w:tcPr>
          <w:p w14:paraId="10E566BE" w14:textId="12D5ABAE" w:rsidR="007E6F2C" w:rsidRDefault="007E6F2C" w:rsidP="007E6F2C">
            <w:r>
              <w:rPr>
                <w:rFonts w:hint="eastAsia"/>
              </w:rPr>
              <w:t>真实姓名</w:t>
            </w:r>
            <w:r w:rsidR="00D25744">
              <w:rPr>
                <w:rFonts w:hint="eastAsia"/>
              </w:rPr>
              <w:t>。停用已放到字段</w:t>
            </w:r>
          </w:p>
        </w:tc>
      </w:tr>
      <w:tr w:rsidR="007E6F2C" w:rsidRPr="007E6F2C" w14:paraId="05DBA4E6" w14:textId="77777777" w:rsidTr="009B3D39">
        <w:tc>
          <w:tcPr>
            <w:tcW w:w="1846" w:type="dxa"/>
          </w:tcPr>
          <w:p w14:paraId="4E41E69B" w14:textId="77777777" w:rsidR="007E6F2C" w:rsidRDefault="007E6F2C" w:rsidP="007E6F2C">
            <w:r>
              <w:rPr>
                <w:rFonts w:hint="eastAsia"/>
              </w:rPr>
              <w:t>idcard</w:t>
            </w:r>
          </w:p>
        </w:tc>
        <w:tc>
          <w:tcPr>
            <w:tcW w:w="1390" w:type="dxa"/>
          </w:tcPr>
          <w:p w14:paraId="5138A0A6" w14:textId="77777777" w:rsidR="007E6F2C" w:rsidRPr="007E6F2C" w:rsidRDefault="00816EBA" w:rsidP="007E6F2C">
            <w:r w:rsidRPr="007E6F2C">
              <w:t>userExtAttr</w:t>
            </w:r>
          </w:p>
        </w:tc>
        <w:tc>
          <w:tcPr>
            <w:tcW w:w="5060" w:type="dxa"/>
          </w:tcPr>
          <w:p w14:paraId="0477E011" w14:textId="2D051C80" w:rsidR="007E6F2C" w:rsidRDefault="007E6F2C" w:rsidP="007E6F2C">
            <w:r>
              <w:rPr>
                <w:rFonts w:hint="eastAsia"/>
              </w:rPr>
              <w:t>身份证号</w:t>
            </w:r>
            <w:r w:rsidR="00D25744">
              <w:rPr>
                <w:rFonts w:hint="eastAsia"/>
              </w:rPr>
              <w:t>。停用已放到字段</w:t>
            </w:r>
          </w:p>
        </w:tc>
      </w:tr>
      <w:tr w:rsidR="007E6F2C" w:rsidRPr="007E6F2C" w14:paraId="0638BADF" w14:textId="77777777" w:rsidTr="009B3D39">
        <w:tc>
          <w:tcPr>
            <w:tcW w:w="1846" w:type="dxa"/>
          </w:tcPr>
          <w:p w14:paraId="5651D249" w14:textId="77777777" w:rsidR="007E6F2C" w:rsidRDefault="007E6F2C" w:rsidP="007E6F2C">
            <w:r>
              <w:rPr>
                <w:rFonts w:hint="eastAsia"/>
              </w:rPr>
              <w:t>phone</w:t>
            </w:r>
          </w:p>
        </w:tc>
        <w:tc>
          <w:tcPr>
            <w:tcW w:w="1390" w:type="dxa"/>
          </w:tcPr>
          <w:p w14:paraId="1BFD2658" w14:textId="77777777" w:rsidR="007E6F2C" w:rsidRPr="007E6F2C" w:rsidRDefault="00816EBA" w:rsidP="007E6F2C">
            <w:r w:rsidRPr="007E6F2C">
              <w:t>userExtAttr</w:t>
            </w:r>
          </w:p>
        </w:tc>
        <w:tc>
          <w:tcPr>
            <w:tcW w:w="5060" w:type="dxa"/>
          </w:tcPr>
          <w:p w14:paraId="59B4C00E" w14:textId="38232581" w:rsidR="007E6F2C" w:rsidRDefault="00816EBA" w:rsidP="007E6F2C">
            <w:r>
              <w:rPr>
                <w:rFonts w:hint="eastAsia"/>
              </w:rPr>
              <w:t>移动电话号码</w:t>
            </w:r>
            <w:r w:rsidR="00D25744">
              <w:rPr>
                <w:rFonts w:hint="eastAsia"/>
              </w:rPr>
              <w:t>。停用已放到字段</w:t>
            </w:r>
          </w:p>
        </w:tc>
      </w:tr>
      <w:tr w:rsidR="00816EBA" w:rsidRPr="00B47256" w14:paraId="4F54EA4D" w14:textId="77777777" w:rsidTr="009B3D39">
        <w:tc>
          <w:tcPr>
            <w:tcW w:w="1846" w:type="dxa"/>
          </w:tcPr>
          <w:p w14:paraId="4965B210" w14:textId="77777777" w:rsidR="00816EBA" w:rsidRPr="00B47256" w:rsidRDefault="00816EBA" w:rsidP="007E6F2C">
            <w:pPr>
              <w:rPr>
                <w:strike/>
              </w:rPr>
            </w:pPr>
            <w:r w:rsidRPr="00B47256">
              <w:rPr>
                <w:rFonts w:hint="eastAsia"/>
                <w:strike/>
              </w:rPr>
              <w:t>picture</w:t>
            </w:r>
          </w:p>
        </w:tc>
        <w:tc>
          <w:tcPr>
            <w:tcW w:w="1390" w:type="dxa"/>
          </w:tcPr>
          <w:p w14:paraId="5D6CDA5D" w14:textId="77777777" w:rsidR="00816EBA" w:rsidRPr="00B47256" w:rsidRDefault="00816EBA" w:rsidP="007E6F2C">
            <w:pPr>
              <w:rPr>
                <w:strike/>
              </w:rPr>
            </w:pPr>
            <w:r w:rsidRPr="00B47256">
              <w:rPr>
                <w:strike/>
              </w:rPr>
              <w:t>userExtAttr</w:t>
            </w:r>
          </w:p>
        </w:tc>
        <w:tc>
          <w:tcPr>
            <w:tcW w:w="5060" w:type="dxa"/>
          </w:tcPr>
          <w:p w14:paraId="340217B9" w14:textId="77777777" w:rsidR="00816EBA" w:rsidRPr="00B47256" w:rsidRDefault="00816EBA" w:rsidP="007E6F2C">
            <w:pPr>
              <w:rPr>
                <w:strike/>
              </w:rPr>
            </w:pPr>
            <w:r w:rsidRPr="00B47256">
              <w:rPr>
                <w:rFonts w:hint="eastAsia"/>
                <w:strike/>
              </w:rPr>
              <w:t>播主与身份证合照文件名</w:t>
            </w:r>
            <w:r w:rsidRPr="00B47256">
              <w:rPr>
                <w:rFonts w:hint="eastAsia"/>
                <w:strike/>
              </w:rPr>
              <w:t>MD5(</w:t>
            </w:r>
            <w:r w:rsidRPr="00B47256">
              <w:rPr>
                <w:rFonts w:hint="eastAsia"/>
                <w:strike/>
              </w:rPr>
              <w:t>身份证号</w:t>
            </w:r>
            <w:r w:rsidRPr="00B47256">
              <w:rPr>
                <w:rFonts w:hint="eastAsia"/>
                <w:strike/>
              </w:rPr>
              <w:t>+</w:t>
            </w:r>
            <w:r w:rsidRPr="00B47256">
              <w:rPr>
                <w:rFonts w:hint="eastAsia"/>
                <w:strike/>
              </w:rPr>
              <w:t>时间戳</w:t>
            </w:r>
            <w:r w:rsidRPr="00B47256">
              <w:rPr>
                <w:rFonts w:hint="eastAsia"/>
                <w:strike/>
              </w:rPr>
              <w:t>)</w:t>
            </w:r>
          </w:p>
        </w:tc>
      </w:tr>
      <w:tr w:rsidR="00816EBA" w:rsidRPr="007E6F2C" w14:paraId="2C876A0C" w14:textId="77777777" w:rsidTr="009B3D39">
        <w:tc>
          <w:tcPr>
            <w:tcW w:w="1846" w:type="dxa"/>
          </w:tcPr>
          <w:p w14:paraId="07AD5A80" w14:textId="77777777" w:rsidR="00816EBA" w:rsidRDefault="00114103" w:rsidP="007E6F2C">
            <w:r w:rsidRPr="00114103">
              <w:t>licence</w:t>
            </w:r>
            <w:r>
              <w:rPr>
                <w:rFonts w:hint="eastAsia"/>
              </w:rPr>
              <w:t>Number</w:t>
            </w:r>
          </w:p>
        </w:tc>
        <w:tc>
          <w:tcPr>
            <w:tcW w:w="1390" w:type="dxa"/>
          </w:tcPr>
          <w:p w14:paraId="2075A1C4" w14:textId="77777777" w:rsidR="00816EBA" w:rsidRPr="007E6F2C" w:rsidRDefault="00114103" w:rsidP="007E6F2C">
            <w:r w:rsidRPr="007E6F2C">
              <w:t>userExtAttr</w:t>
            </w:r>
          </w:p>
        </w:tc>
        <w:tc>
          <w:tcPr>
            <w:tcW w:w="5060" w:type="dxa"/>
          </w:tcPr>
          <w:p w14:paraId="5BCB97B2" w14:textId="77777777" w:rsidR="00816EBA" w:rsidRDefault="00114103" w:rsidP="007E6F2C">
            <w:r>
              <w:rPr>
                <w:rFonts w:hint="eastAsia"/>
              </w:rPr>
              <w:t>营业执照号</w:t>
            </w:r>
          </w:p>
        </w:tc>
      </w:tr>
      <w:tr w:rsidR="00114103" w:rsidRPr="00B47256" w14:paraId="6F55B814" w14:textId="77777777" w:rsidTr="009B3D39">
        <w:tc>
          <w:tcPr>
            <w:tcW w:w="1846" w:type="dxa"/>
          </w:tcPr>
          <w:p w14:paraId="61FC14CA" w14:textId="77777777" w:rsidR="00114103" w:rsidRPr="00B47256" w:rsidRDefault="00114103" w:rsidP="007E6F2C">
            <w:pPr>
              <w:rPr>
                <w:strike/>
              </w:rPr>
            </w:pPr>
            <w:r w:rsidRPr="00B47256">
              <w:rPr>
                <w:strike/>
              </w:rPr>
              <w:t>licence</w:t>
            </w:r>
            <w:r w:rsidRPr="00B47256">
              <w:rPr>
                <w:rFonts w:hint="eastAsia"/>
                <w:strike/>
              </w:rPr>
              <w:t>Picture</w:t>
            </w:r>
          </w:p>
        </w:tc>
        <w:tc>
          <w:tcPr>
            <w:tcW w:w="1390" w:type="dxa"/>
          </w:tcPr>
          <w:p w14:paraId="1EB67FB2" w14:textId="77777777" w:rsidR="00114103" w:rsidRPr="00B47256" w:rsidRDefault="00114103" w:rsidP="007E6F2C">
            <w:pPr>
              <w:rPr>
                <w:strike/>
              </w:rPr>
            </w:pPr>
            <w:r w:rsidRPr="00B47256">
              <w:rPr>
                <w:strike/>
              </w:rPr>
              <w:t>userExtAttr</w:t>
            </w:r>
          </w:p>
        </w:tc>
        <w:tc>
          <w:tcPr>
            <w:tcW w:w="5060" w:type="dxa"/>
          </w:tcPr>
          <w:p w14:paraId="5A4DA23C" w14:textId="77777777" w:rsidR="00114103" w:rsidRPr="00B47256" w:rsidRDefault="00114103" w:rsidP="007E6F2C">
            <w:pPr>
              <w:rPr>
                <w:strike/>
              </w:rPr>
            </w:pPr>
            <w:r w:rsidRPr="00B47256">
              <w:rPr>
                <w:rFonts w:hint="eastAsia"/>
                <w:strike/>
              </w:rPr>
              <w:t>营业执照复印件文件名</w:t>
            </w:r>
            <w:r w:rsidRPr="00B47256">
              <w:rPr>
                <w:rFonts w:hint="eastAsia"/>
                <w:strike/>
              </w:rPr>
              <w:t>MD5(</w:t>
            </w:r>
            <w:r w:rsidRPr="00B47256">
              <w:rPr>
                <w:rFonts w:hint="eastAsia"/>
                <w:strike/>
              </w:rPr>
              <w:t>营业执照号</w:t>
            </w:r>
            <w:r w:rsidRPr="00B47256">
              <w:rPr>
                <w:rFonts w:hint="eastAsia"/>
                <w:strike/>
              </w:rPr>
              <w:t>+</w:t>
            </w:r>
            <w:r w:rsidRPr="00B47256">
              <w:rPr>
                <w:rFonts w:hint="eastAsia"/>
                <w:strike/>
              </w:rPr>
              <w:t>时间戳</w:t>
            </w:r>
            <w:r w:rsidRPr="00B47256">
              <w:rPr>
                <w:rFonts w:hint="eastAsia"/>
                <w:strike/>
              </w:rPr>
              <w:t>)</w:t>
            </w:r>
          </w:p>
        </w:tc>
      </w:tr>
      <w:tr w:rsidR="00B47256" w:rsidRPr="007E6F2C" w14:paraId="07AB4382" w14:textId="77777777" w:rsidTr="009B3D39">
        <w:tc>
          <w:tcPr>
            <w:tcW w:w="1846" w:type="dxa"/>
          </w:tcPr>
          <w:p w14:paraId="4683C0C4" w14:textId="77777777" w:rsidR="00B47256" w:rsidRDefault="00B47256" w:rsidP="007E6F2C">
            <w:r w:rsidRPr="00B47256">
              <w:t>registertime</w:t>
            </w:r>
          </w:p>
        </w:tc>
        <w:tc>
          <w:tcPr>
            <w:tcW w:w="1390" w:type="dxa"/>
          </w:tcPr>
          <w:p w14:paraId="4786EF74" w14:textId="77777777" w:rsidR="00B47256" w:rsidRPr="007E6F2C" w:rsidRDefault="00B47256" w:rsidP="007E6F2C">
            <w:r w:rsidRPr="007E6F2C">
              <w:t>userExtAttr</w:t>
            </w:r>
          </w:p>
        </w:tc>
        <w:tc>
          <w:tcPr>
            <w:tcW w:w="5060" w:type="dxa"/>
          </w:tcPr>
          <w:p w14:paraId="1E9CFD39" w14:textId="77777777" w:rsidR="00B47256" w:rsidRDefault="00B47256" w:rsidP="007E6F2C">
            <w:r>
              <w:rPr>
                <w:rFonts w:hint="eastAsia"/>
              </w:rPr>
              <w:t>注册时间</w:t>
            </w:r>
          </w:p>
        </w:tc>
      </w:tr>
      <w:tr w:rsidR="005440DA" w:rsidRPr="007E6F2C" w14:paraId="6EB1368C" w14:textId="77777777" w:rsidTr="009B3D39">
        <w:tc>
          <w:tcPr>
            <w:tcW w:w="1846" w:type="dxa"/>
          </w:tcPr>
          <w:p w14:paraId="504996DC" w14:textId="77777777" w:rsidR="005440DA" w:rsidRPr="00114103" w:rsidRDefault="005440DA" w:rsidP="007E6F2C">
            <w:r>
              <w:rPr>
                <w:rFonts w:hint="eastAsia"/>
              </w:rPr>
              <w:t>phoneVerify</w:t>
            </w:r>
          </w:p>
        </w:tc>
        <w:tc>
          <w:tcPr>
            <w:tcW w:w="1390" w:type="dxa"/>
          </w:tcPr>
          <w:p w14:paraId="322D5E73" w14:textId="77777777" w:rsidR="005440DA" w:rsidRPr="007E6F2C" w:rsidRDefault="005440DA" w:rsidP="007E6F2C">
            <w:r w:rsidRPr="007E6F2C">
              <w:t>userExtAttr</w:t>
            </w:r>
          </w:p>
        </w:tc>
        <w:tc>
          <w:tcPr>
            <w:tcW w:w="5060" w:type="dxa"/>
          </w:tcPr>
          <w:p w14:paraId="118D242B" w14:textId="77777777" w:rsidR="005440DA" w:rsidRDefault="005440DA" w:rsidP="007E6F2C">
            <w:r>
              <w:rPr>
                <w:rFonts w:hint="eastAsia"/>
              </w:rPr>
              <w:t>通过手机认证时间</w:t>
            </w:r>
          </w:p>
        </w:tc>
      </w:tr>
      <w:tr w:rsidR="005440DA" w:rsidRPr="007E6F2C" w14:paraId="7340608F" w14:textId="77777777" w:rsidTr="009B3D39">
        <w:tc>
          <w:tcPr>
            <w:tcW w:w="1846" w:type="dxa"/>
          </w:tcPr>
          <w:p w14:paraId="1F868A27" w14:textId="77777777" w:rsidR="005440DA" w:rsidRDefault="005440DA" w:rsidP="007E6F2C">
            <w:r>
              <w:rPr>
                <w:rFonts w:hint="eastAsia"/>
              </w:rPr>
              <w:t>rnVerify</w:t>
            </w:r>
          </w:p>
        </w:tc>
        <w:tc>
          <w:tcPr>
            <w:tcW w:w="1390" w:type="dxa"/>
          </w:tcPr>
          <w:p w14:paraId="076EC639" w14:textId="77777777" w:rsidR="005440DA" w:rsidRPr="007E6F2C" w:rsidRDefault="005440DA" w:rsidP="007E6F2C">
            <w:r w:rsidRPr="007E6F2C">
              <w:t>userExtAttr</w:t>
            </w:r>
          </w:p>
        </w:tc>
        <w:tc>
          <w:tcPr>
            <w:tcW w:w="5060" w:type="dxa"/>
          </w:tcPr>
          <w:p w14:paraId="3FB73A32" w14:textId="77777777" w:rsidR="005440DA" w:rsidRDefault="005440DA" w:rsidP="007E6F2C">
            <w:r>
              <w:rPr>
                <w:rFonts w:hint="eastAsia"/>
              </w:rPr>
              <w:t>通过实名认证时间</w:t>
            </w:r>
          </w:p>
        </w:tc>
      </w:tr>
      <w:tr w:rsidR="00B77127" w:rsidRPr="007E6F2C" w14:paraId="38074006" w14:textId="77777777" w:rsidTr="009B3D39">
        <w:tc>
          <w:tcPr>
            <w:tcW w:w="1846" w:type="dxa"/>
          </w:tcPr>
          <w:p w14:paraId="07C54A55" w14:textId="77777777" w:rsidR="00B77127" w:rsidRDefault="00B77127" w:rsidP="007E6F2C">
            <w:r>
              <w:rPr>
                <w:rFonts w:hint="eastAsia"/>
              </w:rPr>
              <w:t>maxStream</w:t>
            </w:r>
          </w:p>
        </w:tc>
        <w:tc>
          <w:tcPr>
            <w:tcW w:w="1390" w:type="dxa"/>
          </w:tcPr>
          <w:p w14:paraId="36C16670" w14:textId="77777777" w:rsidR="00B77127" w:rsidRPr="007E6F2C" w:rsidRDefault="00B77127" w:rsidP="007E6F2C">
            <w:r w:rsidRPr="007E6F2C">
              <w:t>userExtAttr</w:t>
            </w:r>
          </w:p>
        </w:tc>
        <w:tc>
          <w:tcPr>
            <w:tcW w:w="5060" w:type="dxa"/>
          </w:tcPr>
          <w:p w14:paraId="34839C12" w14:textId="77777777" w:rsidR="00B77127" w:rsidRDefault="00B77127" w:rsidP="007E6F2C">
            <w:r>
              <w:rPr>
                <w:rFonts w:hint="eastAsia"/>
              </w:rPr>
              <w:t>最大推流数，优先于数据字典的设置</w:t>
            </w:r>
          </w:p>
        </w:tc>
      </w:tr>
      <w:tr w:rsidR="00B77127" w:rsidRPr="007E6F2C" w14:paraId="3E9E2C87" w14:textId="77777777" w:rsidTr="009B3D39">
        <w:tc>
          <w:tcPr>
            <w:tcW w:w="1846" w:type="dxa"/>
          </w:tcPr>
          <w:p w14:paraId="092FE5B9" w14:textId="77777777" w:rsidR="00B77127" w:rsidRDefault="00B77127" w:rsidP="007E6F2C">
            <w:r>
              <w:rPr>
                <w:rFonts w:hint="eastAsia"/>
              </w:rPr>
              <w:t>maxChannel</w:t>
            </w:r>
          </w:p>
        </w:tc>
        <w:tc>
          <w:tcPr>
            <w:tcW w:w="1390" w:type="dxa"/>
          </w:tcPr>
          <w:p w14:paraId="0D8C9EE3" w14:textId="77777777" w:rsidR="00B77127" w:rsidRPr="007E6F2C" w:rsidRDefault="00B77127" w:rsidP="007E6F2C">
            <w:r w:rsidRPr="007E6F2C">
              <w:t>userExtAttr</w:t>
            </w:r>
          </w:p>
        </w:tc>
        <w:tc>
          <w:tcPr>
            <w:tcW w:w="5060" w:type="dxa"/>
          </w:tcPr>
          <w:p w14:paraId="66B8122D" w14:textId="77777777" w:rsidR="00B77127" w:rsidRDefault="00B77127" w:rsidP="007E6F2C">
            <w:r>
              <w:rPr>
                <w:rFonts w:hint="eastAsia"/>
              </w:rPr>
              <w:t>最大频道数，优先于数据字典的设置</w:t>
            </w:r>
          </w:p>
        </w:tc>
      </w:tr>
      <w:tr w:rsidR="00B77127" w:rsidRPr="007E6F2C" w14:paraId="4FE3A0CE" w14:textId="77777777" w:rsidTr="009B3D39">
        <w:tc>
          <w:tcPr>
            <w:tcW w:w="1846" w:type="dxa"/>
          </w:tcPr>
          <w:p w14:paraId="551F0B43" w14:textId="77777777" w:rsidR="00B77127" w:rsidRDefault="00B77127" w:rsidP="007E6F2C">
            <w:r w:rsidRPr="00B77127">
              <w:t>viewersPerChannel</w:t>
            </w:r>
          </w:p>
        </w:tc>
        <w:tc>
          <w:tcPr>
            <w:tcW w:w="1390" w:type="dxa"/>
          </w:tcPr>
          <w:p w14:paraId="22FFE97A" w14:textId="77777777" w:rsidR="00B77127" w:rsidRPr="007E6F2C" w:rsidRDefault="00B77127" w:rsidP="007E6F2C">
            <w:r w:rsidRPr="007E6F2C">
              <w:t>userExtAttr</w:t>
            </w:r>
          </w:p>
        </w:tc>
        <w:tc>
          <w:tcPr>
            <w:tcW w:w="5060" w:type="dxa"/>
          </w:tcPr>
          <w:p w14:paraId="4EACA285" w14:textId="77777777" w:rsidR="00B77127" w:rsidRDefault="00B77127" w:rsidP="007E6F2C">
            <w:r>
              <w:rPr>
                <w:rFonts w:hint="eastAsia"/>
              </w:rPr>
              <w:t>每频道最大观众数，优先于数据字典的设置</w:t>
            </w:r>
          </w:p>
        </w:tc>
      </w:tr>
      <w:tr w:rsidR="00E259C2" w:rsidRPr="007E6F2C" w14:paraId="111AA4B7" w14:textId="77777777" w:rsidTr="009B3D39">
        <w:tc>
          <w:tcPr>
            <w:tcW w:w="1846" w:type="dxa"/>
          </w:tcPr>
          <w:p w14:paraId="6A9CEC87" w14:textId="77777777" w:rsidR="00E259C2" w:rsidRDefault="00E259C2" w:rsidP="00D34202">
            <w:r>
              <w:rPr>
                <w:rFonts w:hint="eastAsia"/>
              </w:rPr>
              <w:t>bozhuDiscount</w:t>
            </w:r>
          </w:p>
        </w:tc>
        <w:tc>
          <w:tcPr>
            <w:tcW w:w="1390" w:type="dxa"/>
          </w:tcPr>
          <w:p w14:paraId="212AF440" w14:textId="77777777" w:rsidR="00E259C2" w:rsidRPr="007E6F2C" w:rsidRDefault="00E259C2" w:rsidP="00D34202">
            <w:r w:rsidRPr="007E6F2C">
              <w:t>userExtAttr</w:t>
            </w:r>
          </w:p>
        </w:tc>
        <w:tc>
          <w:tcPr>
            <w:tcW w:w="5060" w:type="dxa"/>
          </w:tcPr>
          <w:p w14:paraId="07E902BC" w14:textId="77777777" w:rsidR="00E259C2" w:rsidRDefault="00E259C2" w:rsidP="00D34202">
            <w:r>
              <w:rPr>
                <w:rFonts w:hint="eastAsia"/>
              </w:rPr>
              <w:t>作为播主消费的全局折扣</w:t>
            </w:r>
            <w:r>
              <w:rPr>
                <w:rFonts w:hint="eastAsia"/>
              </w:rPr>
              <w:t>n/100,0</w:t>
            </w:r>
            <w:r>
              <w:rPr>
                <w:rFonts w:hint="eastAsia"/>
              </w:rPr>
              <w:t>免费，不设置默认</w:t>
            </w:r>
            <w:r w:rsidR="00401E75">
              <w:rPr>
                <w:rFonts w:hint="eastAsia"/>
              </w:rPr>
              <w:t>100</w:t>
            </w:r>
          </w:p>
        </w:tc>
      </w:tr>
      <w:tr w:rsidR="003A4A5F" w:rsidRPr="007E6F2C" w14:paraId="3E655738" w14:textId="77777777" w:rsidTr="009B3D39">
        <w:tc>
          <w:tcPr>
            <w:tcW w:w="1846" w:type="dxa"/>
          </w:tcPr>
          <w:p w14:paraId="462DBFB8" w14:textId="77777777" w:rsidR="003A4A5F" w:rsidRDefault="003A4A5F" w:rsidP="00D34202">
            <w:r>
              <w:rPr>
                <w:rFonts w:hint="eastAsia"/>
              </w:rPr>
              <w:t>themeAdmin</w:t>
            </w:r>
          </w:p>
        </w:tc>
        <w:tc>
          <w:tcPr>
            <w:tcW w:w="1390" w:type="dxa"/>
          </w:tcPr>
          <w:p w14:paraId="6420DB5F" w14:textId="77777777" w:rsidR="003A4A5F" w:rsidRPr="007E6F2C" w:rsidRDefault="003A4A5F" w:rsidP="00D34202">
            <w:r w:rsidRPr="007E6F2C">
              <w:t>userExtAttr</w:t>
            </w:r>
          </w:p>
        </w:tc>
        <w:tc>
          <w:tcPr>
            <w:tcW w:w="5060" w:type="dxa"/>
          </w:tcPr>
          <w:p w14:paraId="5B8CAA12" w14:textId="77777777" w:rsidR="003A4A5F" w:rsidRDefault="003A4A5F" w:rsidP="00D34202">
            <w:r>
              <w:rPr>
                <w:rFonts w:hint="eastAsia"/>
              </w:rPr>
              <w:t>管理界面主题，不设置为</w:t>
            </w:r>
            <w:r>
              <w:rPr>
                <w:rFonts w:hint="eastAsia"/>
              </w:rPr>
              <w:t>defalut</w:t>
            </w:r>
          </w:p>
        </w:tc>
      </w:tr>
      <w:tr w:rsidR="003A4A5F" w:rsidRPr="007E6F2C" w14:paraId="7655986D" w14:textId="77777777" w:rsidTr="009B3D39">
        <w:tc>
          <w:tcPr>
            <w:tcW w:w="1846" w:type="dxa"/>
          </w:tcPr>
          <w:p w14:paraId="50CFE1A6" w14:textId="77777777" w:rsidR="003A4A5F" w:rsidRPr="00B77127" w:rsidRDefault="003A4A5F" w:rsidP="00D34202">
            <w:r>
              <w:rPr>
                <w:rFonts w:hint="eastAsia"/>
              </w:rPr>
              <w:t>themePlayer</w:t>
            </w:r>
          </w:p>
        </w:tc>
        <w:tc>
          <w:tcPr>
            <w:tcW w:w="1390" w:type="dxa"/>
          </w:tcPr>
          <w:p w14:paraId="52108322" w14:textId="77777777" w:rsidR="003A4A5F" w:rsidRPr="007E6F2C" w:rsidRDefault="003A4A5F" w:rsidP="003A4A5F">
            <w:r w:rsidRPr="007E6F2C">
              <w:t>userExtAttr</w:t>
            </w:r>
          </w:p>
        </w:tc>
        <w:tc>
          <w:tcPr>
            <w:tcW w:w="5060" w:type="dxa"/>
          </w:tcPr>
          <w:p w14:paraId="5E83836B" w14:textId="77777777" w:rsidR="003A4A5F" w:rsidRDefault="003A4A5F" w:rsidP="00D34202">
            <w:r>
              <w:rPr>
                <w:rFonts w:hint="eastAsia"/>
              </w:rPr>
              <w:t>播放界面主题，不设置为</w:t>
            </w:r>
            <w:r>
              <w:rPr>
                <w:rFonts w:hint="eastAsia"/>
              </w:rPr>
              <w:t>defalut</w:t>
            </w:r>
          </w:p>
        </w:tc>
      </w:tr>
      <w:tr w:rsidR="0026658A" w:rsidRPr="007E6F2C" w14:paraId="5F6DD392" w14:textId="77777777" w:rsidTr="009B3D39">
        <w:tc>
          <w:tcPr>
            <w:tcW w:w="1846" w:type="dxa"/>
          </w:tcPr>
          <w:p w14:paraId="4CC597C4" w14:textId="77777777" w:rsidR="0026658A" w:rsidRPr="0026658A" w:rsidRDefault="0026658A" w:rsidP="00D34202">
            <w:r>
              <w:rPr>
                <w:rFonts w:hint="eastAsia"/>
              </w:rPr>
              <w:t>commKey</w:t>
            </w:r>
          </w:p>
        </w:tc>
        <w:tc>
          <w:tcPr>
            <w:tcW w:w="1390" w:type="dxa"/>
          </w:tcPr>
          <w:p w14:paraId="535C11F1" w14:textId="77777777" w:rsidR="0026658A" w:rsidRPr="007E6F2C" w:rsidRDefault="0026658A" w:rsidP="003A4A5F">
            <w:r>
              <w:rPr>
                <w:rFonts w:hint="eastAsia"/>
              </w:rPr>
              <w:t>userExtAttr</w:t>
            </w:r>
          </w:p>
        </w:tc>
        <w:tc>
          <w:tcPr>
            <w:tcW w:w="5060" w:type="dxa"/>
          </w:tcPr>
          <w:p w14:paraId="0E293F4B" w14:textId="77777777" w:rsidR="0026658A" w:rsidRDefault="0026658A" w:rsidP="00D34202">
            <w:r>
              <w:rPr>
                <w:rFonts w:hint="eastAsia"/>
              </w:rPr>
              <w:t>SI</w:t>
            </w:r>
            <w:r>
              <w:rPr>
                <w:rFonts w:hint="eastAsia"/>
              </w:rPr>
              <w:t>接口的约定通信秘钥</w:t>
            </w:r>
          </w:p>
        </w:tc>
      </w:tr>
      <w:tr w:rsidR="0026658A" w:rsidRPr="007E6F2C" w14:paraId="578BE8FE" w14:textId="77777777" w:rsidTr="009B3D39">
        <w:tc>
          <w:tcPr>
            <w:tcW w:w="1846" w:type="dxa"/>
          </w:tcPr>
          <w:p w14:paraId="135A7224" w14:textId="77777777" w:rsidR="0026658A" w:rsidRDefault="0026658A" w:rsidP="00D34202">
            <w:r>
              <w:rPr>
                <w:rFonts w:hint="eastAsia"/>
              </w:rPr>
              <w:t>SIdomain</w:t>
            </w:r>
          </w:p>
        </w:tc>
        <w:tc>
          <w:tcPr>
            <w:tcW w:w="1390" w:type="dxa"/>
          </w:tcPr>
          <w:p w14:paraId="0FD98A5A" w14:textId="77777777" w:rsidR="0026658A" w:rsidRDefault="0026658A" w:rsidP="003A4A5F">
            <w:r>
              <w:rPr>
                <w:rFonts w:hint="eastAsia"/>
              </w:rPr>
              <w:t>userExtAttr</w:t>
            </w:r>
          </w:p>
        </w:tc>
        <w:tc>
          <w:tcPr>
            <w:tcW w:w="5060" w:type="dxa"/>
          </w:tcPr>
          <w:p w14:paraId="279D45CF" w14:textId="77777777" w:rsidR="0026658A" w:rsidRDefault="0026658A" w:rsidP="00D34202">
            <w:r>
              <w:rPr>
                <w:rFonts w:hint="eastAsia"/>
              </w:rPr>
              <w:t>SI</w:t>
            </w:r>
            <w:r>
              <w:rPr>
                <w:rFonts w:hint="eastAsia"/>
              </w:rPr>
              <w:t>调用的有效域名</w:t>
            </w:r>
          </w:p>
        </w:tc>
      </w:tr>
      <w:tr w:rsidR="009B3D39" w:rsidRPr="007E6F2C" w14:paraId="6E58382C" w14:textId="77777777" w:rsidTr="009B3D39">
        <w:tc>
          <w:tcPr>
            <w:tcW w:w="1846" w:type="dxa"/>
          </w:tcPr>
          <w:p w14:paraId="2D764D76" w14:textId="77777777" w:rsidR="009B3D39" w:rsidRDefault="009B3D39" w:rsidP="00F94156">
            <w:r>
              <w:rPr>
                <w:rFonts w:hint="eastAsia"/>
              </w:rPr>
              <w:t>mul</w:t>
            </w:r>
            <w:r>
              <w:t>tiLogin</w:t>
            </w:r>
          </w:p>
        </w:tc>
        <w:tc>
          <w:tcPr>
            <w:tcW w:w="1390" w:type="dxa"/>
          </w:tcPr>
          <w:p w14:paraId="2E868501" w14:textId="77777777" w:rsidR="009B3D39" w:rsidRDefault="009B3D39" w:rsidP="00F94156">
            <w:r>
              <w:rPr>
                <w:rFonts w:hint="eastAsia"/>
              </w:rPr>
              <w:t>userExtAttr</w:t>
            </w:r>
          </w:p>
        </w:tc>
        <w:tc>
          <w:tcPr>
            <w:tcW w:w="5060" w:type="dxa"/>
          </w:tcPr>
          <w:p w14:paraId="79A948BB" w14:textId="77777777" w:rsidR="009B3D39" w:rsidRDefault="009B3D39" w:rsidP="00F94156">
            <w:r>
              <w:rPr>
                <w:rFonts w:hint="eastAsia"/>
              </w:rPr>
              <w:t>可重复登录次数，</w:t>
            </w:r>
            <w:r>
              <w:rPr>
                <w:rFonts w:hint="eastAsia"/>
              </w:rPr>
              <w:t>0</w:t>
            </w:r>
            <w:r>
              <w:rPr>
                <w:rFonts w:hint="eastAsia"/>
              </w:rPr>
              <w:t>为无限。不设置限制为</w:t>
            </w:r>
            <w:r>
              <w:rPr>
                <w:rFonts w:hint="eastAsia"/>
              </w:rPr>
              <w:t>1</w:t>
            </w:r>
          </w:p>
        </w:tc>
      </w:tr>
      <w:tr w:rsidR="004724A5" w:rsidRPr="007E6F2C" w14:paraId="751E8C70" w14:textId="77777777" w:rsidTr="009B3D39">
        <w:tc>
          <w:tcPr>
            <w:tcW w:w="1846" w:type="dxa"/>
          </w:tcPr>
          <w:p w14:paraId="496FF522" w14:textId="77777777" w:rsidR="004724A5" w:rsidRDefault="004724A5" w:rsidP="00D34202">
            <w:r>
              <w:rPr>
                <w:rFonts w:hint="eastAsia"/>
              </w:rPr>
              <w:t>right</w:t>
            </w:r>
          </w:p>
        </w:tc>
        <w:tc>
          <w:tcPr>
            <w:tcW w:w="1390" w:type="dxa"/>
          </w:tcPr>
          <w:p w14:paraId="671BEAA6" w14:textId="77777777" w:rsidR="004724A5" w:rsidRDefault="004724A5" w:rsidP="003A4A5F"/>
        </w:tc>
        <w:tc>
          <w:tcPr>
            <w:tcW w:w="5060" w:type="dxa"/>
          </w:tcPr>
          <w:p w14:paraId="3505BF37" w14:textId="77777777" w:rsidR="004724A5" w:rsidRDefault="004724A5" w:rsidP="00D34202">
            <w:r>
              <w:rPr>
                <w:rFonts w:hint="eastAsia"/>
              </w:rPr>
              <w:t>用户操作授权</w:t>
            </w:r>
          </w:p>
          <w:p w14:paraId="388583D0" w14:textId="77777777" w:rsidR="004724A5" w:rsidRDefault="004724A5" w:rsidP="004724A5">
            <w:pPr>
              <w:pStyle w:val="Source"/>
            </w:pPr>
            <w:r>
              <w:rPr>
                <w:rFonts w:hint="eastAsia"/>
              </w:rPr>
              <w:t>{</w:t>
            </w:r>
            <w:r>
              <w:t>"</w:t>
            </w:r>
            <w:r>
              <w:rPr>
                <w:rFonts w:hint="eastAsia"/>
              </w:rPr>
              <w:t>功能编号</w:t>
            </w:r>
            <w:r>
              <w:t>":"</w:t>
            </w:r>
            <w:r>
              <w:rPr>
                <w:rFonts w:hint="eastAsia"/>
              </w:rPr>
              <w:t>授权字串</w:t>
            </w:r>
            <w:r>
              <w:t>","</w:t>
            </w:r>
            <w:r>
              <w:rPr>
                <w:rFonts w:hint="eastAsia"/>
              </w:rPr>
              <w:t>功能编号</w:t>
            </w:r>
            <w:r>
              <w:t>":"</w:t>
            </w:r>
            <w:r>
              <w:rPr>
                <w:rFonts w:hint="eastAsia"/>
              </w:rPr>
              <w:t>授权字串</w:t>
            </w:r>
            <w:r>
              <w:t>",…}</w:t>
            </w:r>
          </w:p>
        </w:tc>
      </w:tr>
      <w:tr w:rsidR="005423D3" w:rsidRPr="007E6F2C" w14:paraId="6212A815" w14:textId="77777777" w:rsidTr="009B3D39">
        <w:tc>
          <w:tcPr>
            <w:tcW w:w="1846" w:type="dxa"/>
          </w:tcPr>
          <w:p w14:paraId="2FFEA8A3" w14:textId="77777777" w:rsidR="005423D3" w:rsidRDefault="005423D3" w:rsidP="00D34202">
            <w:r>
              <w:rPr>
                <w:rFonts w:hint="eastAsia"/>
              </w:rPr>
              <w:t>mul</w:t>
            </w:r>
            <w:r>
              <w:t>tiLogin</w:t>
            </w:r>
          </w:p>
        </w:tc>
        <w:tc>
          <w:tcPr>
            <w:tcW w:w="1390" w:type="dxa"/>
          </w:tcPr>
          <w:p w14:paraId="57984A1C" w14:textId="77777777" w:rsidR="005423D3" w:rsidRDefault="005423D3" w:rsidP="003A4A5F"/>
        </w:tc>
        <w:tc>
          <w:tcPr>
            <w:tcW w:w="5060" w:type="dxa"/>
          </w:tcPr>
          <w:p w14:paraId="085FE64C" w14:textId="77777777" w:rsidR="005423D3" w:rsidRDefault="005423D3" w:rsidP="00D34202">
            <w:r>
              <w:rPr>
                <w:rFonts w:hint="eastAsia"/>
              </w:rPr>
              <w:t>可重复登录次数，</w:t>
            </w:r>
            <w:r>
              <w:rPr>
                <w:rFonts w:hint="eastAsia"/>
              </w:rPr>
              <w:t>0</w:t>
            </w:r>
            <w:r>
              <w:rPr>
                <w:rFonts w:hint="eastAsia"/>
              </w:rPr>
              <w:t>为无限。不设置限制为</w:t>
            </w:r>
            <w:r>
              <w:rPr>
                <w:rFonts w:hint="eastAsia"/>
              </w:rPr>
              <w:t>1</w:t>
            </w:r>
          </w:p>
        </w:tc>
      </w:tr>
      <w:tr w:rsidR="00D25744" w:rsidRPr="007E6F2C" w14:paraId="5E5A92C4" w14:textId="77777777" w:rsidTr="009B3D39">
        <w:tc>
          <w:tcPr>
            <w:tcW w:w="1846" w:type="dxa"/>
          </w:tcPr>
          <w:p w14:paraId="5D1A77AA" w14:textId="114F413F" w:rsidR="00D25744" w:rsidRDefault="00D25744" w:rsidP="00D34202">
            <w:r>
              <w:rPr>
                <w:rFonts w:hint="eastAsia"/>
              </w:rPr>
              <w:t>h</w:t>
            </w:r>
            <w:r>
              <w:t>eadimg</w:t>
            </w:r>
          </w:p>
        </w:tc>
        <w:tc>
          <w:tcPr>
            <w:tcW w:w="1390" w:type="dxa"/>
          </w:tcPr>
          <w:p w14:paraId="5B6D8E12" w14:textId="77777777" w:rsidR="00D25744" w:rsidRDefault="00D25744" w:rsidP="003A4A5F"/>
        </w:tc>
        <w:tc>
          <w:tcPr>
            <w:tcW w:w="5060" w:type="dxa"/>
          </w:tcPr>
          <w:p w14:paraId="14F03629" w14:textId="1CABC1D0" w:rsidR="00D25744" w:rsidRDefault="00D25744" w:rsidP="00D34202">
            <w:r>
              <w:rPr>
                <w:rFonts w:hint="eastAsia"/>
              </w:rPr>
              <w:t>头像文件相对路径或</w:t>
            </w:r>
            <w:r>
              <w:rPr>
                <w:rFonts w:hint="eastAsia"/>
              </w:rPr>
              <w:t>URL(</w:t>
            </w:r>
            <w:r>
              <w:rPr>
                <w:rFonts w:hint="eastAsia"/>
              </w:rPr>
              <w:t>以</w:t>
            </w:r>
            <w:r>
              <w:rPr>
                <w:rFonts w:hint="eastAsia"/>
              </w:rPr>
              <w:t>h</w:t>
            </w:r>
            <w:r>
              <w:t>ttp|https</w:t>
            </w:r>
            <w:r>
              <w:rPr>
                <w:rFonts w:hint="eastAsia"/>
              </w:rPr>
              <w:t>开头</w:t>
            </w:r>
            <w:r>
              <w:t>)</w:t>
            </w:r>
          </w:p>
        </w:tc>
      </w:tr>
    </w:tbl>
    <w:p w14:paraId="00C7097F" w14:textId="77777777" w:rsidR="00E04CDC" w:rsidRDefault="002A0FF4" w:rsidP="002A0FF4">
      <w:pPr>
        <w:pStyle w:val="o3"/>
      </w:pPr>
      <w:r>
        <w:rPr>
          <w:rFonts w:hint="eastAsia"/>
        </w:rPr>
        <w:t>用户头像文件</w:t>
      </w:r>
    </w:p>
    <w:p w14:paraId="6EC3F4C5" w14:textId="77777777" w:rsidR="00F64B70" w:rsidRDefault="002A0FF4" w:rsidP="007E6F2C">
      <w:pPr>
        <w:pStyle w:val="a7"/>
        <w:spacing w:before="93"/>
      </w:pPr>
      <w:r>
        <w:rPr>
          <w:rFonts w:hint="eastAsia"/>
        </w:rPr>
        <w:t>平台定义：</w:t>
      </w:r>
      <w:r>
        <w:rPr>
          <w:rFonts w:hint="eastAsia"/>
        </w:rPr>
        <w:t>userFile</w:t>
      </w:r>
      <w:r>
        <w:t>Base</w:t>
      </w:r>
      <w:r>
        <w:rPr>
          <w:rFonts w:hint="eastAsia"/>
        </w:rPr>
        <w:t>路径，用户文件按用户</w:t>
      </w:r>
      <w:r>
        <w:rPr>
          <w:rFonts w:hint="eastAsia"/>
        </w:rPr>
        <w:t>ID</w:t>
      </w:r>
      <w:r>
        <w:t>(aaabbbccc)</w:t>
      </w:r>
      <w:r>
        <w:rPr>
          <w:rFonts w:hint="eastAsia"/>
        </w:rPr>
        <w:t>建立目录：</w:t>
      </w:r>
    </w:p>
    <w:p w14:paraId="6E922D24" w14:textId="77777777" w:rsidR="002A0FF4" w:rsidRDefault="002A0FF4" w:rsidP="007E6F2C">
      <w:pPr>
        <w:pStyle w:val="a7"/>
        <w:spacing w:before="93"/>
      </w:pPr>
      <w:r>
        <w:rPr>
          <w:rFonts w:hint="eastAsia"/>
        </w:rPr>
        <w:t>userFile</w:t>
      </w:r>
      <w:r>
        <w:t>Base/aaa/bbb/ccc</w:t>
      </w:r>
    </w:p>
    <w:p w14:paraId="78DAA1F4" w14:textId="77777777" w:rsidR="002A0FF4" w:rsidRDefault="002A0FF4" w:rsidP="007E6F2C">
      <w:pPr>
        <w:pStyle w:val="a7"/>
        <w:spacing w:before="93"/>
      </w:pPr>
      <w:r>
        <w:rPr>
          <w:rFonts w:hint="eastAsia"/>
        </w:rPr>
        <w:t>头像文件为此目录下的：</w:t>
      </w:r>
      <w:r w:rsidRPr="002A0FF4">
        <w:t>portrait</w:t>
      </w:r>
      <w:r>
        <w:t>_xxxx…</w:t>
      </w:r>
      <w:r>
        <w:rPr>
          <w:rFonts w:hint="eastAsia"/>
        </w:rPr>
        <w:t>文件</w:t>
      </w:r>
    </w:p>
    <w:p w14:paraId="768412C9" w14:textId="77777777" w:rsidR="002A0FF4" w:rsidRDefault="002A0FF4" w:rsidP="007E6F2C">
      <w:pPr>
        <w:pStyle w:val="a7"/>
        <w:spacing w:before="93"/>
      </w:pPr>
      <w:r>
        <w:rPr>
          <w:rFonts w:hint="eastAsia"/>
        </w:rPr>
        <w:lastRenderedPageBreak/>
        <w:t>其中</w:t>
      </w:r>
      <w:r>
        <w:rPr>
          <w:rFonts w:hint="eastAsia"/>
        </w:rPr>
        <w:t>x</w:t>
      </w:r>
      <w:r>
        <w:t>xx..</w:t>
      </w:r>
      <w:r>
        <w:rPr>
          <w:rFonts w:hint="eastAsia"/>
        </w:rPr>
        <w:t>为不重复的字串，每次更新文件都生成新的文件名，避免</w:t>
      </w:r>
      <w:r>
        <w:rPr>
          <w:rFonts w:hint="eastAsia"/>
        </w:rPr>
        <w:t>c</w:t>
      </w:r>
      <w:r>
        <w:t>ache</w:t>
      </w:r>
      <w:r>
        <w:rPr>
          <w:rFonts w:hint="eastAsia"/>
        </w:rPr>
        <w:t>的影响。</w:t>
      </w:r>
    </w:p>
    <w:p w14:paraId="43D1A0AE" w14:textId="77777777" w:rsidR="002A0FF4" w:rsidRDefault="002A0FF4" w:rsidP="007E6F2C">
      <w:pPr>
        <w:pStyle w:val="a7"/>
        <w:spacing w:before="93"/>
      </w:pPr>
      <w:r>
        <w:rPr>
          <w:rFonts w:hint="eastAsia"/>
        </w:rPr>
        <w:t>通过</w:t>
      </w:r>
      <w:r>
        <w:rPr>
          <w:rFonts w:hint="eastAsia"/>
        </w:rPr>
        <w:t>user</w:t>
      </w:r>
      <w:r w:rsidR="00EA5526">
        <w:t>M</w:t>
      </w:r>
      <w:r>
        <w:t>ode</w:t>
      </w:r>
      <w:r w:rsidR="00EA5526">
        <w:t>l.get</w:t>
      </w:r>
      <w:r w:rsidR="00EA5526">
        <w:rPr>
          <w:rFonts w:hint="eastAsia"/>
        </w:rPr>
        <w:t>U</w:t>
      </w:r>
      <w:r w:rsidR="00EA5526">
        <w:t>serFile</w:t>
      </w:r>
      <w:r w:rsidR="00EA5526">
        <w:rPr>
          <w:rFonts w:hint="eastAsia"/>
        </w:rPr>
        <w:t>获取头像文件物理路径或</w:t>
      </w:r>
      <w:r w:rsidR="00EA5526">
        <w:rPr>
          <w:rFonts w:hint="eastAsia"/>
        </w:rPr>
        <w:t>URL</w:t>
      </w:r>
    </w:p>
    <w:p w14:paraId="5C0E1032" w14:textId="77777777" w:rsidR="002A0FF4" w:rsidRDefault="002A0FF4" w:rsidP="007E6F2C">
      <w:pPr>
        <w:pStyle w:val="a7"/>
        <w:spacing w:before="93"/>
      </w:pPr>
    </w:p>
    <w:p w14:paraId="229037F7" w14:textId="77777777" w:rsidR="00EB6FF4" w:rsidRDefault="00EB6FF4" w:rsidP="00EB6FF4">
      <w:pPr>
        <w:pStyle w:val="o2"/>
      </w:pPr>
      <w:r>
        <w:rPr>
          <w:rFonts w:hint="eastAsia"/>
        </w:rPr>
        <w:t>第三方登录用户表 thirdpartyuser</w:t>
      </w:r>
    </w:p>
    <w:p w14:paraId="11BFC47E" w14:textId="77777777" w:rsidR="00EB6FF4" w:rsidRDefault="00EB6FF4" w:rsidP="007E6F2C">
      <w:pPr>
        <w:pStyle w:val="a7"/>
        <w:spacing w:before="93"/>
      </w:pPr>
      <w:r>
        <w:t>当通过第三方用户登录时</w:t>
      </w:r>
      <w:r>
        <w:rPr>
          <w:rFonts w:hint="eastAsia"/>
        </w:rPr>
        <w:t>，</w:t>
      </w:r>
      <w:r>
        <w:t>若是第一次回自动建立平台用户账号</w:t>
      </w:r>
      <w:r>
        <w:rPr>
          <w:rFonts w:hint="eastAsia"/>
        </w:rPr>
        <w:t>，</w:t>
      </w:r>
      <w:r>
        <w:t>同时在本表中记录第三方用户的信息</w:t>
      </w:r>
      <w:r>
        <w:rPr>
          <w:rFonts w:hint="eastAsia"/>
        </w:rPr>
        <w:t>、</w:t>
      </w:r>
      <w:r>
        <w:t>访问</w:t>
      </w:r>
      <w:r>
        <w:t>token</w:t>
      </w:r>
      <w:r>
        <w:t>以及与平台账号的对应等等</w:t>
      </w:r>
      <w:r>
        <w:rPr>
          <w:rFonts w:hint="eastAsia"/>
        </w:rPr>
        <w:t>。</w:t>
      </w:r>
    </w:p>
    <w:p w14:paraId="04E1CD60" w14:textId="77777777" w:rsidR="00EB6FF4" w:rsidRDefault="00EB6FF4" w:rsidP="00EB6FF4">
      <w:pPr>
        <w:pStyle w:val="af"/>
      </w:pPr>
      <w:r>
        <w:rPr>
          <w:rFonts w:hint="eastAsia"/>
          <w:noProof/>
        </w:rPr>
        <w:drawing>
          <wp:inline distT="0" distB="0" distL="0" distR="0" wp14:anchorId="7A0531E6" wp14:editId="34582F41">
            <wp:extent cx="5274310" cy="1871529"/>
            <wp:effectExtent l="19050" t="0" r="254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srcRect/>
                    <a:stretch>
                      <a:fillRect/>
                    </a:stretch>
                  </pic:blipFill>
                  <pic:spPr bwMode="auto">
                    <a:xfrm>
                      <a:off x="0" y="0"/>
                      <a:ext cx="5274310" cy="1871529"/>
                    </a:xfrm>
                    <a:prstGeom prst="rect">
                      <a:avLst/>
                    </a:prstGeom>
                    <a:noFill/>
                    <a:ln w="9525">
                      <a:noFill/>
                      <a:miter lim="800000"/>
                      <a:headEnd/>
                      <a:tailEnd/>
                    </a:ln>
                  </pic:spPr>
                </pic:pic>
              </a:graphicData>
            </a:graphic>
          </wp:inline>
        </w:drawing>
      </w:r>
    </w:p>
    <w:p w14:paraId="659086CF" w14:textId="77777777" w:rsidR="00EB6FF4" w:rsidRDefault="00EB6FF4" w:rsidP="007E6F2C">
      <w:pPr>
        <w:pStyle w:val="a7"/>
        <w:spacing w:before="93"/>
      </w:pPr>
    </w:p>
    <w:p w14:paraId="7490901B" w14:textId="77777777" w:rsidR="00EB6FF4" w:rsidRPr="00E97446" w:rsidRDefault="00EB6FF4" w:rsidP="007E6F2C">
      <w:pPr>
        <w:pStyle w:val="a7"/>
        <w:spacing w:before="93"/>
      </w:pPr>
    </w:p>
    <w:p w14:paraId="68F56500" w14:textId="77777777" w:rsidR="00CF40F2" w:rsidRDefault="00CF40F2" w:rsidP="005C2A3D">
      <w:pPr>
        <w:pStyle w:val="o2"/>
      </w:pPr>
      <w:r>
        <w:t>消费套餐表</w:t>
      </w:r>
      <w:r>
        <w:rPr>
          <w:rFonts w:hint="eastAsia"/>
        </w:rPr>
        <w:t xml:space="preserve"> package</w:t>
      </w:r>
    </w:p>
    <w:p w14:paraId="2930A152" w14:textId="77777777" w:rsidR="00CF40F2" w:rsidRDefault="00CF40F2" w:rsidP="00CF40F2">
      <w:pPr>
        <w:pStyle w:val="a7"/>
        <w:spacing w:before="93"/>
      </w:pPr>
      <w:r>
        <w:rPr>
          <w:rFonts w:hint="eastAsia"/>
        </w:rPr>
        <w:t>记录用户拥有的消费套餐。以及套餐消费记录。</w:t>
      </w:r>
    </w:p>
    <w:p w14:paraId="49A984FB" w14:textId="77777777" w:rsidR="00CF40F2" w:rsidRDefault="00CF40F2" w:rsidP="00CF40F2">
      <w:r>
        <w:rPr>
          <w:rFonts w:hint="eastAsia"/>
          <w:noProof/>
        </w:rPr>
        <w:drawing>
          <wp:inline distT="0" distB="0" distL="0" distR="0" wp14:anchorId="36199D44" wp14:editId="0FB30C94">
            <wp:extent cx="5143500" cy="2190750"/>
            <wp:effectExtent l="1905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143500" cy="2190750"/>
                    </a:xfrm>
                    <a:prstGeom prst="rect">
                      <a:avLst/>
                    </a:prstGeom>
                    <a:noFill/>
                    <a:ln w="9525">
                      <a:noFill/>
                      <a:miter lim="800000"/>
                      <a:headEnd/>
                      <a:tailEnd/>
                    </a:ln>
                  </pic:spPr>
                </pic:pic>
              </a:graphicData>
            </a:graphic>
          </wp:inline>
        </w:drawing>
      </w:r>
    </w:p>
    <w:p w14:paraId="075F61E3" w14:textId="77777777" w:rsidR="00CF40F2" w:rsidRDefault="008258DC" w:rsidP="005C2A3D">
      <w:pPr>
        <w:pStyle w:val="o3"/>
      </w:pPr>
      <w:r>
        <w:rPr>
          <w:rFonts w:hint="eastAsia"/>
        </w:rPr>
        <w:t>属性 attr</w:t>
      </w:r>
    </w:p>
    <w:tbl>
      <w:tblPr>
        <w:tblStyle w:val="ad"/>
        <w:tblW w:w="0" w:type="auto"/>
        <w:tblLook w:val="04A0" w:firstRow="1" w:lastRow="0" w:firstColumn="1" w:lastColumn="0" w:noHBand="0" w:noVBand="1"/>
      </w:tblPr>
      <w:tblGrid>
        <w:gridCol w:w="1503"/>
        <w:gridCol w:w="1387"/>
        <w:gridCol w:w="5406"/>
      </w:tblGrid>
      <w:tr w:rsidR="008258DC" w:rsidRPr="00E97446" w14:paraId="54665586" w14:textId="77777777" w:rsidTr="007E6F2C">
        <w:tc>
          <w:tcPr>
            <w:tcW w:w="1526" w:type="dxa"/>
          </w:tcPr>
          <w:p w14:paraId="713AE6A0" w14:textId="77777777" w:rsidR="008258DC" w:rsidRPr="00E97446" w:rsidRDefault="008258DC" w:rsidP="007E6F2C">
            <w:pPr>
              <w:jc w:val="center"/>
              <w:rPr>
                <w:b/>
              </w:rPr>
            </w:pPr>
            <w:r w:rsidRPr="00E97446">
              <w:rPr>
                <w:b/>
              </w:rPr>
              <w:t>属性</w:t>
            </w:r>
          </w:p>
        </w:tc>
        <w:tc>
          <w:tcPr>
            <w:tcW w:w="1417" w:type="dxa"/>
          </w:tcPr>
          <w:p w14:paraId="7BAE8BEC" w14:textId="77777777" w:rsidR="008258DC" w:rsidRPr="00E97446" w:rsidRDefault="008258DC" w:rsidP="007E6F2C">
            <w:pPr>
              <w:jc w:val="center"/>
              <w:rPr>
                <w:b/>
              </w:rPr>
            </w:pPr>
            <w:r w:rsidRPr="00E97446">
              <w:rPr>
                <w:b/>
              </w:rPr>
              <w:t>上级属性</w:t>
            </w:r>
          </w:p>
        </w:tc>
        <w:tc>
          <w:tcPr>
            <w:tcW w:w="5579" w:type="dxa"/>
          </w:tcPr>
          <w:p w14:paraId="723ACA0D" w14:textId="77777777" w:rsidR="008258DC" w:rsidRPr="00E97446" w:rsidRDefault="008258DC" w:rsidP="007E6F2C">
            <w:pPr>
              <w:jc w:val="center"/>
              <w:rPr>
                <w:b/>
              </w:rPr>
            </w:pPr>
            <w:r w:rsidRPr="00E97446">
              <w:rPr>
                <w:b/>
              </w:rPr>
              <w:t>说明</w:t>
            </w:r>
          </w:p>
        </w:tc>
      </w:tr>
      <w:tr w:rsidR="008258DC" w:rsidRPr="008258DC" w14:paraId="3883CA15" w14:textId="77777777" w:rsidTr="007E6F2C">
        <w:tc>
          <w:tcPr>
            <w:tcW w:w="1526" w:type="dxa"/>
          </w:tcPr>
          <w:p w14:paraId="74EBD8CF" w14:textId="77777777" w:rsidR="008258DC" w:rsidRPr="008258DC" w:rsidRDefault="008258DC" w:rsidP="007E6F2C">
            <w:r>
              <w:rPr>
                <w:rFonts w:hint="eastAsia"/>
              </w:rPr>
              <w:t>use</w:t>
            </w:r>
          </w:p>
        </w:tc>
        <w:tc>
          <w:tcPr>
            <w:tcW w:w="1417" w:type="dxa"/>
          </w:tcPr>
          <w:p w14:paraId="16E962F4" w14:textId="77777777" w:rsidR="008258DC" w:rsidRPr="008258DC" w:rsidRDefault="008258DC" w:rsidP="007E6F2C"/>
        </w:tc>
        <w:tc>
          <w:tcPr>
            <w:tcW w:w="5579" w:type="dxa"/>
          </w:tcPr>
          <w:p w14:paraId="1285F7E5" w14:textId="77777777" w:rsidR="008258DC" w:rsidRPr="008258DC" w:rsidRDefault="008258DC" w:rsidP="007E6F2C">
            <w:r>
              <w:rPr>
                <w:rFonts w:hint="eastAsia"/>
              </w:rPr>
              <w:t>使用记录</w:t>
            </w:r>
          </w:p>
        </w:tc>
      </w:tr>
      <w:tr w:rsidR="008258DC" w:rsidRPr="008258DC" w14:paraId="32368698" w14:textId="77777777" w:rsidTr="007E6F2C">
        <w:tc>
          <w:tcPr>
            <w:tcW w:w="1526" w:type="dxa"/>
          </w:tcPr>
          <w:p w14:paraId="32EC62D1" w14:textId="77777777" w:rsidR="008258DC" w:rsidRDefault="008258DC" w:rsidP="007E6F2C">
            <w:r>
              <w:rPr>
                <w:rFonts w:hint="eastAsia"/>
              </w:rPr>
              <w:t>happen</w:t>
            </w:r>
          </w:p>
        </w:tc>
        <w:tc>
          <w:tcPr>
            <w:tcW w:w="1417" w:type="dxa"/>
          </w:tcPr>
          <w:p w14:paraId="3197C7F0" w14:textId="77777777" w:rsidR="008258DC" w:rsidRPr="008258DC" w:rsidRDefault="008258DC" w:rsidP="007E6F2C">
            <w:r>
              <w:rPr>
                <w:rFonts w:hint="eastAsia"/>
              </w:rPr>
              <w:t>use</w:t>
            </w:r>
          </w:p>
        </w:tc>
        <w:tc>
          <w:tcPr>
            <w:tcW w:w="5579" w:type="dxa"/>
          </w:tcPr>
          <w:p w14:paraId="26DE1E20" w14:textId="77777777" w:rsidR="008258DC" w:rsidRDefault="008258DC" w:rsidP="007E6F2C">
            <w:r>
              <w:rPr>
                <w:rFonts w:hint="eastAsia"/>
              </w:rPr>
              <w:t>发生时间</w:t>
            </w:r>
          </w:p>
        </w:tc>
      </w:tr>
      <w:tr w:rsidR="008258DC" w:rsidRPr="008258DC" w14:paraId="34825CDE" w14:textId="77777777" w:rsidTr="007E6F2C">
        <w:tc>
          <w:tcPr>
            <w:tcW w:w="1526" w:type="dxa"/>
          </w:tcPr>
          <w:p w14:paraId="70D64E4E" w14:textId="77777777" w:rsidR="008258DC" w:rsidRDefault="008258DC" w:rsidP="007E6F2C">
            <w:r>
              <w:rPr>
                <w:rFonts w:hint="eastAsia"/>
              </w:rPr>
              <w:lastRenderedPageBreak/>
              <w:t>value</w:t>
            </w:r>
          </w:p>
        </w:tc>
        <w:tc>
          <w:tcPr>
            <w:tcW w:w="1417" w:type="dxa"/>
          </w:tcPr>
          <w:p w14:paraId="6887056A" w14:textId="77777777" w:rsidR="008258DC" w:rsidRDefault="008258DC" w:rsidP="007E6F2C">
            <w:r>
              <w:rPr>
                <w:rFonts w:hint="eastAsia"/>
              </w:rPr>
              <w:t>use</w:t>
            </w:r>
          </w:p>
        </w:tc>
        <w:tc>
          <w:tcPr>
            <w:tcW w:w="5579" w:type="dxa"/>
          </w:tcPr>
          <w:p w14:paraId="1EE78FBF" w14:textId="77777777" w:rsidR="008258DC" w:rsidRDefault="008258DC" w:rsidP="007E6F2C">
            <w:r>
              <w:rPr>
                <w:rFonts w:hint="eastAsia"/>
              </w:rPr>
              <w:t>使用量</w:t>
            </w:r>
          </w:p>
        </w:tc>
      </w:tr>
    </w:tbl>
    <w:p w14:paraId="08317942" w14:textId="77777777" w:rsidR="008258DC" w:rsidRPr="00CF40F2" w:rsidRDefault="00C07B6C" w:rsidP="008258DC">
      <w:pPr>
        <w:pStyle w:val="a7"/>
        <w:spacing w:before="93"/>
      </w:pPr>
      <w:r>
        <w:rPr>
          <w:rFonts w:hint="eastAsia"/>
        </w:rPr>
        <w:t>refid&gt;0</w:t>
      </w:r>
      <w:r>
        <w:rPr>
          <w:rFonts w:hint="eastAsia"/>
        </w:rPr>
        <w:t>定义该套餐的商品</w:t>
      </w:r>
      <w:r>
        <w:rPr>
          <w:rFonts w:hint="eastAsia"/>
        </w:rPr>
        <w:t>ID</w:t>
      </w:r>
      <w:r>
        <w:rPr>
          <w:rFonts w:hint="eastAsia"/>
        </w:rPr>
        <w:t>，</w:t>
      </w:r>
      <w:r>
        <w:rPr>
          <w:rFonts w:hint="eastAsia"/>
        </w:rPr>
        <w:t>0</w:t>
      </w:r>
      <w:r>
        <w:rPr>
          <w:rFonts w:hint="eastAsia"/>
        </w:rPr>
        <w:t>直接由平台管理员输入的套餐。</w:t>
      </w:r>
    </w:p>
    <w:p w14:paraId="6D058CD3" w14:textId="77777777" w:rsidR="007F3C90" w:rsidRDefault="007F3C90" w:rsidP="005C2A3D">
      <w:pPr>
        <w:pStyle w:val="o2"/>
      </w:pPr>
      <w:r>
        <w:t>商品表</w:t>
      </w:r>
      <w:r w:rsidR="00205998">
        <w:rPr>
          <w:rFonts w:hint="eastAsia"/>
        </w:rPr>
        <w:t xml:space="preserve"> </w:t>
      </w:r>
      <w:r w:rsidR="00205998" w:rsidRPr="00205998">
        <w:t>goods</w:t>
      </w:r>
    </w:p>
    <w:p w14:paraId="08F86F2B" w14:textId="77777777" w:rsidR="007F3C90" w:rsidRDefault="007F3C90" w:rsidP="007F3C90">
      <w:pPr>
        <w:pStyle w:val="a7"/>
        <w:spacing w:before="93"/>
      </w:pPr>
      <w:r>
        <w:rPr>
          <w:rFonts w:hint="eastAsia"/>
        </w:rPr>
        <w:t>可销售的各种类型商品。</w:t>
      </w:r>
    </w:p>
    <w:p w14:paraId="3DCD897B" w14:textId="77777777" w:rsidR="007F3C90" w:rsidRDefault="007F3C90" w:rsidP="007F3C90">
      <w:pPr>
        <w:pStyle w:val="a7"/>
        <w:spacing w:before="93"/>
      </w:pPr>
      <w:r>
        <w:rPr>
          <w:rFonts w:hint="eastAsia"/>
        </w:rPr>
        <w:t>商品名称，说明，图片链接，售价，分类，可销售的场合（如播主才能选择的时长套餐），可用点数购买，可用现金购买。</w:t>
      </w:r>
    </w:p>
    <w:p w14:paraId="11200AC1" w14:textId="77777777" w:rsidR="007F3C90" w:rsidRDefault="0023110F" w:rsidP="00BA02B1">
      <w:r>
        <w:rPr>
          <w:noProof/>
        </w:rPr>
        <w:drawing>
          <wp:inline distT="0" distB="0" distL="0" distR="0" wp14:anchorId="62F63932" wp14:editId="1AFD0C2E">
            <wp:extent cx="5038725" cy="3457575"/>
            <wp:effectExtent l="1905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038725" cy="3457575"/>
                    </a:xfrm>
                    <a:prstGeom prst="rect">
                      <a:avLst/>
                    </a:prstGeom>
                    <a:noFill/>
                    <a:ln w="9525">
                      <a:noFill/>
                      <a:miter lim="800000"/>
                      <a:headEnd/>
                      <a:tailEnd/>
                    </a:ln>
                  </pic:spPr>
                </pic:pic>
              </a:graphicData>
            </a:graphic>
          </wp:inline>
        </w:drawing>
      </w:r>
    </w:p>
    <w:p w14:paraId="15494424" w14:textId="77777777" w:rsidR="007F3C90" w:rsidRDefault="00BA02B1" w:rsidP="005C2A3D">
      <w:pPr>
        <w:pStyle w:val="o3"/>
      </w:pPr>
      <w:r>
        <w:t>商品分类</w:t>
      </w:r>
      <w:r w:rsidR="00BE71D0">
        <w:rPr>
          <w:rFonts w:hint="eastAsia"/>
        </w:rPr>
        <w:t>category</w:t>
      </w:r>
    </w:p>
    <w:p w14:paraId="36C7CB22" w14:textId="77777777" w:rsidR="00BA02B1" w:rsidRDefault="00BA02B1" w:rsidP="00141E3D">
      <w:pPr>
        <w:pStyle w:val="o4"/>
        <w:numPr>
          <w:ilvl w:val="3"/>
          <w:numId w:val="22"/>
        </w:numPr>
      </w:pPr>
      <w:r>
        <w:t>拉流</w:t>
      </w:r>
      <w:r>
        <w:rPr>
          <w:rFonts w:hint="eastAsia"/>
        </w:rPr>
        <w:t>时长</w:t>
      </w:r>
      <w:r>
        <w:t>包</w:t>
      </w:r>
      <w:r>
        <w:rPr>
          <w:rFonts w:hint="eastAsia"/>
        </w:rPr>
        <w:t>pullpkg</w:t>
      </w:r>
    </w:p>
    <w:p w14:paraId="29C897B7" w14:textId="77777777" w:rsidR="00BA02B1" w:rsidRDefault="00BA02B1" w:rsidP="00BA02B1">
      <w:pPr>
        <w:pStyle w:val="a7"/>
        <w:spacing w:before="93"/>
      </w:pPr>
      <w:r>
        <w:rPr>
          <w:rFonts w:hint="eastAsia"/>
        </w:rPr>
        <w:t>value</w:t>
      </w:r>
      <w:r>
        <w:rPr>
          <w:rFonts w:hint="eastAsia"/>
        </w:rPr>
        <w:t>：时长包包含的时长（分钟）</w:t>
      </w:r>
    </w:p>
    <w:p w14:paraId="0F712272" w14:textId="77777777" w:rsidR="00BA02B1" w:rsidRDefault="00BA02B1" w:rsidP="00BA02B1">
      <w:pPr>
        <w:pStyle w:val="a7"/>
        <w:spacing w:before="93"/>
      </w:pPr>
      <w:r>
        <w:rPr>
          <w:rFonts w:hint="eastAsia"/>
        </w:rPr>
        <w:t>expire</w:t>
      </w:r>
      <w:r>
        <w:rPr>
          <w:rFonts w:hint="eastAsia"/>
        </w:rPr>
        <w:t>：此包有效天数，从购买日起计。</w:t>
      </w:r>
    </w:p>
    <w:p w14:paraId="02433686" w14:textId="77777777" w:rsidR="00BA02B1" w:rsidRDefault="00BA02B1" w:rsidP="00141E3D">
      <w:pPr>
        <w:pStyle w:val="o4"/>
      </w:pPr>
      <w:r>
        <w:rPr>
          <w:rFonts w:hint="eastAsia"/>
        </w:rPr>
        <w:t>推流时长包 pushpkg</w:t>
      </w:r>
    </w:p>
    <w:p w14:paraId="678F749D" w14:textId="77777777" w:rsidR="00BA02B1" w:rsidRDefault="00BA02B1" w:rsidP="00BA02B1">
      <w:pPr>
        <w:pStyle w:val="a7"/>
        <w:spacing w:before="93"/>
      </w:pPr>
      <w:r>
        <w:rPr>
          <w:rFonts w:hint="eastAsia"/>
        </w:rPr>
        <w:t>value</w:t>
      </w:r>
      <w:r>
        <w:rPr>
          <w:rFonts w:hint="eastAsia"/>
        </w:rPr>
        <w:t>：时长包包含的时长（分钟）</w:t>
      </w:r>
    </w:p>
    <w:p w14:paraId="0579A540" w14:textId="77777777" w:rsidR="00BA02B1" w:rsidRDefault="00BA02B1" w:rsidP="00BA02B1">
      <w:pPr>
        <w:pStyle w:val="a7"/>
        <w:spacing w:before="93"/>
      </w:pPr>
      <w:r>
        <w:rPr>
          <w:rFonts w:hint="eastAsia"/>
        </w:rPr>
        <w:t>expire</w:t>
      </w:r>
      <w:r>
        <w:rPr>
          <w:rFonts w:hint="eastAsia"/>
        </w:rPr>
        <w:t>：此包有效天数，从购买日起计。</w:t>
      </w:r>
    </w:p>
    <w:p w14:paraId="26C5362F" w14:textId="77777777" w:rsidR="008A7A12" w:rsidRDefault="008A7A12" w:rsidP="00141E3D">
      <w:pPr>
        <w:pStyle w:val="o4"/>
      </w:pPr>
      <w:r>
        <w:rPr>
          <w:rFonts w:hint="eastAsia"/>
        </w:rPr>
        <w:t>通用时长包stream</w:t>
      </w:r>
    </w:p>
    <w:p w14:paraId="76BC69CF" w14:textId="77777777" w:rsidR="008A7A12" w:rsidRDefault="008A7A12" w:rsidP="008A7A12">
      <w:pPr>
        <w:pStyle w:val="a7"/>
        <w:spacing w:before="93"/>
      </w:pPr>
      <w:r>
        <w:rPr>
          <w:rFonts w:hint="eastAsia"/>
        </w:rPr>
        <w:t>可用于推流或拉流时长。</w:t>
      </w:r>
    </w:p>
    <w:p w14:paraId="35342801" w14:textId="77777777" w:rsidR="008A7A12" w:rsidRDefault="008A7A12" w:rsidP="008A7A12">
      <w:pPr>
        <w:pStyle w:val="a7"/>
        <w:spacing w:before="93"/>
      </w:pPr>
      <w:r>
        <w:rPr>
          <w:rFonts w:hint="eastAsia"/>
        </w:rPr>
        <w:t>value</w:t>
      </w:r>
      <w:r>
        <w:rPr>
          <w:rFonts w:hint="eastAsia"/>
        </w:rPr>
        <w:t>：时长包包含的时长（分钟）</w:t>
      </w:r>
    </w:p>
    <w:p w14:paraId="2CEF874E" w14:textId="77777777" w:rsidR="008A7A12" w:rsidRDefault="008A7A12" w:rsidP="008A7A12">
      <w:pPr>
        <w:pStyle w:val="a7"/>
        <w:spacing w:before="93"/>
      </w:pPr>
      <w:r>
        <w:rPr>
          <w:rFonts w:hint="eastAsia"/>
        </w:rPr>
        <w:lastRenderedPageBreak/>
        <w:t>expire</w:t>
      </w:r>
      <w:r>
        <w:rPr>
          <w:rFonts w:hint="eastAsia"/>
        </w:rPr>
        <w:t>：此包有效天数，从购买日起计。</w:t>
      </w:r>
    </w:p>
    <w:p w14:paraId="7C26861C" w14:textId="77777777" w:rsidR="008A7A12" w:rsidRDefault="00944898" w:rsidP="00141E3D">
      <w:pPr>
        <w:pStyle w:val="o4"/>
      </w:pPr>
      <w:r>
        <w:rPr>
          <w:rFonts w:hint="eastAsia"/>
        </w:rPr>
        <w:t>VOD时长包 vodpkg</w:t>
      </w:r>
    </w:p>
    <w:p w14:paraId="6CF3EB03" w14:textId="77777777" w:rsidR="00944898" w:rsidRDefault="00A979C4" w:rsidP="00A979C4">
      <w:pPr>
        <w:pStyle w:val="o4"/>
      </w:pPr>
      <w:r>
        <w:t>存储空间包</w:t>
      </w:r>
      <w:r>
        <w:rPr>
          <w:rFonts w:hint="eastAsia"/>
        </w:rPr>
        <w:t xml:space="preserve"> storage</w:t>
      </w:r>
    </w:p>
    <w:p w14:paraId="648BC241" w14:textId="77777777" w:rsidR="00A979C4" w:rsidRDefault="00A979C4" w:rsidP="00A979C4">
      <w:pPr>
        <w:pStyle w:val="a7"/>
        <w:spacing w:before="93"/>
      </w:pPr>
      <w:r>
        <w:rPr>
          <w:rFonts w:hint="eastAsia"/>
        </w:rPr>
        <w:t>value</w:t>
      </w:r>
      <w:r>
        <w:rPr>
          <w:rFonts w:hint="eastAsia"/>
        </w:rPr>
        <w:t>：每次计费此套餐可抵扣的空间（</w:t>
      </w:r>
      <w:r>
        <w:rPr>
          <w:rFonts w:hint="eastAsia"/>
        </w:rPr>
        <w:t>MB</w:t>
      </w:r>
      <w:r>
        <w:rPr>
          <w:rFonts w:hint="eastAsia"/>
        </w:rPr>
        <w:t>）</w:t>
      </w:r>
    </w:p>
    <w:p w14:paraId="60A834AB" w14:textId="77777777" w:rsidR="00A979C4" w:rsidRDefault="00A979C4" w:rsidP="00A979C4">
      <w:pPr>
        <w:pStyle w:val="a7"/>
        <w:spacing w:before="93"/>
      </w:pPr>
      <w:r>
        <w:rPr>
          <w:rFonts w:hint="eastAsia"/>
        </w:rPr>
        <w:t>expire</w:t>
      </w:r>
      <w:r>
        <w:rPr>
          <w:rFonts w:hint="eastAsia"/>
        </w:rPr>
        <w:t>：此包有效天数，从购买日起计。</w:t>
      </w:r>
    </w:p>
    <w:p w14:paraId="2FF96408" w14:textId="77777777" w:rsidR="00A979C4" w:rsidRDefault="0023110F" w:rsidP="0023110F">
      <w:pPr>
        <w:pStyle w:val="o4"/>
      </w:pPr>
      <w:r>
        <w:t>虚拟商品</w:t>
      </w:r>
      <w:r>
        <w:rPr>
          <w:rFonts w:hint="eastAsia"/>
        </w:rPr>
        <w:t>virtual</w:t>
      </w:r>
    </w:p>
    <w:p w14:paraId="0D7F4D91" w14:textId="77777777" w:rsidR="00483B9D" w:rsidRDefault="00483B9D" w:rsidP="00483B9D">
      <w:pPr>
        <w:pStyle w:val="a7"/>
        <w:spacing w:before="93"/>
      </w:pPr>
      <w:r>
        <w:rPr>
          <w:rFonts w:hint="eastAsia"/>
        </w:rPr>
        <w:t>2018-04-06</w:t>
      </w:r>
      <w:r>
        <w:rPr>
          <w:rFonts w:hint="eastAsia"/>
        </w:rPr>
        <w:t>增加定义，</w:t>
      </w:r>
      <w:r w:rsidR="008201CB">
        <w:rPr>
          <w:rFonts w:hint="eastAsia"/>
        </w:rPr>
        <w:t>可用于送礼或抽奖的虚拟商品</w:t>
      </w:r>
      <w:r>
        <w:rPr>
          <w:rFonts w:hint="eastAsia"/>
        </w:rPr>
        <w:t>。</w:t>
      </w:r>
    </w:p>
    <w:p w14:paraId="67CF722A" w14:textId="77777777" w:rsidR="008201CB" w:rsidRDefault="008201CB" w:rsidP="00483B9D">
      <w:pPr>
        <w:pStyle w:val="a7"/>
        <w:spacing w:before="93"/>
      </w:pPr>
      <w:r>
        <w:rPr>
          <w:rFonts w:hint="eastAsia"/>
        </w:rPr>
        <w:t xml:space="preserve">value: </w:t>
      </w:r>
      <w:r>
        <w:rPr>
          <w:rFonts w:hint="eastAsia"/>
        </w:rPr>
        <w:t>默认排序</w:t>
      </w:r>
    </w:p>
    <w:p w14:paraId="1C5BA1D5" w14:textId="77777777" w:rsidR="00483B9D" w:rsidRPr="00A979C4" w:rsidRDefault="00483B9D" w:rsidP="00483B9D">
      <w:pPr>
        <w:pStyle w:val="a7"/>
        <w:spacing w:before="93"/>
      </w:pPr>
    </w:p>
    <w:p w14:paraId="025C236D" w14:textId="77777777" w:rsidR="00BE71D0" w:rsidRDefault="00BE71D0" w:rsidP="005C2A3D">
      <w:pPr>
        <w:pStyle w:val="o3"/>
      </w:pPr>
      <w:r>
        <w:t>商品图片URL</w:t>
      </w:r>
    </w:p>
    <w:p w14:paraId="23C7C52C" w14:textId="77777777" w:rsidR="00AB5A00" w:rsidRDefault="00AB5A00" w:rsidP="00BE71D0">
      <w:pPr>
        <w:pStyle w:val="a7"/>
        <w:spacing w:before="93"/>
      </w:pPr>
      <w:r>
        <w:rPr>
          <w:rFonts w:hint="eastAsia"/>
        </w:rPr>
        <w:t>图片</w:t>
      </w:r>
      <w:r>
        <w:rPr>
          <w:rFonts w:hint="eastAsia"/>
        </w:rPr>
        <w:t>URL</w:t>
      </w:r>
      <w:r>
        <w:rPr>
          <w:rFonts w:hint="eastAsia"/>
        </w:rPr>
        <w:t>的基础目录在</w:t>
      </w:r>
      <w:r>
        <w:rPr>
          <w:rFonts w:hint="eastAsia"/>
        </w:rPr>
        <w:t>config.php</w:t>
      </w:r>
      <w:r>
        <w:rPr>
          <w:rFonts w:hint="eastAsia"/>
        </w:rPr>
        <w:t>中配置：</w:t>
      </w:r>
    </w:p>
    <w:p w14:paraId="41E3E1C8" w14:textId="77777777" w:rsidR="00BE71D0" w:rsidRDefault="005813E8" w:rsidP="00BE71D0">
      <w:pPr>
        <w:pStyle w:val="a7"/>
        <w:spacing w:before="93"/>
      </w:pPr>
      <w:r>
        <w:rPr>
          <w:rFonts w:hint="eastAsia"/>
        </w:rPr>
        <w:t>默认</w:t>
      </w:r>
      <w:r w:rsidR="00BE71D0">
        <w:t>商品图片</w:t>
      </w:r>
      <w:r w:rsidR="00BE71D0">
        <w:rPr>
          <w:rFonts w:hint="eastAsia"/>
        </w:rPr>
        <w:t>目录：</w:t>
      </w:r>
      <w:r w:rsidR="00BE71D0">
        <w:rPr>
          <w:rFonts w:hint="eastAsia"/>
        </w:rPr>
        <w:t>__ROOT__/goodsimg/&lt;nnn&gt;/&lt;id&gt;</w:t>
      </w:r>
      <w:r w:rsidR="008271E6">
        <w:rPr>
          <w:rFonts w:hint="eastAsia"/>
        </w:rPr>
        <w:t>_&lt;name&gt;.&lt;ext&gt;</w:t>
      </w:r>
    </w:p>
    <w:p w14:paraId="5E599A5C" w14:textId="77777777" w:rsidR="00BE71D0" w:rsidRDefault="00BE71D0" w:rsidP="00BE71D0">
      <w:pPr>
        <w:pStyle w:val="a7"/>
        <w:spacing w:before="93"/>
      </w:pPr>
      <w:r>
        <w:rPr>
          <w:rFonts w:hint="eastAsia"/>
        </w:rPr>
        <w:t>nnn</w:t>
      </w:r>
      <w:r>
        <w:rPr>
          <w:rFonts w:hint="eastAsia"/>
        </w:rPr>
        <w:t>：商品编码</w:t>
      </w:r>
      <w:r w:rsidR="00E31AD7">
        <w:rPr>
          <w:rFonts w:hint="eastAsia"/>
        </w:rPr>
        <w:t>高</w:t>
      </w:r>
      <w:r w:rsidR="00484BC1">
        <w:rPr>
          <w:rFonts w:hint="eastAsia"/>
        </w:rPr>
        <w:t>4</w:t>
      </w:r>
      <w:r>
        <w:rPr>
          <w:rFonts w:hint="eastAsia"/>
        </w:rPr>
        <w:t>~</w:t>
      </w:r>
      <w:r w:rsidR="00484BC1">
        <w:rPr>
          <w:rFonts w:hint="eastAsia"/>
        </w:rPr>
        <w:t>6</w:t>
      </w:r>
      <w:r>
        <w:rPr>
          <w:rFonts w:hint="eastAsia"/>
        </w:rPr>
        <w:t>位</w:t>
      </w:r>
      <w:r>
        <w:rPr>
          <w:rFonts w:hint="eastAsia"/>
        </w:rPr>
        <w:t xml:space="preserve"> nnnxx</w:t>
      </w:r>
      <w:r w:rsidR="00484BC1">
        <w:rPr>
          <w:rFonts w:hint="eastAsia"/>
        </w:rPr>
        <w:t>x</w:t>
      </w:r>
    </w:p>
    <w:p w14:paraId="2E839A0F" w14:textId="77777777" w:rsidR="00BE71D0" w:rsidRDefault="00BE71D0" w:rsidP="00BE71D0">
      <w:pPr>
        <w:pStyle w:val="a7"/>
        <w:spacing w:before="93"/>
      </w:pPr>
      <w:r>
        <w:rPr>
          <w:rFonts w:hint="eastAsia"/>
        </w:rPr>
        <w:t>id</w:t>
      </w:r>
      <w:r>
        <w:rPr>
          <w:rFonts w:hint="eastAsia"/>
        </w:rPr>
        <w:t>：商品</w:t>
      </w:r>
      <w:r>
        <w:rPr>
          <w:rFonts w:hint="eastAsia"/>
        </w:rPr>
        <w:t>ID</w:t>
      </w:r>
    </w:p>
    <w:p w14:paraId="09B9F4BD" w14:textId="77777777" w:rsidR="00BE71D0" w:rsidRDefault="00C656DC" w:rsidP="00BE71D0">
      <w:pPr>
        <w:pStyle w:val="a7"/>
        <w:spacing w:before="93"/>
      </w:pPr>
      <w:r>
        <w:rPr>
          <w:rFonts w:hint="eastAsia"/>
        </w:rPr>
        <w:t>name</w:t>
      </w:r>
      <w:r>
        <w:rPr>
          <w:rFonts w:hint="eastAsia"/>
        </w:rPr>
        <w:t>：主照片</w:t>
      </w:r>
      <w:r>
        <w:rPr>
          <w:rFonts w:hint="eastAsia"/>
        </w:rPr>
        <w:t xml:space="preserve">main, </w:t>
      </w:r>
      <w:r>
        <w:rPr>
          <w:rFonts w:hint="eastAsia"/>
        </w:rPr>
        <w:t>大、中、小照片</w:t>
      </w:r>
      <w:r>
        <w:rPr>
          <w:rFonts w:hint="eastAsia"/>
        </w:rPr>
        <w:t>l,m,s</w:t>
      </w:r>
    </w:p>
    <w:p w14:paraId="3DEEAE7B" w14:textId="77777777" w:rsidR="005813E8" w:rsidRDefault="007B1052" w:rsidP="00BE71D0">
      <w:pPr>
        <w:pStyle w:val="a7"/>
        <w:spacing w:before="93"/>
      </w:pPr>
      <w:r>
        <w:rPr>
          <w:rFonts w:hint="eastAsia"/>
        </w:rPr>
        <w:t>ext</w:t>
      </w:r>
      <w:r w:rsidR="005813E8">
        <w:rPr>
          <w:rFonts w:hint="eastAsia"/>
        </w:rPr>
        <w:t>商品图片格式：</w:t>
      </w:r>
      <w:r w:rsidR="005813E8">
        <w:rPr>
          <w:rFonts w:hint="eastAsia"/>
        </w:rPr>
        <w:t>jpg, png, gif</w:t>
      </w:r>
    </w:p>
    <w:tbl>
      <w:tblPr>
        <w:tblStyle w:val="ad"/>
        <w:tblW w:w="0" w:type="auto"/>
        <w:tblLook w:val="04A0" w:firstRow="1" w:lastRow="0" w:firstColumn="1" w:lastColumn="0" w:noHBand="0" w:noVBand="1"/>
      </w:tblPr>
      <w:tblGrid>
        <w:gridCol w:w="2762"/>
        <w:gridCol w:w="2760"/>
        <w:gridCol w:w="2774"/>
      </w:tblGrid>
      <w:tr w:rsidR="005813E8" w14:paraId="54F215AC" w14:textId="77777777" w:rsidTr="005813E8">
        <w:tc>
          <w:tcPr>
            <w:tcW w:w="2840" w:type="dxa"/>
          </w:tcPr>
          <w:p w14:paraId="08A88AE4" w14:textId="77777777" w:rsidR="005813E8" w:rsidRDefault="005813E8" w:rsidP="005813E8">
            <w:pPr>
              <w:pStyle w:val="af"/>
            </w:pPr>
            <w:r>
              <w:rPr>
                <w:rFonts w:hint="eastAsia"/>
              </w:rPr>
              <w:t>图片类型</w:t>
            </w:r>
          </w:p>
        </w:tc>
        <w:tc>
          <w:tcPr>
            <w:tcW w:w="2841" w:type="dxa"/>
          </w:tcPr>
          <w:p w14:paraId="44E4F703" w14:textId="77777777" w:rsidR="005813E8" w:rsidRDefault="005813E8" w:rsidP="005813E8">
            <w:pPr>
              <w:pStyle w:val="af"/>
            </w:pPr>
            <w:r>
              <w:rPr>
                <w:rFonts w:hint="eastAsia"/>
              </w:rPr>
              <w:t>限制大小</w:t>
            </w:r>
            <w:r>
              <w:rPr>
                <w:rFonts w:hint="eastAsia"/>
              </w:rPr>
              <w:t>(kB)</w:t>
            </w:r>
          </w:p>
        </w:tc>
        <w:tc>
          <w:tcPr>
            <w:tcW w:w="2841" w:type="dxa"/>
          </w:tcPr>
          <w:p w14:paraId="1EE5120C" w14:textId="77777777" w:rsidR="005813E8" w:rsidRDefault="005813E8" w:rsidP="005813E8">
            <w:pPr>
              <w:pStyle w:val="af"/>
            </w:pPr>
            <w:r>
              <w:rPr>
                <w:rFonts w:hint="eastAsia"/>
              </w:rPr>
              <w:t>建议像素</w:t>
            </w:r>
          </w:p>
        </w:tc>
      </w:tr>
      <w:tr w:rsidR="005813E8" w14:paraId="28E85CB6" w14:textId="77777777" w:rsidTr="005813E8">
        <w:tc>
          <w:tcPr>
            <w:tcW w:w="2840" w:type="dxa"/>
          </w:tcPr>
          <w:p w14:paraId="663653FB" w14:textId="77777777" w:rsidR="005813E8" w:rsidRDefault="005813E8" w:rsidP="005813E8">
            <w:pPr>
              <w:pStyle w:val="af"/>
            </w:pPr>
            <w:r>
              <w:rPr>
                <w:rFonts w:hint="eastAsia"/>
              </w:rPr>
              <w:t>main</w:t>
            </w:r>
          </w:p>
        </w:tc>
        <w:tc>
          <w:tcPr>
            <w:tcW w:w="2841" w:type="dxa"/>
          </w:tcPr>
          <w:p w14:paraId="4D409E9F" w14:textId="77777777" w:rsidR="005813E8" w:rsidRDefault="005813E8" w:rsidP="005813E8">
            <w:pPr>
              <w:pStyle w:val="af"/>
            </w:pPr>
            <w:r>
              <w:rPr>
                <w:rFonts w:hint="eastAsia"/>
              </w:rPr>
              <w:t>30</w:t>
            </w:r>
          </w:p>
        </w:tc>
        <w:tc>
          <w:tcPr>
            <w:tcW w:w="2841" w:type="dxa"/>
          </w:tcPr>
          <w:p w14:paraId="43121CD1" w14:textId="77777777" w:rsidR="005813E8" w:rsidRDefault="005813E8" w:rsidP="005813E8">
            <w:pPr>
              <w:pStyle w:val="af"/>
            </w:pPr>
            <w:r>
              <w:rPr>
                <w:rFonts w:hint="eastAsia"/>
              </w:rPr>
              <w:t>128x128</w:t>
            </w:r>
          </w:p>
        </w:tc>
      </w:tr>
      <w:tr w:rsidR="005813E8" w14:paraId="714E37EF" w14:textId="77777777" w:rsidTr="005813E8">
        <w:tc>
          <w:tcPr>
            <w:tcW w:w="2840" w:type="dxa"/>
          </w:tcPr>
          <w:p w14:paraId="75398356" w14:textId="77777777" w:rsidR="005813E8" w:rsidRDefault="005813E8" w:rsidP="005813E8">
            <w:pPr>
              <w:pStyle w:val="af"/>
            </w:pPr>
            <w:r>
              <w:rPr>
                <w:rFonts w:hint="eastAsia"/>
              </w:rPr>
              <w:t>l</w:t>
            </w:r>
          </w:p>
        </w:tc>
        <w:tc>
          <w:tcPr>
            <w:tcW w:w="2841" w:type="dxa"/>
          </w:tcPr>
          <w:p w14:paraId="3A70768D" w14:textId="77777777" w:rsidR="005813E8" w:rsidRDefault="005813E8" w:rsidP="005813E8">
            <w:pPr>
              <w:pStyle w:val="af"/>
            </w:pPr>
            <w:r>
              <w:rPr>
                <w:rFonts w:hint="eastAsia"/>
              </w:rPr>
              <w:t>100</w:t>
            </w:r>
          </w:p>
        </w:tc>
        <w:tc>
          <w:tcPr>
            <w:tcW w:w="2841" w:type="dxa"/>
          </w:tcPr>
          <w:p w14:paraId="0780BFE4" w14:textId="77777777" w:rsidR="005813E8" w:rsidRDefault="005813E8" w:rsidP="005813E8">
            <w:pPr>
              <w:pStyle w:val="af"/>
            </w:pPr>
            <w:r>
              <w:rPr>
                <w:rFonts w:hint="eastAsia"/>
              </w:rPr>
              <w:t>512x512</w:t>
            </w:r>
          </w:p>
        </w:tc>
      </w:tr>
      <w:tr w:rsidR="005813E8" w14:paraId="6FFB4224" w14:textId="77777777" w:rsidTr="005813E8">
        <w:tc>
          <w:tcPr>
            <w:tcW w:w="2840" w:type="dxa"/>
          </w:tcPr>
          <w:p w14:paraId="60C4CF2C" w14:textId="77777777" w:rsidR="005813E8" w:rsidRDefault="005813E8" w:rsidP="005813E8">
            <w:pPr>
              <w:pStyle w:val="af"/>
            </w:pPr>
            <w:r>
              <w:rPr>
                <w:rFonts w:hint="eastAsia"/>
              </w:rPr>
              <w:t>m</w:t>
            </w:r>
          </w:p>
        </w:tc>
        <w:tc>
          <w:tcPr>
            <w:tcW w:w="2841" w:type="dxa"/>
          </w:tcPr>
          <w:p w14:paraId="794CB4DB" w14:textId="77777777" w:rsidR="005813E8" w:rsidRDefault="005813E8" w:rsidP="005813E8">
            <w:pPr>
              <w:pStyle w:val="af"/>
            </w:pPr>
            <w:r>
              <w:rPr>
                <w:rFonts w:hint="eastAsia"/>
              </w:rPr>
              <w:t>5</w:t>
            </w:r>
          </w:p>
        </w:tc>
        <w:tc>
          <w:tcPr>
            <w:tcW w:w="2841" w:type="dxa"/>
          </w:tcPr>
          <w:p w14:paraId="0EC328A7" w14:textId="77777777" w:rsidR="005813E8" w:rsidRDefault="005813E8" w:rsidP="005813E8">
            <w:pPr>
              <w:pStyle w:val="af"/>
            </w:pPr>
            <w:r>
              <w:rPr>
                <w:rFonts w:hint="eastAsia"/>
              </w:rPr>
              <w:t>64x64</w:t>
            </w:r>
          </w:p>
        </w:tc>
      </w:tr>
      <w:tr w:rsidR="005813E8" w14:paraId="4FBF05AF" w14:textId="77777777" w:rsidTr="005813E8">
        <w:tc>
          <w:tcPr>
            <w:tcW w:w="2840" w:type="dxa"/>
          </w:tcPr>
          <w:p w14:paraId="1525571E" w14:textId="77777777" w:rsidR="005813E8" w:rsidRDefault="005813E8" w:rsidP="005813E8">
            <w:pPr>
              <w:pStyle w:val="af"/>
            </w:pPr>
            <w:r>
              <w:rPr>
                <w:rFonts w:hint="eastAsia"/>
              </w:rPr>
              <w:t>s</w:t>
            </w:r>
          </w:p>
        </w:tc>
        <w:tc>
          <w:tcPr>
            <w:tcW w:w="2841" w:type="dxa"/>
          </w:tcPr>
          <w:p w14:paraId="548BCD13" w14:textId="77777777" w:rsidR="005813E8" w:rsidRDefault="005813E8" w:rsidP="005813E8">
            <w:pPr>
              <w:pStyle w:val="af"/>
            </w:pPr>
            <w:r>
              <w:rPr>
                <w:rFonts w:hint="eastAsia"/>
              </w:rPr>
              <w:t>3</w:t>
            </w:r>
          </w:p>
        </w:tc>
        <w:tc>
          <w:tcPr>
            <w:tcW w:w="2841" w:type="dxa"/>
          </w:tcPr>
          <w:p w14:paraId="12472E11" w14:textId="77777777" w:rsidR="005813E8" w:rsidRDefault="005813E8" w:rsidP="005813E8">
            <w:pPr>
              <w:pStyle w:val="af"/>
            </w:pPr>
            <w:r>
              <w:rPr>
                <w:rFonts w:hint="eastAsia"/>
              </w:rPr>
              <w:t>32x32</w:t>
            </w:r>
          </w:p>
        </w:tc>
      </w:tr>
    </w:tbl>
    <w:p w14:paraId="6E49FDA9" w14:textId="77777777" w:rsidR="005813E8" w:rsidRDefault="005813E8" w:rsidP="00BE71D0">
      <w:pPr>
        <w:pStyle w:val="a7"/>
        <w:spacing w:before="93"/>
      </w:pPr>
    </w:p>
    <w:p w14:paraId="27953C99" w14:textId="77777777" w:rsidR="0023110F" w:rsidRDefault="0023110F" w:rsidP="0023110F">
      <w:pPr>
        <w:pStyle w:val="o3"/>
      </w:pPr>
      <w:r>
        <w:rPr>
          <w:rFonts w:hint="eastAsia"/>
        </w:rPr>
        <w:t>userlevel,viplevel</w:t>
      </w:r>
    </w:p>
    <w:p w14:paraId="23428B55" w14:textId="77777777" w:rsidR="0023110F" w:rsidRDefault="0023110F" w:rsidP="0023110F">
      <w:pPr>
        <w:pStyle w:val="a7"/>
        <w:spacing w:before="93"/>
      </w:pPr>
      <w:r>
        <w:t>主要针对商品类</w:t>
      </w:r>
      <w:r>
        <w:rPr>
          <w:rFonts w:hint="eastAsia"/>
        </w:rPr>
        <w:t>，</w:t>
      </w:r>
      <w:r>
        <w:t>指用户等级或</w:t>
      </w:r>
      <w:r>
        <w:t>VIP</w:t>
      </w:r>
      <w:r>
        <w:t>等级达到指定的值才能购买或使用</w:t>
      </w:r>
      <w:r>
        <w:rPr>
          <w:rFonts w:hint="eastAsia"/>
        </w:rPr>
        <w:t>。</w:t>
      </w:r>
    </w:p>
    <w:p w14:paraId="4AE7F5E0" w14:textId="77777777" w:rsidR="0023110F" w:rsidRDefault="0023110F" w:rsidP="0023110F">
      <w:pPr>
        <w:pStyle w:val="o3"/>
      </w:pPr>
      <w:r>
        <w:rPr>
          <w:rFonts w:hint="eastAsia"/>
        </w:rPr>
        <w:t>状态status</w:t>
      </w:r>
    </w:p>
    <w:p w14:paraId="3FD05C7B" w14:textId="77777777" w:rsidR="0023110F" w:rsidRPr="007F3C90" w:rsidRDefault="0023110F" w:rsidP="0023110F">
      <w:pPr>
        <w:pStyle w:val="a7"/>
        <w:spacing w:before="93"/>
      </w:pPr>
      <w:r>
        <w:t>商品一经使用就不能删除</w:t>
      </w:r>
      <w:r>
        <w:rPr>
          <w:rFonts w:hint="eastAsia"/>
        </w:rPr>
        <w:t>，</w:t>
      </w:r>
      <w:r>
        <w:t>只能设成</w:t>
      </w:r>
      <w:r>
        <w:rPr>
          <w:rFonts w:hint="eastAsia"/>
        </w:rPr>
        <w:t>“</w:t>
      </w:r>
      <w:r>
        <w:t>停售</w:t>
      </w:r>
      <w:r>
        <w:rPr>
          <w:rFonts w:hint="eastAsia"/>
        </w:rPr>
        <w:t>”。</w:t>
      </w:r>
    </w:p>
    <w:p w14:paraId="3778A6D0" w14:textId="77777777" w:rsidR="00D5526F" w:rsidRDefault="00D5526F" w:rsidP="005C2A3D">
      <w:pPr>
        <w:pStyle w:val="o2"/>
      </w:pPr>
      <w:r>
        <w:t>站内消息</w:t>
      </w:r>
      <w:r>
        <w:rPr>
          <w:rFonts w:hint="eastAsia"/>
        </w:rPr>
        <w:t xml:space="preserve"> </w:t>
      </w:r>
      <w:r w:rsidR="008B5600">
        <w:rPr>
          <w:rFonts w:hint="eastAsia"/>
        </w:rPr>
        <w:t>t</w:t>
      </w:r>
      <w:r>
        <w:rPr>
          <w:rFonts w:hint="eastAsia"/>
        </w:rPr>
        <w:t>message</w:t>
      </w:r>
    </w:p>
    <w:p w14:paraId="2AA44205" w14:textId="77777777" w:rsidR="00D5526F" w:rsidRDefault="00D5526F" w:rsidP="00D5526F">
      <w:pPr>
        <w:pStyle w:val="a7"/>
        <w:spacing w:before="93"/>
      </w:pPr>
      <w:r>
        <w:rPr>
          <w:rFonts w:hint="eastAsia"/>
        </w:rPr>
        <w:lastRenderedPageBreak/>
        <w:t>发送者，接收者，</w:t>
      </w:r>
      <w:r w:rsidR="0076583E">
        <w:rPr>
          <w:rFonts w:hint="eastAsia"/>
        </w:rPr>
        <w:t>消息类型（消息，提醒，警告），发送时间，阅读时间，消息内容，消息链接。</w:t>
      </w:r>
    </w:p>
    <w:p w14:paraId="7A858617" w14:textId="77777777" w:rsidR="00216CFB" w:rsidRDefault="00216CFB" w:rsidP="00D5526F">
      <w:pPr>
        <w:pStyle w:val="a7"/>
        <w:spacing w:before="93"/>
      </w:pPr>
      <w:r>
        <w:rPr>
          <w:rFonts w:hint="eastAsia"/>
        </w:rPr>
        <w:t>在网页心跳时，刷新是否有新消息，若有警告消息直接弹出。</w:t>
      </w:r>
    </w:p>
    <w:p w14:paraId="6F761D1C" w14:textId="77777777" w:rsidR="000573D2" w:rsidRDefault="00527FBE" w:rsidP="005C2A3D">
      <w:pPr>
        <w:pStyle w:val="o2"/>
      </w:pPr>
      <w:r>
        <w:rPr>
          <w:rFonts w:hint="eastAsia"/>
        </w:rPr>
        <w:t>在线表online</w:t>
      </w:r>
    </w:p>
    <w:p w14:paraId="2147A5A6" w14:textId="77777777" w:rsidR="00527FBE" w:rsidRDefault="00527FBE" w:rsidP="00527FBE">
      <w:pPr>
        <w:pStyle w:val="a7"/>
        <w:spacing w:before="93"/>
      </w:pPr>
      <w:r>
        <w:rPr>
          <w:rFonts w:hint="eastAsia"/>
        </w:rPr>
        <w:t>记录各类在线信息，主要作为计费依据。</w:t>
      </w:r>
    </w:p>
    <w:p w14:paraId="54AA8920" w14:textId="37E3A2E0" w:rsidR="00527FBE" w:rsidRDefault="008E1311" w:rsidP="00A97AEC">
      <w:pPr>
        <w:pStyle w:val="Source"/>
      </w:pPr>
      <w:r>
        <w:rPr>
          <w:noProof/>
        </w:rPr>
        <w:drawing>
          <wp:inline distT="0" distB="0" distL="0" distR="0" wp14:anchorId="32EC4417" wp14:editId="4919CD2C">
            <wp:extent cx="5274310" cy="3699510"/>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699510"/>
                    </a:xfrm>
                    <a:prstGeom prst="rect">
                      <a:avLst/>
                    </a:prstGeom>
                  </pic:spPr>
                </pic:pic>
              </a:graphicData>
            </a:graphic>
          </wp:inline>
        </w:drawing>
      </w:r>
    </w:p>
    <w:p w14:paraId="2D5B76D4" w14:textId="64481EDC" w:rsidR="00F01757" w:rsidRDefault="00F01757" w:rsidP="00527FBE">
      <w:pPr>
        <w:pStyle w:val="a7"/>
        <w:spacing w:before="93"/>
      </w:pPr>
      <w:r>
        <w:rPr>
          <w:rFonts w:hint="eastAsia"/>
        </w:rPr>
        <w:t>logintime</w:t>
      </w:r>
      <w:r>
        <w:rPr>
          <w:rFonts w:hint="eastAsia"/>
        </w:rPr>
        <w:t>登录时间或开始消费时间</w:t>
      </w:r>
    </w:p>
    <w:p w14:paraId="3DD4CB3E" w14:textId="7454431A" w:rsidR="006875F3" w:rsidRDefault="006875F3" w:rsidP="00527FBE">
      <w:pPr>
        <w:pStyle w:val="a7"/>
        <w:spacing w:before="93"/>
      </w:pPr>
      <w:r>
        <w:rPr>
          <w:rFonts w:hint="eastAsia"/>
        </w:rPr>
        <w:t>b</w:t>
      </w:r>
      <w:r>
        <w:t>eginview</w:t>
      </w:r>
      <w:r>
        <w:rPr>
          <w:rFonts w:hint="eastAsia"/>
        </w:rPr>
        <w:t>：一般与</w:t>
      </w:r>
      <w:r>
        <w:rPr>
          <w:rFonts w:hint="eastAsia"/>
        </w:rPr>
        <w:t>l</w:t>
      </w:r>
      <w:r>
        <w:t>ogintime</w:t>
      </w:r>
      <w:r>
        <w:rPr>
          <w:rFonts w:hint="eastAsia"/>
        </w:rPr>
        <w:t>等值，逐步取消使用。</w:t>
      </w:r>
    </w:p>
    <w:p w14:paraId="28EA7391" w14:textId="77777777" w:rsidR="00527FBE" w:rsidRDefault="00527FBE" w:rsidP="00527FBE">
      <w:pPr>
        <w:pStyle w:val="a7"/>
        <w:spacing w:before="93"/>
      </w:pPr>
      <w:r>
        <w:rPr>
          <w:rFonts w:hint="eastAsia"/>
        </w:rPr>
        <w:t>objtype</w:t>
      </w:r>
      <w:r>
        <w:rPr>
          <w:rFonts w:hint="eastAsia"/>
        </w:rPr>
        <w:t>本记录关联的消费对象</w:t>
      </w:r>
      <w:r w:rsidR="00190214">
        <w:rPr>
          <w:rFonts w:hint="eastAsia"/>
        </w:rPr>
        <w:t>类别</w:t>
      </w:r>
      <w:r>
        <w:rPr>
          <w:rFonts w:hint="eastAsia"/>
        </w:rPr>
        <w:t>：</w:t>
      </w:r>
      <w:r>
        <w:rPr>
          <w:rFonts w:hint="eastAsia"/>
        </w:rPr>
        <w:t>web-</w:t>
      </w:r>
      <w:r>
        <w:rPr>
          <w:rFonts w:hint="eastAsia"/>
        </w:rPr>
        <w:t>登录网页，</w:t>
      </w:r>
      <w:r>
        <w:rPr>
          <w:rFonts w:hint="eastAsia"/>
        </w:rPr>
        <w:t>live-</w:t>
      </w:r>
      <w:r>
        <w:rPr>
          <w:rFonts w:hint="eastAsia"/>
        </w:rPr>
        <w:t>观看直播，</w:t>
      </w:r>
      <w:r>
        <w:rPr>
          <w:rFonts w:hint="eastAsia"/>
        </w:rPr>
        <w:t>vod-</w:t>
      </w:r>
      <w:r w:rsidR="00190214">
        <w:rPr>
          <w:rFonts w:hint="eastAsia"/>
        </w:rPr>
        <w:t>观看点播。</w:t>
      </w:r>
    </w:p>
    <w:p w14:paraId="45603F44" w14:textId="3827A740" w:rsidR="00190214" w:rsidRDefault="00190214" w:rsidP="00527FBE">
      <w:pPr>
        <w:pStyle w:val="a7"/>
        <w:spacing w:before="93"/>
      </w:pPr>
      <w:r>
        <w:rPr>
          <w:rFonts w:hint="eastAsia"/>
        </w:rPr>
        <w:t>refid</w:t>
      </w:r>
      <w:r>
        <w:rPr>
          <w:rFonts w:hint="eastAsia"/>
        </w:rPr>
        <w:t>本记录关联的消费对象</w:t>
      </w:r>
      <w:r>
        <w:rPr>
          <w:rFonts w:hint="eastAsia"/>
        </w:rPr>
        <w:t>ID</w:t>
      </w:r>
      <w:r>
        <w:rPr>
          <w:rFonts w:hint="eastAsia"/>
        </w:rPr>
        <w:t>。如：当</w:t>
      </w:r>
      <w:r>
        <w:rPr>
          <w:rFonts w:hint="eastAsia"/>
        </w:rPr>
        <w:t>objtype=live</w:t>
      </w:r>
      <w:r>
        <w:rPr>
          <w:rFonts w:hint="eastAsia"/>
        </w:rPr>
        <w:t>时对应的是频道</w:t>
      </w:r>
      <w:r>
        <w:rPr>
          <w:rFonts w:hint="eastAsia"/>
        </w:rPr>
        <w:t>ID</w:t>
      </w:r>
      <w:r>
        <w:rPr>
          <w:rFonts w:hint="eastAsia"/>
        </w:rPr>
        <w:t>，</w:t>
      </w:r>
      <w:r>
        <w:rPr>
          <w:rFonts w:hint="eastAsia"/>
        </w:rPr>
        <w:t>objtype=vod</w:t>
      </w:r>
      <w:r>
        <w:rPr>
          <w:rFonts w:hint="eastAsia"/>
        </w:rPr>
        <w:t>时对应的是视频文件</w:t>
      </w:r>
      <w:r>
        <w:rPr>
          <w:rFonts w:hint="eastAsia"/>
        </w:rPr>
        <w:t>ID</w:t>
      </w:r>
      <w:r>
        <w:rPr>
          <w:rFonts w:hint="eastAsia"/>
        </w:rPr>
        <w:t>。</w:t>
      </w:r>
      <w:r>
        <w:rPr>
          <w:rFonts w:hint="eastAsia"/>
        </w:rPr>
        <w:t>objtype=web</w:t>
      </w:r>
      <w:r>
        <w:rPr>
          <w:rFonts w:hint="eastAsia"/>
        </w:rPr>
        <w:t>时此字段无意义</w:t>
      </w:r>
      <w:r w:rsidR="006875F3">
        <w:rPr>
          <w:rFonts w:hint="eastAsia"/>
        </w:rPr>
        <w:t>或是频道</w:t>
      </w:r>
      <w:r w:rsidR="006875F3">
        <w:rPr>
          <w:rFonts w:hint="eastAsia"/>
        </w:rPr>
        <w:t>ID</w:t>
      </w:r>
      <w:r>
        <w:rPr>
          <w:rFonts w:hint="eastAsia"/>
        </w:rPr>
        <w:t>。</w:t>
      </w:r>
    </w:p>
    <w:p w14:paraId="1867F962" w14:textId="187E772D" w:rsidR="00190214" w:rsidRDefault="00190214" w:rsidP="00527FBE">
      <w:pPr>
        <w:pStyle w:val="a7"/>
        <w:spacing w:before="93"/>
      </w:pPr>
      <w:r>
        <w:rPr>
          <w:rFonts w:hint="eastAsia"/>
        </w:rPr>
        <w:t>account</w:t>
      </w:r>
      <w:r>
        <w:rPr>
          <w:rFonts w:hint="eastAsia"/>
        </w:rPr>
        <w:t>一般作为</w:t>
      </w:r>
      <w:r>
        <w:rPr>
          <w:rFonts w:hint="eastAsia"/>
        </w:rPr>
        <w:t>userid</w:t>
      </w:r>
      <w:r>
        <w:rPr>
          <w:rFonts w:hint="eastAsia"/>
        </w:rPr>
        <w:t>的冗余，但不保证就是用户</w:t>
      </w:r>
      <w:r>
        <w:rPr>
          <w:rFonts w:hint="eastAsia"/>
        </w:rPr>
        <w:t>ID</w:t>
      </w:r>
      <w:r>
        <w:rPr>
          <w:rFonts w:hint="eastAsia"/>
        </w:rPr>
        <w:t>对应的</w:t>
      </w:r>
      <w:r>
        <w:rPr>
          <w:rFonts w:hint="eastAsia"/>
        </w:rPr>
        <w:t>account</w:t>
      </w:r>
      <w:r>
        <w:rPr>
          <w:rFonts w:hint="eastAsia"/>
        </w:rPr>
        <w:t>。当采用第三方认证时，</w:t>
      </w:r>
      <w:r>
        <w:rPr>
          <w:rFonts w:hint="eastAsia"/>
        </w:rPr>
        <w:t>userid</w:t>
      </w:r>
      <w:r>
        <w:rPr>
          <w:rFonts w:hint="eastAsia"/>
        </w:rPr>
        <w:t>是第三方代理用户的</w:t>
      </w:r>
      <w:r>
        <w:rPr>
          <w:rFonts w:hint="eastAsia"/>
        </w:rPr>
        <w:t>ID</w:t>
      </w:r>
      <w:r>
        <w:rPr>
          <w:rFonts w:hint="eastAsia"/>
        </w:rPr>
        <w:t>，</w:t>
      </w:r>
      <w:r>
        <w:rPr>
          <w:rFonts w:hint="eastAsia"/>
        </w:rPr>
        <w:t>account</w:t>
      </w:r>
      <w:r>
        <w:rPr>
          <w:rFonts w:hint="eastAsia"/>
        </w:rPr>
        <w:t>则是第三方提供当前登录第三方系统的用户账号。</w:t>
      </w:r>
    </w:p>
    <w:p w14:paraId="46AEBCD2" w14:textId="5FC05B23" w:rsidR="008E1311" w:rsidRPr="008E1311" w:rsidRDefault="008E1311" w:rsidP="00527FBE">
      <w:pPr>
        <w:pStyle w:val="a7"/>
        <w:spacing w:before="93"/>
      </w:pPr>
      <w:r>
        <w:rPr>
          <w:rFonts w:hint="eastAsia"/>
        </w:rPr>
        <w:t>o</w:t>
      </w:r>
      <w:r>
        <w:t>bjowner</w:t>
      </w:r>
      <w:r>
        <w:rPr>
          <w:rFonts w:hint="eastAsia"/>
        </w:rPr>
        <w:t>在</w:t>
      </w:r>
      <w:r>
        <w:rPr>
          <w:rFonts w:hint="eastAsia"/>
        </w:rPr>
        <w:t>2</w:t>
      </w:r>
      <w:r>
        <w:t>020-02-01</w:t>
      </w:r>
      <w:r>
        <w:rPr>
          <w:rFonts w:hint="eastAsia"/>
        </w:rPr>
        <w:t>增加，方便在线信息显示以及移动到</w:t>
      </w:r>
      <w:r>
        <w:rPr>
          <w:rFonts w:hint="eastAsia"/>
        </w:rPr>
        <w:t>o</w:t>
      </w:r>
      <w:r>
        <w:t>nlinelog</w:t>
      </w:r>
      <w:r>
        <w:rPr>
          <w:rFonts w:hint="eastAsia"/>
        </w:rPr>
        <w:t>后消费对象的记录被删除后还可追踪消费对象的属主。</w:t>
      </w:r>
    </w:p>
    <w:p w14:paraId="67D6EABB" w14:textId="388EA0B7" w:rsidR="00527FBE" w:rsidRDefault="00527FBE" w:rsidP="005C2A3D">
      <w:pPr>
        <w:pStyle w:val="o2"/>
      </w:pPr>
      <w:r>
        <w:rPr>
          <w:rFonts w:hint="eastAsia"/>
        </w:rPr>
        <w:lastRenderedPageBreak/>
        <w:t>在线历史onlinelog</w:t>
      </w:r>
    </w:p>
    <w:p w14:paraId="52B85529" w14:textId="233991B1" w:rsidR="008E1311" w:rsidRDefault="008E1311" w:rsidP="008E1311">
      <w:pPr>
        <w:pStyle w:val="af"/>
      </w:pPr>
      <w:r w:rsidRPr="008E1311">
        <w:rPr>
          <w:noProof/>
        </w:rPr>
        <w:drawing>
          <wp:inline distT="0" distB="0" distL="0" distR="0" wp14:anchorId="47212708" wp14:editId="324BDBBC">
            <wp:extent cx="5193030" cy="41148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193030" cy="4114800"/>
                    </a:xfrm>
                    <a:prstGeom prst="rect">
                      <a:avLst/>
                    </a:prstGeom>
                    <a:noFill/>
                    <a:ln>
                      <a:noFill/>
                    </a:ln>
                  </pic:spPr>
                </pic:pic>
              </a:graphicData>
            </a:graphic>
          </wp:inline>
        </w:drawing>
      </w:r>
    </w:p>
    <w:p w14:paraId="3858B44C" w14:textId="77777777" w:rsidR="008E1311" w:rsidRPr="008E1311" w:rsidRDefault="008E1311" w:rsidP="008E1311">
      <w:pPr>
        <w:pStyle w:val="a7"/>
        <w:spacing w:before="93"/>
      </w:pPr>
    </w:p>
    <w:p w14:paraId="3AF808BC" w14:textId="77777777" w:rsidR="00527FBE" w:rsidRDefault="00040E0C" w:rsidP="005C2A3D">
      <w:pPr>
        <w:pStyle w:val="o2"/>
      </w:pPr>
      <w:r>
        <w:t>播主</w:t>
      </w:r>
      <w:r w:rsidR="00DB2312">
        <w:rPr>
          <w:rFonts w:hint="eastAsia"/>
        </w:rPr>
        <w:t>现金</w:t>
      </w:r>
      <w:r w:rsidR="00DB2312">
        <w:t>流水</w:t>
      </w:r>
      <w:r>
        <w:t>表</w:t>
      </w:r>
      <w:r>
        <w:rPr>
          <w:rFonts w:hint="eastAsia"/>
        </w:rPr>
        <w:t xml:space="preserve"> </w:t>
      </w:r>
      <w:r w:rsidR="00DB2312">
        <w:rPr>
          <w:rFonts w:hint="eastAsia"/>
        </w:rPr>
        <w:t>cashflow</w:t>
      </w:r>
    </w:p>
    <w:p w14:paraId="5873F75A" w14:textId="77777777" w:rsidR="00040E0C" w:rsidRDefault="00040E0C" w:rsidP="00040E0C">
      <w:pPr>
        <w:pStyle w:val="a7"/>
        <w:spacing w:before="93"/>
      </w:pPr>
      <w:r>
        <w:rPr>
          <w:rFonts w:hint="eastAsia"/>
        </w:rPr>
        <w:t>记录播主的</w:t>
      </w:r>
      <w:r w:rsidR="00DB2312">
        <w:rPr>
          <w:rFonts w:hint="eastAsia"/>
        </w:rPr>
        <w:t>现金</w:t>
      </w:r>
      <w:r>
        <w:rPr>
          <w:rFonts w:hint="eastAsia"/>
        </w:rPr>
        <w:t>收</w:t>
      </w:r>
      <w:r w:rsidR="00DB2312">
        <w:rPr>
          <w:rFonts w:hint="eastAsia"/>
        </w:rPr>
        <w:t>支</w:t>
      </w:r>
      <w:r>
        <w:rPr>
          <w:rFonts w:hint="eastAsia"/>
        </w:rPr>
        <w:t>，如：收费频道的订阅费，收到的礼品费</w:t>
      </w:r>
      <w:r w:rsidR="00DB2312">
        <w:rPr>
          <w:rFonts w:hint="eastAsia"/>
        </w:rPr>
        <w:t>，从平台提取现金</w:t>
      </w:r>
      <w:r>
        <w:rPr>
          <w:rFonts w:hint="eastAsia"/>
        </w:rPr>
        <w:t>等。</w:t>
      </w:r>
    </w:p>
    <w:p w14:paraId="73E5167A" w14:textId="77777777" w:rsidR="00DB2312" w:rsidRDefault="00AE2CED" w:rsidP="00D463D6">
      <w:r>
        <w:rPr>
          <w:rFonts w:hint="eastAsia"/>
          <w:noProof/>
        </w:rPr>
        <w:lastRenderedPageBreak/>
        <w:drawing>
          <wp:inline distT="0" distB="0" distL="0" distR="0" wp14:anchorId="2ED2D28A" wp14:editId="68E3D232">
            <wp:extent cx="5038725" cy="3314700"/>
            <wp:effectExtent l="19050" t="0" r="9525" b="0"/>
            <wp:docPr id="1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cstate="print"/>
                    <a:srcRect/>
                    <a:stretch>
                      <a:fillRect/>
                    </a:stretch>
                  </pic:blipFill>
                  <pic:spPr bwMode="auto">
                    <a:xfrm>
                      <a:off x="0" y="0"/>
                      <a:ext cx="5038725" cy="3314700"/>
                    </a:xfrm>
                    <a:prstGeom prst="rect">
                      <a:avLst/>
                    </a:prstGeom>
                    <a:noFill/>
                    <a:ln w="9525">
                      <a:noFill/>
                      <a:miter lim="800000"/>
                      <a:headEnd/>
                      <a:tailEnd/>
                    </a:ln>
                  </pic:spPr>
                </pic:pic>
              </a:graphicData>
            </a:graphic>
          </wp:inline>
        </w:drawing>
      </w:r>
    </w:p>
    <w:p w14:paraId="369C3DE8" w14:textId="77777777" w:rsidR="00D463D6" w:rsidRDefault="00D463D6" w:rsidP="005C2A3D">
      <w:pPr>
        <w:pStyle w:val="o3"/>
      </w:pPr>
      <w:r>
        <w:t>交易类型</w:t>
      </w:r>
      <w:r>
        <w:rPr>
          <w:rFonts w:hint="eastAsia"/>
        </w:rPr>
        <w:t xml:space="preserve"> transtype</w:t>
      </w:r>
    </w:p>
    <w:p w14:paraId="22FFC33A" w14:textId="77777777" w:rsidR="00D463D6" w:rsidRDefault="00D463D6" w:rsidP="00FF49B2">
      <w:pPr>
        <w:pStyle w:val="a7"/>
        <w:numPr>
          <w:ilvl w:val="0"/>
          <w:numId w:val="16"/>
        </w:numPr>
        <w:spacing w:before="93"/>
        <w:ind w:firstLineChars="0"/>
      </w:pPr>
      <w:r>
        <w:rPr>
          <w:rFonts w:hint="eastAsia"/>
        </w:rPr>
        <w:t>chn</w:t>
      </w:r>
      <w:r>
        <w:rPr>
          <w:rFonts w:hint="eastAsia"/>
        </w:rPr>
        <w:t>：订购频道。</w:t>
      </w:r>
      <w:r>
        <w:rPr>
          <w:rFonts w:hint="eastAsia"/>
        </w:rPr>
        <w:t>transqty=</w:t>
      </w:r>
      <w:r>
        <w:rPr>
          <w:rFonts w:hint="eastAsia"/>
        </w:rPr>
        <w:t>订购天数</w:t>
      </w:r>
      <w:r w:rsidR="00FF49B2">
        <w:rPr>
          <w:rFonts w:hint="eastAsia"/>
        </w:rPr>
        <w:t>；</w:t>
      </w:r>
      <w:r w:rsidR="00FF49B2">
        <w:rPr>
          <w:rFonts w:hint="eastAsia"/>
        </w:rPr>
        <w:t>refid=</w:t>
      </w:r>
      <w:r w:rsidR="00FF49B2">
        <w:rPr>
          <w:rFonts w:hint="eastAsia"/>
        </w:rPr>
        <w:t>频道</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频道名称</w:t>
      </w:r>
    </w:p>
    <w:p w14:paraId="48F148A9" w14:textId="77777777" w:rsidR="00D463D6" w:rsidRDefault="00D463D6" w:rsidP="00FF49B2">
      <w:pPr>
        <w:pStyle w:val="a7"/>
        <w:numPr>
          <w:ilvl w:val="0"/>
          <w:numId w:val="16"/>
        </w:numPr>
        <w:spacing w:before="93"/>
        <w:ind w:firstLineChars="0"/>
      </w:pPr>
      <w:r>
        <w:rPr>
          <w:rFonts w:hint="eastAsia"/>
        </w:rPr>
        <w:t>vod</w:t>
      </w:r>
      <w:r>
        <w:rPr>
          <w:rFonts w:hint="eastAsia"/>
        </w:rPr>
        <w:t>：付费点播。</w:t>
      </w:r>
      <w:r>
        <w:rPr>
          <w:rFonts w:hint="eastAsia"/>
        </w:rPr>
        <w:t>transqty=</w:t>
      </w:r>
      <w:r>
        <w:rPr>
          <w:rFonts w:hint="eastAsia"/>
        </w:rPr>
        <w:t>从付费起看观看的天数</w:t>
      </w:r>
      <w:r w:rsidR="00CB6310">
        <w:rPr>
          <w:rFonts w:hint="eastAsia"/>
        </w:rPr>
        <w:t>；</w:t>
      </w:r>
      <w:r w:rsidR="00FF49B2">
        <w:rPr>
          <w:rFonts w:hint="eastAsia"/>
        </w:rPr>
        <w:t>refid=</w:t>
      </w:r>
      <w:r w:rsidR="00FF49B2">
        <w:rPr>
          <w:rFonts w:hint="eastAsia"/>
        </w:rPr>
        <w:t>点播文件</w:t>
      </w:r>
      <w:r w:rsidR="00FF49B2">
        <w:rPr>
          <w:rFonts w:hint="eastAsia"/>
        </w:rPr>
        <w:t>ID</w:t>
      </w:r>
      <w:r w:rsidR="00CB6310">
        <w:rPr>
          <w:rFonts w:hint="eastAsia"/>
        </w:rPr>
        <w:t>；</w:t>
      </w:r>
      <w:r w:rsidR="00D34202">
        <w:rPr>
          <w:rFonts w:hint="eastAsia"/>
        </w:rPr>
        <w:t>note</w:t>
      </w:r>
      <w:r w:rsidR="00CB6310">
        <w:rPr>
          <w:rFonts w:hint="eastAsia"/>
        </w:rPr>
        <w:t>=</w:t>
      </w:r>
      <w:r w:rsidR="00CB6310">
        <w:rPr>
          <w:rFonts w:hint="eastAsia"/>
        </w:rPr>
        <w:t>点播节目名称。</w:t>
      </w:r>
    </w:p>
    <w:p w14:paraId="6B7D44E6" w14:textId="77777777" w:rsidR="00D463D6" w:rsidRDefault="00D463D6" w:rsidP="00FF49B2">
      <w:pPr>
        <w:pStyle w:val="a7"/>
        <w:numPr>
          <w:ilvl w:val="0"/>
          <w:numId w:val="16"/>
        </w:numPr>
        <w:spacing w:before="93"/>
        <w:ind w:firstLineChars="0"/>
      </w:pPr>
      <w:r>
        <w:rPr>
          <w:rFonts w:hint="eastAsia"/>
        </w:rPr>
        <w:t>vote</w:t>
      </w:r>
      <w:r>
        <w:rPr>
          <w:rFonts w:hint="eastAsia"/>
        </w:rPr>
        <w:t>：投票。</w:t>
      </w:r>
      <w:r>
        <w:rPr>
          <w:rFonts w:hint="eastAsia"/>
        </w:rPr>
        <w:t>transqty=</w:t>
      </w:r>
      <w:r w:rsidR="00CB6310">
        <w:rPr>
          <w:rFonts w:hint="eastAsia"/>
        </w:rPr>
        <w:t>投票数量，某些可以投多票；</w:t>
      </w:r>
      <w:r w:rsidR="00CB6310">
        <w:rPr>
          <w:rFonts w:hint="eastAsia"/>
        </w:rPr>
        <w:t>refid=</w:t>
      </w:r>
      <w:r w:rsidR="00FF49B2">
        <w:rPr>
          <w:rFonts w:hint="eastAsia"/>
        </w:rPr>
        <w:t>投票时可指定一个投票目标编号</w:t>
      </w:r>
      <w:r w:rsidR="00CB6310">
        <w:rPr>
          <w:rFonts w:hint="eastAsia"/>
        </w:rPr>
        <w:t>；</w:t>
      </w:r>
      <w:r w:rsidR="00D34202">
        <w:rPr>
          <w:rFonts w:hint="eastAsia"/>
        </w:rPr>
        <w:t>note</w:t>
      </w:r>
      <w:r w:rsidR="00CB6310">
        <w:rPr>
          <w:rFonts w:hint="eastAsia"/>
        </w:rPr>
        <w:t>=</w:t>
      </w:r>
      <w:r w:rsidR="00CB6310">
        <w:rPr>
          <w:rFonts w:hint="eastAsia"/>
        </w:rPr>
        <w:t>投票目标的名称。</w:t>
      </w:r>
    </w:p>
    <w:p w14:paraId="3FC90CA9" w14:textId="77777777" w:rsidR="00D463D6" w:rsidRDefault="00D463D6" w:rsidP="00FF49B2">
      <w:pPr>
        <w:pStyle w:val="a7"/>
        <w:numPr>
          <w:ilvl w:val="0"/>
          <w:numId w:val="16"/>
        </w:numPr>
        <w:spacing w:before="93"/>
        <w:ind w:firstLineChars="0"/>
      </w:pPr>
      <w:r>
        <w:rPr>
          <w:rFonts w:hint="eastAsia"/>
        </w:rPr>
        <w:t>gift</w:t>
      </w:r>
      <w:r>
        <w:rPr>
          <w:rFonts w:hint="eastAsia"/>
        </w:rPr>
        <w:t>：虚拟礼品</w:t>
      </w:r>
      <w:r w:rsidR="00FF49B2">
        <w:rPr>
          <w:rFonts w:hint="eastAsia"/>
        </w:rPr>
        <w:t>。</w:t>
      </w:r>
      <w:r w:rsidR="00FF49B2">
        <w:rPr>
          <w:rFonts w:hint="eastAsia"/>
        </w:rPr>
        <w:t>transqty=</w:t>
      </w:r>
      <w:r w:rsidR="00FF49B2">
        <w:rPr>
          <w:rFonts w:hint="eastAsia"/>
        </w:rPr>
        <w:t>赠送数量</w:t>
      </w:r>
      <w:r w:rsidR="00CB6310">
        <w:rPr>
          <w:rFonts w:hint="eastAsia"/>
        </w:rPr>
        <w:t>。</w:t>
      </w:r>
      <w:r w:rsidR="00CB6310">
        <w:rPr>
          <w:rFonts w:hint="eastAsia"/>
        </w:rPr>
        <w:t>refid=</w:t>
      </w:r>
      <w:r w:rsidR="00CB6310">
        <w:rPr>
          <w:rFonts w:hint="eastAsia"/>
        </w:rPr>
        <w:t>礼品的商品</w:t>
      </w:r>
      <w:r w:rsidR="00CB6310">
        <w:rPr>
          <w:rFonts w:hint="eastAsia"/>
        </w:rPr>
        <w:t>ID</w:t>
      </w:r>
      <w:r w:rsidR="00CB6310">
        <w:rPr>
          <w:rFonts w:hint="eastAsia"/>
        </w:rPr>
        <w:t>；</w:t>
      </w:r>
      <w:r w:rsidR="00D34202">
        <w:rPr>
          <w:rFonts w:hint="eastAsia"/>
        </w:rPr>
        <w:t>note</w:t>
      </w:r>
      <w:r w:rsidR="00CB6310">
        <w:rPr>
          <w:rFonts w:hint="eastAsia"/>
        </w:rPr>
        <w:t>=</w:t>
      </w:r>
      <w:r w:rsidR="00CB6310">
        <w:rPr>
          <w:rFonts w:hint="eastAsia"/>
        </w:rPr>
        <w:t>商品名称。</w:t>
      </w:r>
    </w:p>
    <w:p w14:paraId="1EF798D2" w14:textId="77777777" w:rsidR="00D463D6" w:rsidRDefault="00D463D6" w:rsidP="00FF49B2">
      <w:pPr>
        <w:pStyle w:val="a7"/>
        <w:numPr>
          <w:ilvl w:val="0"/>
          <w:numId w:val="16"/>
        </w:numPr>
        <w:spacing w:before="93"/>
        <w:ind w:firstLineChars="0"/>
      </w:pPr>
      <w:r>
        <w:rPr>
          <w:rFonts w:hint="eastAsia"/>
        </w:rPr>
        <w:t>wd</w:t>
      </w:r>
      <w:r>
        <w:rPr>
          <w:rFonts w:hint="eastAsia"/>
        </w:rPr>
        <w:t>：提取现金</w:t>
      </w:r>
      <w:r w:rsidR="00FF49B2">
        <w:rPr>
          <w:rFonts w:hint="eastAsia"/>
        </w:rPr>
        <w:t>。</w:t>
      </w:r>
      <w:r w:rsidR="00FF49B2">
        <w:rPr>
          <w:rFonts w:hint="eastAsia"/>
        </w:rPr>
        <w:t>transqty=</w:t>
      </w:r>
      <w:r w:rsidR="00FF49B2">
        <w:rPr>
          <w:rFonts w:hint="eastAsia"/>
        </w:rPr>
        <w:t>平台实际支付给播主的金额</w:t>
      </w:r>
    </w:p>
    <w:p w14:paraId="1BAE7992" w14:textId="77777777" w:rsidR="00040E0C" w:rsidRDefault="00710F74" w:rsidP="005C2A3D">
      <w:pPr>
        <w:pStyle w:val="o2"/>
      </w:pPr>
      <w:r>
        <w:t>频道用户关联表</w:t>
      </w:r>
      <w:r>
        <w:rPr>
          <w:rFonts w:hint="eastAsia"/>
        </w:rPr>
        <w:t>channelreluser</w:t>
      </w:r>
    </w:p>
    <w:p w14:paraId="0F7AA23F" w14:textId="77777777" w:rsidR="00710F74" w:rsidRDefault="00710F74" w:rsidP="00710F74">
      <w:pPr>
        <w:pStyle w:val="a7"/>
        <w:spacing w:before="93"/>
        <w:ind w:firstLine="480"/>
      </w:pPr>
      <w:r>
        <w:rPr>
          <w:noProof/>
        </w:rPr>
        <w:drawing>
          <wp:inline distT="0" distB="0" distL="0" distR="0" wp14:anchorId="0703AEBF" wp14:editId="33537C0D">
            <wp:extent cx="5274310" cy="2028581"/>
            <wp:effectExtent l="19050" t="0" r="2540" b="0"/>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srcRect/>
                    <a:stretch>
                      <a:fillRect/>
                    </a:stretch>
                  </pic:blipFill>
                  <pic:spPr bwMode="auto">
                    <a:xfrm>
                      <a:off x="0" y="0"/>
                      <a:ext cx="5274310" cy="2028581"/>
                    </a:xfrm>
                    <a:prstGeom prst="rect">
                      <a:avLst/>
                    </a:prstGeom>
                    <a:noFill/>
                    <a:ln w="9525">
                      <a:noFill/>
                      <a:miter lim="800000"/>
                      <a:headEnd/>
                      <a:tailEnd/>
                    </a:ln>
                  </pic:spPr>
                </pic:pic>
              </a:graphicData>
            </a:graphic>
          </wp:inline>
        </w:drawing>
      </w:r>
    </w:p>
    <w:p w14:paraId="6EAEF3F2" w14:textId="77777777" w:rsidR="00F226CD" w:rsidRDefault="00F226CD" w:rsidP="00710F74">
      <w:pPr>
        <w:pStyle w:val="a7"/>
        <w:spacing w:before="93"/>
      </w:pPr>
      <w:r>
        <w:rPr>
          <w:rFonts w:hint="eastAsia"/>
        </w:rPr>
        <w:lastRenderedPageBreak/>
        <w:t>2019-09-23</w:t>
      </w:r>
      <w:r>
        <w:t xml:space="preserve"> </w:t>
      </w:r>
      <w:r>
        <w:rPr>
          <w:rFonts w:hint="eastAsia"/>
        </w:rPr>
        <w:t>修改了字段属性</w:t>
      </w:r>
    </w:p>
    <w:p w14:paraId="48D1796F" w14:textId="77777777" w:rsidR="00F226CD" w:rsidRDefault="00BA1426" w:rsidP="00F226CD">
      <w:r>
        <w:rPr>
          <w:noProof/>
        </w:rPr>
        <w:drawing>
          <wp:inline distT="0" distB="0" distL="0" distR="0" wp14:anchorId="24CACE13" wp14:editId="13507018">
            <wp:extent cx="5274310" cy="2546985"/>
            <wp:effectExtent l="0" t="0" r="2540" b="571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546985"/>
                    </a:xfrm>
                    <a:prstGeom prst="rect">
                      <a:avLst/>
                    </a:prstGeom>
                  </pic:spPr>
                </pic:pic>
              </a:graphicData>
            </a:graphic>
          </wp:inline>
        </w:drawing>
      </w:r>
    </w:p>
    <w:p w14:paraId="272C6E2B" w14:textId="77777777" w:rsidR="00A87D50" w:rsidRDefault="00A87D50" w:rsidP="00A87D50">
      <w:pPr>
        <w:pStyle w:val="o2"/>
      </w:pPr>
      <w:r>
        <w:rPr>
          <w:rFonts w:hint="eastAsia"/>
        </w:rPr>
        <w:t>抽奖总表 lottery</w:t>
      </w:r>
    </w:p>
    <w:p w14:paraId="6E8B2F1A" w14:textId="77777777" w:rsidR="00A87D50" w:rsidRPr="00A87D50" w:rsidRDefault="00CB6FFE" w:rsidP="00A87D50">
      <w:pPr>
        <w:pStyle w:val="af"/>
      </w:pPr>
      <w:r>
        <w:rPr>
          <w:noProof/>
        </w:rPr>
        <w:drawing>
          <wp:inline distT="0" distB="0" distL="0" distR="0" wp14:anchorId="0FE8FD3F" wp14:editId="78481A06">
            <wp:extent cx="4924425" cy="2600325"/>
            <wp:effectExtent l="19050" t="0" r="9525"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cstate="print"/>
                    <a:srcRect/>
                    <a:stretch>
                      <a:fillRect/>
                    </a:stretch>
                  </pic:blipFill>
                  <pic:spPr bwMode="auto">
                    <a:xfrm>
                      <a:off x="0" y="0"/>
                      <a:ext cx="4924425" cy="2600325"/>
                    </a:xfrm>
                    <a:prstGeom prst="rect">
                      <a:avLst/>
                    </a:prstGeom>
                    <a:noFill/>
                    <a:ln w="9525">
                      <a:noFill/>
                      <a:miter lim="800000"/>
                      <a:headEnd/>
                      <a:tailEnd/>
                    </a:ln>
                  </pic:spPr>
                </pic:pic>
              </a:graphicData>
            </a:graphic>
          </wp:inline>
        </w:drawing>
      </w:r>
    </w:p>
    <w:p w14:paraId="6C9ADD39" w14:textId="77777777" w:rsidR="00A87D50" w:rsidRDefault="0054579B" w:rsidP="00A87D50">
      <w:pPr>
        <w:pStyle w:val="a7"/>
        <w:spacing w:before="93"/>
      </w:pPr>
      <w:r>
        <w:t>status</w:t>
      </w:r>
      <w:r>
        <w:rPr>
          <w:rFonts w:hint="eastAsia"/>
        </w:rPr>
        <w:t>-</w:t>
      </w:r>
      <w:r>
        <w:rPr>
          <w:rFonts w:hint="eastAsia"/>
        </w:rPr>
        <w:t>‘结束’代表抽奖结束，不影响奖品后续处理。</w:t>
      </w:r>
    </w:p>
    <w:p w14:paraId="0C25B963" w14:textId="77777777" w:rsidR="0054579B" w:rsidRDefault="0054579B" w:rsidP="00A87D50">
      <w:pPr>
        <w:pStyle w:val="a7"/>
        <w:spacing w:before="93"/>
      </w:pPr>
    </w:p>
    <w:p w14:paraId="1E45D12D" w14:textId="77777777" w:rsidR="00A87D50" w:rsidRDefault="00A87D50" w:rsidP="00A87D50">
      <w:pPr>
        <w:pStyle w:val="o2"/>
      </w:pPr>
      <w:r>
        <w:rPr>
          <w:rFonts w:hint="eastAsia"/>
        </w:rPr>
        <w:t>抽奖等级表 prize</w:t>
      </w:r>
    </w:p>
    <w:p w14:paraId="77766663" w14:textId="77777777" w:rsidR="00A87D50" w:rsidRDefault="00A87D50" w:rsidP="00A87D50">
      <w:pPr>
        <w:pStyle w:val="af"/>
      </w:pPr>
      <w:r>
        <w:rPr>
          <w:rFonts w:hint="eastAsia"/>
          <w:noProof/>
        </w:rPr>
        <w:lastRenderedPageBreak/>
        <w:drawing>
          <wp:inline distT="0" distB="0" distL="0" distR="0" wp14:anchorId="011B449B" wp14:editId="0E239B7E">
            <wp:extent cx="4476750" cy="2571750"/>
            <wp:effectExtent l="19050" t="0" r="0" b="0"/>
            <wp:docPr id="1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cstate="print"/>
                    <a:srcRect/>
                    <a:stretch>
                      <a:fillRect/>
                    </a:stretch>
                  </pic:blipFill>
                  <pic:spPr bwMode="auto">
                    <a:xfrm>
                      <a:off x="0" y="0"/>
                      <a:ext cx="4476750" cy="2571750"/>
                    </a:xfrm>
                    <a:prstGeom prst="rect">
                      <a:avLst/>
                    </a:prstGeom>
                    <a:noFill/>
                    <a:ln w="9525">
                      <a:noFill/>
                      <a:miter lim="800000"/>
                      <a:headEnd/>
                      <a:tailEnd/>
                    </a:ln>
                  </pic:spPr>
                </pic:pic>
              </a:graphicData>
            </a:graphic>
          </wp:inline>
        </w:drawing>
      </w:r>
    </w:p>
    <w:p w14:paraId="1442E944" w14:textId="77777777" w:rsidR="00A87D50" w:rsidRDefault="00A87D50" w:rsidP="00A87D50">
      <w:pPr>
        <w:pStyle w:val="a7"/>
        <w:spacing w:before="93"/>
      </w:pPr>
    </w:p>
    <w:p w14:paraId="65FB8E92" w14:textId="77777777" w:rsidR="00BA4CF3" w:rsidRDefault="00BA4CF3" w:rsidP="00BA4CF3">
      <w:pPr>
        <w:pStyle w:val="o2"/>
      </w:pPr>
      <w:r>
        <w:rPr>
          <w:rFonts w:hint="eastAsia"/>
        </w:rPr>
        <w:t>抽奖名单drawpool</w:t>
      </w:r>
    </w:p>
    <w:p w14:paraId="7E997211" w14:textId="77777777" w:rsidR="00BA4CF3" w:rsidRDefault="00BA4CF3" w:rsidP="00A87D50">
      <w:pPr>
        <w:pStyle w:val="a7"/>
        <w:spacing w:before="93"/>
      </w:pPr>
      <w:r>
        <w:t>对于定时抽奖</w:t>
      </w:r>
      <w:r>
        <w:rPr>
          <w:rFonts w:hint="eastAsia"/>
        </w:rPr>
        <w:t>，</w:t>
      </w:r>
      <w:r>
        <w:t>报名参加并且有资格抽奖的名单</w:t>
      </w:r>
      <w:r>
        <w:rPr>
          <w:rFonts w:hint="eastAsia"/>
        </w:rPr>
        <w:t>。</w:t>
      </w:r>
    </w:p>
    <w:p w14:paraId="5FBA001E" w14:textId="77777777" w:rsidR="00BA4CF3" w:rsidRDefault="0054579B" w:rsidP="0054579B">
      <w:pPr>
        <w:pStyle w:val="Source"/>
      </w:pPr>
      <w:r>
        <w:rPr>
          <w:rFonts w:hint="eastAsia"/>
          <w:noProof/>
        </w:rPr>
        <w:drawing>
          <wp:inline distT="0" distB="0" distL="0" distR="0" wp14:anchorId="0710F88F" wp14:editId="311C4561">
            <wp:extent cx="4467225" cy="1752600"/>
            <wp:effectExtent l="19050" t="0" r="9525"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srcRect/>
                    <a:stretch>
                      <a:fillRect/>
                    </a:stretch>
                  </pic:blipFill>
                  <pic:spPr bwMode="auto">
                    <a:xfrm>
                      <a:off x="0" y="0"/>
                      <a:ext cx="4467225" cy="1752600"/>
                    </a:xfrm>
                    <a:prstGeom prst="rect">
                      <a:avLst/>
                    </a:prstGeom>
                    <a:noFill/>
                    <a:ln w="9525">
                      <a:noFill/>
                      <a:miter lim="800000"/>
                      <a:headEnd/>
                      <a:tailEnd/>
                    </a:ln>
                  </pic:spPr>
                </pic:pic>
              </a:graphicData>
            </a:graphic>
          </wp:inline>
        </w:drawing>
      </w:r>
    </w:p>
    <w:p w14:paraId="7DA3682B" w14:textId="77777777" w:rsidR="0054579B" w:rsidRDefault="0054579B" w:rsidP="00A87D50">
      <w:pPr>
        <w:pStyle w:val="a7"/>
        <w:spacing w:before="93"/>
      </w:pPr>
    </w:p>
    <w:p w14:paraId="00E041B2" w14:textId="77777777" w:rsidR="00011C35" w:rsidRDefault="00011C35" w:rsidP="00011C35">
      <w:pPr>
        <w:pStyle w:val="o2"/>
      </w:pPr>
      <w:r>
        <w:rPr>
          <w:rFonts w:hint="eastAsia"/>
        </w:rPr>
        <w:t>中奖名单</w:t>
      </w:r>
      <w:r w:rsidR="00BA4CF3">
        <w:rPr>
          <w:rFonts w:hint="eastAsia"/>
        </w:rPr>
        <w:t xml:space="preserve"> winnerlist</w:t>
      </w:r>
    </w:p>
    <w:p w14:paraId="3644F7BF" w14:textId="77777777" w:rsidR="00011C35" w:rsidRPr="00011C35" w:rsidRDefault="00011C35" w:rsidP="00011C35">
      <w:pPr>
        <w:pStyle w:val="af"/>
      </w:pPr>
      <w:r>
        <w:rPr>
          <w:rFonts w:hint="eastAsia"/>
          <w:noProof/>
        </w:rPr>
        <w:drawing>
          <wp:inline distT="0" distB="0" distL="0" distR="0" wp14:anchorId="249E57A5" wp14:editId="69951604">
            <wp:extent cx="5200650" cy="2381250"/>
            <wp:effectExtent l="19050" t="0" r="0" b="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srcRect/>
                    <a:stretch>
                      <a:fillRect/>
                    </a:stretch>
                  </pic:blipFill>
                  <pic:spPr bwMode="auto">
                    <a:xfrm>
                      <a:off x="0" y="0"/>
                      <a:ext cx="5200650" cy="2381250"/>
                    </a:xfrm>
                    <a:prstGeom prst="rect">
                      <a:avLst/>
                    </a:prstGeom>
                    <a:noFill/>
                    <a:ln w="9525">
                      <a:noFill/>
                      <a:miter lim="800000"/>
                      <a:headEnd/>
                      <a:tailEnd/>
                    </a:ln>
                  </pic:spPr>
                </pic:pic>
              </a:graphicData>
            </a:graphic>
          </wp:inline>
        </w:drawing>
      </w:r>
    </w:p>
    <w:p w14:paraId="0EE12911" w14:textId="77777777" w:rsidR="00011C35" w:rsidRDefault="00011C35" w:rsidP="00011C35">
      <w:pPr>
        <w:pStyle w:val="o3"/>
      </w:pPr>
      <w:r>
        <w:lastRenderedPageBreak/>
        <w:t>status</w:t>
      </w:r>
    </w:p>
    <w:p w14:paraId="6EF12579" w14:textId="77777777" w:rsidR="00011C35" w:rsidRDefault="00011C35" w:rsidP="00011C35">
      <w:pPr>
        <w:pStyle w:val="a7"/>
        <w:spacing w:before="93"/>
      </w:pPr>
      <w:r>
        <w:t>未处理</w:t>
      </w:r>
      <w:r>
        <w:rPr>
          <w:rFonts w:hint="eastAsia"/>
        </w:rPr>
        <w:t>：</w:t>
      </w:r>
      <w:r>
        <w:t>未处理的中奖记录</w:t>
      </w:r>
      <w:r>
        <w:rPr>
          <w:rFonts w:hint="eastAsia"/>
        </w:rPr>
        <w:t>。</w:t>
      </w:r>
      <w:r>
        <w:t>通常是需要人工登记发放的实物奖品</w:t>
      </w:r>
      <w:r>
        <w:rPr>
          <w:rFonts w:hint="eastAsia"/>
        </w:rPr>
        <w:t>。</w:t>
      </w:r>
      <w:r>
        <w:t>虚拟商品直接发放到用户的储物箱内并状态为</w:t>
      </w:r>
      <w:r>
        <w:rPr>
          <w:rFonts w:hint="eastAsia"/>
        </w:rPr>
        <w:t>“完成”。</w:t>
      </w:r>
    </w:p>
    <w:p w14:paraId="34378AEB" w14:textId="77777777" w:rsidR="00011C35" w:rsidRDefault="00011C35" w:rsidP="00011C35">
      <w:pPr>
        <w:pStyle w:val="a7"/>
        <w:spacing w:before="93"/>
      </w:pPr>
      <w:r>
        <w:rPr>
          <w:rFonts w:hint="eastAsia"/>
        </w:rPr>
        <w:t>处理中：正在登记发放奖品。处理过程详细记录在</w:t>
      </w:r>
      <w:r>
        <w:rPr>
          <w:rFonts w:hint="eastAsia"/>
        </w:rPr>
        <w:t>attr</w:t>
      </w:r>
      <w:r>
        <w:rPr>
          <w:rFonts w:hint="eastAsia"/>
        </w:rPr>
        <w:t>中的</w:t>
      </w:r>
      <w:r>
        <w:rPr>
          <w:rFonts w:hint="eastAsia"/>
        </w:rPr>
        <w:t>step</w:t>
      </w:r>
      <w:r>
        <w:rPr>
          <w:rFonts w:hint="eastAsia"/>
        </w:rPr>
        <w:t>属性。</w:t>
      </w:r>
    </w:p>
    <w:p w14:paraId="51D92BDE" w14:textId="77777777" w:rsidR="00011C35" w:rsidRDefault="00011C35" w:rsidP="00011C35">
      <w:pPr>
        <w:pStyle w:val="a7"/>
        <w:spacing w:before="93"/>
      </w:pPr>
      <w:r>
        <w:rPr>
          <w:rFonts w:hint="eastAsia"/>
        </w:rPr>
        <w:t>收回：奖品</w:t>
      </w:r>
      <w:r w:rsidR="004806E3">
        <w:rPr>
          <w:rFonts w:hint="eastAsia"/>
        </w:rPr>
        <w:t>已回收（错误中奖），这也是一个完结的状态。</w:t>
      </w:r>
    </w:p>
    <w:p w14:paraId="1374BCF7" w14:textId="77777777" w:rsidR="00011C35" w:rsidRDefault="00011C35" w:rsidP="00011C35">
      <w:pPr>
        <w:pStyle w:val="a7"/>
        <w:spacing w:before="93"/>
      </w:pPr>
      <w:r>
        <w:rPr>
          <w:rFonts w:hint="eastAsia"/>
        </w:rPr>
        <w:t>完成</w:t>
      </w:r>
      <w:r w:rsidR="004806E3">
        <w:rPr>
          <w:rFonts w:hint="eastAsia"/>
        </w:rPr>
        <w:t>：奖品已经发放完成。</w:t>
      </w:r>
    </w:p>
    <w:p w14:paraId="008216FE" w14:textId="77777777" w:rsidR="00011C35" w:rsidRDefault="00D4209D" w:rsidP="00D4209D">
      <w:pPr>
        <w:pStyle w:val="o3"/>
      </w:pPr>
      <w:r>
        <w:rPr>
          <w:rFonts w:hint="eastAsia"/>
        </w:rPr>
        <w:t>attr</w:t>
      </w:r>
    </w:p>
    <w:p w14:paraId="19B8B7C9" w14:textId="77777777" w:rsidR="00011C35" w:rsidRDefault="00D4209D" w:rsidP="00011C35">
      <w:pPr>
        <w:pStyle w:val="a7"/>
        <w:spacing w:before="93"/>
      </w:pPr>
      <w:r>
        <w:rPr>
          <w:rFonts w:hint="eastAsia"/>
        </w:rPr>
        <w:t>step</w:t>
      </w:r>
      <w:r>
        <w:rPr>
          <w:rFonts w:hint="eastAsia"/>
        </w:rPr>
        <w:t>属性：</w:t>
      </w:r>
      <w:r>
        <w:rPr>
          <w:rFonts w:hint="eastAsia"/>
        </w:rPr>
        <w:t>json</w:t>
      </w:r>
      <w:r>
        <w:rPr>
          <w:rFonts w:hint="eastAsia"/>
        </w:rPr>
        <w:t>对象数组记录，每个处理步骤的详细信息。</w:t>
      </w:r>
      <w:r>
        <w:rPr>
          <w:rFonts w:hint="eastAsia"/>
        </w:rPr>
        <w:t>[{},{},</w:t>
      </w:r>
      <w:r>
        <w:t>…</w:t>
      </w:r>
      <w:r>
        <w:rPr>
          <w:rFonts w:hint="eastAsia"/>
        </w:rPr>
        <w:t>]</w:t>
      </w:r>
    </w:p>
    <w:tbl>
      <w:tblPr>
        <w:tblStyle w:val="ad"/>
        <w:tblW w:w="0" w:type="auto"/>
        <w:tblLook w:val="04A0" w:firstRow="1" w:lastRow="0" w:firstColumn="1" w:lastColumn="0" w:noHBand="0" w:noVBand="1"/>
      </w:tblPr>
      <w:tblGrid>
        <w:gridCol w:w="1814"/>
        <w:gridCol w:w="1373"/>
        <w:gridCol w:w="5109"/>
      </w:tblGrid>
      <w:tr w:rsidR="00D4209D" w:rsidRPr="00E97446" w14:paraId="3BC5E6CE" w14:textId="77777777" w:rsidTr="00BA4CF3">
        <w:tc>
          <w:tcPr>
            <w:tcW w:w="1846" w:type="dxa"/>
          </w:tcPr>
          <w:p w14:paraId="5E6F659F" w14:textId="77777777" w:rsidR="00D4209D" w:rsidRPr="00E97446" w:rsidRDefault="00D4209D" w:rsidP="00BA4CF3">
            <w:pPr>
              <w:jc w:val="center"/>
              <w:rPr>
                <w:b/>
              </w:rPr>
            </w:pPr>
            <w:r w:rsidRPr="00E97446">
              <w:rPr>
                <w:b/>
              </w:rPr>
              <w:t>属性</w:t>
            </w:r>
          </w:p>
        </w:tc>
        <w:tc>
          <w:tcPr>
            <w:tcW w:w="1401" w:type="dxa"/>
          </w:tcPr>
          <w:p w14:paraId="729A74AA" w14:textId="77777777" w:rsidR="00D4209D" w:rsidRPr="00E97446" w:rsidRDefault="00D4209D" w:rsidP="00BA4CF3">
            <w:pPr>
              <w:jc w:val="center"/>
              <w:rPr>
                <w:b/>
              </w:rPr>
            </w:pPr>
            <w:r w:rsidRPr="00E97446">
              <w:rPr>
                <w:b/>
              </w:rPr>
              <w:t>上级属性</w:t>
            </w:r>
          </w:p>
        </w:tc>
        <w:tc>
          <w:tcPr>
            <w:tcW w:w="5275" w:type="dxa"/>
          </w:tcPr>
          <w:p w14:paraId="2A7A957F" w14:textId="77777777" w:rsidR="00D4209D" w:rsidRPr="00E97446" w:rsidRDefault="00D4209D" w:rsidP="00BA4CF3">
            <w:pPr>
              <w:jc w:val="center"/>
              <w:rPr>
                <w:b/>
              </w:rPr>
            </w:pPr>
            <w:r w:rsidRPr="00E97446">
              <w:rPr>
                <w:b/>
              </w:rPr>
              <w:t>说明</w:t>
            </w:r>
          </w:p>
        </w:tc>
      </w:tr>
      <w:tr w:rsidR="00D4209D" w:rsidRPr="007E6F2C" w14:paraId="2833000F" w14:textId="77777777" w:rsidTr="00BA4CF3">
        <w:tc>
          <w:tcPr>
            <w:tcW w:w="1846" w:type="dxa"/>
          </w:tcPr>
          <w:p w14:paraId="3234331F" w14:textId="77777777" w:rsidR="00D4209D" w:rsidRPr="007E6F2C" w:rsidRDefault="00D4209D" w:rsidP="00BA4CF3">
            <w:r>
              <w:rPr>
                <w:rFonts w:hint="eastAsia"/>
              </w:rPr>
              <w:t>date</w:t>
            </w:r>
          </w:p>
        </w:tc>
        <w:tc>
          <w:tcPr>
            <w:tcW w:w="1401" w:type="dxa"/>
          </w:tcPr>
          <w:p w14:paraId="1799EE47" w14:textId="77777777" w:rsidR="00D4209D" w:rsidRPr="007E6F2C" w:rsidRDefault="00D4209D" w:rsidP="00BA4CF3">
            <w:r>
              <w:rPr>
                <w:rFonts w:hint="eastAsia"/>
              </w:rPr>
              <w:t>step</w:t>
            </w:r>
          </w:p>
        </w:tc>
        <w:tc>
          <w:tcPr>
            <w:tcW w:w="5275" w:type="dxa"/>
          </w:tcPr>
          <w:p w14:paraId="0756CE3F" w14:textId="77777777" w:rsidR="00D4209D" w:rsidRPr="007E6F2C" w:rsidRDefault="00D4209D" w:rsidP="00BA4CF3">
            <w:r>
              <w:rPr>
                <w:rFonts w:hint="eastAsia"/>
              </w:rPr>
              <w:t>处理日期</w:t>
            </w:r>
          </w:p>
        </w:tc>
      </w:tr>
      <w:tr w:rsidR="00D4209D" w:rsidRPr="007E6F2C" w14:paraId="1E8E0FAB" w14:textId="77777777" w:rsidTr="00BA4CF3">
        <w:tc>
          <w:tcPr>
            <w:tcW w:w="1846" w:type="dxa"/>
          </w:tcPr>
          <w:p w14:paraId="479609A1" w14:textId="77777777" w:rsidR="00D4209D" w:rsidRDefault="00D4209D" w:rsidP="00D4209D">
            <w:r>
              <w:rPr>
                <w:rFonts w:hint="eastAsia"/>
              </w:rPr>
              <w:t>opid</w:t>
            </w:r>
          </w:p>
        </w:tc>
        <w:tc>
          <w:tcPr>
            <w:tcW w:w="1401" w:type="dxa"/>
          </w:tcPr>
          <w:p w14:paraId="61FC3895" w14:textId="77777777" w:rsidR="00D4209D" w:rsidRPr="007E6F2C" w:rsidRDefault="00D4209D" w:rsidP="00BA4CF3">
            <w:r>
              <w:rPr>
                <w:rFonts w:hint="eastAsia"/>
              </w:rPr>
              <w:t>step</w:t>
            </w:r>
          </w:p>
        </w:tc>
        <w:tc>
          <w:tcPr>
            <w:tcW w:w="5275" w:type="dxa"/>
          </w:tcPr>
          <w:p w14:paraId="241396D4" w14:textId="77777777" w:rsidR="00D4209D" w:rsidRDefault="00D4209D" w:rsidP="00BA4CF3">
            <w:r>
              <w:rPr>
                <w:rFonts w:hint="eastAsia"/>
              </w:rPr>
              <w:t>操作员</w:t>
            </w:r>
            <w:r>
              <w:rPr>
                <w:rFonts w:hint="eastAsia"/>
              </w:rPr>
              <w:t>ID</w:t>
            </w:r>
          </w:p>
        </w:tc>
      </w:tr>
      <w:tr w:rsidR="00D4209D" w:rsidRPr="007E6F2C" w14:paraId="4241E98C" w14:textId="77777777" w:rsidTr="00BA4CF3">
        <w:tc>
          <w:tcPr>
            <w:tcW w:w="1846" w:type="dxa"/>
          </w:tcPr>
          <w:p w14:paraId="4AFBE5FE" w14:textId="77777777" w:rsidR="00D4209D" w:rsidRDefault="00D4209D" w:rsidP="00BA4CF3">
            <w:r>
              <w:rPr>
                <w:rFonts w:hint="eastAsia"/>
              </w:rPr>
              <w:t>opname</w:t>
            </w:r>
          </w:p>
        </w:tc>
        <w:tc>
          <w:tcPr>
            <w:tcW w:w="1401" w:type="dxa"/>
          </w:tcPr>
          <w:p w14:paraId="3CB31711" w14:textId="77777777" w:rsidR="00D4209D" w:rsidRPr="007E6F2C" w:rsidRDefault="00D4209D" w:rsidP="00BA4CF3">
            <w:r>
              <w:rPr>
                <w:rFonts w:hint="eastAsia"/>
              </w:rPr>
              <w:t>step</w:t>
            </w:r>
          </w:p>
        </w:tc>
        <w:tc>
          <w:tcPr>
            <w:tcW w:w="5275" w:type="dxa"/>
          </w:tcPr>
          <w:p w14:paraId="3D88C031" w14:textId="77777777" w:rsidR="00D4209D" w:rsidRDefault="00D4209D" w:rsidP="00BA4CF3">
            <w:r>
              <w:t>操作员名称</w:t>
            </w:r>
          </w:p>
        </w:tc>
      </w:tr>
      <w:tr w:rsidR="00D4209D" w:rsidRPr="007E6F2C" w14:paraId="5B0B959C" w14:textId="77777777" w:rsidTr="00BA4CF3">
        <w:tc>
          <w:tcPr>
            <w:tcW w:w="1846" w:type="dxa"/>
          </w:tcPr>
          <w:p w14:paraId="75A98037" w14:textId="77777777" w:rsidR="00D4209D" w:rsidRDefault="00D4209D" w:rsidP="00BA4CF3">
            <w:r>
              <w:t>issue</w:t>
            </w:r>
          </w:p>
        </w:tc>
        <w:tc>
          <w:tcPr>
            <w:tcW w:w="1401" w:type="dxa"/>
          </w:tcPr>
          <w:p w14:paraId="02A8AE74" w14:textId="77777777" w:rsidR="00D4209D" w:rsidRPr="007E6F2C" w:rsidRDefault="00D4209D" w:rsidP="00BA4CF3">
            <w:r>
              <w:rPr>
                <w:rFonts w:hint="eastAsia"/>
              </w:rPr>
              <w:t>step</w:t>
            </w:r>
          </w:p>
        </w:tc>
        <w:tc>
          <w:tcPr>
            <w:tcW w:w="5275" w:type="dxa"/>
          </w:tcPr>
          <w:p w14:paraId="1C393DFB" w14:textId="77777777" w:rsidR="00D4209D" w:rsidRDefault="00D4209D" w:rsidP="00BA4CF3">
            <w:r>
              <w:t>由操作员或系统自动填写的处理内容</w:t>
            </w:r>
          </w:p>
        </w:tc>
      </w:tr>
      <w:tr w:rsidR="00D4209D" w:rsidRPr="007E6F2C" w14:paraId="11239B8F" w14:textId="77777777" w:rsidTr="00BA4CF3">
        <w:tc>
          <w:tcPr>
            <w:tcW w:w="1846" w:type="dxa"/>
          </w:tcPr>
          <w:p w14:paraId="667760D4" w14:textId="77777777" w:rsidR="00D4209D" w:rsidRDefault="00D4209D" w:rsidP="00BA4CF3"/>
        </w:tc>
        <w:tc>
          <w:tcPr>
            <w:tcW w:w="1401" w:type="dxa"/>
          </w:tcPr>
          <w:p w14:paraId="0CCA9915" w14:textId="77777777" w:rsidR="00D4209D" w:rsidRPr="007E6F2C" w:rsidRDefault="00D4209D" w:rsidP="00BA4CF3"/>
        </w:tc>
        <w:tc>
          <w:tcPr>
            <w:tcW w:w="5275" w:type="dxa"/>
          </w:tcPr>
          <w:p w14:paraId="535F7BF7" w14:textId="77777777" w:rsidR="00D4209D" w:rsidRDefault="00D4209D" w:rsidP="00BA4CF3"/>
        </w:tc>
      </w:tr>
    </w:tbl>
    <w:p w14:paraId="1E1374D9" w14:textId="77777777" w:rsidR="00D4209D" w:rsidRDefault="00D4209D" w:rsidP="00D4209D">
      <w:pPr>
        <w:pStyle w:val="af"/>
      </w:pPr>
    </w:p>
    <w:p w14:paraId="6B766FA3" w14:textId="77777777" w:rsidR="00133004" w:rsidRDefault="00133004" w:rsidP="00133004">
      <w:pPr>
        <w:pStyle w:val="o2"/>
      </w:pPr>
      <w:r>
        <w:rPr>
          <w:rFonts w:hint="eastAsia"/>
        </w:rPr>
        <w:t xml:space="preserve">用户频道关系表 </w:t>
      </w:r>
      <w:r>
        <w:t>channelreluser</w:t>
      </w:r>
    </w:p>
    <w:p w14:paraId="39A5B301" w14:textId="77777777" w:rsidR="00133004" w:rsidRPr="00133004" w:rsidRDefault="00133004" w:rsidP="00133004">
      <w:pPr>
        <w:pStyle w:val="a7"/>
        <w:spacing w:before="93"/>
      </w:pPr>
      <w:r>
        <w:rPr>
          <w:rFonts w:hint="eastAsia"/>
        </w:rPr>
        <w:t>记录用户对频道的</w:t>
      </w:r>
      <w:r>
        <w:rPr>
          <w:rFonts w:hint="eastAsia"/>
        </w:rPr>
        <w:t xml:space="preserve"> </w:t>
      </w:r>
      <w:r>
        <w:rPr>
          <w:rFonts w:hint="eastAsia"/>
        </w:rPr>
        <w:t>关注、注册（会员）、订购</w:t>
      </w:r>
      <w:r>
        <w:rPr>
          <w:rFonts w:hint="eastAsia"/>
        </w:rPr>
        <w:t xml:space="preserve"> </w:t>
      </w:r>
      <w:r>
        <w:rPr>
          <w:rFonts w:hint="eastAsia"/>
        </w:rPr>
        <w:t>关系。其中：每个用户对指定频道只会有一条</w:t>
      </w:r>
      <w:r>
        <w:rPr>
          <w:rFonts w:hint="eastAsia"/>
        </w:rPr>
        <w:t xml:space="preserve"> </w:t>
      </w:r>
      <w:r>
        <w:rPr>
          <w:rFonts w:hint="eastAsia"/>
        </w:rPr>
        <w:t>关注记录</w:t>
      </w:r>
      <w:r>
        <w:rPr>
          <w:rFonts w:hint="eastAsia"/>
        </w:rPr>
        <w:t xml:space="preserve"> </w:t>
      </w:r>
      <w:r>
        <w:rPr>
          <w:rFonts w:hint="eastAsia"/>
        </w:rPr>
        <w:t>或</w:t>
      </w:r>
      <w:r>
        <w:rPr>
          <w:rFonts w:hint="eastAsia"/>
        </w:rPr>
        <w:t>/</w:t>
      </w:r>
      <w:r>
        <w:rPr>
          <w:rFonts w:hint="eastAsia"/>
        </w:rPr>
        <w:t>和</w:t>
      </w:r>
      <w:r>
        <w:rPr>
          <w:rFonts w:hint="eastAsia"/>
        </w:rPr>
        <w:t xml:space="preserve"> </w:t>
      </w:r>
      <w:r>
        <w:rPr>
          <w:rFonts w:hint="eastAsia"/>
        </w:rPr>
        <w:t>注册记录，但会有多条订购记录。</w:t>
      </w:r>
    </w:p>
    <w:p w14:paraId="24D111B2" w14:textId="77777777" w:rsidR="00133004" w:rsidRDefault="00133004" w:rsidP="00D4209D">
      <w:pPr>
        <w:pStyle w:val="af"/>
      </w:pPr>
      <w:r>
        <w:rPr>
          <w:noProof/>
        </w:rPr>
        <w:drawing>
          <wp:inline distT="0" distB="0" distL="0" distR="0" wp14:anchorId="177A7B13" wp14:editId="50D03B01">
            <wp:extent cx="5274310" cy="258508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585085"/>
                    </a:xfrm>
                    <a:prstGeom prst="rect">
                      <a:avLst/>
                    </a:prstGeom>
                  </pic:spPr>
                </pic:pic>
              </a:graphicData>
            </a:graphic>
          </wp:inline>
        </w:drawing>
      </w:r>
    </w:p>
    <w:p w14:paraId="03A09576" w14:textId="77777777" w:rsidR="00133004" w:rsidRDefault="00133004" w:rsidP="00D4209D">
      <w:pPr>
        <w:pStyle w:val="af"/>
      </w:pPr>
      <w:r>
        <w:rPr>
          <w:rFonts w:hint="eastAsia"/>
        </w:rPr>
        <w:t>note</w:t>
      </w:r>
      <w:r>
        <w:rPr>
          <w:rFonts w:hint="eastAsia"/>
        </w:rPr>
        <w:t>：记录注册为会员时，需要回答的问题及答案。</w:t>
      </w:r>
      <w:r>
        <w:rPr>
          <w:rFonts w:hint="eastAsia"/>
        </w:rPr>
        <w:t>j</w:t>
      </w:r>
      <w:r>
        <w:t>son</w:t>
      </w:r>
      <w:r>
        <w:rPr>
          <w:rFonts w:hint="eastAsia"/>
        </w:rPr>
        <w:t>数组：</w:t>
      </w:r>
    </w:p>
    <w:p w14:paraId="42928165" w14:textId="77777777" w:rsidR="00133004" w:rsidRDefault="00133004" w:rsidP="00133004">
      <w:pPr>
        <w:pStyle w:val="Source"/>
      </w:pPr>
      <w:r>
        <w:rPr>
          <w:rFonts w:hint="eastAsia"/>
        </w:rPr>
        <w:t>[</w:t>
      </w:r>
      <w:r>
        <w:t>{"quest":"</w:t>
      </w:r>
      <w:r>
        <w:rPr>
          <w:rFonts w:hint="eastAsia"/>
        </w:rPr>
        <w:t>问题</w:t>
      </w:r>
      <w:r>
        <w:t>", "answer":"</w:t>
      </w:r>
      <w:r>
        <w:rPr>
          <w:rFonts w:hint="eastAsia"/>
        </w:rPr>
        <w:t>答案</w:t>
      </w:r>
      <w:r>
        <w:t>"},{ }…]</w:t>
      </w:r>
    </w:p>
    <w:p w14:paraId="097ADC02" w14:textId="77777777" w:rsidR="00133004" w:rsidRDefault="00133004" w:rsidP="00D4209D">
      <w:pPr>
        <w:pStyle w:val="af"/>
      </w:pPr>
      <w:r>
        <w:rPr>
          <w:rFonts w:hint="eastAsia"/>
        </w:rPr>
        <w:t>要回答的问题，在频道表的扩展属性中定义。</w:t>
      </w:r>
    </w:p>
    <w:p w14:paraId="4956E3CF" w14:textId="77777777" w:rsidR="00663374" w:rsidRDefault="00663374" w:rsidP="00D4209D">
      <w:pPr>
        <w:pStyle w:val="af"/>
      </w:pPr>
    </w:p>
    <w:p w14:paraId="256E670D" w14:textId="77777777" w:rsidR="008623C3" w:rsidRPr="008623C3" w:rsidRDefault="008623C3" w:rsidP="008623C3">
      <w:pPr>
        <w:pStyle w:val="o2"/>
      </w:pPr>
      <w:r>
        <w:rPr>
          <w:rFonts w:hint="eastAsia"/>
        </w:rPr>
        <w:t>频道用户每天观看时长统计s</w:t>
      </w:r>
      <w:r>
        <w:t>tatchannelviews</w:t>
      </w:r>
    </w:p>
    <w:p w14:paraId="177411F3" w14:textId="77777777" w:rsidR="00663374" w:rsidRDefault="008623C3" w:rsidP="008623C3">
      <w:pPr>
        <w:pStyle w:val="a7"/>
        <w:spacing w:before="93"/>
      </w:pPr>
      <w:r>
        <w:rPr>
          <w:rFonts w:hint="eastAsia"/>
        </w:rPr>
        <w:lastRenderedPageBreak/>
        <w:t>定时从</w:t>
      </w:r>
      <w:r>
        <w:rPr>
          <w:rFonts w:hint="eastAsia"/>
        </w:rPr>
        <w:t>o</w:t>
      </w:r>
      <w:r>
        <w:t>nlinelog</w:t>
      </w:r>
      <w:r>
        <w:rPr>
          <w:rFonts w:hint="eastAsia"/>
        </w:rPr>
        <w:t>提取数据统计观众每天在各频道的统计时长</w:t>
      </w:r>
    </w:p>
    <w:p w14:paraId="5AE161E8" w14:textId="77777777" w:rsidR="008623C3" w:rsidRDefault="008623C3" w:rsidP="00D4209D">
      <w:pPr>
        <w:pStyle w:val="af"/>
      </w:pPr>
      <w:r>
        <w:rPr>
          <w:noProof/>
        </w:rPr>
        <w:drawing>
          <wp:inline distT="0" distB="0" distL="0" distR="0" wp14:anchorId="5F746A8E" wp14:editId="1028B795">
            <wp:extent cx="5274310" cy="2171700"/>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74310" cy="2171700"/>
                    </a:xfrm>
                    <a:prstGeom prst="rect">
                      <a:avLst/>
                    </a:prstGeom>
                  </pic:spPr>
                </pic:pic>
              </a:graphicData>
            </a:graphic>
          </wp:inline>
        </w:drawing>
      </w:r>
    </w:p>
    <w:p w14:paraId="1375D7D4" w14:textId="77777777" w:rsidR="008623C3" w:rsidRDefault="008623C3" w:rsidP="00D4209D">
      <w:pPr>
        <w:pStyle w:val="af"/>
      </w:pPr>
    </w:p>
    <w:p w14:paraId="2AE58BA0" w14:textId="77777777" w:rsidR="008623C3" w:rsidRDefault="00185845" w:rsidP="00185845">
      <w:pPr>
        <w:pStyle w:val="o2"/>
      </w:pPr>
      <w:r>
        <w:rPr>
          <w:rFonts w:hint="eastAsia"/>
        </w:rPr>
        <w:t xml:space="preserve">图文直播 </w:t>
      </w:r>
      <w:r>
        <w:t>pictxt</w:t>
      </w:r>
    </w:p>
    <w:p w14:paraId="432A4806" w14:textId="77777777" w:rsidR="00185845" w:rsidRDefault="00185845" w:rsidP="00185845">
      <w:pPr>
        <w:pStyle w:val="a7"/>
        <w:spacing w:before="93"/>
      </w:pPr>
      <w:r>
        <w:rPr>
          <w:rFonts w:hint="eastAsia"/>
        </w:rPr>
        <w:t>记录图文直播的内容</w:t>
      </w:r>
    </w:p>
    <w:p w14:paraId="4819F249" w14:textId="77777777" w:rsidR="00185845" w:rsidRDefault="00185845" w:rsidP="00185845">
      <w:pPr>
        <w:pStyle w:val="Source"/>
      </w:pPr>
      <w:r>
        <w:rPr>
          <w:noProof/>
        </w:rPr>
        <w:drawing>
          <wp:inline distT="0" distB="0" distL="0" distR="0" wp14:anchorId="05179B7C" wp14:editId="75B49B0B">
            <wp:extent cx="5274310" cy="2286000"/>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74310" cy="2286000"/>
                    </a:xfrm>
                    <a:prstGeom prst="rect">
                      <a:avLst/>
                    </a:prstGeom>
                  </pic:spPr>
                </pic:pic>
              </a:graphicData>
            </a:graphic>
          </wp:inline>
        </w:drawing>
      </w:r>
    </w:p>
    <w:p w14:paraId="2670A7C6" w14:textId="77777777" w:rsidR="00185845" w:rsidRDefault="00185845" w:rsidP="00185845">
      <w:pPr>
        <w:pStyle w:val="a7"/>
        <w:spacing w:before="93"/>
      </w:pPr>
      <w:r>
        <w:rPr>
          <w:rFonts w:hint="eastAsia"/>
        </w:rPr>
        <w:t>图文直播记录建立时</w:t>
      </w:r>
      <w:r>
        <w:rPr>
          <w:rFonts w:hint="eastAsia"/>
        </w:rPr>
        <w:t>p</w:t>
      </w:r>
      <w:r>
        <w:t>ublishtime</w:t>
      </w:r>
      <w:r>
        <w:rPr>
          <w:rFonts w:hint="eastAsia"/>
        </w:rPr>
        <w:t>=0000</w:t>
      </w:r>
      <w:r w:rsidR="00E43E26">
        <w:rPr>
          <w:rFonts w:hint="eastAsia"/>
        </w:rPr>
        <w:t>或</w:t>
      </w:r>
      <w:r w:rsidR="00E43E26">
        <w:rPr>
          <w:rFonts w:hint="eastAsia"/>
        </w:rPr>
        <w:t>1000</w:t>
      </w:r>
      <w:r>
        <w:rPr>
          <w:rFonts w:hint="eastAsia"/>
        </w:rPr>
        <w:t>，</w:t>
      </w:r>
      <w:r>
        <w:rPr>
          <w:rFonts w:hint="eastAsia"/>
        </w:rPr>
        <w:t>p</w:t>
      </w:r>
      <w:r>
        <w:t>ublishtime&lt;=2000-00-00</w:t>
      </w:r>
      <w:r>
        <w:rPr>
          <w:rFonts w:hint="eastAsia"/>
        </w:rPr>
        <w:t>为编辑状态可以修改；发布时</w:t>
      </w:r>
      <w:r>
        <w:rPr>
          <w:rFonts w:hint="eastAsia"/>
        </w:rPr>
        <w:t>p</w:t>
      </w:r>
      <w:r>
        <w:t>ublishtime</w:t>
      </w:r>
      <w:r>
        <w:rPr>
          <w:rFonts w:hint="eastAsia"/>
        </w:rPr>
        <w:t>设为当前时间，已发布的记录撤回时</w:t>
      </w:r>
      <w:r>
        <w:rPr>
          <w:rFonts w:hint="eastAsia"/>
        </w:rPr>
        <w:t>p</w:t>
      </w:r>
      <w:r>
        <w:t>ublishtime</w:t>
      </w:r>
      <w:r>
        <w:rPr>
          <w:rFonts w:hint="eastAsia"/>
        </w:rPr>
        <w:t>设为</w:t>
      </w:r>
      <w:r>
        <w:rPr>
          <w:rFonts w:hint="eastAsia"/>
        </w:rPr>
        <w:t>1</w:t>
      </w:r>
      <w:r>
        <w:t>900-01-01</w:t>
      </w:r>
      <w:r w:rsidR="00F743DA">
        <w:rPr>
          <w:rFonts w:hint="eastAsia"/>
        </w:rPr>
        <w:t>。</w:t>
      </w:r>
    </w:p>
    <w:p w14:paraId="4AE114D2" w14:textId="77777777" w:rsidR="00F743DA" w:rsidRDefault="00F743DA" w:rsidP="00185845">
      <w:pPr>
        <w:pStyle w:val="a7"/>
        <w:spacing w:before="93"/>
      </w:pPr>
      <w:r>
        <w:rPr>
          <w:rFonts w:hint="eastAsia"/>
        </w:rPr>
        <w:t>p</w:t>
      </w:r>
      <w:r>
        <w:t>ublishorder</w:t>
      </w:r>
      <w:r>
        <w:rPr>
          <w:rFonts w:hint="eastAsia"/>
        </w:rPr>
        <w:t>记录发布的顺序，未发布时</w:t>
      </w:r>
      <w:r>
        <w:rPr>
          <w:rFonts w:hint="eastAsia"/>
        </w:rPr>
        <w:t>=0</w:t>
      </w:r>
      <w:r>
        <w:rPr>
          <w:rFonts w:hint="eastAsia"/>
        </w:rPr>
        <w:t>，撤回时序号不变，重新发布时，获得新的发布序号。</w:t>
      </w:r>
    </w:p>
    <w:p w14:paraId="37E8977A" w14:textId="77777777" w:rsidR="00F743DA" w:rsidRDefault="00F743DA" w:rsidP="00F743DA">
      <w:pPr>
        <w:pStyle w:val="Source"/>
      </w:pPr>
      <w:r w:rsidRPr="00F743DA">
        <w:t>insert into av2_pictxt(publishorder) values(  (select IFNULL(max(publishorder),0) from av2_pictxt as tt) +1)</w:t>
      </w:r>
    </w:p>
    <w:p w14:paraId="7107FF54" w14:textId="77777777" w:rsidR="00B71A99" w:rsidRPr="00B71A99" w:rsidRDefault="00B71A99" w:rsidP="00B71A99">
      <w:pPr>
        <w:pStyle w:val="a7"/>
        <w:spacing w:before="93"/>
      </w:pPr>
      <w:r>
        <w:rPr>
          <w:rFonts w:hint="eastAsia"/>
        </w:rPr>
        <w:t>直播的图片以及可能的多媒体资料，存放在频道图片目录的</w:t>
      </w:r>
      <w:r>
        <w:rPr>
          <w:rFonts w:hint="eastAsia"/>
        </w:rPr>
        <w:t>p</w:t>
      </w:r>
      <w:r>
        <w:t>ictxt</w:t>
      </w:r>
      <w:r>
        <w:rPr>
          <w:rFonts w:hint="eastAsia"/>
        </w:rPr>
        <w:t>子目录中。</w:t>
      </w:r>
    </w:p>
    <w:p w14:paraId="5ADB3BD1" w14:textId="574D11D0" w:rsidR="00185845" w:rsidRDefault="007C4698" w:rsidP="007C4698">
      <w:pPr>
        <w:pStyle w:val="o2"/>
      </w:pPr>
      <w:r>
        <w:rPr>
          <w:rFonts w:hint="eastAsia"/>
        </w:rPr>
        <w:t xml:space="preserve">已删除记录日志 </w:t>
      </w:r>
      <w:r>
        <w:t>deletedlog</w:t>
      </w:r>
    </w:p>
    <w:p w14:paraId="42B1444F" w14:textId="2A5FF769" w:rsidR="007C4698" w:rsidRPr="007C4698" w:rsidRDefault="007C4698" w:rsidP="007C4698">
      <w:pPr>
        <w:pStyle w:val="a7"/>
        <w:spacing w:before="93"/>
      </w:pPr>
      <w:r>
        <w:rPr>
          <w:rFonts w:hint="eastAsia"/>
        </w:rPr>
        <w:t>记录可能还要翻查的删除记录。</w:t>
      </w:r>
    </w:p>
    <w:p w14:paraId="07B22F3E" w14:textId="420F12B2" w:rsidR="007C4698" w:rsidRDefault="007C4698" w:rsidP="00D4209D">
      <w:pPr>
        <w:pStyle w:val="af"/>
      </w:pPr>
      <w:r w:rsidRPr="007C4698">
        <w:rPr>
          <w:noProof/>
        </w:rPr>
        <w:lastRenderedPageBreak/>
        <w:drawing>
          <wp:inline distT="0" distB="0" distL="0" distR="0" wp14:anchorId="23C535A1" wp14:editId="19EA06AE">
            <wp:extent cx="4333240" cy="19240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333240" cy="1924050"/>
                    </a:xfrm>
                    <a:prstGeom prst="rect">
                      <a:avLst/>
                    </a:prstGeom>
                    <a:noFill/>
                    <a:ln>
                      <a:noFill/>
                    </a:ln>
                  </pic:spPr>
                </pic:pic>
              </a:graphicData>
            </a:graphic>
          </wp:inline>
        </w:drawing>
      </w:r>
    </w:p>
    <w:p w14:paraId="69B8347D" w14:textId="48D5C1D3" w:rsidR="007C4698" w:rsidRDefault="007C4698" w:rsidP="00D4209D">
      <w:pPr>
        <w:pStyle w:val="af"/>
      </w:pPr>
    </w:p>
    <w:p w14:paraId="4B798BD3" w14:textId="29A35AE2" w:rsidR="000C717E" w:rsidRDefault="000C717E" w:rsidP="000C717E">
      <w:pPr>
        <w:pStyle w:val="o2"/>
      </w:pPr>
      <w:r>
        <w:rPr>
          <w:rFonts w:hint="eastAsia"/>
        </w:rPr>
        <w:t xml:space="preserve">传播记录 </w:t>
      </w:r>
      <w:r>
        <w:t>spread</w:t>
      </w:r>
    </w:p>
    <w:p w14:paraId="492F96E8" w14:textId="478AF44B" w:rsidR="000C717E" w:rsidRDefault="004F1C36" w:rsidP="00D4209D">
      <w:pPr>
        <w:pStyle w:val="af"/>
      </w:pPr>
      <w:r>
        <w:rPr>
          <w:noProof/>
        </w:rPr>
        <w:drawing>
          <wp:inline distT="0" distB="0" distL="0" distR="0" wp14:anchorId="2BF470DC" wp14:editId="40D1B148">
            <wp:extent cx="5274310" cy="1993265"/>
            <wp:effectExtent l="0" t="0" r="254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74310" cy="1993265"/>
                    </a:xfrm>
                    <a:prstGeom prst="rect">
                      <a:avLst/>
                    </a:prstGeom>
                  </pic:spPr>
                </pic:pic>
              </a:graphicData>
            </a:graphic>
          </wp:inline>
        </w:drawing>
      </w:r>
    </w:p>
    <w:p w14:paraId="38CAB29E" w14:textId="28AAE765" w:rsidR="004F1C36" w:rsidRPr="004F1C36" w:rsidRDefault="004F1C36" w:rsidP="00D4209D">
      <w:pPr>
        <w:pStyle w:val="af"/>
        <w:rPr>
          <w:rStyle w:val="ae"/>
        </w:rPr>
      </w:pPr>
      <w:r w:rsidRPr="004F1C36">
        <w:rPr>
          <w:rStyle w:val="ae"/>
          <w:rFonts w:hint="eastAsia"/>
        </w:rPr>
        <w:t>原来的</w:t>
      </w:r>
      <w:r w:rsidRPr="004F1C36">
        <w:rPr>
          <w:rStyle w:val="ae"/>
          <w:rFonts w:hint="eastAsia"/>
        </w:rPr>
        <w:t>u</w:t>
      </w:r>
      <w:r w:rsidRPr="004F1C36">
        <w:rPr>
          <w:rStyle w:val="ae"/>
        </w:rPr>
        <w:t>serpass</w:t>
      </w:r>
      <w:r w:rsidRPr="004F1C36">
        <w:rPr>
          <w:rStyle w:val="ae"/>
        </w:rPr>
        <w:t>表，仅在</w:t>
      </w:r>
      <w:r w:rsidRPr="004F1C36">
        <w:rPr>
          <w:rStyle w:val="ae"/>
          <w:rFonts w:hint="eastAsia"/>
        </w:rPr>
        <w:t>H</w:t>
      </w:r>
      <w:r w:rsidRPr="004F1C36">
        <w:rPr>
          <w:rStyle w:val="ae"/>
        </w:rPr>
        <w:t>DPlayer</w:t>
      </w:r>
      <w:r w:rsidRPr="004F1C36">
        <w:rPr>
          <w:rStyle w:val="ae"/>
        </w:rPr>
        <w:t>体系中使用，以后将逐步废止</w:t>
      </w:r>
    </w:p>
    <w:p w14:paraId="5B774C48" w14:textId="53B88BBA" w:rsidR="004F1C36" w:rsidRDefault="0049003D" w:rsidP="00052E98">
      <w:pPr>
        <w:pStyle w:val="af"/>
        <w:numPr>
          <w:ilvl w:val="0"/>
          <w:numId w:val="32"/>
        </w:numPr>
      </w:pPr>
      <w:r>
        <w:rPr>
          <w:rFonts w:hint="eastAsia"/>
        </w:rPr>
        <w:t>同一频道同一用户只能被传播一次。</w:t>
      </w:r>
    </w:p>
    <w:p w14:paraId="69D5539B" w14:textId="2971655E" w:rsidR="00052E98" w:rsidRDefault="00052E98" w:rsidP="00052E98">
      <w:pPr>
        <w:pStyle w:val="af"/>
        <w:numPr>
          <w:ilvl w:val="0"/>
          <w:numId w:val="32"/>
        </w:numPr>
      </w:pPr>
      <w:r>
        <w:rPr>
          <w:rFonts w:hint="eastAsia"/>
        </w:rPr>
        <w:t>有效传播人数：使用该用户分享链接的观众成功登录了频道，而且是该观众第一次用带传播码的链接登录频道，算有效传播。已经用传播码登录过频道的观众再使用其它用户的传播链接再登录频道，不看作有效传播。</w:t>
      </w:r>
    </w:p>
    <w:p w14:paraId="1F358D1A" w14:textId="6BAF1755" w:rsidR="0049003D" w:rsidRDefault="00052E98" w:rsidP="00052E98">
      <w:pPr>
        <w:pStyle w:val="af"/>
        <w:numPr>
          <w:ilvl w:val="0"/>
          <w:numId w:val="32"/>
        </w:numPr>
      </w:pPr>
      <w:r>
        <w:rPr>
          <w:rFonts w:hint="eastAsia"/>
        </w:rPr>
        <w:t>成功传播人数要求规则：对会员频道、注册频道有效、已付费观众忽略此要求。当前进入的观众其有效传播人数需要</w:t>
      </w:r>
      <w:r>
        <w:rPr>
          <w:rFonts w:hint="eastAsia"/>
        </w:rPr>
        <w:t>&gt;</w:t>
      </w:r>
      <w:r>
        <w:t>=</w:t>
      </w:r>
      <w:r>
        <w:rPr>
          <w:rFonts w:hint="eastAsia"/>
        </w:rPr>
        <w:t>要求数则可以继续观看，否则作出提示。</w:t>
      </w:r>
    </w:p>
    <w:p w14:paraId="371F0B7E" w14:textId="33E937D4" w:rsidR="00052E98" w:rsidRDefault="00052E98" w:rsidP="00052E98">
      <w:pPr>
        <w:pStyle w:val="af"/>
        <w:ind w:left="420"/>
      </w:pPr>
    </w:p>
    <w:p w14:paraId="7029F2E9" w14:textId="6B98CE77" w:rsidR="004F1C36" w:rsidRDefault="00215E8E" w:rsidP="00215E8E">
      <w:pPr>
        <w:pStyle w:val="o2"/>
      </w:pPr>
      <w:r>
        <w:rPr>
          <w:rFonts w:hint="eastAsia"/>
        </w:rPr>
        <w:t xml:space="preserve">系统公告 </w:t>
      </w:r>
      <w:r>
        <w:t>notice</w:t>
      </w:r>
    </w:p>
    <w:p w14:paraId="26F73DD3" w14:textId="311886FA" w:rsidR="00215E8E" w:rsidRDefault="00215E8E" w:rsidP="00215E8E">
      <w:pPr>
        <w:pStyle w:val="a7"/>
        <w:spacing w:before="93"/>
      </w:pPr>
      <w:r>
        <w:rPr>
          <w:rFonts w:hint="eastAsia"/>
        </w:rPr>
        <w:t>目前只在</w:t>
      </w:r>
      <w:r>
        <w:rPr>
          <w:rFonts w:hint="eastAsia"/>
        </w:rPr>
        <w:t>id</w:t>
      </w:r>
      <w:r>
        <w:t>=1</w:t>
      </w:r>
      <w:r>
        <w:rPr>
          <w:rFonts w:hint="eastAsia"/>
        </w:rPr>
        <w:t>记录系统公告，管理界面只修改不会新建记录。</w:t>
      </w:r>
    </w:p>
    <w:p w14:paraId="6C2E7B00" w14:textId="15061F9B" w:rsidR="00215E8E" w:rsidRPr="00215E8E" w:rsidRDefault="00215E8E" w:rsidP="00215E8E">
      <w:pPr>
        <w:pStyle w:val="af"/>
      </w:pPr>
      <w:r>
        <w:rPr>
          <w:noProof/>
        </w:rPr>
        <w:drawing>
          <wp:inline distT="0" distB="0" distL="0" distR="0" wp14:anchorId="2D3C2AB8" wp14:editId="783FAAA2">
            <wp:extent cx="4647619" cy="1714286"/>
            <wp:effectExtent l="0" t="0" r="635" b="63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7619" cy="1714286"/>
                    </a:xfrm>
                    <a:prstGeom prst="rect">
                      <a:avLst/>
                    </a:prstGeom>
                  </pic:spPr>
                </pic:pic>
              </a:graphicData>
            </a:graphic>
          </wp:inline>
        </w:drawing>
      </w:r>
    </w:p>
    <w:p w14:paraId="0EC22ECE" w14:textId="7AD86E13" w:rsidR="00215E8E" w:rsidRDefault="002C2772" w:rsidP="002C2772">
      <w:pPr>
        <w:pStyle w:val="o2"/>
      </w:pPr>
      <w:r>
        <w:rPr>
          <w:rFonts w:hint="eastAsia"/>
        </w:rPr>
        <w:lastRenderedPageBreak/>
        <w:t xml:space="preserve">在线编辑HTML内容块表 </w:t>
      </w:r>
      <w:r>
        <w:t>block</w:t>
      </w:r>
    </w:p>
    <w:p w14:paraId="4E621527" w14:textId="244797BF" w:rsidR="002C2772" w:rsidRDefault="002C2772" w:rsidP="002C2772">
      <w:pPr>
        <w:pStyle w:val="a7"/>
        <w:spacing w:before="93"/>
      </w:pPr>
      <w:r>
        <w:rPr>
          <w:rFonts w:hint="eastAsia"/>
        </w:rPr>
        <w:t>记录练习题目等在线编辑</w:t>
      </w:r>
      <w:r>
        <w:rPr>
          <w:rFonts w:hint="eastAsia"/>
        </w:rPr>
        <w:t>HTML</w:t>
      </w:r>
      <w:r>
        <w:rPr>
          <w:rFonts w:hint="eastAsia"/>
        </w:rPr>
        <w:t>块的内容，这些内容将按需要嵌入到网页中，并可在线编辑。</w:t>
      </w:r>
    </w:p>
    <w:p w14:paraId="56710947" w14:textId="5735F552" w:rsidR="002C2772" w:rsidRDefault="002C2772" w:rsidP="00D4209D">
      <w:pPr>
        <w:pStyle w:val="af"/>
      </w:pPr>
      <w:r>
        <w:rPr>
          <w:noProof/>
        </w:rPr>
        <w:drawing>
          <wp:inline distT="0" distB="0" distL="0" distR="0" wp14:anchorId="23CA85C1" wp14:editId="72057A69">
            <wp:extent cx="5274310" cy="1509395"/>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1509395"/>
                    </a:xfrm>
                    <a:prstGeom prst="rect">
                      <a:avLst/>
                    </a:prstGeom>
                  </pic:spPr>
                </pic:pic>
              </a:graphicData>
            </a:graphic>
          </wp:inline>
        </w:drawing>
      </w:r>
    </w:p>
    <w:p w14:paraId="4C112946" w14:textId="37A42605" w:rsidR="002C2772" w:rsidRDefault="002C2772" w:rsidP="00D4209D">
      <w:pPr>
        <w:pStyle w:val="af"/>
      </w:pPr>
    </w:p>
    <w:p w14:paraId="2F534E42" w14:textId="6A2E5AAA" w:rsidR="002C2772" w:rsidRDefault="002C2772" w:rsidP="002C2772">
      <w:pPr>
        <w:pStyle w:val="o2"/>
      </w:pPr>
      <w:r>
        <w:rPr>
          <w:rFonts w:hint="eastAsia"/>
        </w:rPr>
        <w:t xml:space="preserve">练习题表 </w:t>
      </w:r>
      <w:r>
        <w:t>exercise</w:t>
      </w:r>
    </w:p>
    <w:p w14:paraId="79D7048E" w14:textId="2C764225" w:rsidR="002C2772" w:rsidRDefault="002C2772" w:rsidP="00D4209D">
      <w:pPr>
        <w:pStyle w:val="af"/>
      </w:pPr>
      <w:r>
        <w:rPr>
          <w:noProof/>
        </w:rPr>
        <w:drawing>
          <wp:inline distT="0" distB="0" distL="0" distR="0" wp14:anchorId="4FD44EA5" wp14:editId="74D743B1">
            <wp:extent cx="5274310" cy="2679700"/>
            <wp:effectExtent l="0" t="0" r="2540" b="635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74310" cy="2679700"/>
                    </a:xfrm>
                    <a:prstGeom prst="rect">
                      <a:avLst/>
                    </a:prstGeom>
                  </pic:spPr>
                </pic:pic>
              </a:graphicData>
            </a:graphic>
          </wp:inline>
        </w:drawing>
      </w:r>
    </w:p>
    <w:p w14:paraId="683AED98" w14:textId="00932A54" w:rsidR="002C2772" w:rsidRDefault="002C2772" w:rsidP="002C2772">
      <w:pPr>
        <w:pStyle w:val="a7"/>
        <w:spacing w:before="93"/>
      </w:pPr>
      <w:r>
        <w:rPr>
          <w:rFonts w:hint="eastAsia"/>
        </w:rPr>
        <w:t>题目的内容存储在</w:t>
      </w:r>
      <w:r>
        <w:rPr>
          <w:rFonts w:hint="eastAsia"/>
        </w:rPr>
        <w:t>block</w:t>
      </w:r>
      <w:r>
        <w:rPr>
          <w:rFonts w:hint="eastAsia"/>
        </w:rPr>
        <w:t>表中</w:t>
      </w:r>
    </w:p>
    <w:p w14:paraId="28CB8A1F" w14:textId="6BB430C4" w:rsidR="002C2772" w:rsidRDefault="002C2772" w:rsidP="002C2772">
      <w:pPr>
        <w:pStyle w:val="a7"/>
        <w:spacing w:before="93"/>
      </w:pPr>
      <w:r>
        <w:rPr>
          <w:rFonts w:hint="eastAsia"/>
        </w:rPr>
        <w:t>课后作业，在频道播放界面以</w:t>
      </w:r>
      <w:r>
        <w:rPr>
          <w:rFonts w:hint="eastAsia"/>
        </w:rPr>
        <w:t>tab</w:t>
      </w:r>
      <w:r>
        <w:rPr>
          <w:rFonts w:hint="eastAsia"/>
        </w:rPr>
        <w:t>的形式显示，在</w:t>
      </w:r>
      <w:r>
        <w:rPr>
          <w:rFonts w:hint="eastAsia"/>
        </w:rPr>
        <w:t>e</w:t>
      </w:r>
      <w:r>
        <w:t>time</w:t>
      </w:r>
      <w:r>
        <w:rPr>
          <w:rFonts w:hint="eastAsia"/>
        </w:rPr>
        <w:t>前均可提交或修改答案。</w:t>
      </w:r>
    </w:p>
    <w:p w14:paraId="7ABFCE0E" w14:textId="634EB330" w:rsidR="002C2772" w:rsidRDefault="002C2772" w:rsidP="002C2772">
      <w:pPr>
        <w:pStyle w:val="a7"/>
        <w:spacing w:before="93"/>
      </w:pPr>
      <w:r>
        <w:rPr>
          <w:rFonts w:hint="eastAsia"/>
        </w:rPr>
        <w:t>课后作业题的确定：</w:t>
      </w:r>
      <w:r>
        <w:rPr>
          <w:rFonts w:hint="eastAsia"/>
        </w:rPr>
        <w:t>s</w:t>
      </w:r>
      <w:r>
        <w:t>tatus=1</w:t>
      </w:r>
      <w:r>
        <w:rPr>
          <w:rFonts w:hint="eastAsia"/>
        </w:rPr>
        <w:t>，当前时间在</w:t>
      </w:r>
      <w:r>
        <w:rPr>
          <w:rFonts w:hint="eastAsia"/>
        </w:rPr>
        <w:t>b</w:t>
      </w:r>
      <w:r>
        <w:t>time~etime</w:t>
      </w:r>
      <w:r>
        <w:rPr>
          <w:rFonts w:hint="eastAsia"/>
        </w:rPr>
        <w:t>范围内。若有多条题目符合条件，选择</w:t>
      </w:r>
      <w:r>
        <w:rPr>
          <w:rFonts w:hint="eastAsia"/>
        </w:rPr>
        <w:t>i</w:t>
      </w:r>
      <w:r>
        <w:t>d</w:t>
      </w:r>
      <w:r>
        <w:rPr>
          <w:rFonts w:hint="eastAsia"/>
        </w:rPr>
        <w:t>值大的。若频道只有一道发布中的课后作业，</w:t>
      </w:r>
      <w:r w:rsidR="00547A25">
        <w:rPr>
          <w:rFonts w:hint="eastAsia"/>
        </w:rPr>
        <w:t>在截止提交答案后可继续显示，并显示用户现在的答案。若是客观题，显示标准答案。</w:t>
      </w:r>
    </w:p>
    <w:p w14:paraId="0CD0FE7F" w14:textId="5D3D2708" w:rsidR="00547A25" w:rsidRDefault="00547A25" w:rsidP="002C2772">
      <w:pPr>
        <w:pStyle w:val="a7"/>
        <w:spacing w:before="93"/>
      </w:pPr>
      <w:r>
        <w:rPr>
          <w:rFonts w:hint="eastAsia"/>
        </w:rPr>
        <w:t>题型中：主观题直接让用户输入文字。选择题根据</w:t>
      </w:r>
      <w:r>
        <w:rPr>
          <w:rFonts w:hint="eastAsia"/>
        </w:rPr>
        <w:t>2~6</w:t>
      </w:r>
      <w:r>
        <w:rPr>
          <w:rFonts w:hint="eastAsia"/>
        </w:rPr>
        <w:t>分别给出</w:t>
      </w:r>
      <w:r>
        <w:rPr>
          <w:rFonts w:hint="eastAsia"/>
        </w:rPr>
        <w:t>A</w:t>
      </w:r>
      <w:r>
        <w:t>~F</w:t>
      </w:r>
      <w:r>
        <w:rPr>
          <w:rFonts w:hint="eastAsia"/>
        </w:rPr>
        <w:t>的选择项。</w:t>
      </w:r>
    </w:p>
    <w:p w14:paraId="0E0F3BA5" w14:textId="6D3369EA" w:rsidR="00547A25" w:rsidRDefault="00547A25" w:rsidP="002C2772">
      <w:pPr>
        <w:pStyle w:val="a7"/>
        <w:spacing w:before="93"/>
      </w:pPr>
      <w:r>
        <w:rPr>
          <w:rFonts w:hint="eastAsia"/>
        </w:rPr>
        <w:t>堂上练习及</w:t>
      </w:r>
      <w:r>
        <w:rPr>
          <w:rFonts w:hint="eastAsia"/>
        </w:rPr>
        <w:t>VOD</w:t>
      </w:r>
      <w:r>
        <w:rPr>
          <w:rFonts w:hint="eastAsia"/>
        </w:rPr>
        <w:t>时根据时间轴弹出题目是为以后预留。</w:t>
      </w:r>
    </w:p>
    <w:p w14:paraId="68731C22" w14:textId="4647C0C0" w:rsidR="00547A25" w:rsidRDefault="00547A25" w:rsidP="00547A25">
      <w:pPr>
        <w:pStyle w:val="o2"/>
      </w:pPr>
      <w:r>
        <w:rPr>
          <w:rFonts w:hint="eastAsia"/>
        </w:rPr>
        <w:lastRenderedPageBreak/>
        <w:t>练习答案</w:t>
      </w:r>
      <w:r w:rsidR="00DF74DA">
        <w:rPr>
          <w:rFonts w:hint="eastAsia"/>
        </w:rPr>
        <w:t xml:space="preserve"> an</w:t>
      </w:r>
      <w:r w:rsidR="00DF74DA">
        <w:t>swer</w:t>
      </w:r>
    </w:p>
    <w:p w14:paraId="41FEE287" w14:textId="06810294" w:rsidR="00547A25" w:rsidRDefault="00547A25" w:rsidP="00547A25">
      <w:pPr>
        <w:pStyle w:val="af"/>
      </w:pPr>
      <w:r>
        <w:rPr>
          <w:noProof/>
        </w:rPr>
        <w:drawing>
          <wp:inline distT="0" distB="0" distL="0" distR="0" wp14:anchorId="1E4CA8CE" wp14:editId="7DF4B3C9">
            <wp:extent cx="4923809" cy="2104762"/>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23809" cy="2104762"/>
                    </a:xfrm>
                    <a:prstGeom prst="rect">
                      <a:avLst/>
                    </a:prstGeom>
                  </pic:spPr>
                </pic:pic>
              </a:graphicData>
            </a:graphic>
          </wp:inline>
        </w:drawing>
      </w:r>
    </w:p>
    <w:p w14:paraId="7BD69DC0" w14:textId="112F8098" w:rsidR="00547A25" w:rsidRDefault="00547A25" w:rsidP="00547A25">
      <w:pPr>
        <w:pStyle w:val="a7"/>
        <w:spacing w:before="93"/>
      </w:pPr>
      <w:r>
        <w:rPr>
          <w:rFonts w:hint="eastAsia"/>
        </w:rPr>
        <w:t>得分为老师填写。</w:t>
      </w:r>
    </w:p>
    <w:p w14:paraId="6664FBD1" w14:textId="77777777" w:rsidR="00547A25" w:rsidRPr="00547A25" w:rsidRDefault="00547A25" w:rsidP="00547A25">
      <w:pPr>
        <w:pStyle w:val="a7"/>
        <w:spacing w:before="93"/>
      </w:pPr>
    </w:p>
    <w:p w14:paraId="6D686EBC" w14:textId="77777777" w:rsidR="002C2772" w:rsidRPr="00133004" w:rsidRDefault="002C2772" w:rsidP="00D4209D">
      <w:pPr>
        <w:pStyle w:val="af"/>
      </w:pPr>
    </w:p>
    <w:p w14:paraId="279295F9" w14:textId="77777777" w:rsidR="00BA4CF3" w:rsidRDefault="00BA4CF3" w:rsidP="00BA4CF3">
      <w:pPr>
        <w:pStyle w:val="o1"/>
      </w:pPr>
      <w:r>
        <w:rPr>
          <w:rFonts w:hint="eastAsia"/>
        </w:rPr>
        <w:t>用户经验体系</w:t>
      </w:r>
    </w:p>
    <w:p w14:paraId="3D902B27" w14:textId="77777777" w:rsidR="00BA4CF3" w:rsidRDefault="00BA4CF3" w:rsidP="00BA4CF3">
      <w:pPr>
        <w:pStyle w:val="a7"/>
        <w:spacing w:before="93"/>
      </w:pPr>
      <w:r>
        <w:t>通过用户经验体系赋予用户不同的权限</w:t>
      </w:r>
      <w:r>
        <w:rPr>
          <w:rFonts w:hint="eastAsia"/>
        </w:rPr>
        <w:t>（</w:t>
      </w:r>
      <w:r>
        <w:t>特权</w:t>
      </w:r>
      <w:r>
        <w:rPr>
          <w:rFonts w:hint="eastAsia"/>
        </w:rPr>
        <w:t>），</w:t>
      </w:r>
      <w:r>
        <w:t>刺激用户使用本系统</w:t>
      </w:r>
      <w:r>
        <w:rPr>
          <w:rFonts w:hint="eastAsia"/>
        </w:rPr>
        <w:t>。经验值对播主的权限有比较大的作用，高的经验值可以开设更多的频道，频道的并发观众数也可以更多。</w:t>
      </w:r>
    </w:p>
    <w:p w14:paraId="5ED44BC3" w14:textId="77777777" w:rsidR="00BA4CF3" w:rsidRDefault="00BA4CF3" w:rsidP="00BA4CF3">
      <w:pPr>
        <w:pStyle w:val="a7"/>
        <w:spacing w:before="93"/>
      </w:pPr>
      <w:r>
        <w:rPr>
          <w:rFonts w:hint="eastAsia"/>
        </w:rPr>
        <w:t>获得经验的事件：</w:t>
      </w:r>
    </w:p>
    <w:p w14:paraId="116B5474" w14:textId="77777777" w:rsidR="00BA4CF3" w:rsidRDefault="00BA4CF3" w:rsidP="00BA4CF3">
      <w:pPr>
        <w:pStyle w:val="a7"/>
        <w:numPr>
          <w:ilvl w:val="0"/>
          <w:numId w:val="8"/>
        </w:numPr>
        <w:spacing w:before="93"/>
        <w:ind w:firstLineChars="0"/>
      </w:pPr>
      <w:r>
        <w:rPr>
          <w:rFonts w:hint="eastAsia"/>
        </w:rPr>
        <w:t>充值：充值一元获得</w:t>
      </w:r>
      <w:r>
        <w:rPr>
          <w:rFonts w:hint="eastAsia"/>
        </w:rPr>
        <w:t>1</w:t>
      </w:r>
      <w:r>
        <w:rPr>
          <w:rFonts w:hint="eastAsia"/>
        </w:rPr>
        <w:t>经验值。</w:t>
      </w:r>
    </w:p>
    <w:p w14:paraId="5D93AD19" w14:textId="77777777" w:rsidR="00BA4CF3" w:rsidRDefault="00BA4CF3" w:rsidP="00BA4CF3">
      <w:pPr>
        <w:pStyle w:val="a7"/>
        <w:numPr>
          <w:ilvl w:val="0"/>
          <w:numId w:val="8"/>
        </w:numPr>
        <w:spacing w:before="93"/>
        <w:ind w:firstLineChars="0"/>
      </w:pPr>
      <w:r>
        <w:rPr>
          <w:rFonts w:hint="eastAsia"/>
        </w:rPr>
        <w:t>关注易网真获得</w:t>
      </w:r>
      <w:r>
        <w:rPr>
          <w:rFonts w:hint="eastAsia"/>
        </w:rPr>
        <w:t>20</w:t>
      </w:r>
      <w:r>
        <w:rPr>
          <w:rFonts w:hint="eastAsia"/>
        </w:rPr>
        <w:t>经验值，维持关注每天奖励</w:t>
      </w:r>
      <w:r>
        <w:rPr>
          <w:rFonts w:hint="eastAsia"/>
        </w:rPr>
        <w:t>1</w:t>
      </w:r>
      <w:r>
        <w:rPr>
          <w:rFonts w:hint="eastAsia"/>
        </w:rPr>
        <w:t>经验值。</w:t>
      </w:r>
    </w:p>
    <w:p w14:paraId="05647273" w14:textId="77777777" w:rsidR="00BA4CF3" w:rsidRDefault="00BA4CF3" w:rsidP="00BA4CF3">
      <w:pPr>
        <w:pStyle w:val="a7"/>
        <w:numPr>
          <w:ilvl w:val="0"/>
          <w:numId w:val="8"/>
        </w:numPr>
        <w:spacing w:before="93"/>
        <w:ind w:firstLineChars="0"/>
      </w:pPr>
      <w:r>
        <w:rPr>
          <w:rFonts w:hint="eastAsia"/>
        </w:rPr>
        <w:t>观看</w:t>
      </w:r>
      <w:r>
        <w:rPr>
          <w:rFonts w:hint="eastAsia"/>
        </w:rPr>
        <w:t>/</w:t>
      </w:r>
      <w:r>
        <w:rPr>
          <w:rFonts w:hint="eastAsia"/>
        </w:rPr>
        <w:t>点播节目，每小时</w:t>
      </w:r>
      <w:r>
        <w:rPr>
          <w:rFonts w:hint="eastAsia"/>
        </w:rPr>
        <w:t>1</w:t>
      </w:r>
      <w:r>
        <w:rPr>
          <w:rFonts w:hint="eastAsia"/>
        </w:rPr>
        <w:t>经验值，每天最高</w:t>
      </w:r>
      <w:r>
        <w:rPr>
          <w:rFonts w:hint="eastAsia"/>
        </w:rPr>
        <w:t>10.</w:t>
      </w:r>
    </w:p>
    <w:p w14:paraId="79875B7F" w14:textId="77777777" w:rsidR="00BA4CF3" w:rsidRDefault="00BA4CF3" w:rsidP="00BA4CF3">
      <w:pPr>
        <w:pStyle w:val="a7"/>
        <w:numPr>
          <w:ilvl w:val="0"/>
          <w:numId w:val="8"/>
        </w:numPr>
        <w:spacing w:before="93"/>
        <w:ind w:firstLineChars="0"/>
      </w:pPr>
      <w:r>
        <w:rPr>
          <w:rFonts w:hint="eastAsia"/>
        </w:rPr>
        <w:t>通过实名认证</w:t>
      </w:r>
      <w:r>
        <w:rPr>
          <w:rFonts w:hint="eastAsia"/>
        </w:rPr>
        <w:t>+100</w:t>
      </w:r>
    </w:p>
    <w:p w14:paraId="58CE2067" w14:textId="77777777" w:rsidR="00BA4CF3" w:rsidRDefault="00BA4CF3" w:rsidP="00BA4CF3">
      <w:pPr>
        <w:pStyle w:val="a7"/>
        <w:numPr>
          <w:ilvl w:val="0"/>
          <w:numId w:val="8"/>
        </w:numPr>
        <w:spacing w:before="93"/>
        <w:ind w:firstLineChars="0"/>
      </w:pPr>
      <w:r>
        <w:rPr>
          <w:rFonts w:hint="eastAsia"/>
        </w:rPr>
        <w:t>其它活动奖励</w:t>
      </w:r>
    </w:p>
    <w:p w14:paraId="76BE06A0" w14:textId="77777777" w:rsidR="00BA4CF3" w:rsidRDefault="00BA4CF3" w:rsidP="00BA4CF3">
      <w:pPr>
        <w:pStyle w:val="a7"/>
        <w:spacing w:before="93"/>
        <w:ind w:left="504" w:firstLineChars="0" w:firstLine="0"/>
      </w:pPr>
      <w:r>
        <w:t>减少经验值事件</w:t>
      </w:r>
    </w:p>
    <w:p w14:paraId="731127F3" w14:textId="77777777" w:rsidR="00BA4CF3" w:rsidRDefault="00BA4CF3" w:rsidP="00BA4CF3">
      <w:pPr>
        <w:pStyle w:val="a7"/>
        <w:numPr>
          <w:ilvl w:val="0"/>
          <w:numId w:val="9"/>
        </w:numPr>
        <w:spacing w:before="93"/>
        <w:ind w:firstLineChars="0"/>
      </w:pPr>
      <w:r>
        <w:rPr>
          <w:rFonts w:hint="eastAsia"/>
        </w:rPr>
        <w:t>取消关注</w:t>
      </w:r>
      <w:r>
        <w:rPr>
          <w:rFonts w:hint="eastAsia"/>
        </w:rPr>
        <w:t>-20</w:t>
      </w:r>
    </w:p>
    <w:p w14:paraId="743690FB" w14:textId="77777777" w:rsidR="00BA4CF3" w:rsidRDefault="00BA4CF3" w:rsidP="00BA4CF3">
      <w:pPr>
        <w:pStyle w:val="a7"/>
        <w:numPr>
          <w:ilvl w:val="0"/>
          <w:numId w:val="9"/>
        </w:numPr>
        <w:spacing w:before="93"/>
        <w:ind w:firstLineChars="0"/>
      </w:pPr>
      <w:r>
        <w:rPr>
          <w:rFonts w:hint="eastAsia"/>
        </w:rPr>
        <w:t>一周未观看节目</w:t>
      </w:r>
      <w:r>
        <w:rPr>
          <w:rFonts w:hint="eastAsia"/>
        </w:rPr>
        <w:t>-5</w:t>
      </w:r>
    </w:p>
    <w:p w14:paraId="6C64E930" w14:textId="77777777" w:rsidR="00BA4CF3" w:rsidRDefault="00BA4CF3" w:rsidP="00BA4CF3">
      <w:pPr>
        <w:pStyle w:val="a7"/>
        <w:spacing w:before="93"/>
        <w:ind w:left="504" w:firstLineChars="0" w:firstLine="0"/>
      </w:pPr>
      <w:r>
        <w:t>经验等级及特权</w:t>
      </w:r>
    </w:p>
    <w:tbl>
      <w:tblPr>
        <w:tblStyle w:val="ad"/>
        <w:tblW w:w="0" w:type="auto"/>
        <w:tblLook w:val="04A0" w:firstRow="1" w:lastRow="0" w:firstColumn="1" w:lastColumn="0" w:noHBand="0" w:noVBand="1"/>
      </w:tblPr>
      <w:tblGrid>
        <w:gridCol w:w="2775"/>
        <w:gridCol w:w="2764"/>
        <w:gridCol w:w="2757"/>
      </w:tblGrid>
      <w:tr w:rsidR="00BA4CF3" w14:paraId="5E836ED2" w14:textId="77777777" w:rsidTr="00BA4CF3">
        <w:tc>
          <w:tcPr>
            <w:tcW w:w="2840" w:type="dxa"/>
          </w:tcPr>
          <w:p w14:paraId="7652C7F3" w14:textId="77777777" w:rsidR="00BA4CF3" w:rsidRDefault="00BA4CF3" w:rsidP="00BA4CF3">
            <w:r>
              <w:t>经验等级</w:t>
            </w:r>
          </w:p>
        </w:tc>
        <w:tc>
          <w:tcPr>
            <w:tcW w:w="2841" w:type="dxa"/>
          </w:tcPr>
          <w:p w14:paraId="60CDBCAC" w14:textId="77777777" w:rsidR="00BA4CF3" w:rsidRDefault="00BA4CF3" w:rsidP="00BA4CF3">
            <w:r>
              <w:rPr>
                <w:rFonts w:ascii="宋体" w:eastAsia="宋体" w:hAnsi="宋体" w:cs="宋体"/>
              </w:rPr>
              <w:t>★</w:t>
            </w:r>
          </w:p>
        </w:tc>
        <w:tc>
          <w:tcPr>
            <w:tcW w:w="2841" w:type="dxa"/>
          </w:tcPr>
          <w:p w14:paraId="4FCBF504" w14:textId="77777777" w:rsidR="00BA4CF3" w:rsidRDefault="00BA4CF3" w:rsidP="00BA4CF3"/>
        </w:tc>
      </w:tr>
      <w:tr w:rsidR="00BA4CF3" w14:paraId="57469E44" w14:textId="77777777" w:rsidTr="00BA4CF3">
        <w:tc>
          <w:tcPr>
            <w:tcW w:w="2840" w:type="dxa"/>
          </w:tcPr>
          <w:p w14:paraId="733F5C5B" w14:textId="77777777" w:rsidR="00BA4CF3" w:rsidRDefault="00BA4CF3" w:rsidP="00BA4CF3">
            <w:r>
              <w:rPr>
                <w:rFonts w:hint="eastAsia"/>
              </w:rPr>
              <w:t>0~19</w:t>
            </w:r>
          </w:p>
          <w:p w14:paraId="60C708BE" w14:textId="77777777" w:rsidR="00BA4CF3" w:rsidRDefault="00BA4CF3" w:rsidP="00BA4CF3">
            <w:r>
              <w:rPr>
                <w:rFonts w:ascii="宋体" w:eastAsia="宋体" w:hAnsi="宋体" w:cs="宋体"/>
              </w:rPr>
              <w:t>LV1</w:t>
            </w:r>
            <w:r>
              <w:rPr>
                <w:rFonts w:ascii="宋体" w:eastAsia="宋体" w:hAnsi="宋体" w:cs="宋体" w:hint="eastAsia"/>
              </w:rPr>
              <w:t xml:space="preserve"> </w:t>
            </w:r>
            <w:r>
              <w:rPr>
                <w:rFonts w:ascii="宋体" w:eastAsia="宋体" w:hAnsi="宋体" w:cs="宋体"/>
              </w:rPr>
              <w:t>☆</w:t>
            </w:r>
          </w:p>
        </w:tc>
        <w:tc>
          <w:tcPr>
            <w:tcW w:w="2841" w:type="dxa"/>
          </w:tcPr>
          <w:p w14:paraId="4EA73A43" w14:textId="77777777" w:rsidR="00BA4CF3" w:rsidRDefault="00BA4CF3" w:rsidP="00BA4CF3"/>
        </w:tc>
        <w:tc>
          <w:tcPr>
            <w:tcW w:w="2841" w:type="dxa"/>
          </w:tcPr>
          <w:p w14:paraId="007302FF" w14:textId="77777777" w:rsidR="00BA4CF3" w:rsidRDefault="00BA4CF3" w:rsidP="00BA4CF3">
            <w:r>
              <w:t>观看限时频道</w:t>
            </w:r>
            <w:r>
              <w:rPr>
                <w:rFonts w:hint="eastAsia"/>
              </w:rPr>
              <w:t>1</w:t>
            </w:r>
            <w:r>
              <w:rPr>
                <w:rFonts w:hint="eastAsia"/>
              </w:rPr>
              <w:t>分钟</w:t>
            </w:r>
          </w:p>
        </w:tc>
      </w:tr>
      <w:tr w:rsidR="00BA4CF3" w14:paraId="5C739C0B" w14:textId="77777777" w:rsidTr="00BA4CF3">
        <w:tc>
          <w:tcPr>
            <w:tcW w:w="2840" w:type="dxa"/>
          </w:tcPr>
          <w:p w14:paraId="4B32884C" w14:textId="77777777" w:rsidR="00BA4CF3" w:rsidRDefault="00BA4CF3" w:rsidP="00BA4CF3">
            <w:r>
              <w:rPr>
                <w:rFonts w:hint="eastAsia"/>
              </w:rPr>
              <w:t>20~49</w:t>
            </w:r>
          </w:p>
          <w:p w14:paraId="6CA398A2" w14:textId="77777777" w:rsidR="00BA4CF3" w:rsidRDefault="00BA4CF3" w:rsidP="00BA4CF3">
            <w:r>
              <w:rPr>
                <w:rFonts w:hint="eastAsia"/>
              </w:rPr>
              <w:t xml:space="preserve">LV2 </w:t>
            </w:r>
            <w:r>
              <w:rPr>
                <w:rFonts w:ascii="宋体" w:eastAsia="宋体" w:hAnsi="宋体" w:cs="宋体"/>
              </w:rPr>
              <w:t>★</w:t>
            </w:r>
          </w:p>
        </w:tc>
        <w:tc>
          <w:tcPr>
            <w:tcW w:w="2841" w:type="dxa"/>
          </w:tcPr>
          <w:p w14:paraId="5B237490" w14:textId="77777777" w:rsidR="00BA4CF3" w:rsidRDefault="00BA4CF3" w:rsidP="00BA4CF3"/>
        </w:tc>
        <w:tc>
          <w:tcPr>
            <w:tcW w:w="2841" w:type="dxa"/>
          </w:tcPr>
          <w:p w14:paraId="7A3B9FEF" w14:textId="77777777" w:rsidR="00BA4CF3" w:rsidRDefault="00BA4CF3" w:rsidP="00BA4CF3">
            <w:r>
              <w:t>观看限时频道</w:t>
            </w:r>
            <w:r>
              <w:rPr>
                <w:rFonts w:hint="eastAsia"/>
              </w:rPr>
              <w:t>2</w:t>
            </w:r>
            <w:r>
              <w:rPr>
                <w:rFonts w:hint="eastAsia"/>
              </w:rPr>
              <w:t>分钟</w:t>
            </w:r>
          </w:p>
        </w:tc>
      </w:tr>
      <w:tr w:rsidR="00BA4CF3" w14:paraId="08D5A917" w14:textId="77777777" w:rsidTr="00BA4CF3">
        <w:tc>
          <w:tcPr>
            <w:tcW w:w="2840" w:type="dxa"/>
          </w:tcPr>
          <w:p w14:paraId="5A363487" w14:textId="77777777" w:rsidR="00BA4CF3" w:rsidRDefault="00BA4CF3" w:rsidP="00BA4CF3">
            <w:r>
              <w:rPr>
                <w:rFonts w:hint="eastAsia"/>
              </w:rPr>
              <w:lastRenderedPageBreak/>
              <w:t>50~149</w:t>
            </w:r>
          </w:p>
          <w:p w14:paraId="6C89F369" w14:textId="77777777" w:rsidR="00BA4CF3" w:rsidRDefault="00BA4CF3" w:rsidP="00BA4CF3">
            <w:r>
              <w:rPr>
                <w:rFonts w:hint="eastAsia"/>
              </w:rPr>
              <w:t xml:space="preserve">LV3 </w:t>
            </w:r>
            <w:r>
              <w:rPr>
                <w:rFonts w:ascii="宋体" w:eastAsia="宋体" w:hAnsi="宋体" w:cs="宋体"/>
              </w:rPr>
              <w:t>★★</w:t>
            </w:r>
          </w:p>
        </w:tc>
        <w:tc>
          <w:tcPr>
            <w:tcW w:w="2841" w:type="dxa"/>
          </w:tcPr>
          <w:p w14:paraId="034BF138"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10</w:t>
            </w:r>
          </w:p>
        </w:tc>
        <w:tc>
          <w:tcPr>
            <w:tcW w:w="2841" w:type="dxa"/>
          </w:tcPr>
          <w:p w14:paraId="13719E61" w14:textId="77777777" w:rsidR="00BA4CF3" w:rsidRDefault="00BA4CF3" w:rsidP="00BA4CF3">
            <w:r>
              <w:t>观看限时频道</w:t>
            </w:r>
            <w:r>
              <w:rPr>
                <w:rFonts w:hint="eastAsia"/>
              </w:rPr>
              <w:t>3</w:t>
            </w:r>
            <w:r>
              <w:rPr>
                <w:rFonts w:hint="eastAsia"/>
              </w:rPr>
              <w:t>分钟</w:t>
            </w:r>
          </w:p>
        </w:tc>
      </w:tr>
      <w:tr w:rsidR="00BA4CF3" w14:paraId="7ADA79D3" w14:textId="77777777" w:rsidTr="00BA4CF3">
        <w:tc>
          <w:tcPr>
            <w:tcW w:w="2840" w:type="dxa"/>
          </w:tcPr>
          <w:p w14:paraId="07C4842B" w14:textId="77777777" w:rsidR="00BA4CF3" w:rsidRDefault="00BA4CF3" w:rsidP="00BA4CF3">
            <w:r>
              <w:rPr>
                <w:rFonts w:hint="eastAsia"/>
              </w:rPr>
              <w:t>150~399</w:t>
            </w:r>
          </w:p>
          <w:p w14:paraId="190F0A90" w14:textId="77777777" w:rsidR="00BA4CF3" w:rsidRDefault="00BA4CF3" w:rsidP="00BA4CF3">
            <w:r>
              <w:rPr>
                <w:rFonts w:hint="eastAsia"/>
              </w:rPr>
              <w:t xml:space="preserve">LV4 </w:t>
            </w:r>
            <w:r>
              <w:rPr>
                <w:rFonts w:ascii="宋体" w:eastAsia="宋体" w:hAnsi="宋体" w:cs="宋体"/>
              </w:rPr>
              <w:t>★★☆</w:t>
            </w:r>
          </w:p>
        </w:tc>
        <w:tc>
          <w:tcPr>
            <w:tcW w:w="2841" w:type="dxa"/>
          </w:tcPr>
          <w:p w14:paraId="7114FED7" w14:textId="77777777" w:rsidR="00BA4CF3" w:rsidRDefault="00BA4CF3" w:rsidP="00BA4CF3">
            <w:r>
              <w:t>推流数</w:t>
            </w:r>
            <w:r>
              <w:rPr>
                <w:rFonts w:hint="eastAsia"/>
              </w:rPr>
              <w:t>：</w:t>
            </w:r>
            <w:r>
              <w:rPr>
                <w:rFonts w:hint="eastAsia"/>
              </w:rPr>
              <w:t>1</w:t>
            </w:r>
            <w:r>
              <w:rPr>
                <w:rFonts w:hint="eastAsia"/>
              </w:rPr>
              <w:t>，频道数：</w:t>
            </w:r>
            <w:r>
              <w:rPr>
                <w:rFonts w:hint="eastAsia"/>
              </w:rPr>
              <w:t>1</w:t>
            </w:r>
            <w:r>
              <w:rPr>
                <w:rFonts w:hint="eastAsia"/>
              </w:rPr>
              <w:t>，并发观众：</w:t>
            </w:r>
            <w:r>
              <w:rPr>
                <w:rFonts w:hint="eastAsia"/>
              </w:rPr>
              <w:t>50</w:t>
            </w:r>
          </w:p>
        </w:tc>
        <w:tc>
          <w:tcPr>
            <w:tcW w:w="2841" w:type="dxa"/>
          </w:tcPr>
          <w:p w14:paraId="4D8177B7" w14:textId="77777777" w:rsidR="00BA4CF3" w:rsidRDefault="00BA4CF3" w:rsidP="00BA4CF3">
            <w:r>
              <w:t>观看限时频道</w:t>
            </w:r>
            <w:r>
              <w:rPr>
                <w:rFonts w:hint="eastAsia"/>
              </w:rPr>
              <w:t>3</w:t>
            </w:r>
            <w:r>
              <w:rPr>
                <w:rFonts w:hint="eastAsia"/>
              </w:rPr>
              <w:t>分钟</w:t>
            </w:r>
          </w:p>
        </w:tc>
      </w:tr>
      <w:tr w:rsidR="00BA4CF3" w14:paraId="070063AF" w14:textId="77777777" w:rsidTr="00BA4CF3">
        <w:tc>
          <w:tcPr>
            <w:tcW w:w="2840" w:type="dxa"/>
          </w:tcPr>
          <w:p w14:paraId="2A808565" w14:textId="77777777" w:rsidR="00BA4CF3" w:rsidRDefault="00BA4CF3" w:rsidP="00BA4CF3">
            <w:r>
              <w:rPr>
                <w:rFonts w:hint="eastAsia"/>
              </w:rPr>
              <w:t>400~999</w:t>
            </w:r>
          </w:p>
          <w:p w14:paraId="1F8A4358" w14:textId="77777777" w:rsidR="00BA4CF3" w:rsidRDefault="00BA4CF3" w:rsidP="00BA4CF3">
            <w:r>
              <w:rPr>
                <w:rFonts w:hint="eastAsia"/>
              </w:rPr>
              <w:t xml:space="preserve">LV5 </w:t>
            </w:r>
            <w:r>
              <w:rPr>
                <w:rFonts w:ascii="宋体" w:eastAsia="宋体" w:hAnsi="宋体" w:cs="宋体"/>
              </w:rPr>
              <w:t>★★★</w:t>
            </w:r>
          </w:p>
        </w:tc>
        <w:tc>
          <w:tcPr>
            <w:tcW w:w="2841" w:type="dxa"/>
          </w:tcPr>
          <w:p w14:paraId="16463DAB" w14:textId="77777777" w:rsidR="00BA4CF3" w:rsidRDefault="00BA4CF3" w:rsidP="00BA4CF3">
            <w:r>
              <w:t>推流数</w:t>
            </w:r>
            <w:r>
              <w:rPr>
                <w:rFonts w:hint="eastAsia"/>
              </w:rPr>
              <w:t>：</w:t>
            </w:r>
            <w:r>
              <w:rPr>
                <w:rFonts w:hint="eastAsia"/>
              </w:rPr>
              <w:t>1</w:t>
            </w:r>
            <w:r>
              <w:rPr>
                <w:rFonts w:hint="eastAsia"/>
              </w:rPr>
              <w:t>，频道数：</w:t>
            </w:r>
            <w:r>
              <w:rPr>
                <w:rFonts w:hint="eastAsia"/>
              </w:rPr>
              <w:t>2</w:t>
            </w:r>
            <w:r>
              <w:rPr>
                <w:rFonts w:hint="eastAsia"/>
              </w:rPr>
              <w:t>，并发观众：</w:t>
            </w:r>
            <w:r>
              <w:rPr>
                <w:rFonts w:hint="eastAsia"/>
              </w:rPr>
              <w:t>10</w:t>
            </w:r>
          </w:p>
        </w:tc>
        <w:tc>
          <w:tcPr>
            <w:tcW w:w="2841" w:type="dxa"/>
          </w:tcPr>
          <w:p w14:paraId="1FB89387" w14:textId="77777777" w:rsidR="00BA4CF3" w:rsidRDefault="00BA4CF3" w:rsidP="00BA4CF3">
            <w:r>
              <w:t>观看限时频道</w:t>
            </w:r>
            <w:r>
              <w:rPr>
                <w:rFonts w:hint="eastAsia"/>
              </w:rPr>
              <w:t>3</w:t>
            </w:r>
            <w:r>
              <w:rPr>
                <w:rFonts w:hint="eastAsia"/>
              </w:rPr>
              <w:t>分钟</w:t>
            </w:r>
          </w:p>
        </w:tc>
      </w:tr>
      <w:tr w:rsidR="00BA4CF3" w14:paraId="49E1A405" w14:textId="77777777" w:rsidTr="00BA4CF3">
        <w:tc>
          <w:tcPr>
            <w:tcW w:w="2840" w:type="dxa"/>
          </w:tcPr>
          <w:p w14:paraId="34FCE88C" w14:textId="77777777" w:rsidR="00BA4CF3" w:rsidRDefault="00BA4CF3" w:rsidP="00BA4CF3"/>
        </w:tc>
        <w:tc>
          <w:tcPr>
            <w:tcW w:w="2841" w:type="dxa"/>
          </w:tcPr>
          <w:p w14:paraId="657210A2" w14:textId="77777777" w:rsidR="00BA4CF3" w:rsidRDefault="00BA4CF3" w:rsidP="00BA4CF3"/>
        </w:tc>
        <w:tc>
          <w:tcPr>
            <w:tcW w:w="2841" w:type="dxa"/>
          </w:tcPr>
          <w:p w14:paraId="63F50585" w14:textId="77777777" w:rsidR="00BA4CF3" w:rsidRDefault="00BA4CF3" w:rsidP="00BA4CF3"/>
        </w:tc>
      </w:tr>
      <w:tr w:rsidR="00BA4CF3" w14:paraId="70412C99" w14:textId="77777777" w:rsidTr="00BA4CF3">
        <w:tc>
          <w:tcPr>
            <w:tcW w:w="2840" w:type="dxa"/>
          </w:tcPr>
          <w:p w14:paraId="705E3273" w14:textId="77777777" w:rsidR="00BA4CF3" w:rsidRDefault="00BA4CF3" w:rsidP="00BA4CF3"/>
        </w:tc>
        <w:tc>
          <w:tcPr>
            <w:tcW w:w="2841" w:type="dxa"/>
          </w:tcPr>
          <w:p w14:paraId="68C24F6D" w14:textId="77777777" w:rsidR="00BA4CF3" w:rsidRDefault="00BA4CF3" w:rsidP="00BA4CF3"/>
        </w:tc>
        <w:tc>
          <w:tcPr>
            <w:tcW w:w="2841" w:type="dxa"/>
          </w:tcPr>
          <w:p w14:paraId="016DE6F0" w14:textId="77777777" w:rsidR="00BA4CF3" w:rsidRDefault="00BA4CF3" w:rsidP="00BA4CF3"/>
        </w:tc>
      </w:tr>
    </w:tbl>
    <w:p w14:paraId="0F58D841" w14:textId="77777777" w:rsidR="00D4209D" w:rsidRDefault="00D4209D" w:rsidP="00D4209D">
      <w:pPr>
        <w:pStyle w:val="af"/>
      </w:pPr>
    </w:p>
    <w:p w14:paraId="5E6CFF91" w14:textId="77777777" w:rsidR="00D4209D" w:rsidRPr="00040E0C" w:rsidRDefault="00D4209D" w:rsidP="00D4209D">
      <w:pPr>
        <w:pStyle w:val="af"/>
      </w:pPr>
    </w:p>
    <w:p w14:paraId="1695423B" w14:textId="77777777" w:rsidR="002D53BC" w:rsidRDefault="002D53BC" w:rsidP="000573D2">
      <w:pPr>
        <w:pStyle w:val="o1"/>
      </w:pPr>
      <w:r>
        <w:rPr>
          <w:rFonts w:hint="eastAsia"/>
        </w:rPr>
        <w:t>频道观众页面</w:t>
      </w:r>
    </w:p>
    <w:p w14:paraId="771AA221" w14:textId="77777777" w:rsidR="002D53BC" w:rsidRDefault="002D53BC" w:rsidP="002D53BC">
      <w:pPr>
        <w:pStyle w:val="o2"/>
      </w:pPr>
      <w:r>
        <w:rPr>
          <w:rFonts w:hint="eastAsia"/>
        </w:rPr>
        <w:t>手机端</w:t>
      </w:r>
    </w:p>
    <w:p w14:paraId="53CABDE1" w14:textId="77777777" w:rsidR="002D53BC" w:rsidRDefault="002D53BC" w:rsidP="002D53BC">
      <w:pPr>
        <w:pStyle w:val="o3"/>
      </w:pPr>
      <w:r>
        <w:rPr>
          <w:rFonts w:hint="eastAsia"/>
        </w:rPr>
        <w:t>图层z-index</w:t>
      </w:r>
    </w:p>
    <w:p w14:paraId="23E33E2D" w14:textId="77777777" w:rsidR="002D53BC" w:rsidRDefault="002D53BC" w:rsidP="002D53BC">
      <w:pPr>
        <w:pStyle w:val="a7"/>
        <w:spacing w:before="93"/>
      </w:pPr>
      <w:r>
        <w:rPr>
          <w:rFonts w:hint="eastAsia"/>
        </w:rPr>
        <w:t>互动讨论内容：</w:t>
      </w:r>
      <w:r>
        <w:rPr>
          <w:rFonts w:hint="eastAsia"/>
        </w:rPr>
        <w:t>8</w:t>
      </w:r>
      <w:r>
        <w:rPr>
          <w:rFonts w:hint="eastAsia"/>
        </w:rPr>
        <w:t>，互动讨论输入框及控制按钮：</w:t>
      </w:r>
      <w:r>
        <w:rPr>
          <w:rFonts w:hint="eastAsia"/>
        </w:rPr>
        <w:t>9</w:t>
      </w:r>
    </w:p>
    <w:p w14:paraId="5FD50B3A" w14:textId="77777777" w:rsidR="00A67867" w:rsidRDefault="00A67867" w:rsidP="002D53BC">
      <w:pPr>
        <w:pStyle w:val="a7"/>
        <w:spacing w:before="93"/>
      </w:pPr>
      <w:r>
        <w:rPr>
          <w:rFonts w:hint="eastAsia"/>
        </w:rPr>
        <w:t>飘动气球，火箭等全屏动图：</w:t>
      </w:r>
      <w:r>
        <w:rPr>
          <w:rFonts w:hint="eastAsia"/>
        </w:rPr>
        <w:t>10~14</w:t>
      </w:r>
    </w:p>
    <w:p w14:paraId="0B1CA9D5" w14:textId="77777777" w:rsidR="002D53BC" w:rsidRDefault="002D53BC" w:rsidP="002D53BC">
      <w:pPr>
        <w:pStyle w:val="a7"/>
        <w:spacing w:before="93"/>
      </w:pPr>
      <w:r>
        <w:rPr>
          <w:rFonts w:hint="eastAsia"/>
        </w:rPr>
        <w:t>抽奖箱，礼物箱：</w:t>
      </w:r>
      <w:r>
        <w:rPr>
          <w:rFonts w:hint="eastAsia"/>
        </w:rPr>
        <w:t>1</w:t>
      </w:r>
      <w:r w:rsidR="00A67867">
        <w:rPr>
          <w:rFonts w:hint="eastAsia"/>
        </w:rPr>
        <w:t>5</w:t>
      </w:r>
    </w:p>
    <w:p w14:paraId="65AC0A39" w14:textId="77777777" w:rsidR="002D53BC" w:rsidRDefault="00A67867" w:rsidP="002D53BC">
      <w:pPr>
        <w:pStyle w:val="a7"/>
        <w:spacing w:before="93"/>
      </w:pPr>
      <w:r>
        <w:rPr>
          <w:rFonts w:hint="eastAsia"/>
        </w:rPr>
        <w:t>抽奖登记界面，抽奖：</w:t>
      </w:r>
      <w:r>
        <w:rPr>
          <w:rFonts w:hint="eastAsia"/>
        </w:rPr>
        <w:t>16</w:t>
      </w:r>
    </w:p>
    <w:p w14:paraId="14110F3E" w14:textId="77777777" w:rsidR="00A67867" w:rsidRDefault="00A67867" w:rsidP="002D53BC">
      <w:pPr>
        <w:pStyle w:val="a7"/>
        <w:spacing w:before="93"/>
      </w:pPr>
      <w:r>
        <w:rPr>
          <w:rFonts w:hint="eastAsia"/>
        </w:rPr>
        <w:t>送礼选择礼物：</w:t>
      </w:r>
      <w:r>
        <w:rPr>
          <w:rFonts w:hint="eastAsia"/>
        </w:rPr>
        <w:t>17</w:t>
      </w:r>
    </w:p>
    <w:p w14:paraId="6D826B87" w14:textId="77777777" w:rsidR="002D53BC" w:rsidRDefault="002D53BC" w:rsidP="002D53BC">
      <w:pPr>
        <w:pStyle w:val="a7"/>
        <w:spacing w:before="93"/>
      </w:pPr>
    </w:p>
    <w:p w14:paraId="3F64081D" w14:textId="77777777" w:rsidR="002D53BC" w:rsidRDefault="002D53BC" w:rsidP="002D53BC">
      <w:pPr>
        <w:pStyle w:val="a7"/>
        <w:spacing w:before="93"/>
      </w:pPr>
    </w:p>
    <w:p w14:paraId="7B9813ED" w14:textId="77777777" w:rsidR="00C96385" w:rsidRDefault="00C96385" w:rsidP="000573D2">
      <w:pPr>
        <w:pStyle w:val="o1"/>
      </w:pPr>
      <w:r>
        <w:rPr>
          <w:rFonts w:hint="eastAsia"/>
        </w:rPr>
        <w:t>客户化首页</w:t>
      </w:r>
    </w:p>
    <w:p w14:paraId="144171AC" w14:textId="77777777" w:rsidR="00C96385" w:rsidRDefault="00C96385" w:rsidP="00C96385">
      <w:pPr>
        <w:pStyle w:val="a7"/>
        <w:spacing w:before="93"/>
      </w:pPr>
      <w:r>
        <w:rPr>
          <w:rFonts w:hint="eastAsia"/>
        </w:rPr>
        <w:t>目前客户化首页采用定制硬编码形式，日后再制作</w:t>
      </w:r>
      <w:r>
        <w:rPr>
          <w:rFonts w:hint="eastAsia"/>
        </w:rPr>
        <w:t>Pass</w:t>
      </w:r>
      <w:r>
        <w:rPr>
          <w:rFonts w:hint="eastAsia"/>
        </w:rPr>
        <w:t>模式，使用户可通过模块及接口通过定制界面自主定制自己的首页。</w:t>
      </w:r>
    </w:p>
    <w:p w14:paraId="2DB28FA7" w14:textId="77777777" w:rsidR="00C96385" w:rsidRDefault="00C96385" w:rsidP="00C96385">
      <w:pPr>
        <w:pStyle w:val="o2"/>
      </w:pPr>
      <w:r>
        <w:rPr>
          <w:rFonts w:hint="eastAsia"/>
        </w:rPr>
        <w:t>控制器</w:t>
      </w:r>
    </w:p>
    <w:p w14:paraId="363DCE0A" w14:textId="77777777" w:rsidR="00C96385" w:rsidRDefault="00C96385" w:rsidP="00C96385">
      <w:pPr>
        <w:pStyle w:val="a7"/>
        <w:spacing w:before="93"/>
      </w:pPr>
      <w:r>
        <w:rPr>
          <w:rFonts w:hint="eastAsia"/>
        </w:rPr>
        <w:t>以</w:t>
      </w:r>
      <w:r w:rsidR="00775F8E">
        <w:rPr>
          <w:rFonts w:hint="eastAsia"/>
        </w:rPr>
        <w:t>“</w:t>
      </w:r>
      <w:r>
        <w:rPr>
          <w:rFonts w:hint="eastAsia"/>
        </w:rPr>
        <w:t>CH</w:t>
      </w:r>
      <w:r>
        <w:t>_</w:t>
      </w:r>
      <w:r w:rsidR="00775F8E">
        <w:rPr>
          <w:rFonts w:hint="eastAsia"/>
        </w:rPr>
        <w:t>首页名称”</w:t>
      </w:r>
      <w:r>
        <w:rPr>
          <w:rFonts w:hint="eastAsia"/>
        </w:rPr>
        <w:t>存放于</w:t>
      </w:r>
      <w:r>
        <w:rPr>
          <w:rFonts w:hint="eastAsia"/>
        </w:rPr>
        <w:t>Action</w:t>
      </w:r>
      <w:r>
        <w:rPr>
          <w:rFonts w:hint="eastAsia"/>
        </w:rPr>
        <w:t>目录，对应的页面模板同</w:t>
      </w:r>
      <w:r>
        <w:rPr>
          <w:rFonts w:hint="eastAsia"/>
        </w:rPr>
        <w:t>TP</w:t>
      </w:r>
      <w:r>
        <w:rPr>
          <w:rFonts w:hint="eastAsia"/>
        </w:rPr>
        <w:t>规则。</w:t>
      </w:r>
    </w:p>
    <w:p w14:paraId="7C161D56" w14:textId="77777777" w:rsidR="00775F8E" w:rsidRDefault="00775F8E" w:rsidP="00C96385">
      <w:pPr>
        <w:pStyle w:val="a7"/>
        <w:spacing w:before="93"/>
      </w:pPr>
      <w:r>
        <w:rPr>
          <w:rFonts w:hint="eastAsia"/>
        </w:rPr>
        <w:t>首页名称记录在</w:t>
      </w:r>
      <w:r>
        <w:rPr>
          <w:rFonts w:hint="eastAsia"/>
        </w:rPr>
        <w:t>Agent</w:t>
      </w:r>
      <w:r>
        <w:rPr>
          <w:rFonts w:hint="eastAsia"/>
        </w:rPr>
        <w:t>表</w:t>
      </w:r>
      <w:r>
        <w:rPr>
          <w:rFonts w:hint="eastAsia"/>
        </w:rPr>
        <w:t>c</w:t>
      </w:r>
      <w:r>
        <w:t>onfig</w:t>
      </w:r>
      <w:r>
        <w:rPr>
          <w:rFonts w:hint="eastAsia"/>
        </w:rPr>
        <w:t>字段的</w:t>
      </w:r>
      <w:r>
        <w:rPr>
          <w:rFonts w:hint="eastAsia"/>
        </w:rPr>
        <w:t>h</w:t>
      </w:r>
      <w:r>
        <w:t>ome</w:t>
      </w:r>
      <w:r>
        <w:rPr>
          <w:rFonts w:hint="eastAsia"/>
        </w:rPr>
        <w:t>属性中。</w:t>
      </w:r>
    </w:p>
    <w:p w14:paraId="777065EC" w14:textId="77777777" w:rsidR="00775F8E" w:rsidRPr="00775F8E" w:rsidRDefault="00775F8E" w:rsidP="00C96385">
      <w:pPr>
        <w:pStyle w:val="a7"/>
        <w:spacing w:before="93"/>
      </w:pPr>
      <w:r>
        <w:rPr>
          <w:rFonts w:hint="eastAsia"/>
        </w:rPr>
        <w:t>首页的的</w:t>
      </w:r>
      <w:r>
        <w:rPr>
          <w:rFonts w:hint="eastAsia"/>
        </w:rPr>
        <w:t>Action</w:t>
      </w:r>
      <w:r>
        <w:rPr>
          <w:rFonts w:hint="eastAsia"/>
        </w:rPr>
        <w:t>固定为：</w:t>
      </w:r>
      <w:r>
        <w:rPr>
          <w:rFonts w:hint="eastAsia"/>
        </w:rPr>
        <w:t>i</w:t>
      </w:r>
      <w:r>
        <w:t>ndex</w:t>
      </w:r>
    </w:p>
    <w:p w14:paraId="2E030E57" w14:textId="77777777" w:rsidR="00C96385" w:rsidRDefault="00C96385" w:rsidP="00C96385">
      <w:pPr>
        <w:pStyle w:val="o2"/>
      </w:pPr>
      <w:r>
        <w:rPr>
          <w:rFonts w:hint="eastAsia"/>
        </w:rPr>
        <w:t>公共控件</w:t>
      </w:r>
    </w:p>
    <w:p w14:paraId="4649DFF8" w14:textId="77777777" w:rsidR="00C96385" w:rsidRDefault="00C96385" w:rsidP="00C96385">
      <w:pPr>
        <w:pStyle w:val="a7"/>
        <w:spacing w:before="93"/>
      </w:pPr>
      <w:r>
        <w:rPr>
          <w:rFonts w:hint="eastAsia"/>
        </w:rPr>
        <w:t>页面公共控件存放在</w:t>
      </w:r>
      <w:r>
        <w:rPr>
          <w:rFonts w:hint="eastAsia"/>
        </w:rPr>
        <w:t>W</w:t>
      </w:r>
      <w:r>
        <w:t>idget</w:t>
      </w:r>
      <w:r>
        <w:rPr>
          <w:rFonts w:hint="eastAsia"/>
        </w:rPr>
        <w:t>中，这些在</w:t>
      </w:r>
      <w:r>
        <w:rPr>
          <w:rFonts w:hint="eastAsia"/>
        </w:rPr>
        <w:t>Pass</w:t>
      </w:r>
      <w:r>
        <w:rPr>
          <w:rFonts w:hint="eastAsia"/>
        </w:rPr>
        <w:t>模式中将是标准模块。</w:t>
      </w:r>
      <w:r w:rsidR="00C66DE6">
        <w:rPr>
          <w:rFonts w:hint="eastAsia"/>
        </w:rPr>
        <w:t>控件文件及类统一</w:t>
      </w:r>
      <w:r w:rsidR="00C66DE6">
        <w:rPr>
          <w:rFonts w:hint="eastAsia"/>
        </w:rPr>
        <w:t>"W</w:t>
      </w:r>
      <w:r w:rsidR="00C66DE6">
        <w:t>D_"</w:t>
      </w:r>
      <w:r w:rsidR="00C66DE6">
        <w:rPr>
          <w:rFonts w:hint="eastAsia"/>
        </w:rPr>
        <w:t>前缀。对应的模板文件同</w:t>
      </w:r>
      <w:r w:rsidR="00C66DE6">
        <w:rPr>
          <w:rFonts w:hint="eastAsia"/>
        </w:rPr>
        <w:t>Action</w:t>
      </w:r>
      <w:r w:rsidR="00C66DE6">
        <w:rPr>
          <w:rFonts w:hint="eastAsia"/>
        </w:rPr>
        <w:t>的模板文件放在</w:t>
      </w:r>
      <w:r w:rsidR="00C66DE6">
        <w:rPr>
          <w:rFonts w:hint="eastAsia"/>
        </w:rPr>
        <w:t>t</w:t>
      </w:r>
      <w:r w:rsidR="00C66DE6">
        <w:t>pl</w:t>
      </w:r>
      <w:r w:rsidR="00C66DE6">
        <w:rPr>
          <w:rFonts w:hint="eastAsia"/>
        </w:rPr>
        <w:t>目录内，以控件类为子目录。</w:t>
      </w:r>
    </w:p>
    <w:p w14:paraId="1B22080F" w14:textId="77777777" w:rsidR="00C66DE6" w:rsidRDefault="00C66DE6" w:rsidP="00C96385">
      <w:pPr>
        <w:pStyle w:val="a7"/>
        <w:spacing w:before="93"/>
      </w:pPr>
      <w:r>
        <w:rPr>
          <w:rFonts w:hint="eastAsia"/>
        </w:rPr>
        <w:lastRenderedPageBreak/>
        <w:t>控件对应的前端文件放在</w:t>
      </w:r>
      <w:r>
        <w:rPr>
          <w:rFonts w:hint="eastAsia"/>
        </w:rPr>
        <w:t xml:space="preserve"> </w:t>
      </w:r>
      <w:r>
        <w:t>webroot/widget</w:t>
      </w:r>
      <w:r>
        <w:rPr>
          <w:rFonts w:hint="eastAsia"/>
        </w:rPr>
        <w:t>目录中，</w:t>
      </w:r>
      <w:r>
        <w:rPr>
          <w:rFonts w:hint="eastAsia"/>
        </w:rPr>
        <w:t>c</w:t>
      </w:r>
      <w:r>
        <w:t>ss,js,images</w:t>
      </w:r>
      <w:r>
        <w:rPr>
          <w:rFonts w:hint="eastAsia"/>
        </w:rPr>
        <w:t>可分目录存放。</w:t>
      </w:r>
    </w:p>
    <w:p w14:paraId="039BEE8F" w14:textId="77777777" w:rsidR="00C96385" w:rsidRDefault="00C96385" w:rsidP="00C96385">
      <w:pPr>
        <w:pStyle w:val="o2"/>
      </w:pPr>
      <w:r>
        <w:rPr>
          <w:rFonts w:hint="eastAsia"/>
        </w:rPr>
        <w:t>前端文件</w:t>
      </w:r>
    </w:p>
    <w:p w14:paraId="101BA5E4" w14:textId="77777777" w:rsidR="00C96385" w:rsidRDefault="00C96385" w:rsidP="00C96385">
      <w:pPr>
        <w:pStyle w:val="a7"/>
        <w:spacing w:before="93"/>
      </w:pPr>
      <w:r>
        <w:rPr>
          <w:rFonts w:hint="eastAsia"/>
        </w:rPr>
        <w:t>页面前端相关</w:t>
      </w:r>
      <w:r>
        <w:rPr>
          <w:rFonts w:hint="eastAsia"/>
        </w:rPr>
        <w:t>c</w:t>
      </w:r>
      <w:r>
        <w:t>ss/js/</w:t>
      </w:r>
      <w:r>
        <w:rPr>
          <w:rFonts w:hint="eastAsia"/>
        </w:rPr>
        <w:t>图片存放在</w:t>
      </w:r>
      <w:r>
        <w:rPr>
          <w:rFonts w:hint="eastAsia"/>
        </w:rPr>
        <w:t>:</w:t>
      </w:r>
    </w:p>
    <w:p w14:paraId="0FB7C950" w14:textId="77777777" w:rsidR="00C96385" w:rsidRPr="00C96385" w:rsidRDefault="00C96385" w:rsidP="00C96385">
      <w:pPr>
        <w:pStyle w:val="a7"/>
        <w:spacing w:before="93"/>
      </w:pPr>
      <w:r>
        <w:rPr>
          <w:rFonts w:hint="eastAsia"/>
        </w:rPr>
        <w:t>w</w:t>
      </w:r>
      <w:r>
        <w:t>ebroot/home/</w:t>
      </w:r>
      <w:r w:rsidR="00A84033">
        <w:t>CH_XXX</w:t>
      </w:r>
    </w:p>
    <w:p w14:paraId="18B2BF5B" w14:textId="77777777" w:rsidR="00C96385" w:rsidRDefault="00C96385" w:rsidP="00C96385">
      <w:pPr>
        <w:pStyle w:val="a7"/>
        <w:spacing w:before="93"/>
      </w:pPr>
    </w:p>
    <w:p w14:paraId="1C63CFDE" w14:textId="77777777" w:rsidR="00E94B7A" w:rsidRDefault="00E94B7A" w:rsidP="000573D2">
      <w:pPr>
        <w:pStyle w:val="o1"/>
      </w:pPr>
      <w:r>
        <w:rPr>
          <w:rFonts w:hint="eastAsia"/>
        </w:rPr>
        <w:t>相关服务器配置</w:t>
      </w:r>
    </w:p>
    <w:p w14:paraId="3C2A27E7" w14:textId="77777777" w:rsidR="002B0516" w:rsidRDefault="002B0516" w:rsidP="005C2A3D">
      <w:pPr>
        <w:pStyle w:val="o2"/>
      </w:pPr>
      <w:r>
        <w:rPr>
          <w:rFonts w:hint="eastAsia"/>
        </w:rPr>
        <w:t>NFS存储服务器</w:t>
      </w:r>
    </w:p>
    <w:p w14:paraId="3849A1DC" w14:textId="77777777" w:rsidR="002B0516" w:rsidRDefault="002B0516" w:rsidP="002B0516">
      <w:pPr>
        <w:pStyle w:val="a7"/>
        <w:spacing w:before="93"/>
      </w:pPr>
      <w:r>
        <w:rPr>
          <w:rFonts w:hint="eastAsia"/>
        </w:rPr>
        <w:t>为</w:t>
      </w:r>
      <w:r>
        <w:rPr>
          <w:rFonts w:hint="eastAsia"/>
        </w:rPr>
        <w:t>3</w:t>
      </w:r>
      <w:r>
        <w:rPr>
          <w:rFonts w:hint="eastAsia"/>
        </w:rPr>
        <w:t>台云服务器提供</w:t>
      </w:r>
      <w:r>
        <w:rPr>
          <w:rFonts w:hint="eastAsia"/>
        </w:rPr>
        <w:t>NFS</w:t>
      </w:r>
      <w:r>
        <w:rPr>
          <w:rFonts w:hint="eastAsia"/>
        </w:rPr>
        <w:t>存储空间。</w:t>
      </w:r>
      <w:r w:rsidR="00B123F4">
        <w:rPr>
          <w:rFonts w:hint="eastAsia"/>
        </w:rPr>
        <w:t>主要用于存储录像文件。</w:t>
      </w:r>
    </w:p>
    <w:p w14:paraId="7BD33FB2" w14:textId="77777777" w:rsidR="002B0516" w:rsidRDefault="002B0516" w:rsidP="002B0516">
      <w:pPr>
        <w:pStyle w:val="a7"/>
        <w:spacing w:before="93"/>
      </w:pPr>
      <w:r>
        <w:rPr>
          <w:rFonts w:hint="eastAsia"/>
        </w:rPr>
        <w:t>外网</w:t>
      </w:r>
      <w:r>
        <w:rPr>
          <w:rFonts w:hint="eastAsia"/>
        </w:rPr>
        <w:t>IP</w:t>
      </w:r>
      <w:r>
        <w:rPr>
          <w:rFonts w:hint="eastAsia"/>
        </w:rPr>
        <w:t>：</w:t>
      </w:r>
      <w:r>
        <w:rPr>
          <w:rFonts w:hint="eastAsia"/>
        </w:rPr>
        <w:t>203.88.210.120</w:t>
      </w:r>
      <w:r>
        <w:rPr>
          <w:rFonts w:hint="eastAsia"/>
        </w:rPr>
        <w:tab/>
      </w:r>
      <w:r>
        <w:rPr>
          <w:rFonts w:hint="eastAsia"/>
        </w:rPr>
        <w:t>内网</w:t>
      </w:r>
      <w:r>
        <w:rPr>
          <w:rFonts w:hint="eastAsia"/>
        </w:rPr>
        <w:t>IP</w:t>
      </w:r>
      <w:r>
        <w:rPr>
          <w:rFonts w:hint="eastAsia"/>
        </w:rPr>
        <w:t>：</w:t>
      </w:r>
      <w:r>
        <w:rPr>
          <w:rFonts w:hint="eastAsia"/>
        </w:rPr>
        <w:t>192.168.18.5</w:t>
      </w:r>
    </w:p>
    <w:p w14:paraId="723F9A81" w14:textId="77777777" w:rsidR="00B123F4" w:rsidRDefault="00B123F4" w:rsidP="002B0516">
      <w:pPr>
        <w:pStyle w:val="a7"/>
        <w:spacing w:before="93"/>
      </w:pPr>
      <w:r>
        <w:rPr>
          <w:rFonts w:hint="eastAsia"/>
        </w:rPr>
        <w:t>默认域名：</w:t>
      </w:r>
      <w:r>
        <w:rPr>
          <w:rFonts w:hint="eastAsia"/>
        </w:rPr>
        <w:t>www.advanced.com.cn</w:t>
      </w:r>
    </w:p>
    <w:p w14:paraId="0D173709" w14:textId="77777777" w:rsidR="005C2A3D" w:rsidRDefault="005C2A3D" w:rsidP="005C2A3D">
      <w:pPr>
        <w:pStyle w:val="o3"/>
      </w:pPr>
      <w:r>
        <w:rPr>
          <w:rFonts w:hint="eastAsia"/>
        </w:rPr>
        <w:t>NFS</w:t>
      </w:r>
    </w:p>
    <w:p w14:paraId="4EA70499" w14:textId="77777777" w:rsidR="002B0516" w:rsidRDefault="002B0516" w:rsidP="002B0516">
      <w:pPr>
        <w:pStyle w:val="a7"/>
        <w:spacing w:before="93"/>
      </w:pPr>
      <w:r>
        <w:rPr>
          <w:rFonts w:hint="eastAsia"/>
        </w:rPr>
        <w:t>NFS</w:t>
      </w:r>
      <w:r>
        <w:rPr>
          <w:rFonts w:hint="eastAsia"/>
        </w:rPr>
        <w:t>流量走内网，有带宽限制。实际测速，复制</w:t>
      </w:r>
      <w:r>
        <w:rPr>
          <w:rFonts w:hint="eastAsia"/>
        </w:rPr>
        <w:t>536MB</w:t>
      </w:r>
      <w:r>
        <w:rPr>
          <w:rFonts w:hint="eastAsia"/>
        </w:rPr>
        <w:t>时间</w:t>
      </w:r>
    </w:p>
    <w:tbl>
      <w:tblPr>
        <w:tblStyle w:val="ad"/>
        <w:tblW w:w="0" w:type="auto"/>
        <w:jc w:val="center"/>
        <w:tblLook w:val="04A0" w:firstRow="1" w:lastRow="0" w:firstColumn="1" w:lastColumn="0" w:noHBand="0" w:noVBand="1"/>
      </w:tblPr>
      <w:tblGrid>
        <w:gridCol w:w="2771"/>
        <w:gridCol w:w="2768"/>
        <w:gridCol w:w="2757"/>
      </w:tblGrid>
      <w:tr w:rsidR="002B0516" w:rsidRPr="00D27841" w14:paraId="33CF0501" w14:textId="77777777" w:rsidTr="002B0516">
        <w:trPr>
          <w:jc w:val="center"/>
        </w:trPr>
        <w:tc>
          <w:tcPr>
            <w:tcW w:w="2840" w:type="dxa"/>
          </w:tcPr>
          <w:p w14:paraId="7868417D" w14:textId="77777777" w:rsidR="002B0516" w:rsidRPr="00D27841" w:rsidRDefault="002B0516" w:rsidP="002B0516">
            <w:pPr>
              <w:jc w:val="center"/>
              <w:rPr>
                <w:b/>
              </w:rPr>
            </w:pPr>
            <w:r w:rsidRPr="00D27841">
              <w:rPr>
                <w:b/>
              </w:rPr>
              <w:t>复制方向</w:t>
            </w:r>
          </w:p>
        </w:tc>
        <w:tc>
          <w:tcPr>
            <w:tcW w:w="2841" w:type="dxa"/>
          </w:tcPr>
          <w:p w14:paraId="52A5456E" w14:textId="77777777" w:rsidR="002B0516" w:rsidRPr="00D27841" w:rsidRDefault="002B0516" w:rsidP="002B0516">
            <w:pPr>
              <w:jc w:val="center"/>
              <w:rPr>
                <w:b/>
              </w:rPr>
            </w:pPr>
            <w:r w:rsidRPr="00D27841">
              <w:rPr>
                <w:b/>
              </w:rPr>
              <w:t>耗时</w:t>
            </w:r>
            <w:r w:rsidRPr="00D27841">
              <w:rPr>
                <w:rFonts w:hint="eastAsia"/>
                <w:b/>
              </w:rPr>
              <w:t>（</w:t>
            </w:r>
            <w:r w:rsidRPr="00D27841">
              <w:rPr>
                <w:b/>
              </w:rPr>
              <w:t>秒</w:t>
            </w:r>
            <w:r w:rsidRPr="00D27841">
              <w:rPr>
                <w:rFonts w:hint="eastAsia"/>
                <w:b/>
              </w:rPr>
              <w:t>）</w:t>
            </w:r>
          </w:p>
        </w:tc>
        <w:tc>
          <w:tcPr>
            <w:tcW w:w="2841" w:type="dxa"/>
          </w:tcPr>
          <w:p w14:paraId="296571E4" w14:textId="77777777" w:rsidR="002B0516" w:rsidRPr="00D27841" w:rsidRDefault="002B0516" w:rsidP="002B0516">
            <w:pPr>
              <w:jc w:val="center"/>
              <w:rPr>
                <w:b/>
              </w:rPr>
            </w:pPr>
            <w:r w:rsidRPr="00D27841">
              <w:rPr>
                <w:b/>
              </w:rPr>
              <w:t>bps</w:t>
            </w:r>
          </w:p>
        </w:tc>
      </w:tr>
      <w:tr w:rsidR="002B0516" w14:paraId="6F2F5AF1" w14:textId="77777777" w:rsidTr="002B0516">
        <w:trPr>
          <w:jc w:val="center"/>
        </w:trPr>
        <w:tc>
          <w:tcPr>
            <w:tcW w:w="2840" w:type="dxa"/>
          </w:tcPr>
          <w:p w14:paraId="27FFD4A7" w14:textId="77777777" w:rsidR="002B0516" w:rsidRDefault="002B0516" w:rsidP="002B0516">
            <w:pPr>
              <w:jc w:val="center"/>
            </w:pPr>
            <w:r>
              <w:rPr>
                <w:rFonts w:hint="eastAsia"/>
              </w:rPr>
              <w:t>120</w:t>
            </w:r>
            <w:r>
              <w:sym w:font="Wingdings" w:char="F0E0"/>
            </w:r>
            <w:r>
              <w:rPr>
                <w:rFonts w:hint="eastAsia"/>
              </w:rPr>
              <w:t>54</w:t>
            </w:r>
          </w:p>
        </w:tc>
        <w:tc>
          <w:tcPr>
            <w:tcW w:w="2841" w:type="dxa"/>
          </w:tcPr>
          <w:p w14:paraId="1C8DC39E" w14:textId="77777777" w:rsidR="002B0516" w:rsidRDefault="002B0516" w:rsidP="002B0516">
            <w:pPr>
              <w:jc w:val="center"/>
            </w:pPr>
            <w:r>
              <w:rPr>
                <w:rFonts w:hint="eastAsia"/>
              </w:rPr>
              <w:t>6</w:t>
            </w:r>
          </w:p>
        </w:tc>
        <w:tc>
          <w:tcPr>
            <w:tcW w:w="2841" w:type="dxa"/>
          </w:tcPr>
          <w:p w14:paraId="059639AD" w14:textId="77777777" w:rsidR="002B0516" w:rsidRDefault="002B0516" w:rsidP="002B0516">
            <w:pPr>
              <w:jc w:val="center"/>
            </w:pPr>
            <w:r>
              <w:rPr>
                <w:rFonts w:hint="eastAsia"/>
              </w:rPr>
              <w:t>714</w:t>
            </w:r>
          </w:p>
        </w:tc>
      </w:tr>
      <w:tr w:rsidR="002B0516" w14:paraId="6C92DF06" w14:textId="77777777" w:rsidTr="002B0516">
        <w:trPr>
          <w:jc w:val="center"/>
        </w:trPr>
        <w:tc>
          <w:tcPr>
            <w:tcW w:w="2840" w:type="dxa"/>
          </w:tcPr>
          <w:p w14:paraId="06C0B921" w14:textId="77777777" w:rsidR="002B0516" w:rsidRDefault="002B0516" w:rsidP="002B0516">
            <w:pPr>
              <w:jc w:val="center"/>
            </w:pPr>
            <w:r>
              <w:rPr>
                <w:rFonts w:hint="eastAsia"/>
              </w:rPr>
              <w:t>120</w:t>
            </w:r>
            <w:r>
              <w:sym w:font="Wingdings" w:char="F0E0"/>
            </w:r>
            <w:r>
              <w:rPr>
                <w:rFonts w:hint="eastAsia"/>
              </w:rPr>
              <w:t>56</w:t>
            </w:r>
          </w:p>
        </w:tc>
        <w:tc>
          <w:tcPr>
            <w:tcW w:w="2841" w:type="dxa"/>
          </w:tcPr>
          <w:p w14:paraId="2A8AD7EB" w14:textId="77777777" w:rsidR="002B0516" w:rsidRDefault="002B0516" w:rsidP="002B0516">
            <w:pPr>
              <w:jc w:val="center"/>
            </w:pPr>
            <w:r>
              <w:rPr>
                <w:rFonts w:hint="eastAsia"/>
              </w:rPr>
              <w:t>5</w:t>
            </w:r>
          </w:p>
        </w:tc>
        <w:tc>
          <w:tcPr>
            <w:tcW w:w="2841" w:type="dxa"/>
          </w:tcPr>
          <w:p w14:paraId="2B8A1D4D" w14:textId="77777777" w:rsidR="002B0516" w:rsidRDefault="002B0516" w:rsidP="002B0516">
            <w:pPr>
              <w:jc w:val="center"/>
            </w:pPr>
            <w:r>
              <w:rPr>
                <w:rFonts w:hint="eastAsia"/>
              </w:rPr>
              <w:t>857</w:t>
            </w:r>
          </w:p>
        </w:tc>
      </w:tr>
      <w:tr w:rsidR="002B0516" w14:paraId="7C815C65" w14:textId="77777777" w:rsidTr="002B0516">
        <w:trPr>
          <w:jc w:val="center"/>
        </w:trPr>
        <w:tc>
          <w:tcPr>
            <w:tcW w:w="2840" w:type="dxa"/>
          </w:tcPr>
          <w:p w14:paraId="5982D107" w14:textId="77777777" w:rsidR="002B0516" w:rsidRDefault="002B0516" w:rsidP="002B0516">
            <w:pPr>
              <w:jc w:val="center"/>
            </w:pPr>
            <w:r>
              <w:rPr>
                <w:rFonts w:hint="eastAsia"/>
              </w:rPr>
              <w:t>54</w:t>
            </w:r>
            <w:r>
              <w:sym w:font="Wingdings" w:char="F0E0"/>
            </w:r>
            <w:r>
              <w:rPr>
                <w:rFonts w:hint="eastAsia"/>
              </w:rPr>
              <w:t>120</w:t>
            </w:r>
          </w:p>
        </w:tc>
        <w:tc>
          <w:tcPr>
            <w:tcW w:w="2841" w:type="dxa"/>
          </w:tcPr>
          <w:p w14:paraId="0A99F075" w14:textId="77777777" w:rsidR="002B0516" w:rsidRDefault="002B0516" w:rsidP="002B0516">
            <w:pPr>
              <w:jc w:val="center"/>
            </w:pPr>
            <w:r>
              <w:rPr>
                <w:rFonts w:hint="eastAsia"/>
              </w:rPr>
              <w:t>90</w:t>
            </w:r>
          </w:p>
        </w:tc>
        <w:tc>
          <w:tcPr>
            <w:tcW w:w="2841" w:type="dxa"/>
          </w:tcPr>
          <w:p w14:paraId="4EAA7618" w14:textId="77777777" w:rsidR="002B0516" w:rsidRDefault="002B0516" w:rsidP="002B0516">
            <w:pPr>
              <w:jc w:val="center"/>
            </w:pPr>
            <w:r>
              <w:rPr>
                <w:rFonts w:hint="eastAsia"/>
              </w:rPr>
              <w:t>48</w:t>
            </w:r>
          </w:p>
        </w:tc>
      </w:tr>
      <w:tr w:rsidR="002B0516" w14:paraId="25F588BF" w14:textId="77777777" w:rsidTr="002B0516">
        <w:trPr>
          <w:jc w:val="center"/>
        </w:trPr>
        <w:tc>
          <w:tcPr>
            <w:tcW w:w="2840" w:type="dxa"/>
          </w:tcPr>
          <w:p w14:paraId="09C27B31" w14:textId="77777777" w:rsidR="002B0516" w:rsidRDefault="002B0516" w:rsidP="002B0516">
            <w:pPr>
              <w:jc w:val="center"/>
            </w:pPr>
            <w:r>
              <w:rPr>
                <w:rFonts w:hint="eastAsia"/>
              </w:rPr>
              <w:t>56</w:t>
            </w:r>
            <w:r>
              <w:sym w:font="Wingdings" w:char="F0E0"/>
            </w:r>
            <w:r>
              <w:rPr>
                <w:rFonts w:hint="eastAsia"/>
              </w:rPr>
              <w:t>120</w:t>
            </w:r>
          </w:p>
        </w:tc>
        <w:tc>
          <w:tcPr>
            <w:tcW w:w="2841" w:type="dxa"/>
          </w:tcPr>
          <w:p w14:paraId="04FCBAE1" w14:textId="77777777" w:rsidR="002B0516" w:rsidRDefault="002B0516" w:rsidP="002B0516">
            <w:pPr>
              <w:jc w:val="center"/>
            </w:pPr>
            <w:r>
              <w:rPr>
                <w:rFonts w:hint="eastAsia"/>
              </w:rPr>
              <w:t>220</w:t>
            </w:r>
          </w:p>
        </w:tc>
        <w:tc>
          <w:tcPr>
            <w:tcW w:w="2841" w:type="dxa"/>
          </w:tcPr>
          <w:p w14:paraId="6E9A066D" w14:textId="77777777" w:rsidR="002B0516" w:rsidRDefault="002B0516" w:rsidP="002B0516">
            <w:pPr>
              <w:jc w:val="center"/>
            </w:pPr>
            <w:r>
              <w:rPr>
                <w:rFonts w:hint="eastAsia"/>
              </w:rPr>
              <w:t>20</w:t>
            </w:r>
          </w:p>
        </w:tc>
      </w:tr>
    </w:tbl>
    <w:p w14:paraId="578BD8AF" w14:textId="77777777" w:rsidR="002B0516" w:rsidRPr="00D27841" w:rsidRDefault="002B0516" w:rsidP="002B0516">
      <w:pPr>
        <w:pStyle w:val="a7"/>
        <w:spacing w:before="93"/>
      </w:pPr>
      <w:r>
        <w:t>存储空间</w:t>
      </w:r>
      <w:r>
        <w:rPr>
          <w:rFonts w:hint="eastAsia"/>
        </w:rPr>
        <w:t>：</w:t>
      </w:r>
      <w:r>
        <w:rPr>
          <w:rFonts w:hint="eastAsia"/>
        </w:rPr>
        <w:t>/nfs_data</w:t>
      </w:r>
      <w:r>
        <w:rPr>
          <w:rFonts w:hint="eastAsia"/>
        </w:rPr>
        <w:t>共</w:t>
      </w:r>
      <w:r>
        <w:rPr>
          <w:rFonts w:hint="eastAsia"/>
        </w:rPr>
        <w:t>9T</w:t>
      </w:r>
    </w:p>
    <w:p w14:paraId="2B048E7D" w14:textId="77777777" w:rsidR="002B0516" w:rsidRDefault="002B0516" w:rsidP="002B0516">
      <w:pPr>
        <w:pStyle w:val="a7"/>
        <w:spacing w:before="93"/>
      </w:pPr>
      <w:r>
        <w:rPr>
          <w:rFonts w:hint="eastAsia"/>
        </w:rPr>
        <w:t>开设子目录：</w:t>
      </w:r>
      <w:r>
        <w:rPr>
          <w:rFonts w:hint="eastAsia"/>
        </w:rPr>
        <w:t>/nfs_data/ywz</w:t>
      </w:r>
      <w:r w:rsidR="00B123F4">
        <w:rPr>
          <w:rFonts w:hint="eastAsia"/>
        </w:rPr>
        <w:t>共享给</w:t>
      </w:r>
      <w:r>
        <w:rPr>
          <w:rFonts w:hint="eastAsia"/>
        </w:rPr>
        <w:t>三台云服务器挂接。</w:t>
      </w:r>
    </w:p>
    <w:p w14:paraId="68DB0DE0" w14:textId="77777777" w:rsidR="00B123F4" w:rsidRDefault="00B123F4" w:rsidP="002B0516">
      <w:pPr>
        <w:pStyle w:val="a7"/>
        <w:spacing w:before="93"/>
      </w:pPr>
      <w:r>
        <w:rPr>
          <w:rFonts w:hint="eastAsia"/>
        </w:rPr>
        <w:t>三台云服务器把</w:t>
      </w:r>
      <w:r>
        <w:rPr>
          <w:rFonts w:hint="eastAsia"/>
        </w:rPr>
        <w:t>/nfs_data/ywz</w:t>
      </w:r>
      <w:r>
        <w:rPr>
          <w:rFonts w:hint="eastAsia"/>
        </w:rPr>
        <w:t>挂接到</w:t>
      </w:r>
      <w:r>
        <w:rPr>
          <w:rFonts w:hint="eastAsia"/>
        </w:rPr>
        <w:t>/mnt/ywz_data</w:t>
      </w:r>
    </w:p>
    <w:p w14:paraId="36B03A9E" w14:textId="77777777" w:rsidR="005C2A3D" w:rsidRPr="005C2A3D" w:rsidRDefault="005C2A3D" w:rsidP="005C2A3D">
      <w:pPr>
        <w:pStyle w:val="o3"/>
      </w:pPr>
      <w:r w:rsidRPr="005C2A3D">
        <w:rPr>
          <w:rFonts w:hint="eastAsia"/>
        </w:rPr>
        <w:t>数据库备份</w:t>
      </w:r>
    </w:p>
    <w:p w14:paraId="21C59CFC" w14:textId="77777777" w:rsidR="005C2A3D" w:rsidRDefault="005C2A3D" w:rsidP="005C2A3D">
      <w:pPr>
        <w:pStyle w:val="a7"/>
        <w:spacing w:before="93"/>
      </w:pPr>
      <w:r>
        <w:rPr>
          <w:rFonts w:hint="eastAsia"/>
        </w:rPr>
        <w:t>本机的数据库备份目录：</w:t>
      </w:r>
      <w:r>
        <w:rPr>
          <w:rFonts w:hint="eastAsia"/>
        </w:rPr>
        <w:t>/nfs_data/backup120</w:t>
      </w:r>
    </w:p>
    <w:p w14:paraId="3524445E" w14:textId="77777777" w:rsidR="005C2A3D" w:rsidRDefault="005C2A3D" w:rsidP="005C2A3D">
      <w:pPr>
        <w:pStyle w:val="a7"/>
        <w:spacing w:before="93"/>
      </w:pPr>
      <w:r>
        <w:rPr>
          <w:rFonts w:hint="eastAsia"/>
        </w:rPr>
        <w:t>门户服务器数据库备份目录：</w:t>
      </w:r>
      <w:r>
        <w:rPr>
          <w:rFonts w:hint="eastAsia"/>
        </w:rPr>
        <w:t>/nfs_data/ywz/dbbackup</w:t>
      </w:r>
    </w:p>
    <w:p w14:paraId="4B5F954D" w14:textId="77777777" w:rsidR="005C2A3D" w:rsidRDefault="005C2A3D" w:rsidP="005C2A3D">
      <w:pPr>
        <w:pStyle w:val="a7"/>
        <w:spacing w:before="93"/>
      </w:pPr>
      <w:r>
        <w:rPr>
          <w:rFonts w:hint="eastAsia"/>
        </w:rPr>
        <w:t>数据库备份每天一个目录，按月循环覆盖。</w:t>
      </w:r>
    </w:p>
    <w:p w14:paraId="2CEF8BEE" w14:textId="77777777" w:rsidR="00B123F4" w:rsidRPr="005C2A3D" w:rsidRDefault="00B123F4" w:rsidP="005C2A3D">
      <w:pPr>
        <w:pStyle w:val="o2"/>
      </w:pPr>
      <w:r w:rsidRPr="005C2A3D">
        <w:rPr>
          <w:rFonts w:hint="eastAsia"/>
        </w:rPr>
        <w:t>收流服务器</w:t>
      </w:r>
    </w:p>
    <w:p w14:paraId="7CD804F2" w14:textId="77777777" w:rsidR="00B123F4" w:rsidRDefault="00B123F4" w:rsidP="00B123F4">
      <w:pPr>
        <w:pStyle w:val="a7"/>
        <w:spacing w:before="93"/>
      </w:pPr>
      <w:r>
        <w:rPr>
          <w:rFonts w:hint="eastAsia"/>
        </w:rPr>
        <w:t>外网</w:t>
      </w:r>
      <w:r>
        <w:rPr>
          <w:rFonts w:hint="eastAsia"/>
        </w:rPr>
        <w:t>IP</w:t>
      </w:r>
      <w:r>
        <w:rPr>
          <w:rFonts w:hint="eastAsia"/>
        </w:rPr>
        <w:t>：</w:t>
      </w:r>
      <w:r>
        <w:rPr>
          <w:rFonts w:hint="eastAsia"/>
        </w:rPr>
        <w:t>58.67.171.54</w:t>
      </w:r>
      <w:r>
        <w:rPr>
          <w:rFonts w:hint="eastAsia"/>
        </w:rPr>
        <w:tab/>
      </w:r>
      <w:r>
        <w:rPr>
          <w:rFonts w:hint="eastAsia"/>
        </w:rPr>
        <w:tab/>
      </w:r>
      <w:r>
        <w:rPr>
          <w:rFonts w:hint="eastAsia"/>
        </w:rPr>
        <w:t>内网</w:t>
      </w:r>
      <w:r>
        <w:rPr>
          <w:rFonts w:hint="eastAsia"/>
        </w:rPr>
        <w:t>IP</w:t>
      </w:r>
      <w:r>
        <w:rPr>
          <w:rFonts w:hint="eastAsia"/>
        </w:rPr>
        <w:t>：</w:t>
      </w:r>
      <w:r>
        <w:rPr>
          <w:rFonts w:hint="eastAsia"/>
        </w:rPr>
        <w:t>192.168.18.2</w:t>
      </w:r>
    </w:p>
    <w:p w14:paraId="0642AFCE" w14:textId="77777777" w:rsidR="00B123F4" w:rsidRDefault="00B123F4" w:rsidP="00B123F4">
      <w:pPr>
        <w:pStyle w:val="a7"/>
        <w:spacing w:before="93"/>
      </w:pPr>
      <w:r>
        <w:rPr>
          <w:rFonts w:hint="eastAsia"/>
        </w:rPr>
        <w:t>默认域名：</w:t>
      </w:r>
      <w:r>
        <w:rPr>
          <w:rFonts w:hint="eastAsia"/>
        </w:rPr>
        <w:t>tel.av365.cn</w:t>
      </w:r>
    </w:p>
    <w:p w14:paraId="475F16ED" w14:textId="77777777" w:rsidR="005C2A3D" w:rsidRDefault="005C2A3D" w:rsidP="005C2A3D">
      <w:pPr>
        <w:pStyle w:val="o3"/>
      </w:pPr>
      <w:r>
        <w:rPr>
          <w:rFonts w:hint="eastAsia"/>
        </w:rPr>
        <w:lastRenderedPageBreak/>
        <w:t>重启服务器要进行的工作</w:t>
      </w:r>
    </w:p>
    <w:p w14:paraId="25FF5891" w14:textId="77777777" w:rsidR="005C2A3D" w:rsidRPr="00141E3D" w:rsidRDefault="005C2A3D" w:rsidP="004165BA">
      <w:pPr>
        <w:pStyle w:val="o4"/>
        <w:numPr>
          <w:ilvl w:val="3"/>
          <w:numId w:val="25"/>
        </w:numPr>
      </w:pPr>
      <w:r w:rsidRPr="00141E3D">
        <w:rPr>
          <w:rFonts w:hint="eastAsia"/>
        </w:rPr>
        <w:t>校准时间</w:t>
      </w:r>
    </w:p>
    <w:p w14:paraId="4FF57DAE" w14:textId="77777777" w:rsidR="005C2A3D" w:rsidRDefault="005C2A3D" w:rsidP="005C2A3D">
      <w:pPr>
        <w:pStyle w:val="a7"/>
        <w:spacing w:before="93"/>
      </w:pPr>
      <w:r>
        <w:rPr>
          <w:rFonts w:hint="eastAsia"/>
        </w:rPr>
        <w:t>因物理机时钟偏差，虚拟机重启后必须校正</w:t>
      </w:r>
    </w:p>
    <w:p w14:paraId="17E34F3C" w14:textId="77777777" w:rsidR="005C2A3D" w:rsidRPr="00A97AEC" w:rsidRDefault="005C2A3D" w:rsidP="00A97AEC">
      <w:pPr>
        <w:pStyle w:val="Source"/>
      </w:pPr>
      <w:r w:rsidRPr="00A97AEC">
        <w:rPr>
          <w:highlight w:val="yellow"/>
        </w:rPr>
        <w:t>ntpdate time.nist.gov</w:t>
      </w:r>
    </w:p>
    <w:p w14:paraId="06636E2B" w14:textId="77777777" w:rsidR="00141E3D" w:rsidRDefault="00141E3D" w:rsidP="00141E3D">
      <w:pPr>
        <w:pStyle w:val="o4"/>
      </w:pPr>
      <w:r>
        <w:rPr>
          <w:rFonts w:hint="eastAsia"/>
        </w:rPr>
        <w:t>启动nodertmp</w:t>
      </w:r>
    </w:p>
    <w:p w14:paraId="2F861208" w14:textId="77777777" w:rsidR="00141E3D" w:rsidRDefault="00141E3D" w:rsidP="005C2A3D">
      <w:pPr>
        <w:pStyle w:val="a7"/>
        <w:spacing w:before="93"/>
      </w:pPr>
      <w:r>
        <w:rPr>
          <w:rFonts w:hint="eastAsia"/>
        </w:rPr>
        <w:t>nodertmp</w:t>
      </w:r>
      <w:r>
        <w:rPr>
          <w:rFonts w:hint="eastAsia"/>
        </w:rPr>
        <w:t>用于处理</w:t>
      </w:r>
      <w:r>
        <w:rPr>
          <w:rFonts w:hint="eastAsia"/>
        </w:rPr>
        <w:t>nginx</w:t>
      </w:r>
      <w:r>
        <w:rPr>
          <w:rFonts w:hint="eastAsia"/>
        </w:rPr>
        <w:t>的相关消息，如推流开始、推流结束等，以便实现推流认证以及断流通知等。而</w:t>
      </w:r>
      <w:r>
        <w:rPr>
          <w:rFonts w:hint="eastAsia"/>
        </w:rPr>
        <w:t>nodertmp</w:t>
      </w:r>
      <w:r>
        <w:rPr>
          <w:rFonts w:hint="eastAsia"/>
        </w:rPr>
        <w:t>会调用易网真后台的</w:t>
      </w:r>
      <w:r>
        <w:rPr>
          <w:rFonts w:hint="eastAsia"/>
        </w:rPr>
        <w:t>WEB</w:t>
      </w:r>
      <w:r>
        <w:rPr>
          <w:rFonts w:hint="eastAsia"/>
        </w:rPr>
        <w:t>服务以完成相应的功能。</w:t>
      </w:r>
    </w:p>
    <w:p w14:paraId="456E8F67" w14:textId="77777777" w:rsidR="00141E3D" w:rsidRPr="00A97AEC" w:rsidRDefault="00141E3D" w:rsidP="00A97AEC">
      <w:pPr>
        <w:pStyle w:val="Source"/>
        <w:rPr>
          <w:highlight w:val="yellow"/>
        </w:rPr>
      </w:pPr>
      <w:r w:rsidRPr="00A97AEC">
        <w:rPr>
          <w:rFonts w:hint="eastAsia"/>
          <w:highlight w:val="yellow"/>
        </w:rPr>
        <w:t>cd /home/www/nodertmp</w:t>
      </w:r>
      <w:r w:rsidR="004151DB" w:rsidRPr="00A97AEC">
        <w:rPr>
          <w:rFonts w:hint="eastAsia"/>
          <w:highlight w:val="yellow"/>
        </w:rPr>
        <w:tab/>
      </w:r>
      <w:r w:rsidR="004151DB" w:rsidRPr="00A97AEC">
        <w:rPr>
          <w:rFonts w:hint="eastAsia"/>
          <w:highlight w:val="yellow"/>
        </w:rPr>
        <w:tab/>
        <w:t>//</w:t>
      </w:r>
      <w:r w:rsidR="004151DB" w:rsidRPr="00A97AEC">
        <w:rPr>
          <w:rFonts w:hint="eastAsia"/>
          <w:highlight w:val="yellow"/>
        </w:rPr>
        <w:t>工作目录</w:t>
      </w:r>
    </w:p>
    <w:p w14:paraId="3D803BBC" w14:textId="77777777" w:rsidR="004151DB" w:rsidRPr="00A97AEC" w:rsidRDefault="004151DB" w:rsidP="00A97AEC">
      <w:pPr>
        <w:pStyle w:val="Source"/>
      </w:pPr>
      <w:r w:rsidRPr="00A97AEC">
        <w:rPr>
          <w:rFonts w:hint="eastAsia"/>
          <w:highlight w:val="yellow"/>
        </w:rPr>
        <w:t>forever start play.js</w:t>
      </w:r>
      <w:r w:rsidRPr="00A97AEC">
        <w:rPr>
          <w:rFonts w:hint="eastAsia"/>
          <w:highlight w:val="yellow"/>
        </w:rPr>
        <w:tab/>
      </w:r>
      <w:r w:rsidRPr="00A97AEC">
        <w:rPr>
          <w:rFonts w:hint="eastAsia"/>
          <w:highlight w:val="yellow"/>
        </w:rPr>
        <w:tab/>
        <w:t>//</w:t>
      </w:r>
      <w:r w:rsidRPr="00A97AEC">
        <w:rPr>
          <w:rFonts w:hint="eastAsia"/>
          <w:highlight w:val="yellow"/>
        </w:rPr>
        <w:t>启动</w:t>
      </w:r>
      <w:r w:rsidRPr="00A97AEC">
        <w:rPr>
          <w:rFonts w:hint="eastAsia"/>
          <w:highlight w:val="yellow"/>
        </w:rPr>
        <w:t>node</w:t>
      </w:r>
      <w:r w:rsidRPr="00A97AEC">
        <w:rPr>
          <w:rFonts w:hint="eastAsia"/>
          <w:highlight w:val="yellow"/>
        </w:rPr>
        <w:t>服务</w:t>
      </w:r>
    </w:p>
    <w:p w14:paraId="7B80628D" w14:textId="77777777" w:rsidR="004151DB" w:rsidRDefault="004151DB" w:rsidP="004151DB">
      <w:pPr>
        <w:pStyle w:val="a7"/>
        <w:spacing w:before="93"/>
      </w:pPr>
      <w:r>
        <w:rPr>
          <w:rFonts w:hint="eastAsia"/>
        </w:rPr>
        <w:t>nodertmp</w:t>
      </w:r>
      <w:r>
        <w:rPr>
          <w:rFonts w:hint="eastAsia"/>
        </w:rPr>
        <w:t>每次启动都会生成新的</w:t>
      </w:r>
      <w:r>
        <w:rPr>
          <w:rFonts w:hint="eastAsia"/>
        </w:rPr>
        <w:t>log</w:t>
      </w:r>
      <w:r>
        <w:rPr>
          <w:rFonts w:hint="eastAsia"/>
        </w:rPr>
        <w:t>文件，</w:t>
      </w:r>
      <w:r>
        <w:rPr>
          <w:rFonts w:hint="eastAsia"/>
        </w:rPr>
        <w:t>log</w:t>
      </w:r>
      <w:r>
        <w:rPr>
          <w:rFonts w:hint="eastAsia"/>
        </w:rPr>
        <w:t>目录：</w:t>
      </w:r>
      <w:r>
        <w:rPr>
          <w:rFonts w:hint="eastAsia"/>
        </w:rPr>
        <w:t>/root/.forever</w:t>
      </w:r>
    </w:p>
    <w:p w14:paraId="0751B177" w14:textId="77777777" w:rsidR="004151DB" w:rsidRDefault="004151DB" w:rsidP="004151DB">
      <w:pPr>
        <w:pStyle w:val="o4"/>
      </w:pPr>
      <w:r>
        <w:rPr>
          <w:rFonts w:hint="eastAsia"/>
        </w:rPr>
        <w:t>启动nginx</w:t>
      </w:r>
    </w:p>
    <w:p w14:paraId="6411C79E" w14:textId="77777777" w:rsidR="004151DB" w:rsidRDefault="004151DB" w:rsidP="004151DB">
      <w:pPr>
        <w:pStyle w:val="a7"/>
        <w:spacing w:before="93"/>
      </w:pPr>
      <w:r>
        <w:rPr>
          <w:rFonts w:hint="eastAsia"/>
        </w:rPr>
        <w:t>nginx</w:t>
      </w:r>
      <w:r>
        <w:rPr>
          <w:rFonts w:hint="eastAsia"/>
        </w:rPr>
        <w:t>负责接收及转发</w:t>
      </w:r>
      <w:r>
        <w:rPr>
          <w:rFonts w:hint="eastAsia"/>
        </w:rPr>
        <w:t>rtmp</w:t>
      </w:r>
      <w:r>
        <w:rPr>
          <w:rFonts w:hint="eastAsia"/>
        </w:rPr>
        <w:t>流。</w:t>
      </w:r>
    </w:p>
    <w:p w14:paraId="1923EABE" w14:textId="77777777" w:rsidR="004151DB" w:rsidRDefault="004151DB" w:rsidP="00A97AEC">
      <w:pPr>
        <w:pStyle w:val="Source"/>
      </w:pPr>
      <w:r w:rsidRPr="004151DB">
        <w:t>cd /usr/local/nginx-1.8.1/sbin</w:t>
      </w:r>
    </w:p>
    <w:p w14:paraId="11F1358C" w14:textId="77777777" w:rsidR="00A97AEC" w:rsidRDefault="00A97AEC" w:rsidP="00A97AEC">
      <w:pPr>
        <w:pStyle w:val="Source"/>
      </w:pPr>
      <w:r>
        <w:rPr>
          <w:rFonts w:hint="eastAsia"/>
        </w:rPr>
        <w:t>./nginx</w:t>
      </w:r>
    </w:p>
    <w:p w14:paraId="6D9FEA03" w14:textId="77777777" w:rsidR="00A97AEC" w:rsidRDefault="00A97AEC" w:rsidP="004151DB">
      <w:pPr>
        <w:pStyle w:val="a7"/>
        <w:spacing w:before="93"/>
      </w:pPr>
      <w:r>
        <w:rPr>
          <w:rFonts w:hint="eastAsia"/>
        </w:rPr>
        <w:t>配置文件：</w:t>
      </w:r>
      <w:r>
        <w:t>cd /usr/local/nginx-1.8.1/conf</w:t>
      </w:r>
      <w:r>
        <w:rPr>
          <w:rFonts w:hint="eastAsia"/>
        </w:rPr>
        <w:t>/nginx.conf</w:t>
      </w:r>
    </w:p>
    <w:p w14:paraId="2AE17119" w14:textId="77777777" w:rsidR="004165BA" w:rsidRDefault="004165BA" w:rsidP="004151DB">
      <w:pPr>
        <w:pStyle w:val="a7"/>
        <w:spacing w:before="93"/>
      </w:pPr>
      <w:r>
        <w:rPr>
          <w:rFonts w:hint="eastAsia"/>
        </w:rPr>
        <w:t>nginx</w:t>
      </w:r>
      <w:r>
        <w:rPr>
          <w:rFonts w:hint="eastAsia"/>
        </w:rPr>
        <w:t>的其它常用命令：</w:t>
      </w:r>
    </w:p>
    <w:p w14:paraId="25BC973D" w14:textId="77777777" w:rsidR="004165BA" w:rsidRDefault="004165BA" w:rsidP="00A722F8">
      <w:pPr>
        <w:pStyle w:val="Source"/>
      </w:pPr>
      <w:r w:rsidRPr="004165BA">
        <w:t>/usr/local/nginx/sbin/nginx -c /usr/local/nginx/conf/nginx.conf</w:t>
      </w:r>
      <w:r>
        <w:rPr>
          <w:rFonts w:hint="eastAsia"/>
        </w:rPr>
        <w:tab/>
        <w:t>#</w:t>
      </w:r>
      <w:r>
        <w:rPr>
          <w:rFonts w:hint="eastAsia"/>
        </w:rPr>
        <w:t>指定配置文件</w:t>
      </w:r>
    </w:p>
    <w:p w14:paraId="4F02B9C1" w14:textId="77777777" w:rsidR="004165BA" w:rsidRDefault="00A722F8" w:rsidP="00A722F8">
      <w:pPr>
        <w:pStyle w:val="Source"/>
      </w:pPr>
      <w:r>
        <w:rPr>
          <w:rFonts w:hint="eastAsia"/>
        </w:rPr>
        <w:t>./</w:t>
      </w:r>
      <w:r w:rsidR="004165BA" w:rsidRPr="004165BA">
        <w:t xml:space="preserve">nginx </w:t>
      </w:r>
      <w:r>
        <w:t>–</w:t>
      </w:r>
      <w:r w:rsidR="004165BA" w:rsidRPr="004165BA">
        <w:t>t</w:t>
      </w:r>
      <w:r>
        <w:rPr>
          <w:rFonts w:hint="eastAsia"/>
        </w:rPr>
        <w:tab/>
      </w:r>
      <w:r>
        <w:rPr>
          <w:rFonts w:hint="eastAsia"/>
        </w:rPr>
        <w:tab/>
        <w:t>#</w:t>
      </w:r>
      <w:r w:rsidRPr="00A722F8">
        <w:rPr>
          <w:rFonts w:hint="eastAsia"/>
        </w:rPr>
        <w:t>测试配置文件是否有错误</w:t>
      </w:r>
    </w:p>
    <w:p w14:paraId="369CFC9A" w14:textId="77777777" w:rsidR="00A722F8" w:rsidRDefault="00A722F8" w:rsidP="00A722F8">
      <w:pPr>
        <w:pStyle w:val="Source"/>
      </w:pPr>
      <w:r>
        <w:rPr>
          <w:rFonts w:hint="eastAsia"/>
        </w:rPr>
        <w:t>.</w:t>
      </w:r>
      <w:r w:rsidRPr="00A722F8">
        <w:t>/nginx -s stop</w:t>
      </w:r>
      <w:r>
        <w:rPr>
          <w:rFonts w:hint="eastAsia"/>
        </w:rPr>
        <w:tab/>
        <w:t>#</w:t>
      </w:r>
      <w:r w:rsidRPr="00A722F8">
        <w:rPr>
          <w:rFonts w:hint="eastAsia"/>
        </w:rPr>
        <w:t>强制停止</w:t>
      </w:r>
      <w:r w:rsidRPr="00A722F8">
        <w:rPr>
          <w:rFonts w:hint="eastAsia"/>
        </w:rPr>
        <w:t>Nginx</w:t>
      </w:r>
      <w:r w:rsidRPr="00A722F8">
        <w:rPr>
          <w:rFonts w:hint="eastAsia"/>
        </w:rPr>
        <w:t>服务</w:t>
      </w:r>
    </w:p>
    <w:p w14:paraId="3F937178" w14:textId="77777777" w:rsidR="00A722F8" w:rsidRDefault="00A722F8" w:rsidP="00A722F8">
      <w:pPr>
        <w:pStyle w:val="Source"/>
      </w:pPr>
      <w:r>
        <w:rPr>
          <w:rFonts w:hint="eastAsia"/>
        </w:rPr>
        <w:t>.</w:t>
      </w:r>
      <w:r w:rsidRPr="00A722F8">
        <w:t>/nginx -s reload</w:t>
      </w:r>
      <w:r>
        <w:rPr>
          <w:rFonts w:hint="eastAsia"/>
        </w:rPr>
        <w:tab/>
        <w:t>#</w:t>
      </w:r>
      <w:r w:rsidRPr="00A722F8">
        <w:rPr>
          <w:rFonts w:hint="eastAsia"/>
        </w:rPr>
        <w:t>重新加载</w:t>
      </w:r>
      <w:r w:rsidRPr="00A722F8">
        <w:rPr>
          <w:rFonts w:hint="eastAsia"/>
        </w:rPr>
        <w:t>nginx.conf</w:t>
      </w:r>
      <w:r w:rsidRPr="00A722F8">
        <w:rPr>
          <w:rFonts w:hint="eastAsia"/>
        </w:rPr>
        <w:t>文件</w:t>
      </w:r>
    </w:p>
    <w:p w14:paraId="1674D40D" w14:textId="77777777" w:rsidR="00A722F8" w:rsidRDefault="00A722F8" w:rsidP="00A722F8">
      <w:pPr>
        <w:pStyle w:val="o4"/>
      </w:pPr>
      <w:r>
        <w:rPr>
          <w:rFonts w:hint="eastAsia"/>
        </w:rPr>
        <w:t>启动录像文件处理服务</w:t>
      </w:r>
    </w:p>
    <w:p w14:paraId="1AF7A6D4" w14:textId="77777777" w:rsidR="00A722F8" w:rsidRDefault="00B46254" w:rsidP="00A722F8">
      <w:pPr>
        <w:pStyle w:val="a7"/>
        <w:spacing w:before="93"/>
      </w:pPr>
      <w:r>
        <w:rPr>
          <w:rFonts w:hint="eastAsia"/>
        </w:rPr>
        <w:t>nginx</w:t>
      </w:r>
      <w:r>
        <w:rPr>
          <w:rFonts w:hint="eastAsia"/>
        </w:rPr>
        <w:t>仅负责把输入流录制成</w:t>
      </w:r>
      <w:r>
        <w:rPr>
          <w:rFonts w:hint="eastAsia"/>
        </w:rPr>
        <w:t>flv</w:t>
      </w:r>
      <w:r>
        <w:rPr>
          <w:rFonts w:hint="eastAsia"/>
        </w:rPr>
        <w:t>，在停止推流时需要把</w:t>
      </w:r>
      <w:r>
        <w:rPr>
          <w:rFonts w:hint="eastAsia"/>
        </w:rPr>
        <w:t>flv</w:t>
      </w:r>
      <w:r>
        <w:rPr>
          <w:rFonts w:hint="eastAsia"/>
        </w:rPr>
        <w:t>转码成</w:t>
      </w:r>
      <w:r>
        <w:rPr>
          <w:rFonts w:hint="eastAsia"/>
        </w:rPr>
        <w:t>mp4</w:t>
      </w:r>
      <w:r>
        <w:rPr>
          <w:rFonts w:hint="eastAsia"/>
        </w:rPr>
        <w:t>并移动到永久存放目录。这里采用</w:t>
      </w:r>
      <w:r>
        <w:rPr>
          <w:rFonts w:hint="eastAsia"/>
        </w:rPr>
        <w:t>C++</w:t>
      </w:r>
      <w:r>
        <w:rPr>
          <w:rFonts w:hint="eastAsia"/>
        </w:rPr>
        <w:t>编写的后处理程序。</w:t>
      </w:r>
    </w:p>
    <w:p w14:paraId="29C7DE05" w14:textId="77777777" w:rsidR="00A722F8" w:rsidRDefault="00B46254" w:rsidP="00B46254">
      <w:pPr>
        <w:pStyle w:val="Source"/>
      </w:pPr>
      <w:r>
        <w:rPr>
          <w:rFonts w:hint="eastAsia"/>
        </w:rPr>
        <w:t>cd /root</w:t>
      </w:r>
    </w:p>
    <w:p w14:paraId="739D38D6" w14:textId="77777777" w:rsidR="00B46254" w:rsidRDefault="00B46254" w:rsidP="00B46254">
      <w:pPr>
        <w:pStyle w:val="Source"/>
      </w:pPr>
      <w:r>
        <w:rPr>
          <w:rFonts w:hint="eastAsia"/>
        </w:rPr>
        <w:t>./starttrans.sh</w:t>
      </w:r>
    </w:p>
    <w:p w14:paraId="719A4D78" w14:textId="77777777" w:rsidR="00A722F8" w:rsidRDefault="00B46254" w:rsidP="00A722F8">
      <w:pPr>
        <w:pStyle w:val="a7"/>
        <w:spacing w:before="93"/>
      </w:pPr>
      <w:r>
        <w:rPr>
          <w:rFonts w:hint="eastAsia"/>
        </w:rPr>
        <w:t>实际是运行：</w:t>
      </w:r>
      <w:r>
        <w:rPr>
          <w:rFonts w:hint="eastAsia"/>
        </w:rPr>
        <w:t>nohup ./trans http://www.av365.cn system ywzkey&amp;</w:t>
      </w:r>
    </w:p>
    <w:p w14:paraId="479AEBCE" w14:textId="77777777" w:rsidR="00B46254" w:rsidRDefault="006B5BCF" w:rsidP="006B5BCF">
      <w:pPr>
        <w:pStyle w:val="o3"/>
      </w:pPr>
      <w:r>
        <w:rPr>
          <w:rFonts w:hint="eastAsia"/>
        </w:rPr>
        <w:t>定时任务</w:t>
      </w:r>
    </w:p>
    <w:p w14:paraId="1D551761" w14:textId="77777777" w:rsidR="000F785B" w:rsidRDefault="000F785B" w:rsidP="000F785B">
      <w:pPr>
        <w:pStyle w:val="Source"/>
      </w:pPr>
      <w:r>
        <w:t># Example of job definition:</w:t>
      </w:r>
    </w:p>
    <w:p w14:paraId="646E9A09" w14:textId="77777777" w:rsidR="000F785B" w:rsidRDefault="000F785B" w:rsidP="000F785B">
      <w:pPr>
        <w:pStyle w:val="Source"/>
      </w:pPr>
      <w:r>
        <w:t># .---------------- minute (0 - 59)</w:t>
      </w:r>
    </w:p>
    <w:p w14:paraId="02183526" w14:textId="77777777" w:rsidR="000F785B" w:rsidRDefault="000F785B" w:rsidP="000F785B">
      <w:pPr>
        <w:pStyle w:val="Source"/>
      </w:pPr>
      <w:r>
        <w:t># |  .------------- hour (0 - 23)</w:t>
      </w:r>
    </w:p>
    <w:p w14:paraId="75BB992A" w14:textId="77777777" w:rsidR="000F785B" w:rsidRDefault="000F785B" w:rsidP="000F785B">
      <w:pPr>
        <w:pStyle w:val="Source"/>
      </w:pPr>
      <w:r>
        <w:t># |  |  .---------- day of month (1 - 31)</w:t>
      </w:r>
    </w:p>
    <w:p w14:paraId="38EFE077" w14:textId="77777777" w:rsidR="000F785B" w:rsidRDefault="000F785B" w:rsidP="000F785B">
      <w:pPr>
        <w:pStyle w:val="Source"/>
      </w:pPr>
      <w:r>
        <w:lastRenderedPageBreak/>
        <w:t># |  |  |  .------- month (1 - 12) OR jan,feb,mar,apr ...</w:t>
      </w:r>
    </w:p>
    <w:p w14:paraId="6582F78A" w14:textId="77777777" w:rsidR="000F785B" w:rsidRDefault="000F785B" w:rsidP="000F785B">
      <w:pPr>
        <w:pStyle w:val="Source"/>
      </w:pPr>
      <w:r>
        <w:t># |  |  |  |  .---- day of week (0 - 6) (Sunday=0 or 7) OR sun,mon,tue,wed,thu,fri,sat</w:t>
      </w:r>
    </w:p>
    <w:p w14:paraId="6C5F5FD1" w14:textId="77777777" w:rsidR="000F785B" w:rsidRDefault="000F785B" w:rsidP="000F785B">
      <w:pPr>
        <w:pStyle w:val="Source"/>
      </w:pPr>
      <w:r>
        <w:t># |  |  |  |  |</w:t>
      </w:r>
    </w:p>
    <w:p w14:paraId="21EBCA57" w14:textId="77777777" w:rsidR="000F785B" w:rsidRDefault="000F785B" w:rsidP="000F785B">
      <w:pPr>
        <w:pStyle w:val="Source"/>
      </w:pPr>
      <w:r>
        <w:t># *  *  *  *  * user-name command to be executed</w:t>
      </w:r>
    </w:p>
    <w:p w14:paraId="6DBE375B" w14:textId="77777777" w:rsidR="000F785B" w:rsidRDefault="000F785B" w:rsidP="000F785B">
      <w:pPr>
        <w:pStyle w:val="Source"/>
      </w:pPr>
      <w:r>
        <w:t>40 3 * * * root ntpdate time.nist.gov</w:t>
      </w:r>
    </w:p>
    <w:p w14:paraId="355E9066" w14:textId="77777777" w:rsidR="006B5BCF" w:rsidRDefault="000F785B" w:rsidP="000F785B">
      <w:pPr>
        <w:pStyle w:val="Source"/>
      </w:pPr>
      <w:r>
        <w:t xml:space="preserve"># </w:t>
      </w:r>
      <w:r>
        <w:rPr>
          <w:rFonts w:hint="eastAsia"/>
        </w:rPr>
        <w:t>每天</w:t>
      </w:r>
      <w:r>
        <w:t>更新一次时钟</w:t>
      </w:r>
    </w:p>
    <w:p w14:paraId="07D67A17" w14:textId="77777777" w:rsidR="006B5BCF" w:rsidRDefault="006B5BCF" w:rsidP="006B5BCF">
      <w:pPr>
        <w:pStyle w:val="o3"/>
      </w:pPr>
      <w:r>
        <w:rPr>
          <w:rFonts w:hint="eastAsia"/>
        </w:rPr>
        <w:t>推流及收流</w:t>
      </w:r>
    </w:p>
    <w:p w14:paraId="4A168073" w14:textId="77777777" w:rsidR="004A1158" w:rsidRDefault="004A1158" w:rsidP="004A1158">
      <w:pPr>
        <w:pStyle w:val="a7"/>
        <w:spacing w:before="93"/>
      </w:pPr>
      <w:r>
        <w:rPr>
          <w:rFonts w:hint="eastAsia"/>
        </w:rPr>
        <w:t>推流：</w:t>
      </w:r>
      <w:r>
        <w:t>rtmp://tel.av365.cn/live/&lt;stream&gt;?key=&lt;pushkey&gt;</w:t>
      </w:r>
    </w:p>
    <w:p w14:paraId="5C4A892D" w14:textId="77777777" w:rsidR="004A1158" w:rsidRDefault="004A1158" w:rsidP="004A1158">
      <w:pPr>
        <w:pStyle w:val="a7"/>
        <w:spacing w:before="93"/>
      </w:pPr>
      <w:r>
        <w:rPr>
          <w:rFonts w:hint="eastAsia"/>
        </w:rPr>
        <w:tab/>
      </w:r>
      <w:r>
        <w:rPr>
          <w:rFonts w:hint="eastAsia"/>
        </w:rPr>
        <w:t>例：</w:t>
      </w:r>
      <w:r>
        <w:rPr>
          <w:rFonts w:hint="eastAsia"/>
        </w:rPr>
        <w:t>rtmp://tel.av365.cn/live/ou?key=abc123</w:t>
      </w:r>
    </w:p>
    <w:p w14:paraId="327D758A" w14:textId="77777777" w:rsidR="004A1158" w:rsidRDefault="004A1158" w:rsidP="004A1158">
      <w:pPr>
        <w:pStyle w:val="a7"/>
        <w:spacing w:before="93"/>
      </w:pPr>
      <w:r>
        <w:rPr>
          <w:rFonts w:hint="eastAsia"/>
        </w:rPr>
        <w:t>直接收流：</w:t>
      </w:r>
      <w:r>
        <w:rPr>
          <w:rFonts w:hint="eastAsia"/>
        </w:rPr>
        <w:t>rtmp://tel.av365.cn/live/ou</w:t>
      </w:r>
    </w:p>
    <w:p w14:paraId="12130215" w14:textId="77777777" w:rsidR="004A1158" w:rsidRDefault="004A1158" w:rsidP="004A1158">
      <w:pPr>
        <w:pStyle w:val="a7"/>
        <w:spacing w:before="93"/>
      </w:pPr>
      <w:r>
        <w:rPr>
          <w:rFonts w:hint="eastAsia"/>
        </w:rPr>
        <w:t>CND</w:t>
      </w:r>
      <w:r>
        <w:rPr>
          <w:rFonts w:hint="eastAsia"/>
        </w:rPr>
        <w:t>收流：</w:t>
      </w:r>
      <w:r>
        <w:rPr>
          <w:rFonts w:hint="eastAsia"/>
        </w:rPr>
        <w:t>rtmp://cdn.video-box.cn/live/&lt;stream&gt;?</w:t>
      </w:r>
      <w:r w:rsidR="000F785B">
        <w:rPr>
          <w:rFonts w:hint="eastAsia"/>
        </w:rPr>
        <w:t>&lt;</w:t>
      </w:r>
      <w:r w:rsidR="000F785B">
        <w:rPr>
          <w:rFonts w:hint="eastAsia"/>
        </w:rPr>
        <w:t>防盗链参数</w:t>
      </w:r>
      <w:r w:rsidR="000F785B">
        <w:rPr>
          <w:rFonts w:hint="eastAsia"/>
        </w:rPr>
        <w:t>&gt;</w:t>
      </w:r>
    </w:p>
    <w:p w14:paraId="7E439606" w14:textId="77777777" w:rsidR="004A1158" w:rsidRDefault="004A1158" w:rsidP="004A1158">
      <w:pPr>
        <w:pStyle w:val="a7"/>
        <w:spacing w:before="93"/>
      </w:pPr>
      <w:r>
        <w:tab/>
        <w:t>http://cdn.video-box.cn/live/&lt;stream&gt;/playlist.m3u8</w:t>
      </w:r>
      <w:r>
        <w:rPr>
          <w:rFonts w:hint="eastAsia"/>
        </w:rPr>
        <w:t>?</w:t>
      </w:r>
      <w:r w:rsidR="000F785B">
        <w:rPr>
          <w:rFonts w:hint="eastAsia"/>
        </w:rPr>
        <w:t>&lt;</w:t>
      </w:r>
      <w:r w:rsidR="000F785B">
        <w:rPr>
          <w:rFonts w:hint="eastAsia"/>
        </w:rPr>
        <w:t>防盗链参数</w:t>
      </w:r>
      <w:r w:rsidR="000F785B">
        <w:rPr>
          <w:rFonts w:hint="eastAsia"/>
        </w:rPr>
        <w:t>&gt;</w:t>
      </w:r>
    </w:p>
    <w:p w14:paraId="01DF5F71" w14:textId="77777777" w:rsidR="005C2A3D" w:rsidRDefault="005C2A3D" w:rsidP="005C2A3D">
      <w:pPr>
        <w:pStyle w:val="o2"/>
      </w:pPr>
      <w:r>
        <w:rPr>
          <w:rFonts w:hint="eastAsia"/>
        </w:rPr>
        <w:t>第二推流服务器</w:t>
      </w:r>
    </w:p>
    <w:p w14:paraId="715D1DE2" w14:textId="77777777" w:rsidR="005C2A3D" w:rsidRDefault="005C2A3D" w:rsidP="005C2A3D">
      <w:pPr>
        <w:pStyle w:val="o2"/>
      </w:pPr>
      <w:r>
        <w:rPr>
          <w:rFonts w:hint="eastAsia"/>
        </w:rPr>
        <w:t>易网真门户服务器</w:t>
      </w:r>
    </w:p>
    <w:p w14:paraId="1C504AE9" w14:textId="77777777" w:rsidR="000D1E61" w:rsidRDefault="000D1E61" w:rsidP="005C2A3D">
      <w:pPr>
        <w:pStyle w:val="o2"/>
      </w:pPr>
      <w:r>
        <w:rPr>
          <w:rFonts w:hint="eastAsia"/>
        </w:rPr>
        <w:t>定时执行任务</w:t>
      </w:r>
    </w:p>
    <w:p w14:paraId="4F569519" w14:textId="77777777" w:rsidR="000D1E61" w:rsidRDefault="000363AC" w:rsidP="005C2A3D">
      <w:pPr>
        <w:pStyle w:val="o2"/>
      </w:pPr>
      <w:r>
        <w:rPr>
          <w:rFonts w:hint="eastAsia"/>
        </w:rPr>
        <w:t>检查活跃推流源</w:t>
      </w:r>
    </w:p>
    <w:p w14:paraId="47A2D2B9" w14:textId="77777777" w:rsidR="000363AC" w:rsidRPr="007007C8" w:rsidRDefault="000363AC" w:rsidP="007007C8">
      <w:pPr>
        <w:pStyle w:val="a7"/>
        <w:spacing w:before="93"/>
        <w:ind w:firstLine="506"/>
        <w:rPr>
          <w:rStyle w:val="aa"/>
        </w:rPr>
      </w:pPr>
      <w:r w:rsidRPr="007007C8">
        <w:rPr>
          <w:rStyle w:val="aa"/>
          <w:rFonts w:hint="eastAsia"/>
        </w:rPr>
        <w:t>linux</w:t>
      </w:r>
      <w:r w:rsidRPr="007007C8">
        <w:rPr>
          <w:rStyle w:val="aa"/>
          <w:rFonts w:hint="eastAsia"/>
        </w:rPr>
        <w:t>下</w:t>
      </w:r>
      <w:r w:rsidR="007007C8" w:rsidRPr="007007C8">
        <w:rPr>
          <w:rStyle w:val="aa"/>
          <w:rFonts w:hint="eastAsia"/>
        </w:rPr>
        <w:t>通过</w:t>
      </w:r>
      <w:r w:rsidR="007007C8" w:rsidRPr="007007C8">
        <w:rPr>
          <w:rStyle w:val="aa"/>
          <w:rFonts w:hint="eastAsia"/>
        </w:rPr>
        <w:t>cron</w:t>
      </w:r>
      <w:r w:rsidR="007007C8" w:rsidRPr="007007C8">
        <w:rPr>
          <w:rStyle w:val="aa"/>
          <w:rFonts w:hint="eastAsia"/>
        </w:rPr>
        <w:t>定时执行</w:t>
      </w:r>
      <w:r w:rsidR="007007C8" w:rsidRPr="007007C8">
        <w:rPr>
          <w:rStyle w:val="aa"/>
          <w:rFonts w:hint="eastAsia"/>
        </w:rPr>
        <w:t xml:space="preserve"> webapp/updateStreamStat.sh</w:t>
      </w:r>
    </w:p>
    <w:p w14:paraId="4C7AD999" w14:textId="77777777" w:rsidR="007007C8" w:rsidRDefault="007007C8" w:rsidP="00A97AEC">
      <w:pPr>
        <w:pStyle w:val="Source"/>
      </w:pPr>
      <w:r>
        <w:t>php='/usr/bin/php'</w:t>
      </w:r>
    </w:p>
    <w:p w14:paraId="1FFAACFC" w14:textId="77777777" w:rsidR="007007C8" w:rsidRDefault="007007C8" w:rsidP="00A97AEC">
      <w:pPr>
        <w:pStyle w:val="Source"/>
      </w:pPr>
      <w:r>
        <w:t>workpath='/var/www/ywz/webapp'</w:t>
      </w:r>
    </w:p>
    <w:p w14:paraId="6ECAF053" w14:textId="77777777" w:rsidR="007007C8" w:rsidRDefault="007007C8" w:rsidP="00A97AEC">
      <w:pPr>
        <w:pStyle w:val="Source"/>
      </w:pPr>
      <w:r>
        <w:t>logpath='/var/www/ywz/logs'</w:t>
      </w:r>
    </w:p>
    <w:p w14:paraId="7A728381" w14:textId="77777777" w:rsidR="007007C8" w:rsidRDefault="007007C8" w:rsidP="00A97AEC">
      <w:pPr>
        <w:pStyle w:val="Source"/>
      </w:pPr>
      <w:r>
        <w:t>account='account/system/password/admin@135'</w:t>
      </w:r>
    </w:p>
    <w:p w14:paraId="162BE6AC" w14:textId="77777777" w:rsidR="007007C8" w:rsidRDefault="007007C8" w:rsidP="00A97AEC">
      <w:pPr>
        <w:pStyle w:val="Source"/>
      </w:pPr>
      <w:r>
        <w:t>cd $workpath</w:t>
      </w:r>
    </w:p>
    <w:p w14:paraId="2D3D233C" w14:textId="77777777" w:rsidR="007007C8" w:rsidRDefault="007007C8" w:rsidP="00A97AEC">
      <w:pPr>
        <w:pStyle w:val="Source"/>
      </w:pPr>
      <w:r>
        <w:t>$php $workpath/cmd.php CheckAlive/updateStreamStat/$account</w:t>
      </w:r>
    </w:p>
    <w:p w14:paraId="1D7D8AF8" w14:textId="77777777" w:rsidR="007007C8" w:rsidRPr="007007C8" w:rsidRDefault="007007C8" w:rsidP="007007C8">
      <w:pPr>
        <w:pStyle w:val="a7"/>
        <w:spacing w:before="93"/>
        <w:ind w:firstLine="506"/>
        <w:rPr>
          <w:rStyle w:val="aa"/>
        </w:rPr>
      </w:pPr>
      <w:r w:rsidRPr="007007C8">
        <w:rPr>
          <w:rStyle w:val="aa"/>
          <w:rFonts w:hint="eastAsia"/>
        </w:rPr>
        <w:t>/etc/crontab</w:t>
      </w:r>
      <w:r w:rsidRPr="007007C8">
        <w:rPr>
          <w:rStyle w:val="aa"/>
          <w:rFonts w:hint="eastAsia"/>
        </w:rPr>
        <w:t>内容：</w:t>
      </w:r>
    </w:p>
    <w:p w14:paraId="7448FB39" w14:textId="77777777" w:rsidR="007007C8" w:rsidRDefault="007007C8" w:rsidP="00A97AEC">
      <w:pPr>
        <w:pStyle w:val="Source"/>
      </w:pPr>
      <w:r>
        <w:t># Example of job definition:</w:t>
      </w:r>
    </w:p>
    <w:p w14:paraId="2EDA9D37" w14:textId="77777777" w:rsidR="007007C8" w:rsidRDefault="007007C8" w:rsidP="00A97AEC">
      <w:pPr>
        <w:pStyle w:val="Source"/>
      </w:pPr>
      <w:r>
        <w:t># .---------------- minute (0 - 59)</w:t>
      </w:r>
    </w:p>
    <w:p w14:paraId="13CE02DA" w14:textId="77777777" w:rsidR="007007C8" w:rsidRDefault="007007C8" w:rsidP="00A97AEC">
      <w:pPr>
        <w:pStyle w:val="Source"/>
      </w:pPr>
      <w:r>
        <w:t># |  .------------- hour (0 - 23)</w:t>
      </w:r>
    </w:p>
    <w:p w14:paraId="61501DB1" w14:textId="77777777" w:rsidR="007007C8" w:rsidRDefault="007007C8" w:rsidP="00A97AEC">
      <w:pPr>
        <w:pStyle w:val="Source"/>
      </w:pPr>
      <w:r>
        <w:t># |  |  .---------- day of month (1 - 31)</w:t>
      </w:r>
    </w:p>
    <w:p w14:paraId="598FE77D" w14:textId="77777777" w:rsidR="007007C8" w:rsidRDefault="007007C8" w:rsidP="00A97AEC">
      <w:pPr>
        <w:pStyle w:val="Source"/>
      </w:pPr>
      <w:r>
        <w:t># |  |  |  .------- month (1 - 12) OR jan,feb,mar,apr ...</w:t>
      </w:r>
    </w:p>
    <w:p w14:paraId="00B09E99" w14:textId="77777777" w:rsidR="007007C8" w:rsidRDefault="007007C8" w:rsidP="00A97AEC">
      <w:pPr>
        <w:pStyle w:val="Source"/>
      </w:pPr>
      <w:r>
        <w:t># |  |  |  |  .---- day of week (0 - 6) (Sunday=0 or 7) OR sun,mon,tue,wed,thu,fri,sat</w:t>
      </w:r>
    </w:p>
    <w:p w14:paraId="12C1148C" w14:textId="77777777" w:rsidR="007007C8" w:rsidRDefault="007007C8" w:rsidP="00A97AEC">
      <w:pPr>
        <w:pStyle w:val="Source"/>
      </w:pPr>
      <w:r>
        <w:t># |  |  |  |  |</w:t>
      </w:r>
    </w:p>
    <w:p w14:paraId="143E04D9" w14:textId="77777777" w:rsidR="007007C8" w:rsidRDefault="007007C8" w:rsidP="00A97AEC">
      <w:pPr>
        <w:pStyle w:val="Source"/>
      </w:pPr>
      <w:r>
        <w:t># *  *  *  *  * user-name command to be executed</w:t>
      </w:r>
    </w:p>
    <w:p w14:paraId="2A4CAA79" w14:textId="77777777" w:rsidR="007007C8" w:rsidRDefault="007007C8" w:rsidP="00A97AEC">
      <w:pPr>
        <w:pStyle w:val="Source"/>
      </w:pPr>
      <w:r>
        <w:t>40 3 * * * root ntpdate time.nist.gov</w:t>
      </w:r>
    </w:p>
    <w:p w14:paraId="5A34B78A" w14:textId="77777777" w:rsidR="007007C8" w:rsidRDefault="007007C8" w:rsidP="00A97AEC">
      <w:pPr>
        <w:pStyle w:val="Source"/>
      </w:pPr>
      <w:r>
        <w:t>*/5 * * * * apache /var/www/ywz/webapp/updateStreamStat.sh</w:t>
      </w:r>
    </w:p>
    <w:p w14:paraId="33720795" w14:textId="77777777" w:rsidR="007007C8" w:rsidRDefault="007007C8" w:rsidP="007007C8">
      <w:pPr>
        <w:pStyle w:val="a7"/>
        <w:spacing w:before="93"/>
      </w:pPr>
      <w:r>
        <w:rPr>
          <w:rFonts w:hint="eastAsia"/>
        </w:rPr>
        <w:lastRenderedPageBreak/>
        <w:t>每</w:t>
      </w:r>
      <w:r>
        <w:rPr>
          <w:rFonts w:hint="eastAsia"/>
        </w:rPr>
        <w:t>5</w:t>
      </w:r>
      <w:r>
        <w:rPr>
          <w:rFonts w:hint="eastAsia"/>
        </w:rPr>
        <w:t>分钟，以</w:t>
      </w:r>
      <w:r>
        <w:rPr>
          <w:rFonts w:hint="eastAsia"/>
        </w:rPr>
        <w:t>apache</w:t>
      </w:r>
      <w:r>
        <w:rPr>
          <w:rFonts w:hint="eastAsia"/>
        </w:rPr>
        <w:t>用户身份运行</w:t>
      </w:r>
      <w:r>
        <w:rPr>
          <w:rFonts w:hint="eastAsia"/>
        </w:rPr>
        <w:t>updateStreamStat.sh</w:t>
      </w:r>
    </w:p>
    <w:p w14:paraId="3899A437" w14:textId="77777777" w:rsidR="007007C8" w:rsidRDefault="002470D3" w:rsidP="002470D3">
      <w:pPr>
        <w:pStyle w:val="o2"/>
      </w:pPr>
      <w:r>
        <w:rPr>
          <w:rFonts w:hint="eastAsia"/>
        </w:rPr>
        <w:t>服务端录像文件处理</w:t>
      </w:r>
    </w:p>
    <w:p w14:paraId="793D9796" w14:textId="77777777" w:rsidR="00201835" w:rsidRDefault="00201835" w:rsidP="00201835">
      <w:pPr>
        <w:pStyle w:val="o3"/>
      </w:pPr>
      <w:r>
        <w:rPr>
          <w:rFonts w:hint="eastAsia"/>
        </w:rPr>
        <w:t>收流服务器(</w:t>
      </w:r>
      <w:r>
        <w:t>58.67.171.54)</w:t>
      </w:r>
    </w:p>
    <w:p w14:paraId="4AED4BE1" w14:textId="77777777" w:rsidR="002470D3" w:rsidRDefault="002470D3" w:rsidP="002470D3">
      <w:pPr>
        <w:pStyle w:val="a7"/>
        <w:spacing w:before="93"/>
      </w:pPr>
      <w:r>
        <w:rPr>
          <w:rFonts w:hint="eastAsia"/>
        </w:rPr>
        <w:t>在收流服务器</w:t>
      </w:r>
      <w:r>
        <w:rPr>
          <w:rFonts w:hint="eastAsia"/>
        </w:rPr>
        <w:t>(</w:t>
      </w:r>
      <w:r>
        <w:t>58.67.171.54)</w:t>
      </w:r>
      <w:r>
        <w:rPr>
          <w:rFonts w:hint="eastAsia"/>
        </w:rPr>
        <w:t>默认进行收流端录像。录像路径：</w:t>
      </w:r>
    </w:p>
    <w:p w14:paraId="0C84D048" w14:textId="77777777" w:rsidR="002470D3" w:rsidRDefault="002470D3" w:rsidP="002470D3">
      <w:pPr>
        <w:pStyle w:val="a7"/>
        <w:spacing w:before="93"/>
      </w:pPr>
      <w:r>
        <w:rPr>
          <w:rFonts w:hint="eastAsia"/>
        </w:rPr>
        <w:t>/</w:t>
      </w:r>
      <w:r>
        <w:t>tmp/video</w:t>
      </w:r>
    </w:p>
    <w:p w14:paraId="5E370FF4" w14:textId="77777777" w:rsidR="002470D3" w:rsidRPr="002470D3" w:rsidRDefault="002470D3" w:rsidP="002470D3">
      <w:pPr>
        <w:pStyle w:val="a7"/>
        <w:spacing w:before="93"/>
      </w:pPr>
      <w:r>
        <w:rPr>
          <w:rFonts w:hint="eastAsia"/>
        </w:rPr>
        <w:t>录像文件名：推流名称</w:t>
      </w:r>
      <w:r>
        <w:rPr>
          <w:rFonts w:hint="eastAsia"/>
        </w:rPr>
        <w:t>-</w:t>
      </w:r>
      <w:r>
        <w:rPr>
          <w:rFonts w:hint="eastAsia"/>
        </w:rPr>
        <w:t>时间戳</w:t>
      </w:r>
      <w:r>
        <w:rPr>
          <w:rFonts w:hint="eastAsia"/>
        </w:rPr>
        <w:t>.</w:t>
      </w:r>
      <w:r>
        <w:t>flv</w:t>
      </w:r>
    </w:p>
    <w:p w14:paraId="016BED85" w14:textId="77777777" w:rsidR="00201835" w:rsidRDefault="002470D3" w:rsidP="007007C8">
      <w:pPr>
        <w:pStyle w:val="a7"/>
        <w:spacing w:before="93"/>
      </w:pPr>
      <w:r>
        <w:rPr>
          <w:rFonts w:hint="eastAsia"/>
        </w:rPr>
        <w:t>后台运行用</w:t>
      </w:r>
      <w:r>
        <w:rPr>
          <w:rFonts w:hint="eastAsia"/>
        </w:rPr>
        <w:t>C</w:t>
      </w:r>
      <w:r>
        <w:t>++</w:t>
      </w:r>
      <w:r>
        <w:rPr>
          <w:rFonts w:hint="eastAsia"/>
        </w:rPr>
        <w:t>编写的</w:t>
      </w:r>
      <w:r>
        <w:rPr>
          <w:rFonts w:hint="eastAsia"/>
        </w:rPr>
        <w:t>t</w:t>
      </w:r>
      <w:r>
        <w:t>rans</w:t>
      </w:r>
      <w:r>
        <w:rPr>
          <w:rFonts w:hint="eastAsia"/>
        </w:rPr>
        <w:t>进程，每</w:t>
      </w:r>
      <w:r>
        <w:rPr>
          <w:rFonts w:hint="eastAsia"/>
        </w:rPr>
        <w:t>10</w:t>
      </w:r>
      <w:r>
        <w:rPr>
          <w:rFonts w:hint="eastAsia"/>
        </w:rPr>
        <w:t>秒循环扫描录像路径，</w:t>
      </w:r>
      <w:r w:rsidR="00201835">
        <w:rPr>
          <w:rFonts w:hint="eastAsia"/>
        </w:rPr>
        <w:t>读取录像文件大小，通过</w:t>
      </w:r>
      <w:r w:rsidR="00201835">
        <w:rPr>
          <w:rFonts w:hint="eastAsia"/>
        </w:rPr>
        <w:t>ywz</w:t>
      </w:r>
      <w:r w:rsidR="00201835">
        <w:rPr>
          <w:rFonts w:hint="eastAsia"/>
        </w:rPr>
        <w:t>的</w:t>
      </w:r>
      <w:r w:rsidR="00201835">
        <w:rPr>
          <w:rFonts w:hint="eastAsia"/>
        </w:rPr>
        <w:t>web</w:t>
      </w:r>
      <w:r w:rsidR="00201835">
        <w:rPr>
          <w:rFonts w:hint="eastAsia"/>
        </w:rPr>
        <w:t>接口提交给后台：</w:t>
      </w:r>
    </w:p>
    <w:p w14:paraId="2483ADAF" w14:textId="77777777" w:rsidR="00201835" w:rsidRDefault="00201835" w:rsidP="00201835">
      <w:pPr>
        <w:pStyle w:val="Source"/>
      </w:pPr>
      <w:r>
        <w:t>sprintf(tmpstr, "/admin.php/SI/recordSize/stream/%s/size/%d",filename.c_str(),        (int)ceil(new_size/1000000.0));</w:t>
      </w:r>
    </w:p>
    <w:p w14:paraId="6AAAC60D" w14:textId="77777777" w:rsidR="00201835" w:rsidRDefault="00201835" w:rsidP="00201835">
      <w:pPr>
        <w:pStyle w:val="Source"/>
      </w:pPr>
      <w:r>
        <w:t xml:space="preserve"> uri=tmpstr;</w:t>
      </w:r>
    </w:p>
    <w:p w14:paraId="347CBDE6" w14:textId="77777777" w:rsidR="00201835" w:rsidRDefault="00201835" w:rsidP="00201835">
      <w:pPr>
        <w:pStyle w:val="Source"/>
      </w:pPr>
      <w:r>
        <w:t xml:space="preserve"> md5str=md5(commkey+uri+account+tm);</w:t>
      </w:r>
    </w:p>
    <w:p w14:paraId="308DE231" w14:textId="77777777" w:rsidR="00201835" w:rsidRDefault="00201835" w:rsidP="00201835">
      <w:pPr>
        <w:pStyle w:val="Source"/>
      </w:pPr>
      <w:r>
        <w:t xml:space="preserve"> cmd="curl --data \"account="+account+"&amp;sec="+md5str+"&amp;tm="+tm+"\" "+serverUrl+        uri;</w:t>
      </w:r>
    </w:p>
    <w:p w14:paraId="4E2B5023" w14:textId="77777777" w:rsidR="00201835" w:rsidRDefault="00201835" w:rsidP="00201835">
      <w:pPr>
        <w:pStyle w:val="Source"/>
      </w:pPr>
      <w:r>
        <w:rPr>
          <w:rFonts w:hint="eastAsia"/>
        </w:rPr>
        <w:t>rt=system(cmd.c_str());         //</w:t>
      </w:r>
      <w:r>
        <w:rPr>
          <w:rFonts w:hint="eastAsia"/>
        </w:rPr>
        <w:t>更新数据库</w:t>
      </w:r>
    </w:p>
    <w:p w14:paraId="6EAE1C7D" w14:textId="77777777" w:rsidR="007007C8" w:rsidRDefault="002470D3" w:rsidP="007007C8">
      <w:pPr>
        <w:pStyle w:val="a7"/>
        <w:spacing w:before="93"/>
      </w:pPr>
      <w:r>
        <w:rPr>
          <w:rFonts w:hint="eastAsia"/>
        </w:rPr>
        <w:t>当两次扫描</w:t>
      </w:r>
      <w:r w:rsidR="00201835">
        <w:rPr>
          <w:rFonts w:hint="eastAsia"/>
        </w:rPr>
        <w:t>之间录像文件体积不变时，判断为推流结束。调用外部批命令：</w:t>
      </w:r>
      <w:r w:rsidR="00201835">
        <w:rPr>
          <w:rFonts w:hint="eastAsia"/>
        </w:rPr>
        <w:t>trans</w:t>
      </w:r>
      <w:r w:rsidR="00201835">
        <w:t xml:space="preserve">2mp4.sh </w:t>
      </w:r>
      <w:r w:rsidR="00201835">
        <w:rPr>
          <w:rFonts w:hint="eastAsia"/>
        </w:rPr>
        <w:t>完成：</w:t>
      </w:r>
    </w:p>
    <w:p w14:paraId="2887D615" w14:textId="77777777" w:rsidR="00201835" w:rsidRDefault="00201835" w:rsidP="00201835">
      <w:pPr>
        <w:pStyle w:val="a7"/>
        <w:numPr>
          <w:ilvl w:val="0"/>
          <w:numId w:val="29"/>
        </w:numPr>
        <w:spacing w:before="93"/>
        <w:ind w:firstLineChars="0"/>
      </w:pPr>
      <w:r>
        <w:rPr>
          <w:rFonts w:hint="eastAsia"/>
        </w:rPr>
        <w:t>调用</w:t>
      </w:r>
      <w:r>
        <w:rPr>
          <w:rFonts w:hint="eastAsia"/>
        </w:rPr>
        <w:t>ff</w:t>
      </w:r>
      <w:r>
        <w:t>mpeg</w:t>
      </w:r>
      <w:r>
        <w:rPr>
          <w:rFonts w:hint="eastAsia"/>
        </w:rPr>
        <w:t>将</w:t>
      </w:r>
      <w:r>
        <w:rPr>
          <w:rFonts w:hint="eastAsia"/>
        </w:rPr>
        <w:t>f</w:t>
      </w:r>
      <w:r>
        <w:t>lv</w:t>
      </w:r>
      <w:r>
        <w:rPr>
          <w:rFonts w:hint="eastAsia"/>
        </w:rPr>
        <w:t>格式转换为</w:t>
      </w:r>
      <w:r>
        <w:rPr>
          <w:rFonts w:hint="eastAsia"/>
        </w:rPr>
        <w:t>MP4</w:t>
      </w:r>
      <w:r>
        <w:rPr>
          <w:rFonts w:hint="eastAsia"/>
        </w:rPr>
        <w:t>格式</w:t>
      </w:r>
    </w:p>
    <w:p w14:paraId="7E2CA20A" w14:textId="77777777" w:rsidR="00201835" w:rsidRDefault="00201835" w:rsidP="00201835">
      <w:pPr>
        <w:pStyle w:val="a7"/>
        <w:numPr>
          <w:ilvl w:val="0"/>
          <w:numId w:val="29"/>
        </w:numPr>
        <w:spacing w:before="93"/>
        <w:ind w:firstLineChars="0"/>
      </w:pPr>
      <w:r>
        <w:rPr>
          <w:rFonts w:hint="eastAsia"/>
        </w:rPr>
        <w:t>同时目标文件输出到目录：</w:t>
      </w:r>
      <w:r w:rsidRPr="00201835">
        <w:t>/home/www/nodertmp/video</w:t>
      </w:r>
      <w:r>
        <w:rPr>
          <w:rFonts w:hint="eastAsia"/>
        </w:rPr>
        <w:t>此目录通过</w:t>
      </w:r>
      <w:r>
        <w:rPr>
          <w:rFonts w:hint="eastAsia"/>
        </w:rPr>
        <w:t>NFS</w:t>
      </w:r>
      <w:r>
        <w:rPr>
          <w:rFonts w:hint="eastAsia"/>
        </w:rPr>
        <w:t>共享为</w:t>
      </w:r>
      <w:r>
        <w:rPr>
          <w:rFonts w:hint="eastAsia"/>
        </w:rPr>
        <w:t>/</w:t>
      </w:r>
      <w:r>
        <w:t>mnt/ywz_data/video54</w:t>
      </w:r>
      <w:r>
        <w:rPr>
          <w:rFonts w:hint="eastAsia"/>
        </w:rPr>
        <w:t>使得推流服务器，及</w:t>
      </w:r>
      <w:r>
        <w:rPr>
          <w:rFonts w:hint="eastAsia"/>
        </w:rPr>
        <w:t>ywz</w:t>
      </w:r>
      <w:r>
        <w:rPr>
          <w:rFonts w:hint="eastAsia"/>
        </w:rPr>
        <w:t>前端</w:t>
      </w:r>
      <w:r>
        <w:rPr>
          <w:rFonts w:hint="eastAsia"/>
        </w:rPr>
        <w:t>web</w:t>
      </w:r>
      <w:r>
        <w:rPr>
          <w:rFonts w:hint="eastAsia"/>
        </w:rPr>
        <w:t>服务器钧能访问。</w:t>
      </w:r>
    </w:p>
    <w:p w14:paraId="1151659A" w14:textId="77777777" w:rsidR="00201835" w:rsidRDefault="00201835" w:rsidP="00201835">
      <w:pPr>
        <w:pStyle w:val="a7"/>
        <w:numPr>
          <w:ilvl w:val="0"/>
          <w:numId w:val="29"/>
        </w:numPr>
        <w:spacing w:before="93"/>
        <w:ind w:firstLineChars="0"/>
      </w:pPr>
      <w:r>
        <w:rPr>
          <w:rFonts w:hint="eastAsia"/>
        </w:rPr>
        <w:t>调用</w:t>
      </w:r>
      <w:r w:rsidR="00C3580F">
        <w:rPr>
          <w:rFonts w:hint="eastAsia"/>
        </w:rPr>
        <w:t>YWZ</w:t>
      </w:r>
      <w:r w:rsidR="00C3580F">
        <w:rPr>
          <w:rFonts w:hint="eastAsia"/>
        </w:rPr>
        <w:t>后台服务</w:t>
      </w:r>
      <w:r w:rsidR="00C3580F">
        <w:rPr>
          <w:rFonts w:hint="eastAsia"/>
        </w:rPr>
        <w:t>web</w:t>
      </w:r>
      <w:r w:rsidR="00C3580F">
        <w:rPr>
          <w:rFonts w:hint="eastAsia"/>
        </w:rPr>
        <w:t>接口，</w:t>
      </w:r>
      <w:r w:rsidR="00C3580F" w:rsidRPr="00C3580F">
        <w:rPr>
          <w:rFonts w:hint="eastAsia"/>
        </w:rPr>
        <w:t>插入录像记录，并把视频文件移动到永久目录</w:t>
      </w:r>
      <w:r w:rsidR="00C3580F">
        <w:rPr>
          <w:rFonts w:hint="eastAsia"/>
        </w:rPr>
        <w:t>。</w:t>
      </w:r>
      <w:r w:rsidR="00C3580F" w:rsidRPr="00C3580F">
        <w:t>http://www.av365.cn/admin.php/streamService/addRecordByFile</w:t>
      </w:r>
    </w:p>
    <w:p w14:paraId="7AB3841B" w14:textId="77777777" w:rsidR="00C3580F" w:rsidRDefault="00C3580F" w:rsidP="00C3580F">
      <w:pPr>
        <w:pStyle w:val="a7"/>
        <w:spacing w:before="93"/>
      </w:pPr>
      <w:r>
        <w:rPr>
          <w:rFonts w:hint="eastAsia"/>
        </w:rPr>
        <w:t>最后</w:t>
      </w:r>
      <w:r>
        <w:rPr>
          <w:rFonts w:hint="eastAsia"/>
        </w:rPr>
        <w:t>t</w:t>
      </w:r>
      <w:r>
        <w:t>rans</w:t>
      </w:r>
      <w:r>
        <w:rPr>
          <w:rFonts w:hint="eastAsia"/>
        </w:rPr>
        <w:t>进程删除</w:t>
      </w:r>
      <w:r>
        <w:rPr>
          <w:rFonts w:hint="eastAsia"/>
        </w:rPr>
        <w:t>f</w:t>
      </w:r>
      <w:r>
        <w:t>lv</w:t>
      </w:r>
      <w:r>
        <w:rPr>
          <w:rFonts w:hint="eastAsia"/>
        </w:rPr>
        <w:t>文件。</w:t>
      </w:r>
    </w:p>
    <w:p w14:paraId="53E004BB" w14:textId="77777777" w:rsidR="00C3580F" w:rsidRDefault="00C3580F" w:rsidP="00C3580F">
      <w:pPr>
        <w:pStyle w:val="o3"/>
      </w:pPr>
      <w:r>
        <w:rPr>
          <w:rFonts w:hint="eastAsia"/>
        </w:rPr>
        <w:t>后台web服务器</w:t>
      </w:r>
    </w:p>
    <w:p w14:paraId="54225CC3" w14:textId="77777777" w:rsidR="00C3580F" w:rsidRDefault="00C3580F" w:rsidP="00C3580F">
      <w:pPr>
        <w:pStyle w:val="a7"/>
        <w:spacing w:before="93"/>
      </w:pPr>
      <w:r>
        <w:rPr>
          <w:rFonts w:hint="eastAsia"/>
        </w:rPr>
        <w:t>提供两个后台服务：</w:t>
      </w:r>
      <w:r>
        <w:t>SI/recordSiz</w:t>
      </w:r>
      <w:r>
        <w:rPr>
          <w:rFonts w:hint="eastAsia"/>
        </w:rPr>
        <w:t>e</w:t>
      </w:r>
      <w:r>
        <w:t xml:space="preserve"> </w:t>
      </w:r>
      <w:r>
        <w:rPr>
          <w:rFonts w:hint="eastAsia"/>
        </w:rPr>
        <w:t>更新当前录像文件体积</w:t>
      </w:r>
    </w:p>
    <w:p w14:paraId="454D9515" w14:textId="77777777" w:rsidR="00C3580F" w:rsidRDefault="00C3580F" w:rsidP="00C3580F">
      <w:pPr>
        <w:pStyle w:val="a7"/>
        <w:spacing w:before="93"/>
      </w:pPr>
      <w:r w:rsidRPr="00C3580F">
        <w:t>streamService/addRecordByFile</w:t>
      </w:r>
      <w:r>
        <w:rPr>
          <w:rFonts w:hint="eastAsia"/>
        </w:rPr>
        <w:t>完成以下操作：</w:t>
      </w:r>
    </w:p>
    <w:p w14:paraId="4C5D2437" w14:textId="77777777" w:rsidR="00C3580F" w:rsidRDefault="00C3580F" w:rsidP="00C3580F">
      <w:pPr>
        <w:pStyle w:val="a7"/>
        <w:numPr>
          <w:ilvl w:val="0"/>
          <w:numId w:val="30"/>
        </w:numPr>
        <w:spacing w:before="93"/>
        <w:ind w:firstLineChars="0"/>
      </w:pPr>
      <w:r>
        <w:rPr>
          <w:rFonts w:hint="eastAsia"/>
        </w:rPr>
        <w:t>通过</w:t>
      </w:r>
      <w:r>
        <w:rPr>
          <w:rFonts w:hint="eastAsia"/>
        </w:rPr>
        <w:t>s</w:t>
      </w:r>
      <w:r>
        <w:t>sh</w:t>
      </w:r>
      <w:r>
        <w:rPr>
          <w:rFonts w:hint="eastAsia"/>
        </w:rPr>
        <w:t>使</w:t>
      </w:r>
      <w:r>
        <w:rPr>
          <w:rFonts w:hint="eastAsia"/>
        </w:rPr>
        <w:t>nfs</w:t>
      </w:r>
      <w:r>
        <w:rPr>
          <w:rFonts w:hint="eastAsia"/>
        </w:rPr>
        <w:t>服务器执行远程命令：</w:t>
      </w:r>
      <w:r w:rsidRPr="00C3580F">
        <w:t>/root/postrecord.sh $1 $2 $3</w:t>
      </w:r>
      <w:r>
        <w:br/>
      </w:r>
      <w:r w:rsidR="00434C87">
        <w:rPr>
          <w:rFonts w:hint="eastAsia"/>
        </w:rPr>
        <w:t>把视频文件复制到永久目录，以及调用</w:t>
      </w:r>
      <w:r w:rsidR="00434C87">
        <w:rPr>
          <w:rFonts w:hint="eastAsia"/>
        </w:rPr>
        <w:t>ff</w:t>
      </w:r>
      <w:r w:rsidR="00434C87">
        <w:t>mpeg</w:t>
      </w:r>
      <w:r w:rsidR="00434C87">
        <w:rPr>
          <w:rFonts w:hint="eastAsia"/>
        </w:rPr>
        <w:t>从视频提取一</w:t>
      </w:r>
      <w:r w:rsidR="00434C87">
        <w:rPr>
          <w:rFonts w:hint="eastAsia"/>
        </w:rPr>
        <w:t>zeng</w:t>
      </w:r>
      <w:r w:rsidR="00434C87">
        <w:rPr>
          <w:rFonts w:hint="eastAsia"/>
        </w:rPr>
        <w:t>图片作为视频封面。为其它共享服务器访问修改文件属性。</w:t>
      </w:r>
    </w:p>
    <w:p w14:paraId="2C4326CD" w14:textId="77777777" w:rsidR="00C3580F" w:rsidRDefault="00C3580F" w:rsidP="00C3580F">
      <w:pPr>
        <w:pStyle w:val="Source"/>
      </w:pPr>
      <w:r>
        <w:t>#!/bin/bash</w:t>
      </w:r>
    </w:p>
    <w:p w14:paraId="273451A1" w14:textId="77777777" w:rsidR="00C3580F" w:rsidRDefault="00C3580F" w:rsidP="00C3580F">
      <w:pPr>
        <w:pStyle w:val="Source"/>
      </w:pPr>
    </w:p>
    <w:p w14:paraId="1D2C4816" w14:textId="77777777" w:rsidR="00C3580F" w:rsidRDefault="00C3580F" w:rsidP="00C3580F">
      <w:pPr>
        <w:pStyle w:val="Source"/>
      </w:pPr>
      <w:r>
        <w:rPr>
          <w:rFonts w:hint="eastAsia"/>
        </w:rPr>
        <w:lastRenderedPageBreak/>
        <w:t xml:space="preserve"># </w:t>
      </w:r>
      <w:r>
        <w:rPr>
          <w:rFonts w:hint="eastAsia"/>
        </w:rPr>
        <w:t>命令行格式：</w:t>
      </w:r>
    </w:p>
    <w:p w14:paraId="46D6291E" w14:textId="77777777" w:rsidR="00C3580F" w:rsidRDefault="00C3580F" w:rsidP="00C3580F">
      <w:pPr>
        <w:pStyle w:val="Source"/>
      </w:pPr>
      <w:r>
        <w:t># postrecord.sh source_dir target_dir file_name</w:t>
      </w:r>
    </w:p>
    <w:p w14:paraId="20F4356C" w14:textId="77777777" w:rsidR="00C3580F" w:rsidRDefault="00C3580F" w:rsidP="00C3580F">
      <w:pPr>
        <w:pStyle w:val="Source"/>
      </w:pPr>
      <w:r>
        <w:rPr>
          <w:rFonts w:hint="eastAsia"/>
        </w:rPr>
        <w:t xml:space="preserve"># </w:t>
      </w:r>
      <w:r>
        <w:rPr>
          <w:rFonts w:hint="eastAsia"/>
        </w:rPr>
        <w:t>功能：将</w:t>
      </w:r>
      <w:r>
        <w:rPr>
          <w:rFonts w:hint="eastAsia"/>
        </w:rPr>
        <w:t>source_dir</w:t>
      </w:r>
      <w:r>
        <w:rPr>
          <w:rFonts w:hint="eastAsia"/>
        </w:rPr>
        <w:t>的文件移动到</w:t>
      </w:r>
      <w:r>
        <w:rPr>
          <w:rFonts w:hint="eastAsia"/>
        </w:rPr>
        <w:t>target_dir</w:t>
      </w:r>
    </w:p>
    <w:p w14:paraId="53B23BB0" w14:textId="77777777" w:rsidR="00C3580F" w:rsidRDefault="00C3580F" w:rsidP="00C3580F">
      <w:pPr>
        <w:pStyle w:val="Source"/>
      </w:pPr>
    </w:p>
    <w:p w14:paraId="77A8A567" w14:textId="77777777" w:rsidR="00C3580F" w:rsidRDefault="00C3580F" w:rsidP="00C3580F">
      <w:pPr>
        <w:pStyle w:val="Source"/>
      </w:pPr>
      <w:r>
        <w:rPr>
          <w:rFonts w:hint="eastAsia"/>
        </w:rPr>
        <w:t xml:space="preserve"># </w:t>
      </w:r>
      <w:r>
        <w:rPr>
          <w:rFonts w:hint="eastAsia"/>
        </w:rPr>
        <w:t>输入变量</w:t>
      </w:r>
    </w:p>
    <w:p w14:paraId="1BDE51C9" w14:textId="77777777" w:rsidR="00C3580F" w:rsidRDefault="00C3580F" w:rsidP="00C3580F">
      <w:pPr>
        <w:pStyle w:val="Source"/>
      </w:pPr>
      <w:r>
        <w:rPr>
          <w:rFonts w:hint="eastAsia"/>
        </w:rPr>
        <w:t xml:space="preserve"># source_dir    </w:t>
      </w:r>
      <w:r>
        <w:rPr>
          <w:rFonts w:hint="eastAsia"/>
        </w:rPr>
        <w:t>录像文件源目录</w:t>
      </w:r>
    </w:p>
    <w:p w14:paraId="3AF45F1E" w14:textId="77777777" w:rsidR="00C3580F" w:rsidRDefault="00C3580F" w:rsidP="00C3580F">
      <w:pPr>
        <w:pStyle w:val="Source"/>
      </w:pPr>
      <w:r>
        <w:rPr>
          <w:rFonts w:hint="eastAsia"/>
        </w:rPr>
        <w:t xml:space="preserve"># target_dir    </w:t>
      </w:r>
      <w:r>
        <w:rPr>
          <w:rFonts w:hint="eastAsia"/>
        </w:rPr>
        <w:t>目标目录</w:t>
      </w:r>
    </w:p>
    <w:p w14:paraId="4BF1C63C" w14:textId="77777777" w:rsidR="00C3580F" w:rsidRDefault="00C3580F" w:rsidP="00C3580F">
      <w:pPr>
        <w:pStyle w:val="Source"/>
      </w:pPr>
      <w:r>
        <w:rPr>
          <w:rFonts w:hint="eastAsia"/>
        </w:rPr>
        <w:t xml:space="preserve"># file_name     </w:t>
      </w:r>
      <w:r>
        <w:rPr>
          <w:rFonts w:hint="eastAsia"/>
        </w:rPr>
        <w:t>录像文件名</w:t>
      </w:r>
    </w:p>
    <w:p w14:paraId="154EB874" w14:textId="77777777" w:rsidR="00C3580F" w:rsidRDefault="00C3580F" w:rsidP="00C3580F">
      <w:pPr>
        <w:pStyle w:val="Source"/>
      </w:pPr>
    </w:p>
    <w:p w14:paraId="0806E6A7" w14:textId="77777777" w:rsidR="00C3580F" w:rsidRDefault="00C3580F" w:rsidP="00C3580F">
      <w:pPr>
        <w:pStyle w:val="Source"/>
      </w:pPr>
      <w:r>
        <w:rPr>
          <w:rFonts w:hint="eastAsia"/>
        </w:rPr>
        <w:t>#</w:t>
      </w:r>
      <w:r>
        <w:rPr>
          <w:rFonts w:hint="eastAsia"/>
        </w:rPr>
        <w:t>变量定义</w:t>
      </w:r>
    </w:p>
    <w:p w14:paraId="0BCB441A" w14:textId="77777777" w:rsidR="00C3580F" w:rsidRDefault="00C3580F" w:rsidP="00C3580F">
      <w:pPr>
        <w:pStyle w:val="Source"/>
      </w:pPr>
      <w:r>
        <w:t>base_dir="/nfs_data/ywz"</w:t>
      </w:r>
    </w:p>
    <w:p w14:paraId="10004C1A" w14:textId="77777777" w:rsidR="00C3580F" w:rsidRDefault="00C3580F" w:rsidP="00C3580F">
      <w:pPr>
        <w:pStyle w:val="Source"/>
      </w:pPr>
      <w:r>
        <w:t>source_dir=${base_dir}$1</w:t>
      </w:r>
    </w:p>
    <w:p w14:paraId="76742CD3" w14:textId="77777777" w:rsidR="00C3580F" w:rsidRDefault="00C3580F" w:rsidP="00C3580F">
      <w:pPr>
        <w:pStyle w:val="Source"/>
      </w:pPr>
      <w:r>
        <w:t>target_dir=${base_dir}$2</w:t>
      </w:r>
    </w:p>
    <w:p w14:paraId="61E8A15F" w14:textId="77777777" w:rsidR="00C3580F" w:rsidRDefault="00C3580F" w:rsidP="00C3580F">
      <w:pPr>
        <w:pStyle w:val="Source"/>
      </w:pPr>
      <w:r>
        <w:t>file_name=$3</w:t>
      </w:r>
    </w:p>
    <w:p w14:paraId="3483AA21" w14:textId="77777777" w:rsidR="00C3580F" w:rsidRDefault="00C3580F" w:rsidP="00C3580F">
      <w:pPr>
        <w:pStyle w:val="Source"/>
      </w:pPr>
      <w:r>
        <w:t>ffmpeg="/usr/local/ffmpeg/ffmpeg "</w:t>
      </w:r>
    </w:p>
    <w:p w14:paraId="3A228E0E" w14:textId="77777777" w:rsidR="00C3580F" w:rsidRDefault="00C3580F" w:rsidP="00C3580F">
      <w:pPr>
        <w:pStyle w:val="Source"/>
      </w:pPr>
      <w:r>
        <w:t>file=${file_name%.*}</w:t>
      </w:r>
    </w:p>
    <w:p w14:paraId="5AB06F4C" w14:textId="77777777" w:rsidR="00C3580F" w:rsidRDefault="00C3580F" w:rsidP="00C3580F">
      <w:pPr>
        <w:pStyle w:val="Source"/>
      </w:pPr>
      <w:r>
        <w:t>echo $file</w:t>
      </w:r>
    </w:p>
    <w:p w14:paraId="3DAAAA00" w14:textId="77777777" w:rsidR="00C3580F" w:rsidRDefault="00C3580F" w:rsidP="00C3580F">
      <w:pPr>
        <w:pStyle w:val="Source"/>
      </w:pPr>
    </w:p>
    <w:p w14:paraId="57489159" w14:textId="77777777" w:rsidR="00C3580F" w:rsidRDefault="00C3580F" w:rsidP="00C3580F">
      <w:pPr>
        <w:pStyle w:val="Source"/>
      </w:pPr>
      <w:r>
        <w:t>if [ -z $1 ] || [ -z $2 ] || [ -z $3 ]; then</w:t>
      </w:r>
    </w:p>
    <w:p w14:paraId="15FCEAE3" w14:textId="77777777" w:rsidR="00C3580F" w:rsidRDefault="00C3580F" w:rsidP="00C3580F">
      <w:pPr>
        <w:pStyle w:val="Source"/>
      </w:pPr>
      <w:r>
        <w:t xml:space="preserve">        echo "Usage: postrecord.sh      source_dir target_dir file_name"</w:t>
      </w:r>
    </w:p>
    <w:p w14:paraId="22CBBAFE" w14:textId="77777777" w:rsidR="00C3580F" w:rsidRDefault="00C3580F" w:rsidP="00C3580F">
      <w:pPr>
        <w:pStyle w:val="Source"/>
      </w:pPr>
      <w:r>
        <w:t xml:space="preserve">        exit -1;</w:t>
      </w:r>
    </w:p>
    <w:p w14:paraId="7CD16269" w14:textId="77777777" w:rsidR="00C3580F" w:rsidRDefault="00C3580F" w:rsidP="00C3580F">
      <w:pPr>
        <w:pStyle w:val="Source"/>
      </w:pPr>
      <w:r>
        <w:t>fi</w:t>
      </w:r>
    </w:p>
    <w:p w14:paraId="07B94292" w14:textId="77777777" w:rsidR="00C3580F" w:rsidRDefault="00C3580F" w:rsidP="00C3580F">
      <w:pPr>
        <w:pStyle w:val="Source"/>
      </w:pPr>
      <w:r>
        <w:rPr>
          <w:rFonts w:hint="eastAsia"/>
        </w:rPr>
        <w:t>#</w:t>
      </w:r>
      <w:r>
        <w:rPr>
          <w:rFonts w:hint="eastAsia"/>
        </w:rPr>
        <w:t>执行操作</w:t>
      </w:r>
    </w:p>
    <w:p w14:paraId="693B8838" w14:textId="77777777" w:rsidR="00C3580F" w:rsidRDefault="00C3580F" w:rsidP="00C3580F">
      <w:pPr>
        <w:pStyle w:val="Source"/>
      </w:pPr>
      <w:r>
        <w:t>echo ${source_dir}/${file_name} ${target_dir}/${file_name}</w:t>
      </w:r>
    </w:p>
    <w:p w14:paraId="2BE5BA7D" w14:textId="77777777" w:rsidR="00C3580F" w:rsidRDefault="00C3580F" w:rsidP="00C3580F">
      <w:pPr>
        <w:pStyle w:val="Source"/>
      </w:pPr>
    </w:p>
    <w:p w14:paraId="273027B3" w14:textId="77777777" w:rsidR="00C3580F" w:rsidRDefault="00C3580F" w:rsidP="00C3580F">
      <w:pPr>
        <w:pStyle w:val="Source"/>
      </w:pPr>
      <w:r>
        <w:t>mv ${source_dir}/${file_name} ${target_dir}/${file_name}</w:t>
      </w:r>
    </w:p>
    <w:p w14:paraId="7D6FD324" w14:textId="77777777" w:rsidR="00C3580F" w:rsidRDefault="00C3580F" w:rsidP="00C3580F">
      <w:pPr>
        <w:pStyle w:val="Source"/>
      </w:pPr>
      <w:r>
        <w:t>if [ -e ${target_dir}/${file_name} ]; then</w:t>
      </w:r>
    </w:p>
    <w:p w14:paraId="46041978" w14:textId="77777777" w:rsidR="00C3580F" w:rsidRDefault="00C3580F" w:rsidP="00C3580F">
      <w:pPr>
        <w:pStyle w:val="Source"/>
      </w:pPr>
      <w:r>
        <w:t xml:space="preserve">        ${ffmpeg} -i ${target_dir}/${file_name} -y -f image2 -ss 00:00:05 -vframes 1 ${target_dir}/${file}.jpg</w:t>
      </w:r>
    </w:p>
    <w:p w14:paraId="2651E125" w14:textId="77777777" w:rsidR="00C3580F" w:rsidRDefault="00C3580F" w:rsidP="00C3580F">
      <w:pPr>
        <w:pStyle w:val="Source"/>
      </w:pPr>
      <w:r>
        <w:t xml:space="preserve">        chmod 666 ${target_dir}/${file}.jpg</w:t>
      </w:r>
    </w:p>
    <w:p w14:paraId="2E370609" w14:textId="77777777" w:rsidR="00C3580F" w:rsidRDefault="00C3580F" w:rsidP="00C3580F">
      <w:pPr>
        <w:pStyle w:val="Source"/>
      </w:pPr>
      <w:r>
        <w:t xml:space="preserve">        chown nfsnobody ${target_dir}/${file}.jpg</w:t>
      </w:r>
    </w:p>
    <w:p w14:paraId="0FEF4696" w14:textId="77777777" w:rsidR="00C3580F" w:rsidRDefault="00C3580F" w:rsidP="00C3580F">
      <w:pPr>
        <w:pStyle w:val="Source"/>
      </w:pPr>
      <w:r>
        <w:t xml:space="preserve">        echo "success"</w:t>
      </w:r>
    </w:p>
    <w:p w14:paraId="6973AE9F" w14:textId="77777777" w:rsidR="00C3580F" w:rsidRDefault="00C3580F" w:rsidP="00C3580F">
      <w:pPr>
        <w:pStyle w:val="Source"/>
      </w:pPr>
      <w:r>
        <w:t>else</w:t>
      </w:r>
    </w:p>
    <w:p w14:paraId="15FF0A91" w14:textId="77777777" w:rsidR="00C3580F" w:rsidRDefault="00C3580F" w:rsidP="00C3580F">
      <w:pPr>
        <w:pStyle w:val="Source"/>
      </w:pPr>
      <w:r>
        <w:t xml:space="preserve">        echo "failer"</w:t>
      </w:r>
    </w:p>
    <w:p w14:paraId="7445195D" w14:textId="77777777" w:rsidR="00C3580F" w:rsidRDefault="00C3580F" w:rsidP="00C3580F">
      <w:pPr>
        <w:pStyle w:val="Source"/>
      </w:pPr>
      <w:r>
        <w:t>fi</w:t>
      </w:r>
    </w:p>
    <w:p w14:paraId="19EB09EF" w14:textId="77777777" w:rsidR="00C3580F" w:rsidRDefault="00C3580F" w:rsidP="00C3580F">
      <w:pPr>
        <w:pStyle w:val="a7"/>
        <w:numPr>
          <w:ilvl w:val="0"/>
          <w:numId w:val="30"/>
        </w:numPr>
        <w:spacing w:before="93"/>
        <w:ind w:firstLineChars="0"/>
      </w:pPr>
      <w:r>
        <w:rPr>
          <w:rFonts w:hint="eastAsia"/>
        </w:rPr>
        <w:t>增加录像文件记录，</w:t>
      </w:r>
    </w:p>
    <w:p w14:paraId="68E8E71F" w14:textId="77777777" w:rsidR="00C3580F" w:rsidRDefault="00434C87" w:rsidP="00434C87">
      <w:pPr>
        <w:pStyle w:val="o3"/>
      </w:pPr>
      <w:r>
        <w:rPr>
          <w:rFonts w:hint="eastAsia"/>
        </w:rPr>
        <w:t>NFS服务器</w:t>
      </w:r>
    </w:p>
    <w:p w14:paraId="49F76D2C" w14:textId="77777777" w:rsidR="00434C87" w:rsidRPr="000363AC" w:rsidRDefault="00434C87" w:rsidP="00434C87">
      <w:pPr>
        <w:pStyle w:val="a7"/>
        <w:spacing w:before="93"/>
      </w:pPr>
      <w:r>
        <w:rPr>
          <w:rFonts w:hint="eastAsia"/>
        </w:rPr>
        <w:t>通过远程命令在</w:t>
      </w:r>
      <w:r>
        <w:rPr>
          <w:rFonts w:hint="eastAsia"/>
        </w:rPr>
        <w:t>NFS</w:t>
      </w:r>
      <w:r>
        <w:rPr>
          <w:rFonts w:hint="eastAsia"/>
        </w:rPr>
        <w:t>服务器中完成视频文件的移动，是为了无需通过</w:t>
      </w:r>
      <w:r>
        <w:rPr>
          <w:rFonts w:hint="eastAsia"/>
        </w:rPr>
        <w:t>NFS</w:t>
      </w:r>
      <w:r>
        <w:rPr>
          <w:rFonts w:hint="eastAsia"/>
        </w:rPr>
        <w:t>网络复制，大幅度提高效率。</w:t>
      </w:r>
      <w:r w:rsidR="00BF3772">
        <w:rPr>
          <w:rFonts w:hint="eastAsia"/>
        </w:rPr>
        <w:t>为此需要配置</w:t>
      </w:r>
      <w:r w:rsidR="00BF3772">
        <w:rPr>
          <w:rFonts w:hint="eastAsia"/>
        </w:rPr>
        <w:t>SSH</w:t>
      </w:r>
      <w:r w:rsidR="00BF3772">
        <w:rPr>
          <w:rFonts w:hint="eastAsia"/>
        </w:rPr>
        <w:t>免密登录。</w:t>
      </w:r>
    </w:p>
    <w:p w14:paraId="342413D1" w14:textId="77777777" w:rsidR="008C505F" w:rsidRDefault="008C505F" w:rsidP="008C505F"/>
    <w:p w14:paraId="671902CE" w14:textId="77777777" w:rsidR="0033063B" w:rsidRDefault="0033063B" w:rsidP="0033063B">
      <w:pPr>
        <w:pStyle w:val="o1"/>
        <w:numPr>
          <w:ilvl w:val="0"/>
          <w:numId w:val="1"/>
        </w:numPr>
        <w:ind w:left="0" w:firstLine="0"/>
      </w:pPr>
      <w:r>
        <w:rPr>
          <w:rFonts w:hint="eastAsia"/>
        </w:rPr>
        <w:lastRenderedPageBreak/>
        <w:t>CDN配置</w:t>
      </w:r>
    </w:p>
    <w:p w14:paraId="458D766C" w14:textId="77777777" w:rsidR="0033063B" w:rsidRDefault="0033063B" w:rsidP="0033063B">
      <w:pPr>
        <w:pStyle w:val="o2"/>
        <w:numPr>
          <w:ilvl w:val="1"/>
          <w:numId w:val="1"/>
        </w:numPr>
        <w:ind w:left="141" w:firstLine="0"/>
      </w:pPr>
      <w:r>
        <w:rPr>
          <w:rFonts w:hint="eastAsia"/>
        </w:rPr>
        <w:t>推流</w:t>
      </w:r>
    </w:p>
    <w:p w14:paraId="5F04E20D" w14:textId="77777777" w:rsidR="0033063B" w:rsidRDefault="0033063B" w:rsidP="0033063B">
      <w:pPr>
        <w:pStyle w:val="a7"/>
        <w:spacing w:before="93"/>
      </w:pPr>
    </w:p>
    <w:p w14:paraId="5960FE3D" w14:textId="77777777" w:rsidR="0033063B" w:rsidRDefault="0033063B" w:rsidP="0033063B">
      <w:pPr>
        <w:pStyle w:val="o2"/>
        <w:numPr>
          <w:ilvl w:val="1"/>
          <w:numId w:val="1"/>
        </w:numPr>
        <w:ind w:left="141" w:firstLine="0"/>
      </w:pPr>
      <w:r>
        <w:rPr>
          <w:rFonts w:hint="eastAsia"/>
        </w:rPr>
        <w:t>VOD</w:t>
      </w:r>
    </w:p>
    <w:p w14:paraId="79064B1D" w14:textId="77777777" w:rsidR="0033063B" w:rsidRDefault="0033063B" w:rsidP="0033063B">
      <w:pPr>
        <w:pStyle w:val="o3"/>
        <w:numPr>
          <w:ilvl w:val="2"/>
          <w:numId w:val="1"/>
        </w:numPr>
        <w:ind w:firstLine="0"/>
      </w:pPr>
      <w:r>
        <w:rPr>
          <w:rFonts w:hint="eastAsia"/>
        </w:rPr>
        <w:t>天翼云 http://</w:t>
      </w:r>
      <w:r w:rsidRPr="00B90776">
        <w:t xml:space="preserve"> c13.video-box.cn</w:t>
      </w:r>
    </w:p>
    <w:p w14:paraId="017C9964" w14:textId="77777777" w:rsidR="0033063B" w:rsidRDefault="0033063B" w:rsidP="0033063B">
      <w:pPr>
        <w:pStyle w:val="a7"/>
        <w:spacing w:before="93"/>
      </w:pPr>
      <w:r>
        <w:rPr>
          <w:rFonts w:hint="eastAsia"/>
        </w:rPr>
        <w:t>c13.video-box.cn</w:t>
      </w:r>
      <w:r>
        <w:rPr>
          <w:rFonts w:hint="eastAsia"/>
        </w:rPr>
        <w:t>反向代理</w:t>
      </w:r>
      <w:r>
        <w:rPr>
          <w:rFonts w:hint="eastAsia"/>
        </w:rPr>
        <w:t>58.67.171.56</w:t>
      </w:r>
      <w:r>
        <w:rPr>
          <w:rFonts w:hint="eastAsia"/>
        </w:rPr>
        <w:t>，或者域名：</w:t>
      </w:r>
      <w:r>
        <w:rPr>
          <w:rFonts w:hint="eastAsia"/>
        </w:rPr>
        <w:t>www.av365.cn</w:t>
      </w:r>
      <w:r>
        <w:rPr>
          <w:rFonts w:hint="eastAsia"/>
        </w:rPr>
        <w:t>并进行缓存及</w:t>
      </w:r>
      <w:r>
        <w:rPr>
          <w:rFonts w:hint="eastAsia"/>
        </w:rPr>
        <w:t>CDN</w:t>
      </w:r>
      <w:r>
        <w:rPr>
          <w:rFonts w:hint="eastAsia"/>
        </w:rPr>
        <w:t>分发。对视频文件，图片文件，</w:t>
      </w:r>
      <w:r>
        <w:rPr>
          <w:rFonts w:hint="eastAsia"/>
        </w:rPr>
        <w:t>html</w:t>
      </w:r>
      <w:r>
        <w:rPr>
          <w:rFonts w:hint="eastAsia"/>
        </w:rPr>
        <w:t>文件等设置了不同的缓存时间：</w:t>
      </w:r>
    </w:p>
    <w:p w14:paraId="24153C90" w14:textId="77777777" w:rsidR="0033063B" w:rsidRDefault="0033063B" w:rsidP="0033063B">
      <w:pPr>
        <w:pStyle w:val="a7"/>
        <w:spacing w:before="93"/>
      </w:pPr>
    </w:p>
    <w:p w14:paraId="5DC132BC" w14:textId="77777777" w:rsidR="0033063B" w:rsidRDefault="0033063B" w:rsidP="0033063B">
      <w:pPr>
        <w:pStyle w:val="a7"/>
        <w:spacing w:before="93"/>
      </w:pPr>
      <w:r>
        <w:rPr>
          <w:rFonts w:hint="eastAsia"/>
        </w:rPr>
        <w:t>CDN</w:t>
      </w:r>
      <w:r>
        <w:rPr>
          <w:rFonts w:hint="eastAsia"/>
        </w:rPr>
        <w:t>采用了时间片防盗链处理。</w:t>
      </w:r>
      <w:r>
        <w:rPr>
          <w:rFonts w:hint="eastAsia"/>
        </w:rPr>
        <w:t>url</w:t>
      </w:r>
      <w:r>
        <w:rPr>
          <w:rFonts w:hint="eastAsia"/>
        </w:rPr>
        <w:t>格式在数据字典</w:t>
      </w:r>
      <w:r>
        <w:rPr>
          <w:rFonts w:hint="eastAsia"/>
        </w:rPr>
        <w:t>vod/url</w:t>
      </w:r>
      <w:r>
        <w:rPr>
          <w:rFonts w:hint="eastAsia"/>
        </w:rPr>
        <w:t>中定义：</w:t>
      </w:r>
    </w:p>
    <w:p w14:paraId="57C43425" w14:textId="77777777" w:rsidR="0033063B" w:rsidRDefault="0033063B" w:rsidP="0033063B">
      <w:pPr>
        <w:pStyle w:val="Source"/>
      </w:pPr>
      <w:r w:rsidRPr="00B90776">
        <w:t>{"mrl":"http://c13.video-box.cn/vodfile%%filepath%%?wsSecret=%%secret%%&amp;wsKeepTime=%%keeptime%%&amp;wsTime=%%tm%%","cdnkey":"taoli357"}</w:t>
      </w:r>
    </w:p>
    <w:p w14:paraId="1D114982" w14:textId="77777777" w:rsidR="0033063B" w:rsidRDefault="0033063B" w:rsidP="0033063B">
      <w:pPr>
        <w:pStyle w:val="a7"/>
        <w:spacing w:before="93"/>
      </w:pPr>
      <w:r>
        <w:rPr>
          <w:rFonts w:hint="eastAsia"/>
        </w:rPr>
        <w:t>上面配置字串</w:t>
      </w:r>
      <w:r>
        <w:rPr>
          <w:rFonts w:hint="eastAsia"/>
        </w:rPr>
        <w:t>%%var%%</w:t>
      </w:r>
      <w:r>
        <w:rPr>
          <w:rFonts w:hint="eastAsia"/>
        </w:rPr>
        <w:t>，是配置变量，生成</w:t>
      </w:r>
      <w:r>
        <w:rPr>
          <w:rFonts w:hint="eastAsia"/>
        </w:rPr>
        <w:t>URL</w:t>
      </w:r>
      <w:r>
        <w:rPr>
          <w:rFonts w:hint="eastAsia"/>
        </w:rPr>
        <w:t>时会被替换。</w:t>
      </w:r>
    </w:p>
    <w:p w14:paraId="3B3DC071" w14:textId="77777777" w:rsidR="0033063B" w:rsidRDefault="0033063B" w:rsidP="0033063B">
      <w:pPr>
        <w:pStyle w:val="a7"/>
        <w:spacing w:before="93"/>
      </w:pPr>
      <w:r>
        <w:rPr>
          <w:rFonts w:hint="eastAsia"/>
        </w:rPr>
        <w:t>其中：</w:t>
      </w:r>
      <w:r>
        <w:rPr>
          <w:rFonts w:hint="eastAsia"/>
        </w:rPr>
        <w:t>filepath=</w:t>
      </w:r>
      <w:r>
        <w:rPr>
          <w:rFonts w:hint="eastAsia"/>
        </w:rPr>
        <w:t>视频文件的子路径及文件名。</w:t>
      </w:r>
      <w:r>
        <w:rPr>
          <w:rFonts w:hint="eastAsia"/>
        </w:rPr>
        <w:t>vodfile</w:t>
      </w:r>
      <w:r>
        <w:rPr>
          <w:rFonts w:hint="eastAsia"/>
        </w:rPr>
        <w:t>是视频文件的基础路径，修改此名称，可以使网站的任何内容通过</w:t>
      </w:r>
      <w:r>
        <w:rPr>
          <w:rFonts w:hint="eastAsia"/>
        </w:rPr>
        <w:t>CDN</w:t>
      </w:r>
      <w:r>
        <w:rPr>
          <w:rFonts w:hint="eastAsia"/>
        </w:rPr>
        <w:t>分发。</w:t>
      </w:r>
    </w:p>
    <w:p w14:paraId="4B0C7C14" w14:textId="77777777" w:rsidR="0033063B" w:rsidRDefault="0033063B" w:rsidP="0033063B">
      <w:pPr>
        <w:pStyle w:val="a7"/>
        <w:spacing w:before="93"/>
      </w:pPr>
      <w:r w:rsidRPr="00B90776">
        <w:t>secret</w:t>
      </w:r>
      <w:r>
        <w:rPr>
          <w:rFonts w:hint="eastAsia"/>
        </w:rPr>
        <w:t>：链接信息的</w:t>
      </w:r>
      <w:r>
        <w:rPr>
          <w:rFonts w:hint="eastAsia"/>
        </w:rPr>
        <w:t>MD5</w:t>
      </w:r>
      <w:r>
        <w:rPr>
          <w:rFonts w:hint="eastAsia"/>
        </w:rPr>
        <w:t>字串，用于校验链接没被修改。字串组成：</w:t>
      </w:r>
      <w:r w:rsidRPr="00B90776">
        <w:t>md5($cdnkey.$stream.$timeStr.$keeptime);</w:t>
      </w:r>
    </w:p>
    <w:p w14:paraId="3900DA9E" w14:textId="77777777" w:rsidR="0033063B" w:rsidRDefault="0033063B" w:rsidP="0033063B">
      <w:pPr>
        <w:pStyle w:val="a7"/>
        <w:spacing w:before="93"/>
      </w:pPr>
      <w:r w:rsidRPr="00B90776">
        <w:t>keeptime</w:t>
      </w:r>
      <w:r>
        <w:rPr>
          <w:rFonts w:hint="eastAsia"/>
        </w:rPr>
        <w:t>：</w:t>
      </w:r>
      <w:r>
        <w:t>当前时间戳的</w:t>
      </w:r>
      <w:r>
        <w:rPr>
          <w:rFonts w:hint="eastAsia"/>
        </w:rPr>
        <w:t>16</w:t>
      </w:r>
      <w:r>
        <w:rPr>
          <w:rFonts w:hint="eastAsia"/>
        </w:rPr>
        <w:t>进制字串</w:t>
      </w:r>
      <w:r>
        <w:rPr>
          <w:rFonts w:hint="eastAsia"/>
        </w:rPr>
        <w:t>(</w:t>
      </w:r>
      <w:r>
        <w:rPr>
          <w:rFonts w:hint="eastAsia"/>
        </w:rPr>
        <w:t>小写</w:t>
      </w:r>
      <w:r>
        <w:rPr>
          <w:rFonts w:hint="eastAsia"/>
        </w:rPr>
        <w:t>)</w:t>
      </w:r>
    </w:p>
    <w:p w14:paraId="70CFA095" w14:textId="77777777" w:rsidR="0033063B" w:rsidRDefault="0033063B" w:rsidP="0033063B">
      <w:pPr>
        <w:pStyle w:val="a7"/>
        <w:spacing w:before="93"/>
      </w:pPr>
      <w:r w:rsidRPr="00B90776">
        <w:t>tm</w:t>
      </w:r>
      <w:r>
        <w:rPr>
          <w:rFonts w:hint="eastAsia"/>
        </w:rPr>
        <w:t>：本链接的有效时长</w:t>
      </w:r>
      <w:r>
        <w:rPr>
          <w:rFonts w:hint="eastAsia"/>
        </w:rPr>
        <w:t>(</w:t>
      </w:r>
      <w:r>
        <w:rPr>
          <w:rFonts w:hint="eastAsia"/>
        </w:rPr>
        <w:t>秒</w:t>
      </w:r>
      <w:r>
        <w:rPr>
          <w:rFonts w:hint="eastAsia"/>
        </w:rPr>
        <w:t>)</w:t>
      </w:r>
      <w:r>
        <w:rPr>
          <w:rFonts w:hint="eastAsia"/>
        </w:rPr>
        <w:t>，</w:t>
      </w:r>
      <w:r>
        <w:rPr>
          <w:rFonts w:hint="eastAsia"/>
        </w:rPr>
        <w:t>10</w:t>
      </w:r>
      <w:r>
        <w:rPr>
          <w:rFonts w:hint="eastAsia"/>
        </w:rPr>
        <w:t>进制</w:t>
      </w:r>
    </w:p>
    <w:p w14:paraId="68507561" w14:textId="77777777" w:rsidR="0033063B" w:rsidRDefault="0033063B" w:rsidP="0033063B">
      <w:pPr>
        <w:pStyle w:val="a7"/>
        <w:spacing w:before="93"/>
      </w:pPr>
      <w:r w:rsidRPr="00B90776">
        <w:t>cdnkey</w:t>
      </w:r>
      <w:r>
        <w:rPr>
          <w:rFonts w:hint="eastAsia"/>
        </w:rPr>
        <w:t>：</w:t>
      </w:r>
      <w:r>
        <w:t>与</w:t>
      </w:r>
      <w:r>
        <w:t>CDN</w:t>
      </w:r>
      <w:r>
        <w:t>预先约定的通讯密码</w:t>
      </w:r>
      <w:r>
        <w:rPr>
          <w:rFonts w:hint="eastAsia"/>
        </w:rPr>
        <w:t>。</w:t>
      </w:r>
    </w:p>
    <w:p w14:paraId="71B3F0D0" w14:textId="77777777" w:rsidR="0033063B" w:rsidRDefault="0033063B" w:rsidP="0033063B">
      <w:pPr>
        <w:pStyle w:val="a7"/>
        <w:spacing w:before="93"/>
      </w:pPr>
      <w:r w:rsidRPr="00B90776">
        <w:t>stream</w:t>
      </w:r>
      <w:r>
        <w:rPr>
          <w:rFonts w:hint="eastAsia"/>
        </w:rPr>
        <w:t>：</w:t>
      </w:r>
      <w:r>
        <w:rPr>
          <w:rFonts w:hint="eastAsia"/>
        </w:rPr>
        <w:t>URL</w:t>
      </w:r>
      <w:r>
        <w:rPr>
          <w:rFonts w:hint="eastAsia"/>
        </w:rPr>
        <w:t>中域名结束到？号之间的字串。</w:t>
      </w:r>
    </w:p>
    <w:p w14:paraId="1F2A4EF4" w14:textId="77777777" w:rsidR="00B269DC" w:rsidRDefault="008002DE" w:rsidP="008002DE">
      <w:pPr>
        <w:pStyle w:val="o1"/>
      </w:pPr>
      <w:r>
        <w:rPr>
          <w:rFonts w:hint="eastAsia"/>
        </w:rPr>
        <w:t>项目配置config.php</w:t>
      </w:r>
    </w:p>
    <w:p w14:paraId="3523B5FE" w14:textId="77777777" w:rsidR="00503BD0" w:rsidRPr="00503BD0" w:rsidRDefault="00503BD0" w:rsidP="00A97AEC">
      <w:pPr>
        <w:pStyle w:val="Source"/>
      </w:pPr>
      <w:r w:rsidRPr="00503BD0">
        <w:t>&lt;?php</w:t>
      </w:r>
    </w:p>
    <w:p w14:paraId="36099276" w14:textId="77777777" w:rsidR="00503BD0" w:rsidRPr="00503BD0" w:rsidRDefault="00503BD0" w:rsidP="00A97AEC">
      <w:pPr>
        <w:pStyle w:val="Source"/>
      </w:pPr>
      <w:r w:rsidRPr="00503BD0">
        <w:rPr>
          <w:rFonts w:hint="eastAsia"/>
        </w:rPr>
        <w:t>//</w:t>
      </w:r>
      <w:r w:rsidRPr="00503BD0">
        <w:rPr>
          <w:rFonts w:hint="eastAsia"/>
        </w:rPr>
        <w:t>项目配置文件</w:t>
      </w:r>
    </w:p>
    <w:p w14:paraId="284493C2" w14:textId="77777777" w:rsidR="00503BD0" w:rsidRPr="00503BD0" w:rsidRDefault="00503BD0" w:rsidP="00A97AEC">
      <w:pPr>
        <w:pStyle w:val="Source"/>
      </w:pPr>
      <w:r w:rsidRPr="00503BD0">
        <w:tab/>
        <w:t>set_time_limit(180);</w:t>
      </w:r>
    </w:p>
    <w:p w14:paraId="69E5399D" w14:textId="77777777" w:rsidR="00503BD0" w:rsidRPr="00503BD0" w:rsidRDefault="00503BD0" w:rsidP="00A97AEC">
      <w:pPr>
        <w:pStyle w:val="Source"/>
      </w:pPr>
      <w:r w:rsidRPr="00503BD0">
        <w:t xml:space="preserve">    return array(</w:t>
      </w:r>
    </w:p>
    <w:p w14:paraId="19E02876" w14:textId="77777777" w:rsidR="00503BD0" w:rsidRPr="00503BD0" w:rsidRDefault="00503BD0" w:rsidP="00A97AEC">
      <w:pPr>
        <w:pStyle w:val="Source"/>
      </w:pPr>
      <w:r w:rsidRPr="00503BD0">
        <w:rPr>
          <w:rFonts w:hint="eastAsia"/>
        </w:rPr>
        <w:t xml:space="preserve">        /////////////</w:t>
      </w:r>
      <w:r w:rsidRPr="00503BD0">
        <w:rPr>
          <w:rFonts w:hint="eastAsia"/>
        </w:rPr>
        <w:t>数据库配置信息</w:t>
      </w:r>
    </w:p>
    <w:p w14:paraId="477CE3F9" w14:textId="77777777" w:rsidR="00503BD0" w:rsidRPr="00503BD0" w:rsidRDefault="00503BD0" w:rsidP="00A97AEC">
      <w:pPr>
        <w:pStyle w:val="Source"/>
      </w:pPr>
      <w:r w:rsidRPr="00503BD0">
        <w:rPr>
          <w:rFonts w:hint="eastAsia"/>
        </w:rPr>
        <w:t xml:space="preserve">        'DB_TYPE'   =&gt; 'mysql', // </w:t>
      </w:r>
      <w:r w:rsidRPr="00503BD0">
        <w:rPr>
          <w:rFonts w:hint="eastAsia"/>
        </w:rPr>
        <w:t>数据库类型</w:t>
      </w:r>
    </w:p>
    <w:p w14:paraId="1D42AEA3" w14:textId="77777777" w:rsidR="00503BD0" w:rsidRPr="00503BD0" w:rsidRDefault="00503BD0" w:rsidP="00A97AEC">
      <w:pPr>
        <w:pStyle w:val="Source"/>
      </w:pPr>
      <w:r w:rsidRPr="00503BD0">
        <w:rPr>
          <w:rFonts w:hint="eastAsia"/>
        </w:rPr>
        <w:t xml:space="preserve">        'DB_HOST'   =&gt; 'localhost', // </w:t>
      </w:r>
      <w:r w:rsidRPr="00503BD0">
        <w:rPr>
          <w:rFonts w:hint="eastAsia"/>
        </w:rPr>
        <w:t>服务器地址</w:t>
      </w:r>
    </w:p>
    <w:p w14:paraId="22325B43" w14:textId="77777777" w:rsidR="00503BD0" w:rsidRPr="00503BD0" w:rsidRDefault="00503BD0" w:rsidP="00A97AEC">
      <w:pPr>
        <w:pStyle w:val="Source"/>
      </w:pPr>
      <w:r w:rsidRPr="00503BD0">
        <w:rPr>
          <w:rFonts w:hint="eastAsia"/>
        </w:rPr>
        <w:t xml:space="preserve">        'DB_NAME'   =&gt; 'ywz', // </w:t>
      </w:r>
      <w:r w:rsidRPr="00503BD0">
        <w:rPr>
          <w:rFonts w:hint="eastAsia"/>
        </w:rPr>
        <w:t>数据库名</w:t>
      </w:r>
    </w:p>
    <w:p w14:paraId="00E3EE17" w14:textId="77777777" w:rsidR="00503BD0" w:rsidRPr="00503BD0" w:rsidRDefault="00503BD0" w:rsidP="00A97AEC">
      <w:pPr>
        <w:pStyle w:val="Source"/>
      </w:pPr>
      <w:r w:rsidRPr="00503BD0">
        <w:t xml:space="preserve">        </w:t>
      </w:r>
    </w:p>
    <w:p w14:paraId="4331862D" w14:textId="77777777" w:rsidR="00503BD0" w:rsidRPr="00503BD0" w:rsidRDefault="00503BD0" w:rsidP="00A97AEC">
      <w:pPr>
        <w:pStyle w:val="Source"/>
      </w:pPr>
      <w:r w:rsidRPr="00503BD0">
        <w:rPr>
          <w:rFonts w:hint="eastAsia"/>
        </w:rPr>
        <w:t xml:space="preserve">        'DB_USER'   =&gt; 'outao', // </w:t>
      </w:r>
      <w:r w:rsidRPr="00503BD0">
        <w:rPr>
          <w:rFonts w:hint="eastAsia"/>
        </w:rPr>
        <w:t>用户名</w:t>
      </w:r>
    </w:p>
    <w:p w14:paraId="5DF5516D" w14:textId="77777777" w:rsidR="00503BD0" w:rsidRPr="00503BD0" w:rsidRDefault="00503BD0" w:rsidP="00A97AEC">
      <w:pPr>
        <w:pStyle w:val="Source"/>
      </w:pPr>
      <w:r w:rsidRPr="00503BD0">
        <w:rPr>
          <w:rFonts w:hint="eastAsia"/>
        </w:rPr>
        <w:lastRenderedPageBreak/>
        <w:t xml:space="preserve">        'DB_PWD'    =&gt; '123456', // </w:t>
      </w:r>
      <w:r w:rsidRPr="00503BD0">
        <w:rPr>
          <w:rFonts w:hint="eastAsia"/>
        </w:rPr>
        <w:t>密码</w:t>
      </w:r>
    </w:p>
    <w:p w14:paraId="2741A92D" w14:textId="77777777" w:rsidR="00503BD0" w:rsidRPr="00503BD0" w:rsidRDefault="00503BD0" w:rsidP="00A97AEC">
      <w:pPr>
        <w:pStyle w:val="Source"/>
      </w:pPr>
      <w:r w:rsidRPr="00503BD0">
        <w:t xml:space="preserve">        /*</w:t>
      </w:r>
    </w:p>
    <w:p w14:paraId="1D03F060" w14:textId="77777777" w:rsidR="00503BD0" w:rsidRPr="00503BD0" w:rsidRDefault="00503BD0" w:rsidP="00A97AEC">
      <w:pPr>
        <w:pStyle w:val="Source"/>
      </w:pPr>
      <w:r w:rsidRPr="00503BD0">
        <w:rPr>
          <w:rFonts w:hint="eastAsia"/>
        </w:rPr>
        <w:t xml:space="preserve">    </w:t>
      </w:r>
      <w:r w:rsidRPr="00503BD0">
        <w:rPr>
          <w:rFonts w:hint="eastAsia"/>
        </w:rPr>
        <w:tab/>
        <w:t xml:space="preserve">'DB_USER'   =&gt; 'root', // </w:t>
      </w:r>
      <w:r w:rsidRPr="00503BD0">
        <w:rPr>
          <w:rFonts w:hint="eastAsia"/>
        </w:rPr>
        <w:t>用户名</w:t>
      </w:r>
    </w:p>
    <w:p w14:paraId="3B29623A" w14:textId="77777777" w:rsidR="00503BD0" w:rsidRPr="00503BD0" w:rsidRDefault="00503BD0" w:rsidP="00A97AEC">
      <w:pPr>
        <w:pStyle w:val="Source"/>
      </w:pPr>
      <w:r w:rsidRPr="00503BD0">
        <w:rPr>
          <w:rFonts w:hint="eastAsia"/>
        </w:rPr>
        <w:t xml:space="preserve">        'DB_PWD'    =&gt; '', // </w:t>
      </w:r>
      <w:r w:rsidRPr="00503BD0">
        <w:rPr>
          <w:rFonts w:hint="eastAsia"/>
        </w:rPr>
        <w:t>密码</w:t>
      </w:r>
    </w:p>
    <w:p w14:paraId="3DAA0C42" w14:textId="77777777" w:rsidR="00503BD0" w:rsidRPr="00503BD0" w:rsidRDefault="00503BD0" w:rsidP="00A97AEC">
      <w:pPr>
        <w:pStyle w:val="Source"/>
      </w:pPr>
      <w:r w:rsidRPr="00503BD0">
        <w:rPr>
          <w:rFonts w:hint="eastAsia"/>
        </w:rPr>
        <w:t xml:space="preserve">        //</w:t>
      </w:r>
      <w:r w:rsidRPr="00503BD0">
        <w:rPr>
          <w:rFonts w:hint="eastAsia"/>
        </w:rPr>
        <w:t>新一代服务器配置</w:t>
      </w:r>
    </w:p>
    <w:p w14:paraId="3FA51ADD" w14:textId="77777777" w:rsidR="00503BD0" w:rsidRPr="00503BD0" w:rsidRDefault="00503BD0" w:rsidP="00A97AEC">
      <w:pPr>
        <w:pStyle w:val="Source"/>
      </w:pPr>
      <w:r w:rsidRPr="00503BD0">
        <w:rPr>
          <w:rFonts w:hint="eastAsia"/>
        </w:rPr>
        <w:t xml:space="preserve">        'DB_USER'   =&gt; 'ywzdbu', // </w:t>
      </w:r>
      <w:r w:rsidRPr="00503BD0">
        <w:rPr>
          <w:rFonts w:hint="eastAsia"/>
        </w:rPr>
        <w:t>用户名</w:t>
      </w:r>
    </w:p>
    <w:p w14:paraId="3C0476CA" w14:textId="77777777" w:rsidR="00503BD0" w:rsidRPr="00503BD0" w:rsidRDefault="00503BD0" w:rsidP="00A97AEC">
      <w:pPr>
        <w:pStyle w:val="Source"/>
      </w:pPr>
      <w:r w:rsidRPr="00503BD0">
        <w:rPr>
          <w:rFonts w:hint="eastAsia"/>
        </w:rPr>
        <w:t xml:space="preserve">        'DB_PWD'    =&gt; 'ywz*2016', // </w:t>
      </w:r>
      <w:r w:rsidRPr="00503BD0">
        <w:rPr>
          <w:rFonts w:hint="eastAsia"/>
        </w:rPr>
        <w:t>密码</w:t>
      </w:r>
    </w:p>
    <w:p w14:paraId="124DE972" w14:textId="77777777" w:rsidR="00503BD0" w:rsidRPr="00503BD0" w:rsidRDefault="00503BD0" w:rsidP="00A97AEC">
      <w:pPr>
        <w:pStyle w:val="Source"/>
      </w:pPr>
      <w:r w:rsidRPr="00503BD0">
        <w:t xml:space="preserve">        */</w:t>
      </w:r>
    </w:p>
    <w:p w14:paraId="52016785" w14:textId="77777777" w:rsidR="00503BD0" w:rsidRPr="00503BD0" w:rsidRDefault="00503BD0" w:rsidP="00A97AEC">
      <w:pPr>
        <w:pStyle w:val="Source"/>
      </w:pPr>
      <w:r w:rsidRPr="00503BD0">
        <w:rPr>
          <w:rFonts w:hint="eastAsia"/>
        </w:rPr>
        <w:t xml:space="preserve">        'DB_PORT'   =&gt; 3306, // </w:t>
      </w:r>
      <w:r w:rsidRPr="00503BD0">
        <w:rPr>
          <w:rFonts w:hint="eastAsia"/>
        </w:rPr>
        <w:t>端口</w:t>
      </w:r>
    </w:p>
    <w:p w14:paraId="1AED407F" w14:textId="77777777" w:rsidR="00503BD0" w:rsidRPr="00503BD0" w:rsidRDefault="00503BD0" w:rsidP="00A97AEC">
      <w:pPr>
        <w:pStyle w:val="Source"/>
      </w:pPr>
      <w:r w:rsidRPr="00503BD0">
        <w:rPr>
          <w:rFonts w:hint="eastAsia"/>
        </w:rPr>
        <w:t xml:space="preserve">        ///////</w:t>
      </w:r>
      <w:r w:rsidRPr="00503BD0">
        <w:rPr>
          <w:rFonts w:hint="eastAsia"/>
        </w:rPr>
        <w:t>项目配置</w:t>
      </w:r>
    </w:p>
    <w:p w14:paraId="1AD00030" w14:textId="77777777" w:rsidR="00503BD0" w:rsidRPr="00503BD0" w:rsidRDefault="00503BD0" w:rsidP="00A97AEC">
      <w:pPr>
        <w:pStyle w:val="Source"/>
      </w:pPr>
      <w:r w:rsidRPr="00503BD0">
        <w:rPr>
          <w:rFonts w:hint="eastAsia"/>
        </w:rPr>
        <w:t xml:space="preserve">        'DB_PREFIX' =&gt; 'av2_', // </w:t>
      </w:r>
      <w:r w:rsidRPr="00503BD0">
        <w:rPr>
          <w:rFonts w:hint="eastAsia"/>
        </w:rPr>
        <w:t>数据库表前缀</w:t>
      </w:r>
      <w:r w:rsidRPr="00503BD0">
        <w:rPr>
          <w:rFonts w:hint="eastAsia"/>
        </w:rPr>
        <w:t xml:space="preserve"> </w:t>
      </w:r>
    </w:p>
    <w:p w14:paraId="38A3DFD2" w14:textId="77777777" w:rsidR="00503BD0" w:rsidRPr="00503BD0" w:rsidRDefault="00503BD0" w:rsidP="00A97AEC">
      <w:pPr>
        <w:pStyle w:val="Source"/>
      </w:pPr>
    </w:p>
    <w:p w14:paraId="01CE3F7A" w14:textId="77777777" w:rsidR="00503BD0" w:rsidRPr="00503BD0" w:rsidRDefault="00503BD0" w:rsidP="00A97AEC">
      <w:pPr>
        <w:pStyle w:val="Source"/>
      </w:pPr>
      <w:r w:rsidRPr="00503BD0">
        <w:t xml:space="preserve">    </w:t>
      </w:r>
      <w:r w:rsidRPr="00503BD0">
        <w:tab/>
        <w:t>'VAR_URL_PARAMS'=&gt;'_URL_',</w:t>
      </w:r>
    </w:p>
    <w:p w14:paraId="6065EA09" w14:textId="77777777" w:rsidR="00503BD0" w:rsidRPr="00503BD0" w:rsidRDefault="00503BD0" w:rsidP="00A97AEC">
      <w:pPr>
        <w:pStyle w:val="Source"/>
      </w:pPr>
      <w:r w:rsidRPr="00503BD0">
        <w:t xml:space="preserve">    </w:t>
      </w:r>
      <w:r w:rsidRPr="00503BD0">
        <w:tab/>
        <w:t>'URL_CASE_INSENSITIVE' =&gt; false,</w:t>
      </w:r>
    </w:p>
    <w:p w14:paraId="40D03663" w14:textId="77777777" w:rsidR="00503BD0" w:rsidRPr="00503BD0" w:rsidRDefault="00503BD0" w:rsidP="00A97AEC">
      <w:pPr>
        <w:pStyle w:val="Source"/>
      </w:pPr>
      <w:r w:rsidRPr="00503BD0">
        <w:rPr>
          <w:rFonts w:hint="eastAsia"/>
        </w:rPr>
        <w:tab/>
      </w:r>
      <w:r w:rsidRPr="00503BD0">
        <w:rPr>
          <w:rFonts w:hint="eastAsia"/>
        </w:rPr>
        <w:tab/>
        <w:t>////////////</w:t>
      </w:r>
      <w:r w:rsidRPr="00503BD0">
        <w:rPr>
          <w:rFonts w:hint="eastAsia"/>
        </w:rPr>
        <w:t>网站配置</w:t>
      </w:r>
    </w:p>
    <w:p w14:paraId="0EC339A7" w14:textId="77777777" w:rsidR="00503BD0" w:rsidRPr="00503BD0" w:rsidRDefault="00503BD0" w:rsidP="00A97AEC">
      <w:pPr>
        <w:pStyle w:val="Source"/>
      </w:pPr>
      <w:r w:rsidRPr="00503BD0">
        <w:rPr>
          <w:rFonts w:hint="eastAsia"/>
        </w:rPr>
        <w:tab/>
      </w:r>
      <w:r w:rsidRPr="00503BD0">
        <w:rPr>
          <w:rFonts w:hint="eastAsia"/>
        </w:rPr>
        <w:tab/>
        <w:t>'NEED_LOGON'=&gt; 0,//</w:t>
      </w:r>
      <w:r w:rsidRPr="00503BD0">
        <w:rPr>
          <w:rFonts w:hint="eastAsia"/>
        </w:rPr>
        <w:t>是否需要登录</w:t>
      </w:r>
    </w:p>
    <w:p w14:paraId="72876C4B" w14:textId="77777777" w:rsidR="00503BD0" w:rsidRPr="00503BD0" w:rsidRDefault="00503BD0" w:rsidP="00A97AEC">
      <w:pPr>
        <w:pStyle w:val="Source"/>
      </w:pPr>
      <w:r w:rsidRPr="00503BD0">
        <w:rPr>
          <w:rFonts w:hint="eastAsia"/>
        </w:rPr>
        <w:t xml:space="preserve">        'OVERTIME'=&gt;1800,//</w:t>
      </w:r>
      <w:r w:rsidRPr="00503BD0">
        <w:rPr>
          <w:rFonts w:hint="eastAsia"/>
        </w:rPr>
        <w:t>判断掉线时间</w:t>
      </w:r>
      <w:r w:rsidRPr="00503BD0">
        <w:rPr>
          <w:rFonts w:hint="eastAsia"/>
        </w:rPr>
        <w:t xml:space="preserve">  </w:t>
      </w:r>
      <w:r w:rsidRPr="00503BD0">
        <w:rPr>
          <w:rFonts w:hint="eastAsia"/>
        </w:rPr>
        <w:t>单位秒。此变量在</w:t>
      </w:r>
      <w:r w:rsidRPr="00503BD0">
        <w:rPr>
          <w:rFonts w:hint="eastAsia"/>
        </w:rPr>
        <w:t>SafeAction</w:t>
      </w:r>
      <w:r w:rsidRPr="00503BD0">
        <w:rPr>
          <w:rFonts w:hint="eastAsia"/>
        </w:rPr>
        <w:t>类中使用</w:t>
      </w:r>
    </w:p>
    <w:p w14:paraId="50527507" w14:textId="77777777" w:rsidR="00503BD0" w:rsidRPr="00503BD0" w:rsidRDefault="00503BD0" w:rsidP="00A97AEC">
      <w:pPr>
        <w:pStyle w:val="Source"/>
      </w:pPr>
      <w:r w:rsidRPr="00503BD0">
        <w:rPr>
          <w:rFonts w:hint="eastAsia"/>
        </w:rPr>
        <w:t xml:space="preserve">        'ISANYONE'=&gt;1,//</w:t>
      </w:r>
      <w:r w:rsidRPr="00503BD0">
        <w:rPr>
          <w:rFonts w:hint="eastAsia"/>
        </w:rPr>
        <w:t>是否允许匿名登录</w:t>
      </w:r>
    </w:p>
    <w:p w14:paraId="06606A15" w14:textId="77777777" w:rsidR="00503BD0" w:rsidRPr="00503BD0" w:rsidRDefault="00503BD0" w:rsidP="00A97AEC">
      <w:pPr>
        <w:pStyle w:val="Source"/>
      </w:pPr>
    </w:p>
    <w:p w14:paraId="3BD2679E" w14:textId="77777777" w:rsidR="00503BD0" w:rsidRPr="00503BD0" w:rsidRDefault="00503BD0" w:rsidP="00A97AEC">
      <w:pPr>
        <w:pStyle w:val="Source"/>
      </w:pPr>
      <w:r w:rsidRPr="00503BD0">
        <w:rPr>
          <w:rFonts w:hint="eastAsia"/>
        </w:rPr>
        <w:t xml:space="preserve">        'AUTOREFRESH'=&gt;30,  //</w:t>
      </w:r>
      <w:r w:rsidRPr="00503BD0">
        <w:rPr>
          <w:rFonts w:hint="eastAsia"/>
        </w:rPr>
        <w:t>自动刷新间隔时间</w:t>
      </w:r>
    </w:p>
    <w:p w14:paraId="11DDF6E3" w14:textId="77777777" w:rsidR="00503BD0" w:rsidRPr="00503BD0" w:rsidRDefault="00503BD0" w:rsidP="00A97AEC">
      <w:pPr>
        <w:pStyle w:val="Source"/>
      </w:pPr>
      <w:r w:rsidRPr="00503BD0">
        <w:tab/>
      </w:r>
      <w:r w:rsidRPr="00503BD0">
        <w:tab/>
        <w:t>'DEFAULT_MODULE'=&gt;'Index',</w:t>
      </w:r>
    </w:p>
    <w:p w14:paraId="0B5517D1" w14:textId="77777777" w:rsidR="00503BD0" w:rsidRPr="00503BD0" w:rsidRDefault="00503BD0" w:rsidP="00A97AEC">
      <w:pPr>
        <w:pStyle w:val="Source"/>
      </w:pPr>
      <w:r w:rsidRPr="00503BD0">
        <w:tab/>
      </w:r>
      <w:r w:rsidRPr="00503BD0">
        <w:tab/>
        <w:t>'DEFAULT_ACTION'=&gt;'index',</w:t>
      </w:r>
    </w:p>
    <w:p w14:paraId="5A7F6CFD" w14:textId="77777777" w:rsidR="00503BD0" w:rsidRPr="00503BD0" w:rsidRDefault="00503BD0" w:rsidP="00A97AEC">
      <w:pPr>
        <w:pStyle w:val="Source"/>
      </w:pPr>
      <w:r w:rsidRPr="00503BD0">
        <w:rPr>
          <w:rFonts w:hint="eastAsia"/>
        </w:rPr>
        <w:t xml:space="preserve">    </w:t>
      </w:r>
      <w:r w:rsidRPr="00503BD0">
        <w:rPr>
          <w:rFonts w:hint="eastAsia"/>
        </w:rPr>
        <w:tab/>
        <w:t>'APP_LOG_PATH'=&gt;'D:/MyProject/ywz/logs',</w:t>
      </w:r>
      <w:r w:rsidRPr="00503BD0">
        <w:rPr>
          <w:rFonts w:hint="eastAsia"/>
        </w:rPr>
        <w:tab/>
        <w:t>//log</w:t>
      </w:r>
      <w:r w:rsidRPr="00503BD0">
        <w:rPr>
          <w:rFonts w:hint="eastAsia"/>
        </w:rPr>
        <w:t>文件路径</w:t>
      </w:r>
    </w:p>
    <w:p w14:paraId="65850B5C" w14:textId="77777777" w:rsidR="00503BD0" w:rsidRPr="00503BD0" w:rsidRDefault="00503BD0" w:rsidP="00A97AEC">
      <w:pPr>
        <w:pStyle w:val="Source"/>
      </w:pPr>
      <w:r w:rsidRPr="00503BD0">
        <w:rPr>
          <w:rFonts w:hint="eastAsia"/>
        </w:rPr>
        <w:tab/>
      </w:r>
      <w:r w:rsidRPr="00503BD0">
        <w:rPr>
          <w:rFonts w:hint="eastAsia"/>
        </w:rPr>
        <w:tab/>
        <w:t>'LOG_FILE'=&gt;'ywz%m%%d%.log',</w:t>
      </w:r>
      <w:r w:rsidRPr="00503BD0">
        <w:rPr>
          <w:rFonts w:hint="eastAsia"/>
        </w:rPr>
        <w:tab/>
        <w:t>//log</w:t>
      </w:r>
      <w:r w:rsidRPr="00503BD0">
        <w:rPr>
          <w:rFonts w:hint="eastAsia"/>
        </w:rPr>
        <w:t>文件路径及文件名，此文件一般是记录调试信息。特别替换变量：</w:t>
      </w:r>
    </w:p>
    <w:p w14:paraId="3C11C660" w14:textId="77777777" w:rsidR="00503BD0" w:rsidRPr="00503BD0" w:rsidRDefault="00503BD0" w:rsidP="00A97AEC">
      <w:pPr>
        <w:pStyle w:val="Source"/>
      </w:pP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r>
      <w:r w:rsidRPr="00503BD0">
        <w:rPr>
          <w:rFonts w:hint="eastAsia"/>
        </w:rPr>
        <w:tab/>
        <w:t>//%y%-</w:t>
      </w:r>
      <w:r w:rsidRPr="00503BD0">
        <w:rPr>
          <w:rFonts w:hint="eastAsia"/>
        </w:rPr>
        <w:t>年，</w:t>
      </w:r>
      <w:r w:rsidRPr="00503BD0">
        <w:rPr>
          <w:rFonts w:hint="eastAsia"/>
        </w:rPr>
        <w:t>%m%-</w:t>
      </w:r>
      <w:r w:rsidRPr="00503BD0">
        <w:rPr>
          <w:rFonts w:hint="eastAsia"/>
        </w:rPr>
        <w:t>月，</w:t>
      </w:r>
      <w:r w:rsidRPr="00503BD0">
        <w:rPr>
          <w:rFonts w:hint="eastAsia"/>
        </w:rPr>
        <w:t>%d%-</w:t>
      </w:r>
      <w:r w:rsidRPr="00503BD0">
        <w:rPr>
          <w:rFonts w:hint="eastAsia"/>
        </w:rPr>
        <w:t>日</w:t>
      </w:r>
    </w:p>
    <w:p w14:paraId="10F437AE" w14:textId="77777777" w:rsidR="00503BD0" w:rsidRPr="00503BD0" w:rsidRDefault="00503BD0" w:rsidP="00A97AEC">
      <w:pPr>
        <w:pStyle w:val="Source"/>
      </w:pPr>
      <w:r w:rsidRPr="00503BD0">
        <w:rPr>
          <w:rFonts w:hint="eastAsia"/>
        </w:rPr>
        <w:tab/>
      </w:r>
      <w:r w:rsidRPr="00503BD0">
        <w:rPr>
          <w:rFonts w:hint="eastAsia"/>
        </w:rPr>
        <w:tab/>
        <w:t>'LOGFILE_LEVEL'=&gt;'9',</w:t>
      </w:r>
      <w:r w:rsidRPr="00503BD0">
        <w:rPr>
          <w:rFonts w:hint="eastAsia"/>
        </w:rPr>
        <w:tab/>
      </w:r>
      <w:r w:rsidRPr="00503BD0">
        <w:rPr>
          <w:rFonts w:hint="eastAsia"/>
        </w:rPr>
        <w:tab/>
      </w:r>
      <w:r w:rsidRPr="00503BD0">
        <w:rPr>
          <w:rFonts w:hint="eastAsia"/>
        </w:rPr>
        <w:tab/>
        <w:t>//</w:t>
      </w:r>
      <w:r w:rsidRPr="00503BD0">
        <w:rPr>
          <w:rFonts w:hint="eastAsia"/>
        </w:rPr>
        <w:t>数值越大记录的信息越详细。</w:t>
      </w:r>
    </w:p>
    <w:p w14:paraId="0408C9C8" w14:textId="77777777" w:rsidR="00503BD0" w:rsidRPr="00503BD0" w:rsidRDefault="00503BD0" w:rsidP="00A97AEC">
      <w:pPr>
        <w:pStyle w:val="Source"/>
      </w:pPr>
      <w:r w:rsidRPr="00503BD0">
        <w:tab/>
      </w:r>
      <w:r w:rsidRPr="00503BD0">
        <w:tab/>
      </w:r>
    </w:p>
    <w:p w14:paraId="6031C0A4"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云直播相关配置</w:t>
      </w:r>
    </w:p>
    <w:p w14:paraId="6FB83C40" w14:textId="77777777" w:rsidR="00503BD0" w:rsidRPr="00503BD0" w:rsidRDefault="00503BD0" w:rsidP="00A97AEC">
      <w:pPr>
        <w:pStyle w:val="Source"/>
      </w:pPr>
      <w:r w:rsidRPr="00503BD0">
        <w:rPr>
          <w:rFonts w:hint="eastAsia"/>
        </w:rPr>
        <w:t xml:space="preserve">    </w:t>
      </w:r>
      <w:r w:rsidRPr="00503BD0">
        <w:rPr>
          <w:rFonts w:hint="eastAsia"/>
        </w:rPr>
        <w:tab/>
        <w:t>'adminGroup'=&gt;1,</w:t>
      </w:r>
      <w:r w:rsidRPr="00503BD0">
        <w:rPr>
          <w:rFonts w:hint="eastAsia"/>
        </w:rPr>
        <w:tab/>
      </w:r>
      <w:r w:rsidRPr="00503BD0">
        <w:rPr>
          <w:rFonts w:hint="eastAsia"/>
        </w:rPr>
        <w:tab/>
        <w:t>//</w:t>
      </w:r>
      <w:r w:rsidRPr="00503BD0">
        <w:rPr>
          <w:rFonts w:hint="eastAsia"/>
        </w:rPr>
        <w:t>系统管理员角色</w:t>
      </w:r>
      <w:r w:rsidRPr="00503BD0">
        <w:rPr>
          <w:rFonts w:hint="eastAsia"/>
        </w:rPr>
        <w:t>id</w:t>
      </w:r>
    </w:p>
    <w:p w14:paraId="09EC59F1" w14:textId="77777777" w:rsidR="00503BD0" w:rsidRPr="00503BD0" w:rsidRDefault="00503BD0" w:rsidP="00A97AEC">
      <w:pPr>
        <w:pStyle w:val="Source"/>
      </w:pPr>
      <w:r w:rsidRPr="00503BD0">
        <w:rPr>
          <w:rFonts w:hint="eastAsia"/>
        </w:rPr>
        <w:t xml:space="preserve">    </w:t>
      </w:r>
      <w:r w:rsidRPr="00503BD0">
        <w:rPr>
          <w:rFonts w:hint="eastAsia"/>
        </w:rPr>
        <w:tab/>
        <w:t>'bozhuGroup'=&gt;2,</w:t>
      </w:r>
      <w:r w:rsidRPr="00503BD0">
        <w:rPr>
          <w:rFonts w:hint="eastAsia"/>
        </w:rPr>
        <w:tab/>
      </w:r>
      <w:r w:rsidRPr="00503BD0">
        <w:rPr>
          <w:rFonts w:hint="eastAsia"/>
        </w:rPr>
        <w:tab/>
        <w:t>//</w:t>
      </w:r>
      <w:r w:rsidRPr="00503BD0">
        <w:rPr>
          <w:rFonts w:hint="eastAsia"/>
        </w:rPr>
        <w:t>播主角色</w:t>
      </w:r>
      <w:r w:rsidRPr="00503BD0">
        <w:rPr>
          <w:rFonts w:hint="eastAsia"/>
        </w:rPr>
        <w:t>id</w:t>
      </w:r>
    </w:p>
    <w:p w14:paraId="4B431B3D" w14:textId="77777777" w:rsidR="00503BD0" w:rsidRPr="00503BD0" w:rsidRDefault="00503BD0" w:rsidP="00A97AEC">
      <w:pPr>
        <w:pStyle w:val="Source"/>
      </w:pPr>
      <w:r w:rsidRPr="00503BD0">
        <w:rPr>
          <w:rFonts w:hint="eastAsia"/>
        </w:rPr>
        <w:t xml:space="preserve">    </w:t>
      </w:r>
      <w:r w:rsidRPr="00503BD0">
        <w:rPr>
          <w:rFonts w:hint="eastAsia"/>
        </w:rPr>
        <w:tab/>
        <w:t>'viewerGroup'=&gt;3,</w:t>
      </w:r>
      <w:r w:rsidRPr="00503BD0">
        <w:rPr>
          <w:rFonts w:hint="eastAsia"/>
        </w:rPr>
        <w:tab/>
      </w:r>
      <w:r w:rsidRPr="00503BD0">
        <w:rPr>
          <w:rFonts w:hint="eastAsia"/>
        </w:rPr>
        <w:tab/>
        <w:t>//</w:t>
      </w:r>
      <w:r w:rsidRPr="00503BD0">
        <w:rPr>
          <w:rFonts w:hint="eastAsia"/>
        </w:rPr>
        <w:t>观众角色</w:t>
      </w:r>
      <w:r w:rsidRPr="00503BD0">
        <w:rPr>
          <w:rFonts w:hint="eastAsia"/>
        </w:rPr>
        <w:t>id</w:t>
      </w:r>
    </w:p>
    <w:p w14:paraId="6878BED6" w14:textId="77777777" w:rsidR="00503BD0" w:rsidRPr="00503BD0" w:rsidRDefault="00503BD0" w:rsidP="00A97AEC">
      <w:pPr>
        <w:pStyle w:val="Source"/>
      </w:pPr>
      <w:r w:rsidRPr="00503BD0">
        <w:rPr>
          <w:rFonts w:hint="eastAsia"/>
        </w:rPr>
        <w:t xml:space="preserve">    </w:t>
      </w:r>
      <w:r w:rsidRPr="00503BD0">
        <w:rPr>
          <w:rFonts w:hint="eastAsia"/>
        </w:rPr>
        <w:tab/>
        <w:t>'anchorGroup'=&gt;5,</w:t>
      </w:r>
      <w:r w:rsidRPr="00503BD0">
        <w:rPr>
          <w:rFonts w:hint="eastAsia"/>
        </w:rPr>
        <w:tab/>
      </w:r>
      <w:r w:rsidRPr="00503BD0">
        <w:rPr>
          <w:rFonts w:hint="eastAsia"/>
        </w:rPr>
        <w:tab/>
        <w:t>//</w:t>
      </w:r>
      <w:r w:rsidRPr="00503BD0">
        <w:rPr>
          <w:rFonts w:hint="eastAsia"/>
        </w:rPr>
        <w:t>频道助理</w:t>
      </w:r>
      <w:r w:rsidRPr="00503BD0">
        <w:rPr>
          <w:rFonts w:hint="eastAsia"/>
        </w:rPr>
        <w:t>(</w:t>
      </w:r>
      <w:r w:rsidRPr="00503BD0">
        <w:rPr>
          <w:rFonts w:hint="eastAsia"/>
        </w:rPr>
        <w:t>主播</w:t>
      </w:r>
      <w:r w:rsidRPr="00503BD0">
        <w:rPr>
          <w:rFonts w:hint="eastAsia"/>
        </w:rPr>
        <w:t>)</w:t>
      </w:r>
      <w:r w:rsidRPr="00503BD0">
        <w:rPr>
          <w:rFonts w:hint="eastAsia"/>
        </w:rPr>
        <w:t>角色</w:t>
      </w:r>
      <w:r w:rsidRPr="00503BD0">
        <w:rPr>
          <w:rFonts w:hint="eastAsia"/>
        </w:rPr>
        <w:t>id</w:t>
      </w:r>
    </w:p>
    <w:p w14:paraId="7B3E031C" w14:textId="77777777" w:rsidR="00503BD0" w:rsidRPr="00503BD0" w:rsidRDefault="00503BD0" w:rsidP="00A97AEC">
      <w:pPr>
        <w:pStyle w:val="Source"/>
      </w:pPr>
      <w:r w:rsidRPr="00503BD0">
        <w:rPr>
          <w:rFonts w:hint="eastAsia"/>
        </w:rPr>
        <w:t xml:space="preserve">    </w:t>
      </w:r>
      <w:r w:rsidRPr="00503BD0">
        <w:rPr>
          <w:rFonts w:hint="eastAsia"/>
        </w:rPr>
        <w:tab/>
        <w:t>'allUserGroup'=&gt;100,</w:t>
      </w:r>
      <w:r w:rsidRPr="00503BD0">
        <w:rPr>
          <w:rFonts w:hint="eastAsia"/>
        </w:rPr>
        <w:tab/>
        <w:t>//</w:t>
      </w:r>
      <w:r w:rsidRPr="00503BD0">
        <w:rPr>
          <w:rFonts w:hint="eastAsia"/>
        </w:rPr>
        <w:t>定义此角色</w:t>
      </w:r>
      <w:r w:rsidRPr="00503BD0">
        <w:rPr>
          <w:rFonts w:hint="eastAsia"/>
        </w:rPr>
        <w:t>ID</w:t>
      </w:r>
      <w:r w:rsidRPr="00503BD0">
        <w:rPr>
          <w:rFonts w:hint="eastAsia"/>
        </w:rPr>
        <w:t>匹配所有用户，而不必在</w:t>
      </w:r>
      <w:r w:rsidRPr="00503BD0">
        <w:rPr>
          <w:rFonts w:hint="eastAsia"/>
        </w:rPr>
        <w:t>userrelrole</w:t>
      </w:r>
      <w:r w:rsidRPr="00503BD0">
        <w:rPr>
          <w:rFonts w:hint="eastAsia"/>
        </w:rPr>
        <w:t>表增加记录</w:t>
      </w:r>
    </w:p>
    <w:p w14:paraId="150A548B" w14:textId="77777777" w:rsidR="00503BD0" w:rsidRPr="00503BD0" w:rsidRDefault="00503BD0" w:rsidP="00A97AEC">
      <w:pPr>
        <w:pStyle w:val="Source"/>
      </w:pPr>
      <w:r w:rsidRPr="00503BD0">
        <w:rPr>
          <w:rFonts w:hint="eastAsia"/>
        </w:rPr>
        <w:t xml:space="preserve">    </w:t>
      </w:r>
      <w:r w:rsidRPr="00503BD0">
        <w:rPr>
          <w:rFonts w:hint="eastAsia"/>
        </w:rPr>
        <w:tab/>
        <w:t>'anonymousUserId'=&gt;20,</w:t>
      </w:r>
      <w:r w:rsidRPr="00503BD0">
        <w:rPr>
          <w:rFonts w:hint="eastAsia"/>
        </w:rPr>
        <w:tab/>
        <w:t>//</w:t>
      </w:r>
      <w:r w:rsidRPr="00503BD0">
        <w:rPr>
          <w:rFonts w:hint="eastAsia"/>
        </w:rPr>
        <w:t>匿名用户</w:t>
      </w:r>
      <w:r w:rsidRPr="00503BD0">
        <w:rPr>
          <w:rFonts w:hint="eastAsia"/>
        </w:rPr>
        <w:t>ID</w:t>
      </w:r>
    </w:p>
    <w:p w14:paraId="485A0647" w14:textId="77777777" w:rsidR="00503BD0" w:rsidRPr="00503BD0" w:rsidRDefault="00503BD0" w:rsidP="00A97AEC">
      <w:pPr>
        <w:pStyle w:val="Source"/>
      </w:pPr>
      <w:r w:rsidRPr="00503BD0">
        <w:rPr>
          <w:rFonts w:hint="eastAsia"/>
        </w:rPr>
        <w:t xml:space="preserve">    </w:t>
      </w:r>
      <w:r w:rsidRPr="00503BD0">
        <w:rPr>
          <w:rFonts w:hint="eastAsia"/>
        </w:rPr>
        <w:tab/>
        <w:t>'aliveTime'=&gt;10,</w:t>
      </w:r>
      <w:r w:rsidRPr="00503BD0">
        <w:rPr>
          <w:rFonts w:hint="eastAsia"/>
        </w:rPr>
        <w:tab/>
      </w:r>
      <w:r w:rsidRPr="00503BD0">
        <w:rPr>
          <w:rFonts w:hint="eastAsia"/>
        </w:rPr>
        <w:tab/>
        <w:t>//</w:t>
      </w:r>
      <w:r w:rsidRPr="00503BD0">
        <w:rPr>
          <w:rFonts w:hint="eastAsia"/>
        </w:rPr>
        <w:t>发送心跳的时间间隔，秒</w:t>
      </w:r>
      <w:r w:rsidRPr="00503BD0">
        <w:rPr>
          <w:rFonts w:hint="eastAsia"/>
        </w:rPr>
        <w:t>admin@135</w:t>
      </w:r>
    </w:p>
    <w:p w14:paraId="40AFAAF5" w14:textId="77777777" w:rsidR="00503BD0" w:rsidRPr="00503BD0" w:rsidRDefault="00503BD0" w:rsidP="00A97AEC">
      <w:pPr>
        <w:pStyle w:val="Source"/>
      </w:pPr>
      <w:r w:rsidRPr="00503BD0">
        <w:rPr>
          <w:rFonts w:hint="eastAsia"/>
        </w:rPr>
        <w:t xml:space="preserve">    </w:t>
      </w:r>
      <w:r w:rsidRPr="00503BD0">
        <w:rPr>
          <w:rFonts w:hint="eastAsia"/>
        </w:rPr>
        <w:tab/>
        <w:t>'offLineTime'=&gt;60,</w:t>
      </w:r>
      <w:r w:rsidRPr="00503BD0">
        <w:rPr>
          <w:rFonts w:hint="eastAsia"/>
        </w:rPr>
        <w:tab/>
      </w:r>
      <w:r w:rsidRPr="00503BD0">
        <w:rPr>
          <w:rFonts w:hint="eastAsia"/>
        </w:rPr>
        <w:tab/>
        <w:t>//</w:t>
      </w:r>
      <w:r w:rsidRPr="00503BD0">
        <w:rPr>
          <w:rFonts w:hint="eastAsia"/>
        </w:rPr>
        <w:t>播放端超过此时间没心跳将强制下线，由后台定时程序</w:t>
      </w:r>
      <w:r w:rsidRPr="00503BD0">
        <w:rPr>
          <w:rFonts w:hint="eastAsia"/>
        </w:rPr>
        <w:t>StatAction</w:t>
      </w:r>
      <w:r w:rsidRPr="00503BD0">
        <w:rPr>
          <w:rFonts w:hint="eastAsia"/>
        </w:rPr>
        <w:t>使用，这个值应该小于</w:t>
      </w:r>
      <w:r w:rsidRPr="00503BD0">
        <w:rPr>
          <w:rFonts w:hint="eastAsia"/>
        </w:rPr>
        <w:t>OVERTIME</w:t>
      </w:r>
    </w:p>
    <w:p w14:paraId="2E3E58B0" w14:textId="77777777" w:rsidR="00503BD0" w:rsidRPr="00503BD0" w:rsidRDefault="00503BD0" w:rsidP="00A97AEC">
      <w:pPr>
        <w:pStyle w:val="Source"/>
      </w:pPr>
      <w:r w:rsidRPr="00503BD0">
        <w:rPr>
          <w:rFonts w:hint="eastAsia"/>
        </w:rPr>
        <w:t xml:space="preserve">    </w:t>
      </w:r>
      <w:r w:rsidRPr="00503BD0">
        <w:rPr>
          <w:rFonts w:hint="eastAsia"/>
        </w:rPr>
        <w:tab/>
        <w:t>'statUser'=&gt;'system',</w:t>
      </w:r>
      <w:r w:rsidRPr="00503BD0">
        <w:rPr>
          <w:rFonts w:hint="eastAsia"/>
        </w:rPr>
        <w:tab/>
        <w:t>//</w:t>
      </w:r>
      <w:r w:rsidRPr="00503BD0">
        <w:rPr>
          <w:rFonts w:hint="eastAsia"/>
        </w:rPr>
        <w:t>统计使用的用户</w:t>
      </w:r>
    </w:p>
    <w:p w14:paraId="28DD300E" w14:textId="77777777" w:rsidR="00503BD0" w:rsidRPr="00503BD0" w:rsidRDefault="00503BD0" w:rsidP="00A97AEC">
      <w:pPr>
        <w:pStyle w:val="Source"/>
      </w:pPr>
      <w:r w:rsidRPr="00503BD0">
        <w:rPr>
          <w:rFonts w:hint="eastAsia"/>
        </w:rPr>
        <w:t xml:space="preserve">    </w:t>
      </w:r>
      <w:r w:rsidRPr="00503BD0">
        <w:rPr>
          <w:rFonts w:hint="eastAsia"/>
        </w:rPr>
        <w:tab/>
        <w:t>'statPassword'=&gt;'admin@135',</w:t>
      </w:r>
      <w:r w:rsidRPr="00503BD0">
        <w:rPr>
          <w:rFonts w:hint="eastAsia"/>
        </w:rPr>
        <w:tab/>
        <w:t>//</w:t>
      </w:r>
      <w:r w:rsidRPr="00503BD0">
        <w:rPr>
          <w:rFonts w:hint="eastAsia"/>
        </w:rPr>
        <w:t>统计用户密码</w:t>
      </w:r>
    </w:p>
    <w:p w14:paraId="488953F0" w14:textId="77777777" w:rsidR="00503BD0" w:rsidRPr="00503BD0" w:rsidRDefault="00503BD0" w:rsidP="00A97AEC">
      <w:pPr>
        <w:pStyle w:val="Source"/>
      </w:pPr>
      <w:r w:rsidRPr="00503BD0">
        <w:rPr>
          <w:rFonts w:hint="eastAsia"/>
        </w:rPr>
        <w:t xml:space="preserve">    </w:t>
      </w:r>
      <w:r w:rsidRPr="00503BD0">
        <w:rPr>
          <w:rFonts w:hint="eastAsia"/>
        </w:rPr>
        <w:tab/>
        <w:t>'roomImgUpload'=&gt;'D:/MyProject/ywz/webroot/room/',</w:t>
      </w:r>
      <w:r w:rsidRPr="00503BD0">
        <w:rPr>
          <w:rFonts w:hint="eastAsia"/>
        </w:rPr>
        <w:tab/>
        <w:t>//</w:t>
      </w:r>
      <w:r w:rsidRPr="00503BD0">
        <w:rPr>
          <w:rFonts w:hint="eastAsia"/>
        </w:rPr>
        <w:t>频道图片及录像存放物理路径</w:t>
      </w:r>
    </w:p>
    <w:p w14:paraId="576609A2" w14:textId="77777777" w:rsidR="00503BD0" w:rsidRPr="00503BD0" w:rsidRDefault="00503BD0" w:rsidP="00A97AEC">
      <w:pPr>
        <w:pStyle w:val="Source"/>
      </w:pPr>
      <w:r w:rsidRPr="00503BD0">
        <w:rPr>
          <w:rFonts w:hint="eastAsia"/>
        </w:rPr>
        <w:lastRenderedPageBreak/>
        <w:tab/>
      </w:r>
      <w:r w:rsidRPr="00503BD0">
        <w:rPr>
          <w:rFonts w:hint="eastAsia"/>
        </w:rPr>
        <w:tab/>
        <w:t>'roomImgView'=&gt;'/room/',</w:t>
      </w:r>
      <w:r w:rsidRPr="00503BD0">
        <w:rPr>
          <w:rFonts w:hint="eastAsia"/>
        </w:rPr>
        <w:tab/>
      </w:r>
      <w:r w:rsidRPr="00503BD0">
        <w:rPr>
          <w:rFonts w:hint="eastAsia"/>
        </w:rPr>
        <w:tab/>
        <w:t>//</w:t>
      </w:r>
      <w:r w:rsidRPr="00503BD0">
        <w:rPr>
          <w:rFonts w:hint="eastAsia"/>
        </w:rPr>
        <w:t>频道图片及录像存放虚拟路径</w:t>
      </w:r>
    </w:p>
    <w:p w14:paraId="008C77D4" w14:textId="77777777" w:rsidR="00503BD0" w:rsidRPr="00503BD0" w:rsidRDefault="00503BD0" w:rsidP="00A97AEC">
      <w:pPr>
        <w:pStyle w:val="Source"/>
      </w:pPr>
      <w:r w:rsidRPr="00503BD0">
        <w:t xml:space="preserve">    </w:t>
      </w:r>
    </w:p>
    <w:p w14:paraId="27DDA9AD" w14:textId="77777777" w:rsidR="00503BD0" w:rsidRPr="00503BD0" w:rsidRDefault="00503BD0" w:rsidP="00A97AEC">
      <w:pPr>
        <w:pStyle w:val="Source"/>
      </w:pPr>
      <w:r w:rsidRPr="00503BD0">
        <w:t xml:space="preserve">    </w:t>
      </w:r>
      <w:r w:rsidRPr="00503BD0">
        <w:tab/>
      </w:r>
    </w:p>
    <w:p w14:paraId="7DC32B62" w14:textId="77777777" w:rsidR="00503BD0" w:rsidRPr="00503BD0" w:rsidRDefault="00503BD0" w:rsidP="00A97AEC">
      <w:pPr>
        <w:pStyle w:val="Source"/>
      </w:pPr>
      <w:r w:rsidRPr="00503BD0">
        <w:rPr>
          <w:rFonts w:hint="eastAsia"/>
        </w:rPr>
        <w:t xml:space="preserve">    </w:t>
      </w:r>
      <w:r w:rsidRPr="00503BD0">
        <w:rPr>
          <w:rFonts w:hint="eastAsia"/>
        </w:rPr>
        <w:tab/>
        <w:t>//</w:t>
      </w:r>
      <w:r w:rsidRPr="00503BD0">
        <w:rPr>
          <w:rFonts w:hint="eastAsia"/>
        </w:rPr>
        <w:t>有关</w:t>
      </w:r>
      <w:r w:rsidRPr="00503BD0">
        <w:rPr>
          <w:rFonts w:hint="eastAsia"/>
        </w:rPr>
        <w:t>webCall</w:t>
      </w:r>
      <w:r w:rsidRPr="00503BD0">
        <w:rPr>
          <w:rFonts w:hint="eastAsia"/>
        </w:rPr>
        <w:t>服务的配置</w:t>
      </w:r>
    </w:p>
    <w:p w14:paraId="43645CA1" w14:textId="77777777" w:rsidR="00503BD0" w:rsidRPr="00503BD0" w:rsidRDefault="00503BD0" w:rsidP="00A97AEC">
      <w:pPr>
        <w:pStyle w:val="Source"/>
      </w:pPr>
      <w:r w:rsidRPr="00503BD0">
        <w:rPr>
          <w:rFonts w:hint="eastAsia"/>
        </w:rPr>
        <w:t xml:space="preserve">    </w:t>
      </w:r>
      <w:r w:rsidRPr="00503BD0">
        <w:rPr>
          <w:rFonts w:hint="eastAsia"/>
        </w:rPr>
        <w:tab/>
        <w:t>'webCallExpire'=&gt;60,</w:t>
      </w:r>
      <w:r w:rsidRPr="00503BD0">
        <w:rPr>
          <w:rFonts w:hint="eastAsia"/>
        </w:rPr>
        <w:tab/>
      </w:r>
      <w:r w:rsidRPr="00503BD0">
        <w:rPr>
          <w:rFonts w:hint="eastAsia"/>
        </w:rPr>
        <w:tab/>
      </w:r>
      <w:r w:rsidRPr="00503BD0">
        <w:rPr>
          <w:rFonts w:hint="eastAsia"/>
        </w:rPr>
        <w:tab/>
      </w:r>
      <w:r w:rsidRPr="00503BD0">
        <w:rPr>
          <w:rFonts w:hint="eastAsia"/>
        </w:rPr>
        <w:tab/>
        <w:t>//webcall</w:t>
      </w:r>
      <w:r w:rsidRPr="00503BD0">
        <w:rPr>
          <w:rFonts w:hint="eastAsia"/>
        </w:rPr>
        <w:t>连接无活动后自动断开的秒数。</w:t>
      </w:r>
    </w:p>
    <w:p w14:paraId="7C425EAE" w14:textId="77777777" w:rsidR="00503BD0" w:rsidRPr="00503BD0" w:rsidRDefault="00503BD0" w:rsidP="00A97AEC">
      <w:pPr>
        <w:pStyle w:val="Source"/>
      </w:pPr>
      <w:r w:rsidRPr="00503BD0">
        <w:rPr>
          <w:rFonts w:hint="eastAsia"/>
        </w:rPr>
        <w:t xml:space="preserve">    </w:t>
      </w:r>
      <w:r w:rsidRPr="00503BD0">
        <w:rPr>
          <w:rFonts w:hint="eastAsia"/>
        </w:rPr>
        <w:tab/>
        <w:t>'webCallTable'=&gt;'webcallhandle',</w:t>
      </w:r>
      <w:r w:rsidRPr="00503BD0">
        <w:rPr>
          <w:rFonts w:hint="eastAsia"/>
        </w:rPr>
        <w:tab/>
        <w:t>//</w:t>
      </w:r>
      <w:r w:rsidRPr="00503BD0">
        <w:rPr>
          <w:rFonts w:hint="eastAsia"/>
        </w:rPr>
        <w:t>数据表名，用于记录连接中的</w:t>
      </w:r>
      <w:r w:rsidRPr="00503BD0">
        <w:rPr>
          <w:rFonts w:hint="eastAsia"/>
        </w:rPr>
        <w:t>webCall</w:t>
      </w:r>
    </w:p>
    <w:p w14:paraId="19374362" w14:textId="77777777" w:rsidR="00503BD0" w:rsidRPr="00503BD0" w:rsidRDefault="00503BD0" w:rsidP="00A97AEC">
      <w:pPr>
        <w:pStyle w:val="Source"/>
      </w:pPr>
    </w:p>
    <w:p w14:paraId="7820B7FA" w14:textId="77777777" w:rsidR="00503BD0" w:rsidRPr="00503BD0" w:rsidRDefault="00503BD0" w:rsidP="00A97AEC">
      <w:pPr>
        <w:pStyle w:val="Source"/>
      </w:pPr>
      <w:r w:rsidRPr="00503BD0">
        <w:t xml:space="preserve">        // ...</w:t>
      </w:r>
    </w:p>
    <w:p w14:paraId="1A3EE690" w14:textId="77777777" w:rsidR="00503BD0" w:rsidRPr="00503BD0" w:rsidRDefault="00503BD0" w:rsidP="00A97AEC">
      <w:pPr>
        <w:pStyle w:val="Source"/>
      </w:pPr>
      <w:r w:rsidRPr="00503BD0">
        <w:rPr>
          <w:rFonts w:hint="eastAsia"/>
        </w:rPr>
        <w:t xml:space="preserve">        'SESSION_AUTO_START' =&gt;false</w:t>
      </w:r>
      <w:r w:rsidRPr="00503BD0">
        <w:rPr>
          <w:rFonts w:hint="eastAsia"/>
        </w:rPr>
        <w:tab/>
      </w:r>
      <w:r w:rsidRPr="00503BD0">
        <w:rPr>
          <w:rFonts w:hint="eastAsia"/>
        </w:rPr>
        <w:tab/>
      </w:r>
      <w:r w:rsidRPr="00503BD0">
        <w:rPr>
          <w:rFonts w:hint="eastAsia"/>
        </w:rPr>
        <w:tab/>
        <w:t>//thinkphp</w:t>
      </w:r>
      <w:r w:rsidRPr="00503BD0">
        <w:rPr>
          <w:rFonts w:hint="eastAsia"/>
        </w:rPr>
        <w:t>默认是</w:t>
      </w:r>
      <w:r w:rsidRPr="00503BD0">
        <w:rPr>
          <w:rFonts w:hint="eastAsia"/>
        </w:rPr>
        <w:t>true</w:t>
      </w:r>
      <w:r w:rsidRPr="00503BD0">
        <w:rPr>
          <w:rFonts w:hint="eastAsia"/>
        </w:rPr>
        <w:t>的</w:t>
      </w:r>
    </w:p>
    <w:p w14:paraId="7A1FD5C9" w14:textId="77777777" w:rsidR="00503BD0" w:rsidRPr="00503BD0" w:rsidRDefault="00503BD0" w:rsidP="00A97AEC">
      <w:pPr>
        <w:pStyle w:val="Source"/>
      </w:pPr>
      <w:r w:rsidRPr="00503BD0">
        <w:t xml:space="preserve">    );</w:t>
      </w:r>
    </w:p>
    <w:p w14:paraId="3259780E" w14:textId="7CB6B8C4" w:rsidR="000B4F22" w:rsidRPr="00503BD0" w:rsidRDefault="00503BD0" w:rsidP="00A97AEC">
      <w:pPr>
        <w:pStyle w:val="Source"/>
      </w:pPr>
      <w:r w:rsidRPr="00503BD0">
        <w:t>?&gt;</w:t>
      </w:r>
    </w:p>
    <w:sectPr w:rsidR="000B4F22" w:rsidRPr="00503BD0" w:rsidSect="0026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D5FE4" w14:textId="77777777" w:rsidR="00B32FFA" w:rsidRDefault="00B32FFA" w:rsidP="00685BC7">
      <w:r>
        <w:separator/>
      </w:r>
    </w:p>
  </w:endnote>
  <w:endnote w:type="continuationSeparator" w:id="0">
    <w:p w14:paraId="444CB7D2" w14:textId="77777777" w:rsidR="00B32FFA" w:rsidRDefault="00B32FFA" w:rsidP="00685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13A392" w14:textId="77777777" w:rsidR="00B32FFA" w:rsidRDefault="00B32FFA" w:rsidP="00685BC7">
      <w:r>
        <w:separator/>
      </w:r>
    </w:p>
  </w:footnote>
  <w:footnote w:type="continuationSeparator" w:id="0">
    <w:p w14:paraId="1BFB95F4" w14:textId="77777777" w:rsidR="00B32FFA" w:rsidRDefault="00B32FFA" w:rsidP="00685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BD14565_"/>
      </v:shape>
    </w:pict>
  </w:numPicBullet>
  <w:abstractNum w:abstractNumId="0" w15:restartNumberingAfterBreak="0">
    <w:nsid w:val="04171403"/>
    <w:multiLevelType w:val="hybridMultilevel"/>
    <w:tmpl w:val="EDB01272"/>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15:restartNumberingAfterBreak="0">
    <w:nsid w:val="09DD1644"/>
    <w:multiLevelType w:val="hybridMultilevel"/>
    <w:tmpl w:val="CA56DF9C"/>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15:restartNumberingAfterBreak="0">
    <w:nsid w:val="0C5841F1"/>
    <w:multiLevelType w:val="hybridMultilevel"/>
    <w:tmpl w:val="CE8C58CE"/>
    <w:lvl w:ilvl="0" w:tplc="8C2A8FA0">
      <w:start w:val="1"/>
      <w:numFmt w:val="bullet"/>
      <w:lvlText w:val=""/>
      <w:lvlPicBulletId w:val="0"/>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393DBA"/>
    <w:multiLevelType w:val="hybridMultilevel"/>
    <w:tmpl w:val="AC163C3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4" w15:restartNumberingAfterBreak="0">
    <w:nsid w:val="14BC1796"/>
    <w:multiLevelType w:val="hybridMultilevel"/>
    <w:tmpl w:val="733C25BE"/>
    <w:lvl w:ilvl="0" w:tplc="873A2450">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5" w15:restartNumberingAfterBreak="0">
    <w:nsid w:val="23E37577"/>
    <w:multiLevelType w:val="hybridMultilevel"/>
    <w:tmpl w:val="367C7F52"/>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6" w15:restartNumberingAfterBreak="0">
    <w:nsid w:val="2E274A6E"/>
    <w:multiLevelType w:val="hybridMultilevel"/>
    <w:tmpl w:val="545835EE"/>
    <w:lvl w:ilvl="0" w:tplc="0409000F">
      <w:start w:val="1"/>
      <w:numFmt w:val="decimal"/>
      <w:lvlText w:val="%1."/>
      <w:lvlJc w:val="left"/>
      <w:pPr>
        <w:ind w:left="924" w:hanging="420"/>
      </w:p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7" w15:restartNumberingAfterBreak="0">
    <w:nsid w:val="432242C5"/>
    <w:multiLevelType w:val="hybridMultilevel"/>
    <w:tmpl w:val="877A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3DB768B"/>
    <w:multiLevelType w:val="multilevel"/>
    <w:tmpl w:val="0D1A09E4"/>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9" w15:restartNumberingAfterBreak="0">
    <w:nsid w:val="4A1125A4"/>
    <w:multiLevelType w:val="hybridMultilevel"/>
    <w:tmpl w:val="8FBA750C"/>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0" w15:restartNumberingAfterBreak="0">
    <w:nsid w:val="4A8639E8"/>
    <w:multiLevelType w:val="hybridMultilevel"/>
    <w:tmpl w:val="0A3E6E40"/>
    <w:lvl w:ilvl="0" w:tplc="2028DF16">
      <w:start w:val="1"/>
      <w:numFmt w:val="lowerLetter"/>
      <w:lvlText w:val="%1."/>
      <w:lvlJc w:val="left"/>
      <w:pPr>
        <w:ind w:left="864" w:hanging="36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1" w15:restartNumberingAfterBreak="0">
    <w:nsid w:val="4F4435E5"/>
    <w:multiLevelType w:val="hybridMultilevel"/>
    <w:tmpl w:val="C3C850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4881EDA"/>
    <w:multiLevelType w:val="multilevel"/>
    <w:tmpl w:val="8D069D8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3" w15:restartNumberingAfterBreak="0">
    <w:nsid w:val="5903238E"/>
    <w:multiLevelType w:val="multilevel"/>
    <w:tmpl w:val="6F2ED6EA"/>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4" w15:restartNumberingAfterBreak="0">
    <w:nsid w:val="5BFE7B4A"/>
    <w:multiLevelType w:val="hybridMultilevel"/>
    <w:tmpl w:val="3DB24912"/>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5" w15:restartNumberingAfterBreak="0">
    <w:nsid w:val="646A157D"/>
    <w:multiLevelType w:val="hybridMultilevel"/>
    <w:tmpl w:val="2E0E5298"/>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16" w15:restartNumberingAfterBreak="0">
    <w:nsid w:val="69430710"/>
    <w:multiLevelType w:val="multilevel"/>
    <w:tmpl w:val="0CB0002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7" w15:restartNumberingAfterBreak="0">
    <w:nsid w:val="6FFB3F09"/>
    <w:multiLevelType w:val="hybridMultilevel"/>
    <w:tmpl w:val="04AEE3F4"/>
    <w:lvl w:ilvl="0" w:tplc="04090001">
      <w:start w:val="1"/>
      <w:numFmt w:val="bullet"/>
      <w:lvlText w:val=""/>
      <w:lvlJc w:val="left"/>
      <w:pPr>
        <w:ind w:left="924" w:hanging="420"/>
      </w:pPr>
      <w:rPr>
        <w:rFonts w:ascii="Wingdings" w:hAnsi="Wingdings" w:hint="default"/>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num w:numId="1">
    <w:abstractNumId w:val="13"/>
  </w:num>
  <w:num w:numId="2">
    <w:abstractNumId w:val="8"/>
  </w:num>
  <w:num w:numId="3">
    <w:abstractNumId w:val="12"/>
  </w:num>
  <w:num w:numId="4">
    <w:abstractNumId w:val="16"/>
  </w:num>
  <w:num w:numId="5">
    <w:abstractNumId w:val="13"/>
  </w:num>
  <w:num w:numId="6">
    <w:abstractNumId w:val="5"/>
  </w:num>
  <w:num w:numId="7">
    <w:abstractNumId w:val="11"/>
  </w:num>
  <w:num w:numId="8">
    <w:abstractNumId w:val="6"/>
  </w:num>
  <w:num w:numId="9">
    <w:abstractNumId w:val="0"/>
  </w:num>
  <w:num w:numId="10">
    <w:abstractNumId w:val="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5"/>
  </w:num>
  <w:num w:numId="28">
    <w:abstractNumId w:val="9"/>
  </w:num>
  <w:num w:numId="29">
    <w:abstractNumId w:val="4"/>
  </w:num>
  <w:num w:numId="30">
    <w:abstractNumId w:val="10"/>
  </w:num>
  <w:num w:numId="31">
    <w:abstractNumId w:val="1"/>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0B"/>
    <w:rsid w:val="00003D7A"/>
    <w:rsid w:val="00004F4C"/>
    <w:rsid w:val="00005BB9"/>
    <w:rsid w:val="00011C35"/>
    <w:rsid w:val="000137F3"/>
    <w:rsid w:val="0001494B"/>
    <w:rsid w:val="0002704D"/>
    <w:rsid w:val="000362C3"/>
    <w:rsid w:val="000363AC"/>
    <w:rsid w:val="000404F3"/>
    <w:rsid w:val="00040E0C"/>
    <w:rsid w:val="0004137B"/>
    <w:rsid w:val="000514B7"/>
    <w:rsid w:val="00052E98"/>
    <w:rsid w:val="000573D2"/>
    <w:rsid w:val="00061735"/>
    <w:rsid w:val="0007513C"/>
    <w:rsid w:val="00087C78"/>
    <w:rsid w:val="00093109"/>
    <w:rsid w:val="000948A4"/>
    <w:rsid w:val="000A624D"/>
    <w:rsid w:val="000A728D"/>
    <w:rsid w:val="000B4F22"/>
    <w:rsid w:val="000C23FC"/>
    <w:rsid w:val="000C2C67"/>
    <w:rsid w:val="000C717E"/>
    <w:rsid w:val="000D1E61"/>
    <w:rsid w:val="000D2CD3"/>
    <w:rsid w:val="000D6E14"/>
    <w:rsid w:val="000E3761"/>
    <w:rsid w:val="000F0ACF"/>
    <w:rsid w:val="000F597F"/>
    <w:rsid w:val="000F785B"/>
    <w:rsid w:val="001071E0"/>
    <w:rsid w:val="0010793E"/>
    <w:rsid w:val="00107D55"/>
    <w:rsid w:val="00110D0A"/>
    <w:rsid w:val="00114103"/>
    <w:rsid w:val="0011585B"/>
    <w:rsid w:val="00127C76"/>
    <w:rsid w:val="00132DC6"/>
    <w:rsid w:val="00133004"/>
    <w:rsid w:val="001359D1"/>
    <w:rsid w:val="00141E3D"/>
    <w:rsid w:val="00147829"/>
    <w:rsid w:val="00151495"/>
    <w:rsid w:val="001576B6"/>
    <w:rsid w:val="0017542B"/>
    <w:rsid w:val="00182B95"/>
    <w:rsid w:val="00185845"/>
    <w:rsid w:val="00190214"/>
    <w:rsid w:val="00196A11"/>
    <w:rsid w:val="001A3564"/>
    <w:rsid w:val="001A4804"/>
    <w:rsid w:val="001B0FD0"/>
    <w:rsid w:val="001B5324"/>
    <w:rsid w:val="001C22A6"/>
    <w:rsid w:val="001C7C15"/>
    <w:rsid w:val="001D667D"/>
    <w:rsid w:val="001E26F2"/>
    <w:rsid w:val="001E7209"/>
    <w:rsid w:val="001F2CE5"/>
    <w:rsid w:val="001F6029"/>
    <w:rsid w:val="001F626B"/>
    <w:rsid w:val="00201835"/>
    <w:rsid w:val="002024D0"/>
    <w:rsid w:val="00205998"/>
    <w:rsid w:val="00207CBC"/>
    <w:rsid w:val="0021088E"/>
    <w:rsid w:val="0021255E"/>
    <w:rsid w:val="00215E8E"/>
    <w:rsid w:val="00216047"/>
    <w:rsid w:val="00216CFB"/>
    <w:rsid w:val="002245D0"/>
    <w:rsid w:val="00226619"/>
    <w:rsid w:val="00227C8C"/>
    <w:rsid w:val="0023110F"/>
    <w:rsid w:val="002319B6"/>
    <w:rsid w:val="0024342F"/>
    <w:rsid w:val="002470D3"/>
    <w:rsid w:val="00251FBD"/>
    <w:rsid w:val="00252C63"/>
    <w:rsid w:val="00260DB3"/>
    <w:rsid w:val="00264EE8"/>
    <w:rsid w:val="0026658A"/>
    <w:rsid w:val="00271BB7"/>
    <w:rsid w:val="0027214F"/>
    <w:rsid w:val="00286DE0"/>
    <w:rsid w:val="00291E87"/>
    <w:rsid w:val="00295422"/>
    <w:rsid w:val="002A0FF4"/>
    <w:rsid w:val="002A2873"/>
    <w:rsid w:val="002A2F76"/>
    <w:rsid w:val="002A446E"/>
    <w:rsid w:val="002A5AC7"/>
    <w:rsid w:val="002B0516"/>
    <w:rsid w:val="002B6565"/>
    <w:rsid w:val="002B67E0"/>
    <w:rsid w:val="002C04E3"/>
    <w:rsid w:val="002C2772"/>
    <w:rsid w:val="002D3C91"/>
    <w:rsid w:val="002D40D2"/>
    <w:rsid w:val="002D53BC"/>
    <w:rsid w:val="002E1096"/>
    <w:rsid w:val="002F6F6B"/>
    <w:rsid w:val="0030130D"/>
    <w:rsid w:val="00302B0B"/>
    <w:rsid w:val="003049E7"/>
    <w:rsid w:val="003200DE"/>
    <w:rsid w:val="00324D4E"/>
    <w:rsid w:val="00327DA6"/>
    <w:rsid w:val="0033063B"/>
    <w:rsid w:val="003373A2"/>
    <w:rsid w:val="003379EB"/>
    <w:rsid w:val="00345986"/>
    <w:rsid w:val="003464DE"/>
    <w:rsid w:val="00350F7E"/>
    <w:rsid w:val="003523C4"/>
    <w:rsid w:val="003808B1"/>
    <w:rsid w:val="00386A1F"/>
    <w:rsid w:val="00392040"/>
    <w:rsid w:val="00393D06"/>
    <w:rsid w:val="00397D8C"/>
    <w:rsid w:val="003A4A5F"/>
    <w:rsid w:val="003A69B9"/>
    <w:rsid w:val="003B1AE0"/>
    <w:rsid w:val="003B1DF0"/>
    <w:rsid w:val="003C3DDE"/>
    <w:rsid w:val="003C5124"/>
    <w:rsid w:val="003D01D7"/>
    <w:rsid w:val="003D0597"/>
    <w:rsid w:val="003D2E0C"/>
    <w:rsid w:val="003D3C29"/>
    <w:rsid w:val="003D51B7"/>
    <w:rsid w:val="003D5D56"/>
    <w:rsid w:val="003D62C8"/>
    <w:rsid w:val="003E1A82"/>
    <w:rsid w:val="003E34F5"/>
    <w:rsid w:val="003E4553"/>
    <w:rsid w:val="003F09D1"/>
    <w:rsid w:val="003F3898"/>
    <w:rsid w:val="003F74C3"/>
    <w:rsid w:val="003F772D"/>
    <w:rsid w:val="00401E75"/>
    <w:rsid w:val="00407D3B"/>
    <w:rsid w:val="0041219B"/>
    <w:rsid w:val="004130B4"/>
    <w:rsid w:val="004151DB"/>
    <w:rsid w:val="00415776"/>
    <w:rsid w:val="004165BA"/>
    <w:rsid w:val="00422822"/>
    <w:rsid w:val="00423E15"/>
    <w:rsid w:val="00434C87"/>
    <w:rsid w:val="00440F72"/>
    <w:rsid w:val="0045104A"/>
    <w:rsid w:val="00453016"/>
    <w:rsid w:val="004550A7"/>
    <w:rsid w:val="00462FA4"/>
    <w:rsid w:val="004630DB"/>
    <w:rsid w:val="0047089C"/>
    <w:rsid w:val="004724A5"/>
    <w:rsid w:val="00472DA3"/>
    <w:rsid w:val="00474E84"/>
    <w:rsid w:val="004806E3"/>
    <w:rsid w:val="00483B9D"/>
    <w:rsid w:val="00484BC1"/>
    <w:rsid w:val="00486A06"/>
    <w:rsid w:val="0049003D"/>
    <w:rsid w:val="004A1158"/>
    <w:rsid w:val="004B0A57"/>
    <w:rsid w:val="004B5111"/>
    <w:rsid w:val="004B6D5B"/>
    <w:rsid w:val="004C3947"/>
    <w:rsid w:val="004C70F0"/>
    <w:rsid w:val="004C725D"/>
    <w:rsid w:val="004E4B1C"/>
    <w:rsid w:val="004E70D7"/>
    <w:rsid w:val="004E7902"/>
    <w:rsid w:val="004F1C36"/>
    <w:rsid w:val="00503BD0"/>
    <w:rsid w:val="005042A9"/>
    <w:rsid w:val="00507E5F"/>
    <w:rsid w:val="0051225A"/>
    <w:rsid w:val="005136D8"/>
    <w:rsid w:val="00527FBE"/>
    <w:rsid w:val="0053009D"/>
    <w:rsid w:val="005356BA"/>
    <w:rsid w:val="005357A8"/>
    <w:rsid w:val="005411F4"/>
    <w:rsid w:val="005423D3"/>
    <w:rsid w:val="005440DA"/>
    <w:rsid w:val="0054579B"/>
    <w:rsid w:val="00547A25"/>
    <w:rsid w:val="00552340"/>
    <w:rsid w:val="0055692D"/>
    <w:rsid w:val="00557949"/>
    <w:rsid w:val="00557982"/>
    <w:rsid w:val="005608A0"/>
    <w:rsid w:val="005661C6"/>
    <w:rsid w:val="00576672"/>
    <w:rsid w:val="005813E8"/>
    <w:rsid w:val="0058358D"/>
    <w:rsid w:val="00585985"/>
    <w:rsid w:val="00596035"/>
    <w:rsid w:val="005A2AF4"/>
    <w:rsid w:val="005B03B4"/>
    <w:rsid w:val="005B5E65"/>
    <w:rsid w:val="005B75F3"/>
    <w:rsid w:val="005C2A3D"/>
    <w:rsid w:val="005C68CA"/>
    <w:rsid w:val="005C7A2D"/>
    <w:rsid w:val="005D1F5B"/>
    <w:rsid w:val="005E091C"/>
    <w:rsid w:val="005F3558"/>
    <w:rsid w:val="005F579A"/>
    <w:rsid w:val="00621F92"/>
    <w:rsid w:val="006315D8"/>
    <w:rsid w:val="00634F11"/>
    <w:rsid w:val="00640ACB"/>
    <w:rsid w:val="00642CCD"/>
    <w:rsid w:val="00650600"/>
    <w:rsid w:val="00663374"/>
    <w:rsid w:val="0066398C"/>
    <w:rsid w:val="00667234"/>
    <w:rsid w:val="0067281C"/>
    <w:rsid w:val="00673FE9"/>
    <w:rsid w:val="00674DFD"/>
    <w:rsid w:val="00680817"/>
    <w:rsid w:val="00683D8C"/>
    <w:rsid w:val="00685BC7"/>
    <w:rsid w:val="006875F3"/>
    <w:rsid w:val="00687D14"/>
    <w:rsid w:val="006A12DC"/>
    <w:rsid w:val="006A6DE1"/>
    <w:rsid w:val="006B55B7"/>
    <w:rsid w:val="006B5BCF"/>
    <w:rsid w:val="006C31FA"/>
    <w:rsid w:val="006C606F"/>
    <w:rsid w:val="006C7066"/>
    <w:rsid w:val="006D3AD2"/>
    <w:rsid w:val="006D5085"/>
    <w:rsid w:val="006E4ADE"/>
    <w:rsid w:val="006F61BB"/>
    <w:rsid w:val="007007C8"/>
    <w:rsid w:val="00702B0F"/>
    <w:rsid w:val="0070360B"/>
    <w:rsid w:val="0070793A"/>
    <w:rsid w:val="00710F74"/>
    <w:rsid w:val="0071146C"/>
    <w:rsid w:val="00713EE2"/>
    <w:rsid w:val="0072173C"/>
    <w:rsid w:val="007323A0"/>
    <w:rsid w:val="0073692B"/>
    <w:rsid w:val="00736AB0"/>
    <w:rsid w:val="00744F55"/>
    <w:rsid w:val="0076583E"/>
    <w:rsid w:val="00766713"/>
    <w:rsid w:val="00767080"/>
    <w:rsid w:val="00775F8E"/>
    <w:rsid w:val="00790DF6"/>
    <w:rsid w:val="00791FC9"/>
    <w:rsid w:val="007969F1"/>
    <w:rsid w:val="007A1E49"/>
    <w:rsid w:val="007B1052"/>
    <w:rsid w:val="007B4AA6"/>
    <w:rsid w:val="007B7DAE"/>
    <w:rsid w:val="007C03B1"/>
    <w:rsid w:val="007C4155"/>
    <w:rsid w:val="007C4698"/>
    <w:rsid w:val="007D53A8"/>
    <w:rsid w:val="007D64CF"/>
    <w:rsid w:val="007E6F2C"/>
    <w:rsid w:val="007F125D"/>
    <w:rsid w:val="007F1D99"/>
    <w:rsid w:val="007F3C90"/>
    <w:rsid w:val="008002DE"/>
    <w:rsid w:val="00802A65"/>
    <w:rsid w:val="00803AE2"/>
    <w:rsid w:val="00806D19"/>
    <w:rsid w:val="00814D8D"/>
    <w:rsid w:val="00816EBA"/>
    <w:rsid w:val="008201CB"/>
    <w:rsid w:val="0082206E"/>
    <w:rsid w:val="008258DC"/>
    <w:rsid w:val="008271E6"/>
    <w:rsid w:val="00843887"/>
    <w:rsid w:val="00844E2F"/>
    <w:rsid w:val="008540E5"/>
    <w:rsid w:val="00861005"/>
    <w:rsid w:val="0086221C"/>
    <w:rsid w:val="008623C3"/>
    <w:rsid w:val="00863074"/>
    <w:rsid w:val="0086393B"/>
    <w:rsid w:val="0086649B"/>
    <w:rsid w:val="00871C58"/>
    <w:rsid w:val="00880F4A"/>
    <w:rsid w:val="008815E7"/>
    <w:rsid w:val="00897BD8"/>
    <w:rsid w:val="008A7A12"/>
    <w:rsid w:val="008B2A17"/>
    <w:rsid w:val="008B5600"/>
    <w:rsid w:val="008C0323"/>
    <w:rsid w:val="008C1854"/>
    <w:rsid w:val="008C2805"/>
    <w:rsid w:val="008C505F"/>
    <w:rsid w:val="008D1E5E"/>
    <w:rsid w:val="008D3E3A"/>
    <w:rsid w:val="008D7CD5"/>
    <w:rsid w:val="008E1311"/>
    <w:rsid w:val="008E4C5C"/>
    <w:rsid w:val="008F47DE"/>
    <w:rsid w:val="009045EE"/>
    <w:rsid w:val="0091097D"/>
    <w:rsid w:val="00931E54"/>
    <w:rsid w:val="009429A8"/>
    <w:rsid w:val="00944898"/>
    <w:rsid w:val="00947D16"/>
    <w:rsid w:val="00960B35"/>
    <w:rsid w:val="00962A97"/>
    <w:rsid w:val="009775D9"/>
    <w:rsid w:val="00986FDC"/>
    <w:rsid w:val="009A2639"/>
    <w:rsid w:val="009A51BD"/>
    <w:rsid w:val="009B3D39"/>
    <w:rsid w:val="009B639C"/>
    <w:rsid w:val="009B6C02"/>
    <w:rsid w:val="009C1852"/>
    <w:rsid w:val="009C31BD"/>
    <w:rsid w:val="009D4379"/>
    <w:rsid w:val="009D4D4E"/>
    <w:rsid w:val="009E1998"/>
    <w:rsid w:val="009E3C7F"/>
    <w:rsid w:val="009E6C72"/>
    <w:rsid w:val="009E7E97"/>
    <w:rsid w:val="009F1695"/>
    <w:rsid w:val="00A048A3"/>
    <w:rsid w:val="00A07361"/>
    <w:rsid w:val="00A13133"/>
    <w:rsid w:val="00A300E6"/>
    <w:rsid w:val="00A331DB"/>
    <w:rsid w:val="00A3454B"/>
    <w:rsid w:val="00A348A8"/>
    <w:rsid w:val="00A4724F"/>
    <w:rsid w:val="00A61512"/>
    <w:rsid w:val="00A6371F"/>
    <w:rsid w:val="00A63916"/>
    <w:rsid w:val="00A67867"/>
    <w:rsid w:val="00A722F8"/>
    <w:rsid w:val="00A81AA2"/>
    <w:rsid w:val="00A84033"/>
    <w:rsid w:val="00A85308"/>
    <w:rsid w:val="00A87D50"/>
    <w:rsid w:val="00A979C4"/>
    <w:rsid w:val="00A97AEC"/>
    <w:rsid w:val="00AA45F9"/>
    <w:rsid w:val="00AB5A00"/>
    <w:rsid w:val="00AD1E55"/>
    <w:rsid w:val="00AD20B4"/>
    <w:rsid w:val="00AD4784"/>
    <w:rsid w:val="00AE221B"/>
    <w:rsid w:val="00AE2CED"/>
    <w:rsid w:val="00AE448E"/>
    <w:rsid w:val="00AE7499"/>
    <w:rsid w:val="00AE7878"/>
    <w:rsid w:val="00AF7983"/>
    <w:rsid w:val="00B00824"/>
    <w:rsid w:val="00B10147"/>
    <w:rsid w:val="00B123F4"/>
    <w:rsid w:val="00B13068"/>
    <w:rsid w:val="00B13F02"/>
    <w:rsid w:val="00B152FC"/>
    <w:rsid w:val="00B25A94"/>
    <w:rsid w:val="00B269DC"/>
    <w:rsid w:val="00B327E9"/>
    <w:rsid w:val="00B329F0"/>
    <w:rsid w:val="00B32FFA"/>
    <w:rsid w:val="00B378F7"/>
    <w:rsid w:val="00B400EB"/>
    <w:rsid w:val="00B430B3"/>
    <w:rsid w:val="00B43A7E"/>
    <w:rsid w:val="00B43FC6"/>
    <w:rsid w:val="00B449CA"/>
    <w:rsid w:val="00B46254"/>
    <w:rsid w:val="00B47256"/>
    <w:rsid w:val="00B47C80"/>
    <w:rsid w:val="00B57E37"/>
    <w:rsid w:val="00B62F99"/>
    <w:rsid w:val="00B660A7"/>
    <w:rsid w:val="00B66FCA"/>
    <w:rsid w:val="00B71A99"/>
    <w:rsid w:val="00B722DB"/>
    <w:rsid w:val="00B75FAA"/>
    <w:rsid w:val="00B77127"/>
    <w:rsid w:val="00B82E3D"/>
    <w:rsid w:val="00B94013"/>
    <w:rsid w:val="00B973C9"/>
    <w:rsid w:val="00BA02B1"/>
    <w:rsid w:val="00BA1426"/>
    <w:rsid w:val="00BA4CF3"/>
    <w:rsid w:val="00BB486B"/>
    <w:rsid w:val="00BC32AB"/>
    <w:rsid w:val="00BC32CD"/>
    <w:rsid w:val="00BC4B35"/>
    <w:rsid w:val="00BC6A73"/>
    <w:rsid w:val="00BE09B5"/>
    <w:rsid w:val="00BE0A3E"/>
    <w:rsid w:val="00BE1B51"/>
    <w:rsid w:val="00BE4EFB"/>
    <w:rsid w:val="00BE71D0"/>
    <w:rsid w:val="00BF3772"/>
    <w:rsid w:val="00C0581F"/>
    <w:rsid w:val="00C07B6C"/>
    <w:rsid w:val="00C13E05"/>
    <w:rsid w:val="00C3580F"/>
    <w:rsid w:val="00C41431"/>
    <w:rsid w:val="00C42FC8"/>
    <w:rsid w:val="00C477C1"/>
    <w:rsid w:val="00C47F76"/>
    <w:rsid w:val="00C5387E"/>
    <w:rsid w:val="00C538BA"/>
    <w:rsid w:val="00C656DC"/>
    <w:rsid w:val="00C65CF4"/>
    <w:rsid w:val="00C65F43"/>
    <w:rsid w:val="00C66DE6"/>
    <w:rsid w:val="00C861C8"/>
    <w:rsid w:val="00C861F6"/>
    <w:rsid w:val="00C96385"/>
    <w:rsid w:val="00CA1657"/>
    <w:rsid w:val="00CA31B3"/>
    <w:rsid w:val="00CB44D1"/>
    <w:rsid w:val="00CB6310"/>
    <w:rsid w:val="00CB6FFE"/>
    <w:rsid w:val="00CB7508"/>
    <w:rsid w:val="00CD3235"/>
    <w:rsid w:val="00CE24F3"/>
    <w:rsid w:val="00CE628D"/>
    <w:rsid w:val="00CF0651"/>
    <w:rsid w:val="00CF40F2"/>
    <w:rsid w:val="00D05A25"/>
    <w:rsid w:val="00D216CD"/>
    <w:rsid w:val="00D21C5D"/>
    <w:rsid w:val="00D22361"/>
    <w:rsid w:val="00D25744"/>
    <w:rsid w:val="00D26ADD"/>
    <w:rsid w:val="00D33EC0"/>
    <w:rsid w:val="00D34202"/>
    <w:rsid w:val="00D40E21"/>
    <w:rsid w:val="00D4209D"/>
    <w:rsid w:val="00D44F5C"/>
    <w:rsid w:val="00D463D6"/>
    <w:rsid w:val="00D4791C"/>
    <w:rsid w:val="00D50569"/>
    <w:rsid w:val="00D51C8E"/>
    <w:rsid w:val="00D54FCA"/>
    <w:rsid w:val="00D5526F"/>
    <w:rsid w:val="00D55EE7"/>
    <w:rsid w:val="00D7613B"/>
    <w:rsid w:val="00DA080D"/>
    <w:rsid w:val="00DB1A0B"/>
    <w:rsid w:val="00DB2312"/>
    <w:rsid w:val="00DB606F"/>
    <w:rsid w:val="00DC0F88"/>
    <w:rsid w:val="00DC553A"/>
    <w:rsid w:val="00DC6EFF"/>
    <w:rsid w:val="00DC6FBD"/>
    <w:rsid w:val="00DF0AE9"/>
    <w:rsid w:val="00DF5180"/>
    <w:rsid w:val="00DF6582"/>
    <w:rsid w:val="00DF74DA"/>
    <w:rsid w:val="00E008EA"/>
    <w:rsid w:val="00E02270"/>
    <w:rsid w:val="00E03428"/>
    <w:rsid w:val="00E04CDC"/>
    <w:rsid w:val="00E1016F"/>
    <w:rsid w:val="00E1344D"/>
    <w:rsid w:val="00E22BFC"/>
    <w:rsid w:val="00E259C2"/>
    <w:rsid w:val="00E25D73"/>
    <w:rsid w:val="00E270DA"/>
    <w:rsid w:val="00E27B02"/>
    <w:rsid w:val="00E304FE"/>
    <w:rsid w:val="00E31AD7"/>
    <w:rsid w:val="00E31C02"/>
    <w:rsid w:val="00E41FC0"/>
    <w:rsid w:val="00E43611"/>
    <w:rsid w:val="00E43E26"/>
    <w:rsid w:val="00E45E82"/>
    <w:rsid w:val="00E56DD5"/>
    <w:rsid w:val="00E60EBB"/>
    <w:rsid w:val="00E71663"/>
    <w:rsid w:val="00E72D8C"/>
    <w:rsid w:val="00E73C37"/>
    <w:rsid w:val="00E75E35"/>
    <w:rsid w:val="00E8133B"/>
    <w:rsid w:val="00E94B7A"/>
    <w:rsid w:val="00E97446"/>
    <w:rsid w:val="00EA3158"/>
    <w:rsid w:val="00EA5526"/>
    <w:rsid w:val="00EA6CAD"/>
    <w:rsid w:val="00EA705C"/>
    <w:rsid w:val="00EB0E91"/>
    <w:rsid w:val="00EB6FF4"/>
    <w:rsid w:val="00EB700C"/>
    <w:rsid w:val="00EC253E"/>
    <w:rsid w:val="00ED29EF"/>
    <w:rsid w:val="00EE1395"/>
    <w:rsid w:val="00EE53F0"/>
    <w:rsid w:val="00EE623C"/>
    <w:rsid w:val="00EE78ED"/>
    <w:rsid w:val="00EF6223"/>
    <w:rsid w:val="00F01002"/>
    <w:rsid w:val="00F01757"/>
    <w:rsid w:val="00F120C4"/>
    <w:rsid w:val="00F20381"/>
    <w:rsid w:val="00F226CD"/>
    <w:rsid w:val="00F341FE"/>
    <w:rsid w:val="00F34C9C"/>
    <w:rsid w:val="00F3627F"/>
    <w:rsid w:val="00F43556"/>
    <w:rsid w:val="00F61EDC"/>
    <w:rsid w:val="00F62A2F"/>
    <w:rsid w:val="00F64B70"/>
    <w:rsid w:val="00F722FB"/>
    <w:rsid w:val="00F72BBF"/>
    <w:rsid w:val="00F743DA"/>
    <w:rsid w:val="00F81F09"/>
    <w:rsid w:val="00F94156"/>
    <w:rsid w:val="00FA0D53"/>
    <w:rsid w:val="00FA30F0"/>
    <w:rsid w:val="00FA5D98"/>
    <w:rsid w:val="00FA726C"/>
    <w:rsid w:val="00FB08E1"/>
    <w:rsid w:val="00FC3181"/>
    <w:rsid w:val="00FC5C6D"/>
    <w:rsid w:val="00FE665E"/>
    <w:rsid w:val="00FE68A7"/>
    <w:rsid w:val="00FE7319"/>
    <w:rsid w:val="00FF2B73"/>
    <w:rsid w:val="00FF40F0"/>
    <w:rsid w:val="00FF49B2"/>
    <w:rsid w:val="00FF5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2FD55"/>
  <w15:docId w15:val="{F1417001-CC53-4BD6-A1DA-44B76A384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DB3"/>
    <w:pPr>
      <w:widowControl w:val="0"/>
      <w:jc w:val="both"/>
    </w:pPr>
  </w:style>
  <w:style w:type="paragraph" w:styleId="2">
    <w:name w:val="heading 2"/>
    <w:basedOn w:val="a"/>
    <w:next w:val="a"/>
    <w:link w:val="20"/>
    <w:uiPriority w:val="9"/>
    <w:unhideWhenUsed/>
    <w:qFormat/>
    <w:rsid w:val="000C717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0E21"/>
    <w:pPr>
      <w:spacing w:before="240" w:after="60"/>
      <w:jc w:val="center"/>
      <w:outlineLvl w:val="0"/>
    </w:pPr>
    <w:rPr>
      <w:rFonts w:ascii="微软雅黑" w:eastAsia="微软雅黑" w:hAnsi="微软雅黑" w:cstheme="majorBidi"/>
      <w:b/>
      <w:bCs/>
      <w:sz w:val="32"/>
      <w:szCs w:val="32"/>
    </w:rPr>
  </w:style>
  <w:style w:type="character" w:customStyle="1" w:styleId="a4">
    <w:name w:val="标题 字符"/>
    <w:basedOn w:val="a0"/>
    <w:link w:val="a3"/>
    <w:uiPriority w:val="10"/>
    <w:rsid w:val="00D40E21"/>
    <w:rPr>
      <w:rFonts w:ascii="微软雅黑" w:eastAsia="微软雅黑" w:hAnsi="微软雅黑" w:cstheme="majorBidi"/>
      <w:b/>
      <w:bCs/>
      <w:sz w:val="32"/>
      <w:szCs w:val="32"/>
    </w:rPr>
  </w:style>
  <w:style w:type="paragraph" w:styleId="a5">
    <w:name w:val="Document Map"/>
    <w:basedOn w:val="a"/>
    <w:link w:val="a6"/>
    <w:uiPriority w:val="99"/>
    <w:semiHidden/>
    <w:unhideWhenUsed/>
    <w:rsid w:val="005D1F5B"/>
    <w:rPr>
      <w:rFonts w:ascii="宋体" w:eastAsia="宋体"/>
      <w:sz w:val="18"/>
      <w:szCs w:val="18"/>
    </w:rPr>
  </w:style>
  <w:style w:type="character" w:customStyle="1" w:styleId="a6">
    <w:name w:val="文档结构图 字符"/>
    <w:basedOn w:val="a0"/>
    <w:link w:val="a5"/>
    <w:uiPriority w:val="99"/>
    <w:semiHidden/>
    <w:rsid w:val="005D1F5B"/>
    <w:rPr>
      <w:rFonts w:ascii="宋体" w:eastAsia="宋体"/>
      <w:sz w:val="18"/>
      <w:szCs w:val="18"/>
    </w:rPr>
  </w:style>
  <w:style w:type="paragraph" w:customStyle="1" w:styleId="a7">
    <w:name w:val="首行缩进"/>
    <w:basedOn w:val="a"/>
    <w:link w:val="Char"/>
    <w:qFormat/>
    <w:rsid w:val="005D1F5B"/>
    <w:pPr>
      <w:widowControl/>
      <w:suppressLineNumbers/>
      <w:spacing w:beforeLines="30" w:line="300" w:lineRule="auto"/>
      <w:ind w:firstLineChars="200" w:firstLine="504"/>
    </w:pPr>
    <w:rPr>
      <w:spacing w:val="6"/>
      <w:sz w:val="24"/>
    </w:rPr>
  </w:style>
  <w:style w:type="paragraph" w:styleId="a8">
    <w:name w:val="List Paragraph"/>
    <w:basedOn w:val="a"/>
    <w:link w:val="a9"/>
    <w:uiPriority w:val="34"/>
    <w:qFormat/>
    <w:rsid w:val="005D1F5B"/>
    <w:pPr>
      <w:ind w:firstLineChars="200" w:firstLine="420"/>
    </w:pPr>
  </w:style>
  <w:style w:type="character" w:customStyle="1" w:styleId="Char">
    <w:name w:val="首行缩进 Char"/>
    <w:basedOn w:val="a0"/>
    <w:link w:val="a7"/>
    <w:qFormat/>
    <w:rsid w:val="005D1F5B"/>
    <w:rPr>
      <w:spacing w:val="6"/>
      <w:sz w:val="24"/>
    </w:rPr>
  </w:style>
  <w:style w:type="paragraph" w:customStyle="1" w:styleId="o1">
    <w:name w:val="o标题1"/>
    <w:basedOn w:val="a8"/>
    <w:link w:val="o1Char"/>
    <w:qFormat/>
    <w:rsid w:val="00D40E21"/>
    <w:pPr>
      <w:keepNext/>
      <w:keepLines/>
      <w:widowControl/>
      <w:numPr>
        <w:numId w:val="5"/>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a8"/>
    <w:next w:val="a7"/>
    <w:link w:val="o2Char"/>
    <w:qFormat/>
    <w:rsid w:val="005C2A3D"/>
    <w:pPr>
      <w:numPr>
        <w:ilvl w:val="1"/>
        <w:numId w:val="5"/>
      </w:numPr>
      <w:spacing w:line="360" w:lineRule="auto"/>
      <w:ind w:leftChars="67" w:left="141" w:firstLineChars="0" w:firstLine="0"/>
      <w:outlineLvl w:val="1"/>
    </w:pPr>
    <w:rPr>
      <w:rFonts w:ascii="微软雅黑" w:eastAsia="微软雅黑" w:hAnsi="微软雅黑"/>
      <w:b/>
      <w:sz w:val="24"/>
      <w:szCs w:val="24"/>
    </w:rPr>
  </w:style>
  <w:style w:type="character" w:customStyle="1" w:styleId="a9">
    <w:name w:val="列表段落 字符"/>
    <w:basedOn w:val="a0"/>
    <w:link w:val="a8"/>
    <w:uiPriority w:val="34"/>
    <w:rsid w:val="005D1F5B"/>
  </w:style>
  <w:style w:type="character" w:customStyle="1" w:styleId="o1Char">
    <w:name w:val="o标题1 Char"/>
    <w:basedOn w:val="a9"/>
    <w:link w:val="o1"/>
    <w:rsid w:val="00D40E21"/>
    <w:rPr>
      <w:rFonts w:ascii="微软雅黑" w:eastAsia="微软雅黑" w:hAnsi="微软雅黑"/>
      <w:b/>
      <w:sz w:val="28"/>
      <w:szCs w:val="28"/>
    </w:rPr>
  </w:style>
  <w:style w:type="paragraph" w:customStyle="1" w:styleId="o3">
    <w:name w:val="o标题3"/>
    <w:basedOn w:val="a8"/>
    <w:link w:val="o3Char"/>
    <w:qFormat/>
    <w:rsid w:val="005C2A3D"/>
    <w:pPr>
      <w:keepNext/>
      <w:keepLines/>
      <w:widowControl/>
      <w:numPr>
        <w:ilvl w:val="2"/>
        <w:numId w:val="5"/>
      </w:numPr>
      <w:spacing w:line="360" w:lineRule="auto"/>
      <w:ind w:firstLineChars="0" w:firstLine="0"/>
      <w:outlineLvl w:val="2"/>
    </w:pPr>
    <w:rPr>
      <w:rFonts w:ascii="微软雅黑" w:eastAsia="微软雅黑" w:hAnsi="微软雅黑"/>
      <w:b/>
      <w:sz w:val="24"/>
      <w:szCs w:val="24"/>
    </w:rPr>
  </w:style>
  <w:style w:type="character" w:customStyle="1" w:styleId="o2Char">
    <w:name w:val="o标题2 Char"/>
    <w:basedOn w:val="a9"/>
    <w:link w:val="o2"/>
    <w:rsid w:val="005C2A3D"/>
    <w:rPr>
      <w:rFonts w:ascii="微软雅黑" w:eastAsia="微软雅黑" w:hAnsi="微软雅黑"/>
      <w:b/>
      <w:sz w:val="24"/>
      <w:szCs w:val="24"/>
    </w:rPr>
  </w:style>
  <w:style w:type="paragraph" w:customStyle="1" w:styleId="o4">
    <w:name w:val="o标题4"/>
    <w:basedOn w:val="a8"/>
    <w:link w:val="o4Char"/>
    <w:qFormat/>
    <w:rsid w:val="00141E3D"/>
    <w:pPr>
      <w:keepNext/>
      <w:keepLines/>
      <w:widowControl/>
      <w:numPr>
        <w:ilvl w:val="3"/>
        <w:numId w:val="19"/>
      </w:numPr>
      <w:spacing w:line="360" w:lineRule="auto"/>
      <w:ind w:firstLineChars="0" w:firstLine="1"/>
      <w:outlineLvl w:val="3"/>
    </w:pPr>
    <w:rPr>
      <w:rFonts w:ascii="微软雅黑" w:eastAsia="微软雅黑" w:hAnsi="微软雅黑"/>
      <w:sz w:val="24"/>
      <w:szCs w:val="24"/>
    </w:rPr>
  </w:style>
  <w:style w:type="character" w:customStyle="1" w:styleId="o3Char">
    <w:name w:val="o标题3 Char"/>
    <w:basedOn w:val="a9"/>
    <w:link w:val="o3"/>
    <w:rsid w:val="005C2A3D"/>
    <w:rPr>
      <w:rFonts w:ascii="微软雅黑" w:eastAsia="微软雅黑" w:hAnsi="微软雅黑"/>
      <w:b/>
      <w:sz w:val="24"/>
      <w:szCs w:val="24"/>
    </w:rPr>
  </w:style>
  <w:style w:type="paragraph" w:customStyle="1" w:styleId="o5">
    <w:name w:val="o标题5"/>
    <w:basedOn w:val="a8"/>
    <w:link w:val="o5Char"/>
    <w:qFormat/>
    <w:rsid w:val="005D1F5B"/>
    <w:pPr>
      <w:numPr>
        <w:ilvl w:val="4"/>
        <w:numId w:val="4"/>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a9"/>
    <w:link w:val="o4"/>
    <w:rsid w:val="00141E3D"/>
    <w:rPr>
      <w:rFonts w:ascii="微软雅黑" w:eastAsia="微软雅黑" w:hAnsi="微软雅黑"/>
      <w:sz w:val="24"/>
      <w:szCs w:val="24"/>
    </w:rPr>
  </w:style>
  <w:style w:type="character" w:customStyle="1" w:styleId="o5Char">
    <w:name w:val="o标题5 Char"/>
    <w:basedOn w:val="a9"/>
    <w:link w:val="o5"/>
    <w:rsid w:val="005D1F5B"/>
    <w:rPr>
      <w:rFonts w:asciiTheme="minorEastAsia" w:hAnsiTheme="minorEastAsia"/>
      <w:b/>
      <w:sz w:val="24"/>
      <w:szCs w:val="24"/>
    </w:rPr>
  </w:style>
  <w:style w:type="paragraph" w:customStyle="1" w:styleId="Source">
    <w:name w:val="Source"/>
    <w:basedOn w:val="a"/>
    <w:link w:val="SourceChar"/>
    <w:qFormat/>
    <w:rsid w:val="00A97AEC"/>
    <w:pPr>
      <w:wordWrap w:val="0"/>
    </w:pPr>
    <w:rPr>
      <w:rFonts w:ascii="Courier New" w:hAnsi="Courier New" w:cs="Courier New"/>
      <w:shd w:val="pct15" w:color="auto" w:fill="FFFFFF"/>
    </w:rPr>
  </w:style>
  <w:style w:type="character" w:customStyle="1" w:styleId="SourceChar">
    <w:name w:val="Source Char"/>
    <w:basedOn w:val="a0"/>
    <w:link w:val="Source"/>
    <w:rsid w:val="00A97AEC"/>
    <w:rPr>
      <w:rFonts w:ascii="Courier New" w:hAnsi="Courier New" w:cs="Courier New"/>
    </w:rPr>
  </w:style>
  <w:style w:type="character" w:styleId="aa">
    <w:name w:val="Strong"/>
    <w:basedOn w:val="a0"/>
    <w:uiPriority w:val="22"/>
    <w:qFormat/>
    <w:rsid w:val="00E71663"/>
    <w:rPr>
      <w:b/>
      <w:bCs/>
    </w:rPr>
  </w:style>
  <w:style w:type="paragraph" w:styleId="ab">
    <w:name w:val="Balloon Text"/>
    <w:basedOn w:val="a"/>
    <w:link w:val="ac"/>
    <w:uiPriority w:val="99"/>
    <w:semiHidden/>
    <w:unhideWhenUsed/>
    <w:rsid w:val="00FE7319"/>
    <w:rPr>
      <w:sz w:val="18"/>
      <w:szCs w:val="18"/>
    </w:rPr>
  </w:style>
  <w:style w:type="character" w:customStyle="1" w:styleId="ac">
    <w:name w:val="批注框文本 字符"/>
    <w:basedOn w:val="a0"/>
    <w:link w:val="ab"/>
    <w:uiPriority w:val="99"/>
    <w:semiHidden/>
    <w:rsid w:val="00FE7319"/>
    <w:rPr>
      <w:sz w:val="18"/>
      <w:szCs w:val="18"/>
    </w:rPr>
  </w:style>
  <w:style w:type="table" w:styleId="ad">
    <w:name w:val="Table Grid"/>
    <w:basedOn w:val="a1"/>
    <w:uiPriority w:val="59"/>
    <w:rsid w:val="00E22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Intense Emphasis"/>
    <w:basedOn w:val="a0"/>
    <w:uiPriority w:val="21"/>
    <w:qFormat/>
    <w:rsid w:val="00863074"/>
    <w:rPr>
      <w:b/>
      <w:bCs/>
      <w:i/>
      <w:iCs/>
      <w:color w:val="4F81BD" w:themeColor="accent1"/>
    </w:rPr>
  </w:style>
  <w:style w:type="paragraph" w:styleId="af">
    <w:name w:val="No Spacing"/>
    <w:uiPriority w:val="1"/>
    <w:qFormat/>
    <w:rsid w:val="00C41431"/>
    <w:pPr>
      <w:widowControl w:val="0"/>
      <w:jc w:val="both"/>
    </w:pPr>
  </w:style>
  <w:style w:type="character" w:styleId="af0">
    <w:name w:val="Hyperlink"/>
    <w:basedOn w:val="a0"/>
    <w:uiPriority w:val="99"/>
    <w:unhideWhenUsed/>
    <w:rsid w:val="00AE221B"/>
    <w:rPr>
      <w:color w:val="0000FF" w:themeColor="hyperlink"/>
      <w:u w:val="single"/>
    </w:rPr>
  </w:style>
  <w:style w:type="paragraph" w:styleId="af1">
    <w:name w:val="header"/>
    <w:basedOn w:val="a"/>
    <w:link w:val="af2"/>
    <w:uiPriority w:val="99"/>
    <w:unhideWhenUsed/>
    <w:rsid w:val="00685BC7"/>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685BC7"/>
    <w:rPr>
      <w:sz w:val="18"/>
      <w:szCs w:val="18"/>
    </w:rPr>
  </w:style>
  <w:style w:type="paragraph" w:styleId="af3">
    <w:name w:val="footer"/>
    <w:basedOn w:val="a"/>
    <w:link w:val="af4"/>
    <w:uiPriority w:val="99"/>
    <w:unhideWhenUsed/>
    <w:rsid w:val="00685BC7"/>
    <w:pPr>
      <w:tabs>
        <w:tab w:val="center" w:pos="4153"/>
        <w:tab w:val="right" w:pos="8306"/>
      </w:tabs>
      <w:snapToGrid w:val="0"/>
      <w:jc w:val="left"/>
    </w:pPr>
    <w:rPr>
      <w:sz w:val="18"/>
      <w:szCs w:val="18"/>
    </w:rPr>
  </w:style>
  <w:style w:type="character" w:customStyle="1" w:styleId="af4">
    <w:name w:val="页脚 字符"/>
    <w:basedOn w:val="a0"/>
    <w:link w:val="af3"/>
    <w:uiPriority w:val="99"/>
    <w:rsid w:val="00685BC7"/>
    <w:rPr>
      <w:sz w:val="18"/>
      <w:szCs w:val="18"/>
    </w:rPr>
  </w:style>
  <w:style w:type="character" w:styleId="af5">
    <w:name w:val="Unresolved Mention"/>
    <w:basedOn w:val="a0"/>
    <w:uiPriority w:val="99"/>
    <w:semiHidden/>
    <w:unhideWhenUsed/>
    <w:rsid w:val="005C68CA"/>
    <w:rPr>
      <w:color w:val="605E5C"/>
      <w:shd w:val="clear" w:color="auto" w:fill="E1DFDD"/>
    </w:rPr>
  </w:style>
  <w:style w:type="character" w:customStyle="1" w:styleId="20">
    <w:name w:val="标题 2 字符"/>
    <w:basedOn w:val="a0"/>
    <w:link w:val="2"/>
    <w:uiPriority w:val="9"/>
    <w:rsid w:val="000C717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61722">
      <w:bodyDiv w:val="1"/>
      <w:marLeft w:val="0"/>
      <w:marRight w:val="0"/>
      <w:marTop w:val="0"/>
      <w:marBottom w:val="0"/>
      <w:divBdr>
        <w:top w:val="none" w:sz="0" w:space="0" w:color="auto"/>
        <w:left w:val="none" w:sz="0" w:space="0" w:color="auto"/>
        <w:bottom w:val="none" w:sz="0" w:space="0" w:color="auto"/>
        <w:right w:val="none" w:sz="0" w:space="0" w:color="auto"/>
      </w:divBdr>
    </w:div>
    <w:div w:id="965087958">
      <w:bodyDiv w:val="1"/>
      <w:marLeft w:val="0"/>
      <w:marRight w:val="0"/>
      <w:marTop w:val="0"/>
      <w:marBottom w:val="0"/>
      <w:divBdr>
        <w:top w:val="none" w:sz="0" w:space="0" w:color="auto"/>
        <w:left w:val="none" w:sz="0" w:space="0" w:color="auto"/>
        <w:bottom w:val="none" w:sz="0" w:space="0" w:color="auto"/>
        <w:right w:val="none" w:sz="0" w:space="0" w:color="auto"/>
      </w:divBdr>
    </w:div>
    <w:div w:id="1689402644">
      <w:bodyDiv w:val="1"/>
      <w:marLeft w:val="0"/>
      <w:marRight w:val="0"/>
      <w:marTop w:val="0"/>
      <w:marBottom w:val="0"/>
      <w:divBdr>
        <w:top w:val="none" w:sz="0" w:space="0" w:color="auto"/>
        <w:left w:val="none" w:sz="0" w:space="0" w:color="auto"/>
        <w:bottom w:val="none" w:sz="0" w:space="0" w:color="auto"/>
        <w:right w:val="none" w:sz="0" w:space="0" w:color="auto"/>
      </w:divBdr>
    </w:div>
    <w:div w:id="1840922378">
      <w:bodyDiv w:val="1"/>
      <w:marLeft w:val="0"/>
      <w:marRight w:val="0"/>
      <w:marTop w:val="0"/>
      <w:marBottom w:val="0"/>
      <w:divBdr>
        <w:top w:val="none" w:sz="0" w:space="0" w:color="auto"/>
        <w:left w:val="none" w:sz="0" w:space="0" w:color="auto"/>
        <w:bottom w:val="none" w:sz="0" w:space="0" w:color="auto"/>
        <w:right w:val="none" w:sz="0" w:space="0" w:color="auto"/>
      </w:divBdr>
    </w:div>
    <w:div w:id="200712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cdn.video-box.cn/live/mystream" TargetMode="External"/><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yperlink" Target="http://www.av365.cn"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yperlink" Target="http://www.av365.cn" TargetMode="External"/><Relationship Id="rId51"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E1976-F974-487A-9C42-20784B199D75}"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zh-CN" altLang="en-US"/>
        </a:p>
      </dgm:t>
    </dgm:pt>
    <dgm:pt modelId="{8465732D-9CE7-4285-A76D-1FAC76E318EC}">
      <dgm:prSet phldrT="[文本]"/>
      <dgm:spPr/>
      <dgm:t>
        <a:bodyPr/>
        <a:lstStyle/>
        <a:p>
          <a:r>
            <a:rPr lang="zh-CN" altLang="en-US"/>
            <a:t>源</a:t>
          </a:r>
        </a:p>
      </dgm:t>
    </dgm:pt>
    <dgm:pt modelId="{1442EDE1-347B-4585-ADDB-A7EE27B74D12}" type="parTrans" cxnId="{6F32A5CA-8E55-41EE-9F20-D193E86A6F27}">
      <dgm:prSet/>
      <dgm:spPr/>
      <dgm:t>
        <a:bodyPr/>
        <a:lstStyle/>
        <a:p>
          <a:endParaRPr lang="zh-CN" altLang="en-US"/>
        </a:p>
      </dgm:t>
    </dgm:pt>
    <dgm:pt modelId="{DC3161C8-1BB7-4A2E-A717-8A6DCC070E97}" type="sibTrans" cxnId="{6F32A5CA-8E55-41EE-9F20-D193E86A6F27}">
      <dgm:prSet/>
      <dgm:spPr/>
      <dgm:t>
        <a:bodyPr/>
        <a:lstStyle/>
        <a:p>
          <a:endParaRPr lang="zh-CN" altLang="en-US"/>
        </a:p>
      </dgm:t>
    </dgm:pt>
    <dgm:pt modelId="{6B6A3BF1-8683-463E-B081-03B663A26C78}">
      <dgm:prSet phldrT="[文本]"/>
      <dgm:spPr/>
      <dgm:t>
        <a:bodyPr/>
        <a:lstStyle/>
        <a:p>
          <a:r>
            <a:rPr lang="zh-CN" altLang="en-US"/>
            <a:t>频道</a:t>
          </a:r>
        </a:p>
      </dgm:t>
    </dgm:pt>
    <dgm:pt modelId="{8A46ABEC-6E3B-412D-ABB3-FBE88BD13B4E}" type="parTrans" cxnId="{5E525999-E212-4EA5-AE7B-D1C497F11D51}">
      <dgm:prSet/>
      <dgm:spPr/>
      <dgm:t>
        <a:bodyPr/>
        <a:lstStyle/>
        <a:p>
          <a:endParaRPr lang="zh-CN" altLang="en-US"/>
        </a:p>
      </dgm:t>
    </dgm:pt>
    <dgm:pt modelId="{D8607572-D337-4E62-A122-8BD7E5E39CC7}" type="sibTrans" cxnId="{5E525999-E212-4EA5-AE7B-D1C497F11D51}">
      <dgm:prSet/>
      <dgm:spPr/>
      <dgm:t>
        <a:bodyPr/>
        <a:lstStyle/>
        <a:p>
          <a:endParaRPr lang="zh-CN" altLang="en-US"/>
        </a:p>
      </dgm:t>
    </dgm:pt>
    <dgm:pt modelId="{D720B887-1851-4F72-911E-7FB4EDD0EFF3}">
      <dgm:prSet phldrT="[文本]"/>
      <dgm:spPr/>
      <dgm:t>
        <a:bodyPr/>
        <a:lstStyle/>
        <a:p>
          <a:r>
            <a:rPr lang="zh-CN" altLang="en-US"/>
            <a:t>录像</a:t>
          </a:r>
        </a:p>
      </dgm:t>
    </dgm:pt>
    <dgm:pt modelId="{566BAACC-83D8-499F-A47D-CBAD2F4D6546}" type="parTrans" cxnId="{F33803F3-4075-4F44-B1E9-6C169956CBCC}">
      <dgm:prSet/>
      <dgm:spPr/>
      <dgm:t>
        <a:bodyPr/>
        <a:lstStyle/>
        <a:p>
          <a:endParaRPr lang="zh-CN" altLang="en-US"/>
        </a:p>
      </dgm:t>
    </dgm:pt>
    <dgm:pt modelId="{891AEE2B-F284-4CB7-AC2D-4093AD6B0875}" type="sibTrans" cxnId="{F33803F3-4075-4F44-B1E9-6C169956CBCC}">
      <dgm:prSet/>
      <dgm:spPr/>
      <dgm:t>
        <a:bodyPr/>
        <a:lstStyle/>
        <a:p>
          <a:endParaRPr lang="zh-CN" altLang="en-US"/>
        </a:p>
      </dgm:t>
    </dgm:pt>
    <dgm:pt modelId="{65AFF30E-86A1-4BDA-B513-A32321DE848E}" type="pres">
      <dgm:prSet presAssocID="{C3BE1976-F974-487A-9C42-20784B199D75}" presName="Name0" presStyleCnt="0">
        <dgm:presLayoutVars>
          <dgm:dir/>
          <dgm:resizeHandles val="exact"/>
        </dgm:presLayoutVars>
      </dgm:prSet>
      <dgm:spPr/>
    </dgm:pt>
    <dgm:pt modelId="{D349FE69-54DD-4146-8F3F-980D495A9AAE}" type="pres">
      <dgm:prSet presAssocID="{8465732D-9CE7-4285-A76D-1FAC76E318EC}" presName="node" presStyleLbl="node1" presStyleIdx="0" presStyleCnt="3">
        <dgm:presLayoutVars>
          <dgm:bulletEnabled val="1"/>
        </dgm:presLayoutVars>
      </dgm:prSet>
      <dgm:spPr/>
    </dgm:pt>
    <dgm:pt modelId="{AADFF52D-244C-4781-AF85-E6C171A3F053}" type="pres">
      <dgm:prSet presAssocID="{DC3161C8-1BB7-4A2E-A717-8A6DCC070E97}" presName="sibTrans" presStyleLbl="sibTrans2D1" presStyleIdx="0" presStyleCnt="3"/>
      <dgm:spPr/>
    </dgm:pt>
    <dgm:pt modelId="{029C1198-C1E2-4074-98A2-CB39836E3BD2}" type="pres">
      <dgm:prSet presAssocID="{DC3161C8-1BB7-4A2E-A717-8A6DCC070E97}" presName="connectorText" presStyleLbl="sibTrans2D1" presStyleIdx="0" presStyleCnt="3"/>
      <dgm:spPr/>
    </dgm:pt>
    <dgm:pt modelId="{52AC5040-5277-463C-BF2F-0D7B03C735C9}" type="pres">
      <dgm:prSet presAssocID="{6B6A3BF1-8683-463E-B081-03B663A26C78}" presName="node" presStyleLbl="node1" presStyleIdx="1" presStyleCnt="3" custScaleX="105850" custRadScaleRad="162535" custRadScaleInc="-20110">
        <dgm:presLayoutVars>
          <dgm:bulletEnabled val="1"/>
        </dgm:presLayoutVars>
      </dgm:prSet>
      <dgm:spPr/>
    </dgm:pt>
    <dgm:pt modelId="{850F10BD-4A3A-42DD-89BD-EA20A53758A0}" type="pres">
      <dgm:prSet presAssocID="{D8607572-D337-4E62-A122-8BD7E5E39CC7}" presName="sibTrans" presStyleLbl="sibTrans2D1" presStyleIdx="1" presStyleCnt="3" custFlipVert="0" custScaleX="168233" custScaleY="152168"/>
      <dgm:spPr/>
    </dgm:pt>
    <dgm:pt modelId="{008A97B1-E475-47FE-B6CB-E7E49E8CD427}" type="pres">
      <dgm:prSet presAssocID="{D8607572-D337-4E62-A122-8BD7E5E39CC7}" presName="connectorText" presStyleLbl="sibTrans2D1" presStyleIdx="1" presStyleCnt="3"/>
      <dgm:spPr/>
    </dgm:pt>
    <dgm:pt modelId="{C1AA84F8-5A37-4C24-B65B-F4D053BC5103}" type="pres">
      <dgm:prSet presAssocID="{D720B887-1851-4F72-911E-7FB4EDD0EFF3}" presName="node" presStyleLbl="node1" presStyleIdx="2" presStyleCnt="3" custRadScaleRad="169908" custRadScaleInc="21448">
        <dgm:presLayoutVars>
          <dgm:bulletEnabled val="1"/>
        </dgm:presLayoutVars>
      </dgm:prSet>
      <dgm:spPr/>
    </dgm:pt>
    <dgm:pt modelId="{C27BE483-FA17-43AE-AED4-AC1EBFCDCD11}" type="pres">
      <dgm:prSet presAssocID="{891AEE2B-F284-4CB7-AC2D-4093AD6B0875}" presName="sibTrans" presStyleLbl="sibTrans2D1" presStyleIdx="2" presStyleCnt="3"/>
      <dgm:spPr/>
    </dgm:pt>
    <dgm:pt modelId="{DE3918B6-CF4A-4CA9-8EFE-7A46D0EB8472}" type="pres">
      <dgm:prSet presAssocID="{891AEE2B-F284-4CB7-AC2D-4093AD6B0875}" presName="connectorText" presStyleLbl="sibTrans2D1" presStyleIdx="2" presStyleCnt="3"/>
      <dgm:spPr/>
    </dgm:pt>
  </dgm:ptLst>
  <dgm:cxnLst>
    <dgm:cxn modelId="{2EA6E518-5505-49DA-B034-9AD295BFF487}" type="presOf" srcId="{891AEE2B-F284-4CB7-AC2D-4093AD6B0875}" destId="{C27BE483-FA17-43AE-AED4-AC1EBFCDCD11}" srcOrd="0" destOrd="0" presId="urn:microsoft.com/office/officeart/2005/8/layout/cycle7"/>
    <dgm:cxn modelId="{B3AF8340-FD16-40F0-B6B8-47CF6EAA85CA}" type="presOf" srcId="{6B6A3BF1-8683-463E-B081-03B663A26C78}" destId="{52AC5040-5277-463C-BF2F-0D7B03C735C9}" srcOrd="0" destOrd="0" presId="urn:microsoft.com/office/officeart/2005/8/layout/cycle7"/>
    <dgm:cxn modelId="{5A63014A-6D89-4A2D-9367-27EED317946F}" type="presOf" srcId="{D8607572-D337-4E62-A122-8BD7E5E39CC7}" destId="{850F10BD-4A3A-42DD-89BD-EA20A53758A0}" srcOrd="0" destOrd="0" presId="urn:microsoft.com/office/officeart/2005/8/layout/cycle7"/>
    <dgm:cxn modelId="{ABC8294B-A83B-4775-916A-44609A208D87}" type="presOf" srcId="{DC3161C8-1BB7-4A2E-A717-8A6DCC070E97}" destId="{029C1198-C1E2-4074-98A2-CB39836E3BD2}" srcOrd="1" destOrd="0" presId="urn:microsoft.com/office/officeart/2005/8/layout/cycle7"/>
    <dgm:cxn modelId="{959A704D-4FA6-477D-BBFF-F2A5152270C4}" type="presOf" srcId="{D720B887-1851-4F72-911E-7FB4EDD0EFF3}" destId="{C1AA84F8-5A37-4C24-B65B-F4D053BC5103}" srcOrd="0" destOrd="0" presId="urn:microsoft.com/office/officeart/2005/8/layout/cycle7"/>
    <dgm:cxn modelId="{6324DC54-198D-4F5C-9E29-D4166661E270}" type="presOf" srcId="{8465732D-9CE7-4285-A76D-1FAC76E318EC}" destId="{D349FE69-54DD-4146-8F3F-980D495A9AAE}" srcOrd="0" destOrd="0" presId="urn:microsoft.com/office/officeart/2005/8/layout/cycle7"/>
    <dgm:cxn modelId="{AFAAC377-7539-4821-B048-A0A02A3B0BC0}" type="presOf" srcId="{DC3161C8-1BB7-4A2E-A717-8A6DCC070E97}" destId="{AADFF52D-244C-4781-AF85-E6C171A3F053}" srcOrd="0" destOrd="0" presId="urn:microsoft.com/office/officeart/2005/8/layout/cycle7"/>
    <dgm:cxn modelId="{5E525999-E212-4EA5-AE7B-D1C497F11D51}" srcId="{C3BE1976-F974-487A-9C42-20784B199D75}" destId="{6B6A3BF1-8683-463E-B081-03B663A26C78}" srcOrd="1" destOrd="0" parTransId="{8A46ABEC-6E3B-412D-ABB3-FBE88BD13B4E}" sibTransId="{D8607572-D337-4E62-A122-8BD7E5E39CC7}"/>
    <dgm:cxn modelId="{055EA9AF-2476-4161-89B4-405F4203D2C8}" type="presOf" srcId="{891AEE2B-F284-4CB7-AC2D-4093AD6B0875}" destId="{DE3918B6-CF4A-4CA9-8EFE-7A46D0EB8472}" srcOrd="1" destOrd="0" presId="urn:microsoft.com/office/officeart/2005/8/layout/cycle7"/>
    <dgm:cxn modelId="{6F32A5CA-8E55-41EE-9F20-D193E86A6F27}" srcId="{C3BE1976-F974-487A-9C42-20784B199D75}" destId="{8465732D-9CE7-4285-A76D-1FAC76E318EC}" srcOrd="0" destOrd="0" parTransId="{1442EDE1-347B-4585-ADDB-A7EE27B74D12}" sibTransId="{DC3161C8-1BB7-4A2E-A717-8A6DCC070E97}"/>
    <dgm:cxn modelId="{160233D3-F75A-41EA-844F-92FDAE9A3DEA}" type="presOf" srcId="{D8607572-D337-4E62-A122-8BD7E5E39CC7}" destId="{008A97B1-E475-47FE-B6CB-E7E49E8CD427}" srcOrd="1" destOrd="0" presId="urn:microsoft.com/office/officeart/2005/8/layout/cycle7"/>
    <dgm:cxn modelId="{C47DC1EF-5D1B-4472-8342-6FA3D2B37313}" type="presOf" srcId="{C3BE1976-F974-487A-9C42-20784B199D75}" destId="{65AFF30E-86A1-4BDA-B513-A32321DE848E}" srcOrd="0" destOrd="0" presId="urn:microsoft.com/office/officeart/2005/8/layout/cycle7"/>
    <dgm:cxn modelId="{F33803F3-4075-4F44-B1E9-6C169956CBCC}" srcId="{C3BE1976-F974-487A-9C42-20784B199D75}" destId="{D720B887-1851-4F72-911E-7FB4EDD0EFF3}" srcOrd="2" destOrd="0" parTransId="{566BAACC-83D8-499F-A47D-CBAD2F4D6546}" sibTransId="{891AEE2B-F284-4CB7-AC2D-4093AD6B0875}"/>
    <dgm:cxn modelId="{1D12C01F-4B5E-468D-914C-0CFC2A4CEE7B}" type="presParOf" srcId="{65AFF30E-86A1-4BDA-B513-A32321DE848E}" destId="{D349FE69-54DD-4146-8F3F-980D495A9AAE}" srcOrd="0" destOrd="0" presId="urn:microsoft.com/office/officeart/2005/8/layout/cycle7"/>
    <dgm:cxn modelId="{EE45CAEA-8FCC-4643-B5B1-9D6DD9C63F8E}" type="presParOf" srcId="{65AFF30E-86A1-4BDA-B513-A32321DE848E}" destId="{AADFF52D-244C-4781-AF85-E6C171A3F053}" srcOrd="1" destOrd="0" presId="urn:microsoft.com/office/officeart/2005/8/layout/cycle7"/>
    <dgm:cxn modelId="{4DC359FF-9B9F-49E1-8202-05393FC27599}" type="presParOf" srcId="{AADFF52D-244C-4781-AF85-E6C171A3F053}" destId="{029C1198-C1E2-4074-98A2-CB39836E3BD2}" srcOrd="0" destOrd="0" presId="urn:microsoft.com/office/officeart/2005/8/layout/cycle7"/>
    <dgm:cxn modelId="{431A6B92-6415-4923-A308-C6EAE33C7DBC}" type="presParOf" srcId="{65AFF30E-86A1-4BDA-B513-A32321DE848E}" destId="{52AC5040-5277-463C-BF2F-0D7B03C735C9}" srcOrd="2" destOrd="0" presId="urn:microsoft.com/office/officeart/2005/8/layout/cycle7"/>
    <dgm:cxn modelId="{085C0DD3-3413-4951-8D61-8E1F78997AC7}" type="presParOf" srcId="{65AFF30E-86A1-4BDA-B513-A32321DE848E}" destId="{850F10BD-4A3A-42DD-89BD-EA20A53758A0}" srcOrd="3" destOrd="0" presId="urn:microsoft.com/office/officeart/2005/8/layout/cycle7"/>
    <dgm:cxn modelId="{7C88AEDE-81E6-4BC4-9079-0673A44D37DD}" type="presParOf" srcId="{850F10BD-4A3A-42DD-89BD-EA20A53758A0}" destId="{008A97B1-E475-47FE-B6CB-E7E49E8CD427}" srcOrd="0" destOrd="0" presId="urn:microsoft.com/office/officeart/2005/8/layout/cycle7"/>
    <dgm:cxn modelId="{826F8038-D51E-4DEA-B19D-1813222FAE63}" type="presParOf" srcId="{65AFF30E-86A1-4BDA-B513-A32321DE848E}" destId="{C1AA84F8-5A37-4C24-B65B-F4D053BC5103}" srcOrd="4" destOrd="0" presId="urn:microsoft.com/office/officeart/2005/8/layout/cycle7"/>
    <dgm:cxn modelId="{702E7CBD-899B-4AA6-B834-94937CE6EF81}" type="presParOf" srcId="{65AFF30E-86A1-4BDA-B513-A32321DE848E}" destId="{C27BE483-FA17-43AE-AED4-AC1EBFCDCD11}" srcOrd="5" destOrd="0" presId="urn:microsoft.com/office/officeart/2005/8/layout/cycle7"/>
    <dgm:cxn modelId="{3447E0D9-92B9-4B22-9B8A-18EA6A50ECB4}" type="presParOf" srcId="{C27BE483-FA17-43AE-AED4-AC1EBFCDCD11}" destId="{DE3918B6-CF4A-4CA9-8EFE-7A46D0EB8472}" srcOrd="0" destOrd="0" presId="urn:microsoft.com/office/officeart/2005/8/layout/cycle7"/>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9FE69-54DD-4146-8F3F-980D495A9AAE}">
      <dsp:nvSpPr>
        <dsp:cNvPr id="0" name=""/>
        <dsp:cNvSpPr/>
      </dsp:nvSpPr>
      <dsp:spPr>
        <a:xfrm>
          <a:off x="1691431" y="296"/>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源</a:t>
          </a:r>
        </a:p>
      </dsp:txBody>
      <dsp:txXfrm>
        <a:off x="1700897" y="9762"/>
        <a:ext cx="627423" cy="304245"/>
      </dsp:txXfrm>
    </dsp:sp>
    <dsp:sp modelId="{AADFF52D-244C-4781-AF85-E6C171A3F053}">
      <dsp:nvSpPr>
        <dsp:cNvPr id="0" name=""/>
        <dsp:cNvSpPr/>
      </dsp:nvSpPr>
      <dsp:spPr>
        <a:xfrm rot="2648218">
          <a:off x="2145610"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179544" y="590101"/>
        <a:ext cx="622704" cy="67868"/>
      </dsp:txXfrm>
    </dsp:sp>
    <dsp:sp modelId="{52AC5040-5277-463C-BF2F-0D7B03C735C9}">
      <dsp:nvSpPr>
        <dsp:cNvPr id="0" name=""/>
        <dsp:cNvSpPr/>
      </dsp:nvSpPr>
      <dsp:spPr>
        <a:xfrm>
          <a:off x="2625099" y="924596"/>
          <a:ext cx="684167"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频道</a:t>
          </a:r>
        </a:p>
      </dsp:txBody>
      <dsp:txXfrm>
        <a:off x="2634565" y="934062"/>
        <a:ext cx="665235" cy="304245"/>
      </dsp:txXfrm>
    </dsp:sp>
    <dsp:sp modelId="{850F10BD-4A3A-42DD-89BD-EA20A53758A0}">
      <dsp:nvSpPr>
        <dsp:cNvPr id="0" name=""/>
        <dsp:cNvSpPr/>
      </dsp:nvSpPr>
      <dsp:spPr>
        <a:xfrm rot="10799999">
          <a:off x="1400456" y="1000125"/>
          <a:ext cx="1161770" cy="172120"/>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1452092" y="1034549"/>
        <a:ext cx="1058498" cy="103272"/>
      </dsp:txXfrm>
    </dsp:sp>
    <dsp:sp modelId="{C1AA84F8-5A37-4C24-B65B-F4D053BC5103}">
      <dsp:nvSpPr>
        <dsp:cNvPr id="0" name=""/>
        <dsp:cNvSpPr/>
      </dsp:nvSpPr>
      <dsp:spPr>
        <a:xfrm>
          <a:off x="691229" y="924597"/>
          <a:ext cx="646355" cy="32317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zh-CN" altLang="en-US" sz="1300" kern="1200"/>
            <a:t>录像</a:t>
          </a:r>
        </a:p>
      </dsp:txBody>
      <dsp:txXfrm>
        <a:off x="700695" y="934063"/>
        <a:ext cx="627423" cy="304245"/>
      </dsp:txXfrm>
    </dsp:sp>
    <dsp:sp modelId="{C27BE483-FA17-43AE-AED4-AC1EBFCDCD11}">
      <dsp:nvSpPr>
        <dsp:cNvPr id="0" name=""/>
        <dsp:cNvSpPr/>
      </dsp:nvSpPr>
      <dsp:spPr>
        <a:xfrm rot="19035513">
          <a:off x="1169222" y="567479"/>
          <a:ext cx="690572" cy="113112"/>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203156" y="590101"/>
        <a:ext cx="622704" cy="6786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CF638F-E747-410F-BB87-9A0E75B1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0</TotalTime>
  <Pages>48</Pages>
  <Words>3993</Words>
  <Characters>22763</Characters>
  <Application>Microsoft Office Word</Application>
  <DocSecurity>0</DocSecurity>
  <Lines>189</Lines>
  <Paragraphs>53</Paragraphs>
  <ScaleCrop>false</ScaleCrop>
  <Company>Microsoft</Company>
  <LinksUpToDate>false</LinksUpToDate>
  <CharactersWithSpaces>26703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outao</dc:creator>
  <cp:keywords/>
  <dc:description/>
  <cp:lastModifiedBy>ou suitao</cp:lastModifiedBy>
  <cp:revision>62</cp:revision>
  <dcterms:created xsi:type="dcterms:W3CDTF">2016-10-05T01:27:00Z</dcterms:created>
  <dcterms:modified xsi:type="dcterms:W3CDTF">2020-06-23T04:04:00Z</dcterms:modified>
</cp:coreProperties>
</file>