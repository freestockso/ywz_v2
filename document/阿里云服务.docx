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BF58" w14:textId="77777777" w:rsidR="00EA5B7F" w:rsidRDefault="008423C9">
      <w:pPr>
        <w:pStyle w:val="a7"/>
      </w:pPr>
      <w:r>
        <w:rPr>
          <w:rFonts w:hint="eastAsia"/>
        </w:rPr>
        <w:t>阿里云服务</w:t>
      </w:r>
    </w:p>
    <w:p w14:paraId="6E8B6C95" w14:textId="77777777" w:rsidR="00EA5B7F" w:rsidRDefault="008423C9">
      <w:pPr>
        <w:pStyle w:val="o1"/>
      </w:pPr>
      <w:r>
        <w:rPr>
          <w:rFonts w:hint="eastAsia"/>
        </w:rPr>
        <w:t>相关账号</w:t>
      </w:r>
    </w:p>
    <w:p w14:paraId="75D17342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主账号：</w:t>
      </w:r>
      <w:r>
        <w:t xml:space="preserve">20816433 </w:t>
      </w:r>
      <w:r>
        <w:rPr>
          <w:rFonts w:hint="eastAsia"/>
        </w:rPr>
        <w:t>密码：</w:t>
      </w:r>
      <w:r>
        <w:t>advanced666888@</w:t>
      </w:r>
    </w:p>
    <w:p w14:paraId="7F3F90CD" w14:textId="77777777" w:rsidR="00EA5B7F" w:rsidRDefault="008423C9">
      <w:pPr>
        <w:pStyle w:val="o2"/>
      </w:pPr>
      <w:r>
        <w:rPr>
          <w:rFonts w:hint="eastAsia"/>
        </w:rPr>
        <w:t>操作</w:t>
      </w:r>
      <w:r>
        <w:rPr>
          <w:rFonts w:hint="eastAsia"/>
        </w:rPr>
        <w:t>API</w:t>
      </w:r>
      <w:r>
        <w:rPr>
          <w:rFonts w:hint="eastAsia"/>
        </w:rPr>
        <w:t>的编程访问账号</w:t>
      </w:r>
    </w:p>
    <w:tbl>
      <w:tblPr>
        <w:tblStyle w:val="a9"/>
        <w:tblW w:w="1058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29"/>
        <w:gridCol w:w="3317"/>
        <w:gridCol w:w="3827"/>
        <w:gridCol w:w="1508"/>
      </w:tblGrid>
      <w:tr w:rsidR="00EA5B7F" w14:paraId="71985F18" w14:textId="77777777">
        <w:trPr>
          <w:trHeight w:val="314"/>
        </w:trPr>
        <w:tc>
          <w:tcPr>
            <w:tcW w:w="1929" w:type="dxa"/>
          </w:tcPr>
          <w:p w14:paraId="44A302FB" w14:textId="77777777" w:rsidR="00EA5B7F" w:rsidRDefault="008423C9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账号</w:t>
            </w:r>
          </w:p>
        </w:tc>
        <w:tc>
          <w:tcPr>
            <w:tcW w:w="3317" w:type="dxa"/>
          </w:tcPr>
          <w:p w14:paraId="3CB6306C" w14:textId="77777777" w:rsidR="00EA5B7F" w:rsidRDefault="008423C9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ALI_AccKey</w:t>
            </w:r>
          </w:p>
        </w:tc>
        <w:tc>
          <w:tcPr>
            <w:tcW w:w="3827" w:type="dxa"/>
          </w:tcPr>
          <w:p w14:paraId="346C85E3" w14:textId="77777777" w:rsidR="00EA5B7F" w:rsidRDefault="008423C9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ALI_AccSecret</w:t>
            </w:r>
          </w:p>
        </w:tc>
        <w:tc>
          <w:tcPr>
            <w:tcW w:w="1508" w:type="dxa"/>
          </w:tcPr>
          <w:p w14:paraId="42592976" w14:textId="77777777" w:rsidR="00EA5B7F" w:rsidRDefault="008423C9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A5B7F" w14:paraId="49C114C7" w14:textId="77777777">
        <w:trPr>
          <w:trHeight w:val="659"/>
        </w:trPr>
        <w:tc>
          <w:tcPr>
            <w:tcW w:w="1929" w:type="dxa"/>
          </w:tcPr>
          <w:p w14:paraId="7D8503A4" w14:textId="77777777" w:rsidR="00EA5B7F" w:rsidRDefault="008423C9">
            <w:pPr>
              <w:pStyle w:val="aa"/>
            </w:pPr>
            <w:r>
              <w:t>adv_sms@20816433.onaliyun.com</w:t>
            </w:r>
          </w:p>
        </w:tc>
        <w:tc>
          <w:tcPr>
            <w:tcW w:w="3317" w:type="dxa"/>
          </w:tcPr>
          <w:p w14:paraId="72E9A861" w14:textId="77777777" w:rsidR="00EA5B7F" w:rsidRDefault="008423C9">
            <w:pPr>
              <w:pStyle w:val="aa"/>
            </w:pPr>
            <w:r>
              <w:t>LTAI4GDiewWfAHW2KivVxNHG</w:t>
            </w:r>
          </w:p>
        </w:tc>
        <w:tc>
          <w:tcPr>
            <w:tcW w:w="3827" w:type="dxa"/>
          </w:tcPr>
          <w:p w14:paraId="08ED908C" w14:textId="77777777" w:rsidR="00EA5B7F" w:rsidRDefault="008423C9">
            <w:pPr>
              <w:pStyle w:val="aa"/>
            </w:pPr>
            <w:r>
              <w:t>cOWGwHNbGNYOGTRXpjJC4JZ73M08xF</w:t>
            </w:r>
          </w:p>
        </w:tc>
        <w:tc>
          <w:tcPr>
            <w:tcW w:w="1508" w:type="dxa"/>
          </w:tcPr>
          <w:p w14:paraId="1CCEEF5A" w14:textId="77777777" w:rsidR="00EA5B7F" w:rsidRDefault="008423C9">
            <w:pPr>
              <w:pStyle w:val="aa"/>
            </w:pP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API</w:t>
            </w:r>
          </w:p>
        </w:tc>
      </w:tr>
      <w:tr w:rsidR="00EA5B7F" w14:paraId="64287BD7" w14:textId="77777777">
        <w:trPr>
          <w:trHeight w:val="314"/>
        </w:trPr>
        <w:tc>
          <w:tcPr>
            <w:tcW w:w="1929" w:type="dxa"/>
          </w:tcPr>
          <w:p w14:paraId="0F470245" w14:textId="77777777" w:rsidR="00EA5B7F" w:rsidRDefault="008423C9">
            <w:pPr>
              <w:pStyle w:val="aa"/>
            </w:pPr>
            <w:r>
              <w:t>adv_live@20816433.onaliyun.com</w:t>
            </w:r>
          </w:p>
        </w:tc>
        <w:tc>
          <w:tcPr>
            <w:tcW w:w="3317" w:type="dxa"/>
          </w:tcPr>
          <w:p w14:paraId="322EBABA" w14:textId="77777777" w:rsidR="00EA5B7F" w:rsidRDefault="008423C9">
            <w:pPr>
              <w:pStyle w:val="aa"/>
            </w:pPr>
            <w:r>
              <w:t>LTAI4G8QvSrcFowyR5x2N9b8</w:t>
            </w:r>
          </w:p>
        </w:tc>
        <w:tc>
          <w:tcPr>
            <w:tcW w:w="3827" w:type="dxa"/>
          </w:tcPr>
          <w:p w14:paraId="45BE4B1C" w14:textId="77777777" w:rsidR="00EA5B7F" w:rsidRDefault="008423C9">
            <w:pPr>
              <w:pStyle w:val="aa"/>
            </w:pPr>
            <w:r>
              <w:t>7AEkBCVVJTGD0559dwBuxonF3Le0Tp</w:t>
            </w:r>
          </w:p>
        </w:tc>
        <w:tc>
          <w:tcPr>
            <w:tcW w:w="1508" w:type="dxa"/>
          </w:tcPr>
          <w:p w14:paraId="30544D56" w14:textId="77777777" w:rsidR="00EA5B7F" w:rsidRDefault="008423C9">
            <w:pPr>
              <w:pStyle w:val="aa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API</w:t>
            </w:r>
          </w:p>
          <w:p w14:paraId="2D279FC1" w14:textId="77777777" w:rsidR="00EA5B7F" w:rsidRDefault="008423C9">
            <w:pPr>
              <w:pStyle w:val="aa"/>
            </w:pPr>
            <w:r>
              <w:rPr>
                <w:rFonts w:hint="eastAsia"/>
              </w:rPr>
              <w:t>VOD</w:t>
            </w:r>
            <w:r>
              <w:t xml:space="preserve"> </w:t>
            </w:r>
            <w:r>
              <w:rPr>
                <w:rFonts w:hint="eastAsia"/>
              </w:rPr>
              <w:t>API</w:t>
            </w:r>
          </w:p>
        </w:tc>
      </w:tr>
    </w:tbl>
    <w:p w14:paraId="0023C0F3" w14:textId="77777777" w:rsidR="00EA5B7F" w:rsidRDefault="00EA5B7F">
      <w:pPr>
        <w:pStyle w:val="aa"/>
      </w:pPr>
    </w:p>
    <w:p w14:paraId="76ADD595" w14:textId="77777777" w:rsidR="00EA5B7F" w:rsidRDefault="008423C9">
      <w:pPr>
        <w:pStyle w:val="o2"/>
      </w:pPr>
      <w:r>
        <w:rPr>
          <w:rFonts w:hint="eastAsia"/>
        </w:rPr>
        <w:t>阿里播放器</w:t>
      </w:r>
    </w:p>
    <w:p w14:paraId="05E7B4E3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文档、配置及诊断工具</w:t>
      </w:r>
    </w:p>
    <w:p w14:paraId="25131ECA" w14:textId="77777777" w:rsidR="00EA5B7F" w:rsidRDefault="008423C9">
      <w:pPr>
        <w:pStyle w:val="aa"/>
        <w:rPr>
          <w:rFonts w:ascii="MS Gothic" w:eastAsia="MS Gothic" w:hAnsi="MS Gothic"/>
          <w:sz w:val="22"/>
          <w:szCs w:val="22"/>
        </w:rPr>
      </w:pPr>
      <w:r>
        <w:rPr>
          <w:rFonts w:ascii="MS Gothic" w:eastAsia="MS Gothic" w:hAnsi="MS Gothic"/>
          <w:sz w:val="22"/>
          <w:szCs w:val="22"/>
        </w:rPr>
        <w:t>https://player.alicdn.com/aliplayer/index.html?spm=a2c4g.11186623.2.44.bb8b192bpcz3fn</w:t>
      </w:r>
    </w:p>
    <w:p w14:paraId="6990F94E" w14:textId="77777777" w:rsidR="00EA5B7F" w:rsidRDefault="00EA5B7F">
      <w:pPr>
        <w:pStyle w:val="o"/>
        <w:spacing w:before="93"/>
        <w:ind w:firstLine="480"/>
      </w:pPr>
    </w:p>
    <w:p w14:paraId="79B921F0" w14:textId="77777777" w:rsidR="00EA5B7F" w:rsidRDefault="008423C9">
      <w:pPr>
        <w:pStyle w:val="o1"/>
      </w:pPr>
      <w:r>
        <w:rPr>
          <w:rFonts w:hint="eastAsia"/>
        </w:rPr>
        <w:t>短信服务</w:t>
      </w:r>
    </w:p>
    <w:p w14:paraId="4E57F703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云通讯</w:t>
      </w:r>
      <w:r>
        <w:sym w:font="Wingdings" w:char="F0E0"/>
      </w:r>
      <w:r>
        <w:rPr>
          <w:rFonts w:hint="eastAsia"/>
        </w:rPr>
        <w:t>短信服务</w:t>
      </w:r>
    </w:p>
    <w:p w14:paraId="1FAC0DA0" w14:textId="77777777" w:rsidR="00EA5B7F" w:rsidRDefault="00EA5B7F">
      <w:pPr>
        <w:pStyle w:val="o"/>
        <w:spacing w:before="93"/>
        <w:ind w:firstLine="480"/>
      </w:pPr>
    </w:p>
    <w:p w14:paraId="26937D4E" w14:textId="77777777" w:rsidR="00EA5B7F" w:rsidRDefault="008423C9">
      <w:pPr>
        <w:pStyle w:val="o1"/>
      </w:pPr>
      <w:r>
        <w:rPr>
          <w:rFonts w:hint="eastAsia"/>
        </w:rPr>
        <w:t>点播服务</w:t>
      </w:r>
    </w:p>
    <w:p w14:paraId="033AEC6F" w14:textId="01C1821B" w:rsidR="00EA5B7F" w:rsidRDefault="00FE7A3D" w:rsidP="00FE7A3D">
      <w:pPr>
        <w:pStyle w:val="o2"/>
      </w:pPr>
      <w:r>
        <w:rPr>
          <w:rFonts w:hint="eastAsia"/>
        </w:rPr>
        <w:t>服务端SDK</w:t>
      </w:r>
    </w:p>
    <w:p w14:paraId="77A8FD07" w14:textId="146AD186" w:rsidR="00FE7A3D" w:rsidRDefault="00FE7A3D" w:rsidP="00FE7A3D">
      <w:pPr>
        <w:pStyle w:val="o"/>
        <w:spacing w:before="93"/>
        <w:ind w:firstLine="480"/>
      </w:pPr>
      <w:r>
        <w:rPr>
          <w:rFonts w:hint="eastAsia"/>
        </w:rPr>
        <w:t>点播服务、直播服务、短信服务，服务端都可使用：</w:t>
      </w:r>
      <w:r w:rsidRPr="00FE7A3D">
        <w:t>Alibaba Cloud SDK for PHP</w:t>
      </w:r>
    </w:p>
    <w:p w14:paraId="60F4C15E" w14:textId="3616B964" w:rsidR="00FE7A3D" w:rsidRDefault="00FE7A3D" w:rsidP="00FE7A3D">
      <w:pPr>
        <w:pStyle w:val="o"/>
        <w:spacing w:before="93"/>
        <w:ind w:firstLine="480"/>
      </w:pPr>
      <w:r>
        <w:rPr>
          <w:rFonts w:hint="eastAsia"/>
        </w:rPr>
        <w:t>安装指南在：</w:t>
      </w:r>
      <w:r w:rsidRPr="00FE7A3D">
        <w:t>https://help.aliyun.com/document_detail/123461.html?spm=a2c4g.11186623.6.947.5489448b2KgI1l</w:t>
      </w:r>
    </w:p>
    <w:p w14:paraId="20D2FB5C" w14:textId="1CB0FD16" w:rsidR="00FE7A3D" w:rsidRDefault="00FE7A3D" w:rsidP="00FE7A3D">
      <w:pPr>
        <w:pStyle w:val="o"/>
        <w:spacing w:before="93"/>
        <w:ind w:firstLine="480"/>
      </w:pPr>
      <w:r>
        <w:rPr>
          <w:rFonts w:hint="eastAsia"/>
        </w:rPr>
        <w:t>项目中采用C</w:t>
      </w:r>
      <w:r>
        <w:t>omposer</w:t>
      </w:r>
      <w:r>
        <w:rPr>
          <w:rFonts w:hint="eastAsia"/>
        </w:rPr>
        <w:t>安装到：y</w:t>
      </w:r>
      <w:r>
        <w:t>wz/vendor</w:t>
      </w:r>
      <w:r>
        <w:rPr>
          <w:rFonts w:hint="eastAsia"/>
        </w:rPr>
        <w:t>目录中</w:t>
      </w:r>
    </w:p>
    <w:p w14:paraId="068D22AA" w14:textId="77777777" w:rsidR="00EA5B7F" w:rsidRDefault="008423C9">
      <w:pPr>
        <w:pStyle w:val="o2"/>
      </w:pPr>
      <w:r>
        <w:rPr>
          <w:rFonts w:hint="eastAsia"/>
        </w:rPr>
        <w:t>回调设置</w:t>
      </w:r>
    </w:p>
    <w:p w14:paraId="6F777A0C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lastRenderedPageBreak/>
        <w:t>在完成视频上传、转码、完成直播录像等事件都会发出回调请求通知业务服务器。回调设置在：点播控制台</w:t>
      </w:r>
      <w:r>
        <w:sym w:font="Wingdings" w:char="F0E0"/>
      </w:r>
      <w:r>
        <w:rPr>
          <w:rFonts w:hint="eastAsia"/>
        </w:rPr>
        <w:t>配置管理</w:t>
      </w:r>
      <w:r>
        <w:sym w:font="Wingdings" w:char="F0E0"/>
      </w:r>
      <w:r>
        <w:rPr>
          <w:rFonts w:hint="eastAsia"/>
        </w:rPr>
        <w:t>媒体处理配置</w:t>
      </w:r>
      <w:r>
        <w:sym w:font="Wingdings" w:char="F0E0"/>
      </w:r>
      <w:r>
        <w:rPr>
          <w:rFonts w:hint="eastAsia"/>
        </w:rPr>
        <w:t>回调设置</w:t>
      </w:r>
    </w:p>
    <w:p w14:paraId="55920839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回调开发文档路径：视频点播</w:t>
      </w:r>
      <w:r>
        <w:sym w:font="Wingdings" w:char="F0E0"/>
      </w:r>
      <w:r>
        <w:rPr>
          <w:rFonts w:hint="eastAsia"/>
        </w:rPr>
        <w:t>开发指南</w:t>
      </w:r>
      <w:r>
        <w:sym w:font="Wingdings" w:char="F0E0"/>
      </w:r>
      <w:r>
        <w:rPr>
          <w:rFonts w:hint="eastAsia"/>
        </w:rPr>
        <w:t>事件通知</w:t>
      </w:r>
    </w:p>
    <w:p w14:paraId="5E525696" w14:textId="77777777" w:rsidR="00EA5B7F" w:rsidRDefault="008423C9">
      <w:pPr>
        <w:pStyle w:val="o2"/>
      </w:pPr>
      <w:r>
        <w:rPr>
          <w:rFonts w:hint="eastAsia"/>
        </w:rPr>
        <w:t>媒体上传</w:t>
      </w:r>
    </w:p>
    <w:p w14:paraId="17D09734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媒体上传包括视频、图片</w:t>
      </w:r>
      <w:r>
        <w:rPr>
          <w:rFonts w:hint="eastAsia"/>
        </w:rPr>
        <w:t>(</w:t>
      </w:r>
      <w:r>
        <w:rPr>
          <w:rFonts w:hint="eastAsia"/>
        </w:rPr>
        <w:t>含视频封面</w:t>
      </w:r>
      <w:r>
        <w:t>)</w:t>
      </w:r>
      <w:r>
        <w:rPr>
          <w:rFonts w:hint="eastAsia"/>
        </w:rPr>
        <w:t>上传。上传可以通过</w:t>
      </w:r>
      <w:r>
        <w:rPr>
          <w:rFonts w:hint="eastAsia"/>
        </w:rPr>
        <w:t>URL</w:t>
      </w:r>
      <w:r>
        <w:rPr>
          <w:rFonts w:hint="eastAsia"/>
        </w:rPr>
        <w:t>、服务端及客户端上传。</w:t>
      </w:r>
    </w:p>
    <w:p w14:paraId="38457025" w14:textId="77777777" w:rsidR="00EA5B7F" w:rsidRDefault="008423C9">
      <w:pPr>
        <w:pStyle w:val="o3"/>
      </w:pPr>
      <w:r>
        <w:rPr>
          <w:rFonts w:hint="eastAsia"/>
        </w:rPr>
        <w:t>Web</w:t>
      </w:r>
      <w:r>
        <w:rPr>
          <w:rFonts w:hint="eastAsia"/>
        </w:rPr>
        <w:t>客户端上传</w:t>
      </w:r>
    </w:p>
    <w:p w14:paraId="5AEC1581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下载</w:t>
      </w:r>
      <w:r>
        <w:t>JavaScript</w:t>
      </w:r>
      <w:r>
        <w:t>上传</w:t>
      </w:r>
      <w:r>
        <w:t>SDK 1.5.0</w:t>
      </w:r>
    </w:p>
    <w:p w14:paraId="2E01DC71" w14:textId="77777777" w:rsidR="00EA5B7F" w:rsidRDefault="008423C9">
      <w:pPr>
        <w:pStyle w:val="o"/>
        <w:spacing w:before="93"/>
        <w:ind w:firstLine="480"/>
      </w:pPr>
      <w:r>
        <w:t>https://help.aliyun.com/document_detail/51992.html?spm=a2c4g.11186623.2.42.3f136bd1IKZf</w:t>
      </w:r>
      <w:r>
        <w:t>Up</w:t>
      </w:r>
    </w:p>
    <w:p w14:paraId="1872A814" w14:textId="77777777" w:rsidR="00EA5B7F" w:rsidRDefault="008423C9">
      <w:pPr>
        <w:pStyle w:val="o"/>
        <w:spacing w:before="93"/>
        <w:ind w:firstLine="482"/>
      </w:pPr>
      <w:r>
        <w:rPr>
          <w:rFonts w:hint="eastAsia"/>
          <w:b/>
          <w:bCs/>
        </w:rPr>
        <w:t>客户端上传视频：</w:t>
      </w:r>
      <w:r>
        <w:rPr>
          <w:rFonts w:hint="eastAsia"/>
        </w:rPr>
        <w:t>需要请求向</w:t>
      </w:r>
      <w:r>
        <w:t>AppServer</w:t>
      </w:r>
      <w:r>
        <w:t>发送请求，</w:t>
      </w:r>
      <w:r>
        <w:t>AppServer</w:t>
      </w:r>
      <w:r>
        <w:t>通过</w:t>
      </w:r>
      <w:r>
        <w:t>OpenApi</w:t>
      </w:r>
      <w:r>
        <w:t>向阿里云点播服务发送</w:t>
      </w:r>
      <w:r>
        <w:t>CreateUploadVideo</w:t>
      </w:r>
      <w:r>
        <w:t>请求。请求成功将返回上传地址，上传凭证以及</w:t>
      </w:r>
      <w:r>
        <w:t>VideoId</w:t>
      </w:r>
      <w:r>
        <w:t>，</w:t>
      </w:r>
      <w:r>
        <w:t>AppServer</w:t>
      </w:r>
      <w:r>
        <w:t>需要将结果返回给客户端。</w:t>
      </w:r>
    </w:p>
    <w:p w14:paraId="01A6D69E" w14:textId="77777777" w:rsidR="00EA5B7F" w:rsidRDefault="008423C9">
      <w:pPr>
        <w:pStyle w:val="o"/>
        <w:spacing w:before="93"/>
        <w:ind w:firstLine="482"/>
      </w:pPr>
      <w:r>
        <w:rPr>
          <w:b/>
          <w:bCs/>
        </w:rPr>
        <w:t>客户端上传图片：</w:t>
      </w:r>
      <w:r>
        <w:t>需要请求向</w:t>
      </w:r>
      <w:r>
        <w:t>AppServer</w:t>
      </w:r>
      <w:r>
        <w:t>发送请求，</w:t>
      </w:r>
      <w:r>
        <w:t>AppServer</w:t>
      </w:r>
      <w:r>
        <w:t>通过</w:t>
      </w:r>
      <w:r>
        <w:t>OpenApi</w:t>
      </w:r>
      <w:r>
        <w:t>向阿里云点播服务发送</w:t>
      </w:r>
      <w:r>
        <w:t>CreateUploadImage</w:t>
      </w:r>
      <w:r>
        <w:t>请求。请求成功将返回上传地址，上传凭证以及</w:t>
      </w:r>
      <w:r>
        <w:t>ImageURL</w:t>
      </w:r>
      <w:r>
        <w:t>，</w:t>
      </w:r>
      <w:r>
        <w:t>AppServer</w:t>
      </w:r>
      <w:r>
        <w:t>需要将结果返回给客户端，然后通过上传地址，上传</w:t>
      </w:r>
      <w:r>
        <w:rPr>
          <w:rFonts w:hint="eastAsia"/>
        </w:rPr>
        <w:t>凭证上传图片，后面流程和上传视频一样，不过不需要处理断点续传，因为图片没有续传功能。</w:t>
      </w:r>
    </w:p>
    <w:p w14:paraId="78842C95" w14:textId="77777777" w:rsidR="00EA5B7F" w:rsidRDefault="008423C9">
      <w:pPr>
        <w:pStyle w:val="o"/>
        <w:spacing w:before="93"/>
        <w:ind w:firstLine="482"/>
        <w:rPr>
          <w:b/>
          <w:bCs/>
        </w:rPr>
      </w:pPr>
      <w:r>
        <w:rPr>
          <w:rFonts w:hint="eastAsia"/>
          <w:b/>
          <w:bCs/>
        </w:rPr>
        <w:t>上传地址和凭证方式</w:t>
      </w:r>
    </w:p>
    <w:p w14:paraId="01AF5163" w14:textId="77777777" w:rsidR="00EA5B7F" w:rsidRDefault="008423C9">
      <w:pPr>
        <w:pStyle w:val="o"/>
        <w:spacing w:before="93"/>
        <w:ind w:firstLine="480"/>
      </w:pPr>
      <w:r>
        <w:rPr>
          <w:rFonts w:hint="eastAsia"/>
        </w:rPr>
        <w:t>第一步请求获取的上传地址和凭证初始化时无需设置，而是在开始上传开始后触发的</w:t>
      </w:r>
      <w:r>
        <w:t>onUploadStarted</w:t>
      </w:r>
      <w:r>
        <w:t>回调中调用</w:t>
      </w:r>
      <w:r>
        <w:t>setUploadAuthAndAddr</w:t>
      </w:r>
      <w:r>
        <w:t>ess(uploadFileInfo, uploadAuth, uploadAddress,videoId);</w:t>
      </w:r>
      <w:r>
        <w:t>方法进行设置。当</w:t>
      </w:r>
      <w:r>
        <w:t>token</w:t>
      </w:r>
      <w:r>
        <w:t>超时，会触发</w:t>
      </w:r>
      <w:r>
        <w:t>onUploadTokenExpired</w:t>
      </w:r>
      <w:r>
        <w:t>回调，需要调用</w:t>
      </w:r>
      <w:r>
        <w:t>resumeUploadWithAuth(uploadAuth)</w:t>
      </w:r>
      <w:r>
        <w:t>方法，设置新的上传凭证继续上传。</w:t>
      </w:r>
    </w:p>
    <w:p w14:paraId="3DD1E85B" w14:textId="77777777" w:rsidR="00EA5B7F" w:rsidRDefault="00EA5B7F">
      <w:pPr>
        <w:pStyle w:val="o"/>
        <w:spacing w:before="93"/>
        <w:ind w:firstLine="480"/>
      </w:pPr>
    </w:p>
    <w:p w14:paraId="38CBB70A" w14:textId="77777777" w:rsidR="00EA5B7F" w:rsidRDefault="008423C9">
      <w:pPr>
        <w:pStyle w:val="o1"/>
      </w:pPr>
      <w:r>
        <w:rPr>
          <w:rFonts w:hint="eastAsia"/>
        </w:rPr>
        <w:t>直播服务</w:t>
      </w:r>
    </w:p>
    <w:p w14:paraId="7A39CC27" w14:textId="18D6CF68" w:rsidR="00EA5B7F" w:rsidRDefault="00FE7A3D">
      <w:pPr>
        <w:pStyle w:val="o"/>
        <w:spacing w:before="93"/>
        <w:ind w:firstLine="480"/>
      </w:pPr>
      <w:r>
        <w:rPr>
          <w:rFonts w:hint="eastAsia"/>
        </w:rPr>
        <w:t>在控制台设置了推流/断流回调地址后，服务端可以获取相关消息。</w:t>
      </w:r>
    </w:p>
    <w:p w14:paraId="03DF8AE0" w14:textId="76EDD9C7" w:rsidR="00FE7A3D" w:rsidRDefault="00FE7A3D">
      <w:pPr>
        <w:pStyle w:val="o"/>
        <w:spacing w:before="93"/>
        <w:ind w:firstLine="480"/>
      </w:pPr>
      <w:r>
        <w:rPr>
          <w:rFonts w:hint="eastAsia"/>
        </w:rPr>
        <w:t>通过API接口，服务端可控制断流及把指定的流列入黑名单。</w:t>
      </w:r>
    </w:p>
    <w:p w14:paraId="1DC89118" w14:textId="319B523C" w:rsidR="006A27F7" w:rsidRDefault="006A27F7" w:rsidP="006A27F7">
      <w:pPr>
        <w:pStyle w:val="o1"/>
      </w:pPr>
      <w:r>
        <w:rPr>
          <w:rFonts w:hint="eastAsia"/>
        </w:rPr>
        <w:lastRenderedPageBreak/>
        <w:t>使用</w:t>
      </w:r>
      <w:r w:rsidRPr="00FE7A3D">
        <w:t>Alibaba Cloud SDK</w:t>
      </w:r>
      <w:r>
        <w:rPr>
          <w:rFonts w:hint="eastAsia"/>
        </w:rPr>
        <w:t>的模块</w:t>
      </w:r>
    </w:p>
    <w:p w14:paraId="2EAE83F7" w14:textId="34C3326C" w:rsidR="006A27F7" w:rsidRDefault="006A27F7" w:rsidP="006A27F7">
      <w:pPr>
        <w:pStyle w:val="o"/>
        <w:spacing w:before="93"/>
        <w:ind w:firstLine="480"/>
      </w:pPr>
      <w:r>
        <w:rPr>
          <w:rFonts w:hint="eastAsia"/>
        </w:rPr>
        <w:t>w</w:t>
      </w:r>
      <w:r>
        <w:t xml:space="preserve">ebapp/avision/Common/vod/vidSite5.class.php </w:t>
      </w:r>
      <w:r>
        <w:rPr>
          <w:rFonts w:hint="eastAsia"/>
        </w:rPr>
        <w:t>集中使用</w:t>
      </w:r>
      <w:r w:rsidRPr="00FE7A3D">
        <w:t>Alibaba Cloud SDK</w:t>
      </w:r>
      <w:r>
        <w:rPr>
          <w:rFonts w:hint="eastAsia"/>
        </w:rPr>
        <w:t>完成与阿里云视频点播相关的操作。</w:t>
      </w:r>
    </w:p>
    <w:p w14:paraId="3F721B06" w14:textId="54D5586B" w:rsidR="006A27F7" w:rsidRDefault="006A27F7" w:rsidP="006A27F7">
      <w:pPr>
        <w:pStyle w:val="o"/>
        <w:spacing w:before="93"/>
        <w:ind w:firstLine="480"/>
      </w:pPr>
      <w:r>
        <w:rPr>
          <w:rFonts w:hint="eastAsia"/>
        </w:rPr>
        <w:t>w</w:t>
      </w:r>
      <w:r>
        <w:t>ebapp/public/alivoduploadsdk/</w:t>
      </w:r>
      <w:r>
        <w:tab/>
      </w:r>
      <w:r>
        <w:rPr>
          <w:rFonts w:hint="eastAsia"/>
        </w:rPr>
        <w:t>视频点播中服务端上传接口，阿里云这时独立的模块，不知为何不整合到</w:t>
      </w:r>
      <w:r w:rsidRPr="00FE7A3D">
        <w:t>Alibaba Cloud SDK</w:t>
      </w:r>
      <w:r>
        <w:rPr>
          <w:rFonts w:hint="eastAsia"/>
        </w:rPr>
        <w:t>中。</w:t>
      </w:r>
    </w:p>
    <w:p w14:paraId="17ADEF05" w14:textId="496A6BDA" w:rsidR="006A27F7" w:rsidRDefault="006A27F7" w:rsidP="006A27F7">
      <w:pPr>
        <w:pStyle w:val="o"/>
        <w:spacing w:before="93"/>
        <w:ind w:firstLine="480"/>
        <w:rPr>
          <w:rFonts w:hint="eastAsia"/>
        </w:rPr>
      </w:pPr>
      <w:r>
        <w:rPr>
          <w:rFonts w:hint="eastAsia"/>
        </w:rPr>
        <w:t>y</w:t>
      </w:r>
      <w:r>
        <w:t xml:space="preserve">wz/secret/ </w:t>
      </w:r>
      <w:r>
        <w:rPr>
          <w:rFonts w:hint="eastAsia"/>
        </w:rPr>
        <w:t>此目录包含了阿里各操作账号的ID、key等不可对外泄露</w:t>
      </w:r>
    </w:p>
    <w:p w14:paraId="1659E5FD" w14:textId="255461F8" w:rsidR="00EA5B7F" w:rsidRDefault="00EA5B7F">
      <w:pPr>
        <w:pStyle w:val="o"/>
        <w:spacing w:before="93"/>
        <w:ind w:firstLine="480"/>
      </w:pPr>
    </w:p>
    <w:p w14:paraId="313F347F" w14:textId="035EC9CC" w:rsidR="00061AA3" w:rsidRDefault="00061AA3">
      <w:pPr>
        <w:pStyle w:val="o"/>
        <w:spacing w:before="93"/>
        <w:ind w:firstLine="480"/>
        <w:rPr>
          <w:rFonts w:hint="eastAsia"/>
        </w:rPr>
      </w:pPr>
      <w:r>
        <w:rPr>
          <w:rFonts w:hint="eastAsia"/>
        </w:rPr>
        <w:t>a</w:t>
      </w:r>
      <w:r>
        <w:t>liyun/</w:t>
      </w:r>
      <w:r>
        <w:tab/>
      </w:r>
      <w:r>
        <w:rPr>
          <w:rFonts w:hint="eastAsia"/>
        </w:rPr>
        <w:t>原有的阿里云短信接口，以后将废弃，整合到</w:t>
      </w:r>
      <w:r w:rsidRPr="00FE7A3D">
        <w:t>Alibaba Cloud SDK</w:t>
      </w:r>
      <w:r>
        <w:rPr>
          <w:rFonts w:hint="eastAsia"/>
        </w:rPr>
        <w:t>中</w:t>
      </w:r>
    </w:p>
    <w:sectPr w:rsidR="00061AA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7F1D6" w14:textId="77777777" w:rsidR="008423C9" w:rsidRDefault="008423C9">
      <w:r>
        <w:separator/>
      </w:r>
    </w:p>
  </w:endnote>
  <w:endnote w:type="continuationSeparator" w:id="0">
    <w:p w14:paraId="2EFEAE57" w14:textId="77777777" w:rsidR="008423C9" w:rsidRDefault="0084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7789128"/>
      <w:docPartObj>
        <w:docPartGallery w:val="AutoText"/>
      </w:docPartObj>
    </w:sdtPr>
    <w:sdtEndPr/>
    <w:sdtContent>
      <w:p w14:paraId="0D6C9E2D" w14:textId="77777777" w:rsidR="00EA5B7F" w:rsidRDefault="008423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FCD6B4" w14:textId="77777777" w:rsidR="00EA5B7F" w:rsidRDefault="00EA5B7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0E03D" w14:textId="77777777" w:rsidR="008423C9" w:rsidRDefault="008423C9">
      <w:r>
        <w:separator/>
      </w:r>
    </w:p>
  </w:footnote>
  <w:footnote w:type="continuationSeparator" w:id="0">
    <w:p w14:paraId="5EB7F35D" w14:textId="77777777" w:rsidR="008423C9" w:rsidRDefault="0084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9995" w14:textId="77777777" w:rsidR="00EA5B7F" w:rsidRDefault="00EA5B7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72604"/>
    <w:multiLevelType w:val="multilevel"/>
    <w:tmpl w:val="6AC72604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71E22A0F"/>
    <w:multiLevelType w:val="multilevel"/>
    <w:tmpl w:val="71E22A0F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3F"/>
    <w:rsid w:val="00030AC0"/>
    <w:rsid w:val="00061AA3"/>
    <w:rsid w:val="000813BD"/>
    <w:rsid w:val="00081DD9"/>
    <w:rsid w:val="000A2394"/>
    <w:rsid w:val="00194D55"/>
    <w:rsid w:val="002033C0"/>
    <w:rsid w:val="00280552"/>
    <w:rsid w:val="002C7DC2"/>
    <w:rsid w:val="00303685"/>
    <w:rsid w:val="003B10F0"/>
    <w:rsid w:val="003D4755"/>
    <w:rsid w:val="003E15DE"/>
    <w:rsid w:val="003F5D24"/>
    <w:rsid w:val="00566785"/>
    <w:rsid w:val="00627E38"/>
    <w:rsid w:val="006562DF"/>
    <w:rsid w:val="006913DE"/>
    <w:rsid w:val="006A1F87"/>
    <w:rsid w:val="006A27F7"/>
    <w:rsid w:val="006B2AF3"/>
    <w:rsid w:val="006C6E4B"/>
    <w:rsid w:val="006C7D9D"/>
    <w:rsid w:val="0081772A"/>
    <w:rsid w:val="008423C9"/>
    <w:rsid w:val="0087526F"/>
    <w:rsid w:val="008C5106"/>
    <w:rsid w:val="0091628C"/>
    <w:rsid w:val="00953045"/>
    <w:rsid w:val="00AD5B69"/>
    <w:rsid w:val="00AF335A"/>
    <w:rsid w:val="00B558B3"/>
    <w:rsid w:val="00BA5001"/>
    <w:rsid w:val="00BA6D06"/>
    <w:rsid w:val="00D01AEC"/>
    <w:rsid w:val="00D66BAC"/>
    <w:rsid w:val="00D84B41"/>
    <w:rsid w:val="00E379C0"/>
    <w:rsid w:val="00EA5B7F"/>
    <w:rsid w:val="00F4753F"/>
    <w:rsid w:val="00FE7A3D"/>
    <w:rsid w:val="585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882B"/>
  <w15:docId w15:val="{38B62035-E36B-424B-9608-B734028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567"/>
        <w:tab w:val="right" w:leader="dot" w:pos="9736"/>
      </w:tabs>
    </w:pPr>
    <w:rPr>
      <w:sz w:val="24"/>
    </w:rPr>
  </w:style>
  <w:style w:type="paragraph" w:styleId="a7">
    <w:name w:val="Title"/>
    <w:basedOn w:val="a"/>
    <w:next w:val="a"/>
    <w:link w:val="a8"/>
    <w:uiPriority w:val="10"/>
    <w:qFormat/>
    <w:pPr>
      <w:spacing w:after="60" w:line="480" w:lineRule="auto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">
    <w:name w:val="o正文文本"/>
    <w:basedOn w:val="a"/>
    <w:link w:val="o0"/>
    <w:qFormat/>
    <w:pPr>
      <w:widowControl/>
      <w:spacing w:beforeLines="30" w:before="30" w:line="360" w:lineRule="auto"/>
      <w:ind w:firstLineChars="200" w:firstLine="200"/>
      <w:jc w:val="left"/>
    </w:pPr>
    <w:rPr>
      <w:rFonts w:ascii="宋体" w:eastAsia="宋体" w:hAnsi="宋体"/>
      <w:sz w:val="24"/>
      <w:szCs w:val="24"/>
    </w:rPr>
  </w:style>
  <w:style w:type="paragraph" w:customStyle="1" w:styleId="o1">
    <w:name w:val="o标题1"/>
    <w:basedOn w:val="a"/>
    <w:qFormat/>
    <w:pPr>
      <w:numPr>
        <w:numId w:val="1"/>
      </w:numPr>
      <w:spacing w:beforeLines="50" w:before="156" w:line="360" w:lineRule="auto"/>
      <w:outlineLvl w:val="0"/>
    </w:pPr>
    <w:rPr>
      <w:rFonts w:ascii="微软雅黑" w:eastAsia="微软雅黑" w:hAnsi="微软雅黑"/>
      <w:sz w:val="28"/>
      <w:szCs w:val="28"/>
    </w:rPr>
  </w:style>
  <w:style w:type="character" w:customStyle="1" w:styleId="o0">
    <w:name w:val="o正文文本 字符"/>
    <w:basedOn w:val="a0"/>
    <w:link w:val="o"/>
    <w:rPr>
      <w:rFonts w:ascii="宋体" w:eastAsia="宋体" w:hAnsi="宋体"/>
      <w:sz w:val="24"/>
      <w:szCs w:val="24"/>
    </w:rPr>
  </w:style>
  <w:style w:type="paragraph" w:customStyle="1" w:styleId="o2">
    <w:name w:val="o标题2"/>
    <w:basedOn w:val="a"/>
    <w:qFormat/>
    <w:pPr>
      <w:numPr>
        <w:ilvl w:val="1"/>
        <w:numId w:val="1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qFormat/>
    <w:pPr>
      <w:numPr>
        <w:ilvl w:val="2"/>
        <w:numId w:val="1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4">
    <w:name w:val="o标题4"/>
    <w:basedOn w:val="o"/>
    <w:link w:val="o40"/>
    <w:qFormat/>
    <w:pPr>
      <w:numPr>
        <w:ilvl w:val="3"/>
        <w:numId w:val="2"/>
      </w:numPr>
      <w:ind w:firstLineChars="0" w:firstLine="0"/>
      <w:outlineLvl w:val="3"/>
    </w:pPr>
    <w:rPr>
      <w:rFonts w:ascii="微软雅黑" w:eastAsia="微软雅黑" w:hAnsi="微软雅黑"/>
    </w:rPr>
  </w:style>
  <w:style w:type="character" w:customStyle="1" w:styleId="o40">
    <w:name w:val="o标题4 字符"/>
    <w:basedOn w:val="o0"/>
    <w:link w:val="o4"/>
    <w:rPr>
      <w:rFonts w:ascii="微软雅黑" w:eastAsia="微软雅黑" w:hAnsi="微软雅黑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\Documents\&#33258;&#23450;&#20041;%20Office%20&#27169;&#26495;\&#31616;&#21333;&#22810;&#324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outao</dc:creator>
  <cp:lastModifiedBy>ou suitao</cp:lastModifiedBy>
  <cp:revision>10</cp:revision>
  <dcterms:created xsi:type="dcterms:W3CDTF">2020-06-15T08:39:00Z</dcterms:created>
  <dcterms:modified xsi:type="dcterms:W3CDTF">2020-08-16T03:48:00Z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