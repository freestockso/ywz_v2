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8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8"/>
      </w:pPr>
    </w:p>
    <w:p w:rsidR="00CF0887" w:rsidRDefault="000E613F" w:rsidP="00CF0887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  <w:rPr>
          <w:rFonts w:hint="eastAsia"/>
        </w:rPr>
      </w:pPr>
      <w:r>
        <w:t>把流及录像文件管理修改为SI模式</w:t>
      </w:r>
    </w:p>
    <w:p w:rsidR="00A3498F" w:rsidRDefault="00A3498F" w:rsidP="00A3498F">
      <w:pPr>
        <w:pStyle w:val="o2"/>
        <w:rPr>
          <w:rFonts w:hint="eastAsia"/>
        </w:rPr>
      </w:pPr>
      <w:r>
        <w:t>录像文件</w:t>
      </w:r>
    </w:p>
    <w:p w:rsidR="00A3498F" w:rsidRDefault="00A3498F" w:rsidP="00A3498F">
      <w:pPr>
        <w:pStyle w:val="o3"/>
        <w:rPr>
          <w:rFonts w:hint="eastAsia"/>
        </w:rPr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5"/>
        <w:spacing w:before="93"/>
        <w:rPr>
          <w:rFonts w:hint="eastAsia"/>
        </w:rPr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  <w:rPr>
          <w:rFonts w:hint="eastAsia"/>
        </w:rPr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5"/>
        <w:spacing w:before="93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5"/>
        <w:spacing w:before="93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  <w:rPr>
          <w:rFonts w:hint="eastAsia"/>
        </w:rPr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5"/>
        <w:spacing w:before="93"/>
        <w:rPr>
          <w:rFonts w:hint="eastAsia"/>
        </w:rPr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5"/>
        <w:spacing w:before="93"/>
        <w:rPr>
          <w:rFonts w:hint="eastAsia"/>
        </w:rPr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  <w:rPr>
          <w:rFonts w:hint="eastAsia"/>
        </w:rPr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Pr="00A3498F" w:rsidRDefault="002056D6" w:rsidP="002056D6">
      <w:pPr>
        <w:pStyle w:val="a5"/>
        <w:spacing w:before="93"/>
      </w:pPr>
    </w:p>
    <w:sectPr w:rsidR="002056D6" w:rsidRPr="00A3498F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4C3D"/>
    <w:rsid w:val="000E613F"/>
    <w:rsid w:val="001012CA"/>
    <w:rsid w:val="00194C3D"/>
    <w:rsid w:val="002056D6"/>
    <w:rsid w:val="00260DB3"/>
    <w:rsid w:val="00552340"/>
    <w:rsid w:val="005D1F5B"/>
    <w:rsid w:val="005E67DF"/>
    <w:rsid w:val="007969F1"/>
    <w:rsid w:val="009A27CA"/>
    <w:rsid w:val="009B6C02"/>
    <w:rsid w:val="00A3498F"/>
    <w:rsid w:val="00AC1A02"/>
    <w:rsid w:val="00C34090"/>
    <w:rsid w:val="00CF0887"/>
    <w:rsid w:val="00D40E21"/>
    <w:rsid w:val="00E60518"/>
    <w:rsid w:val="00F06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5">
    <w:name w:val="首行缩进"/>
    <w:basedOn w:val="a"/>
    <w:link w:val="Char1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6">
    <w:name w:val="List Paragraph"/>
    <w:basedOn w:val="a"/>
    <w:link w:val="Char2"/>
    <w:uiPriority w:val="34"/>
    <w:qFormat/>
    <w:rsid w:val="005D1F5B"/>
    <w:pPr>
      <w:ind w:firstLineChars="200" w:firstLine="420"/>
    </w:pPr>
  </w:style>
  <w:style w:type="character" w:customStyle="1" w:styleId="Char1">
    <w:name w:val="首行缩进 Char"/>
    <w:basedOn w:val="a0"/>
    <w:link w:val="a5"/>
    <w:rsid w:val="005D1F5B"/>
    <w:rPr>
      <w:spacing w:val="6"/>
      <w:sz w:val="24"/>
    </w:rPr>
  </w:style>
  <w:style w:type="paragraph" w:customStyle="1" w:styleId="o1">
    <w:name w:val="o标题1"/>
    <w:basedOn w:val="a6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6"/>
    <w:next w:val="a5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Char2">
    <w:name w:val="列出段落 Char"/>
    <w:basedOn w:val="a0"/>
    <w:link w:val="a6"/>
    <w:uiPriority w:val="34"/>
    <w:rsid w:val="005D1F5B"/>
  </w:style>
  <w:style w:type="character" w:customStyle="1" w:styleId="o1Char">
    <w:name w:val="o标题1 Char"/>
    <w:basedOn w:val="Char2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6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Char2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6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Char2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6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Char2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Char2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7">
    <w:name w:val="Balloon Text"/>
    <w:basedOn w:val="a"/>
    <w:link w:val="Char3"/>
    <w:uiPriority w:val="99"/>
    <w:semiHidden/>
    <w:unhideWhenUsed/>
    <w:rsid w:val="00194C3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94C3D"/>
    <w:rPr>
      <w:sz w:val="18"/>
      <w:szCs w:val="18"/>
    </w:rPr>
  </w:style>
  <w:style w:type="paragraph" w:styleId="a8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53</TotalTime>
  <Pages>2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3</cp:revision>
  <dcterms:created xsi:type="dcterms:W3CDTF">2018-05-31T08:06:00Z</dcterms:created>
  <dcterms:modified xsi:type="dcterms:W3CDTF">2018-06-08T15:02:00Z</dcterms:modified>
</cp:coreProperties>
</file>