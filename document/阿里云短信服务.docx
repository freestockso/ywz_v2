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8489E" w14:textId="4B952A48" w:rsidR="00B558B3" w:rsidRPr="0091628C" w:rsidRDefault="00F4753F" w:rsidP="00081DD9">
      <w:pPr>
        <w:pStyle w:val="a3"/>
      </w:pPr>
      <w:r>
        <w:rPr>
          <w:rFonts w:hint="eastAsia"/>
        </w:rPr>
        <w:t>阿里云短信服务</w:t>
      </w:r>
    </w:p>
    <w:p w14:paraId="3B41D019" w14:textId="77777777" w:rsidR="00F4753F" w:rsidRDefault="00F4753F" w:rsidP="00081DD9">
      <w:pPr>
        <w:pStyle w:val="o"/>
        <w:spacing w:before="93"/>
        <w:ind w:firstLine="480"/>
      </w:pPr>
    </w:p>
    <w:p w14:paraId="0876B696" w14:textId="50BE3519" w:rsidR="0091628C" w:rsidRPr="0087526F" w:rsidRDefault="00F4753F" w:rsidP="00081DD9">
      <w:pPr>
        <w:pStyle w:val="o"/>
        <w:spacing w:before="93"/>
        <w:ind w:firstLine="480"/>
      </w:pPr>
      <w:r>
        <w:rPr>
          <w:rFonts w:hint="eastAsia"/>
        </w:rPr>
        <w:t>云通讯</w:t>
      </w:r>
      <w:r>
        <w:sym w:font="Wingdings" w:char="F0E0"/>
      </w:r>
      <w:r>
        <w:rPr>
          <w:rFonts w:hint="eastAsia"/>
        </w:rPr>
        <w:t>短信服务</w:t>
      </w:r>
    </w:p>
    <w:p w14:paraId="4D473C28" w14:textId="77777777" w:rsidR="0091628C" w:rsidRPr="00D01AEC" w:rsidRDefault="0091628C" w:rsidP="00627E38">
      <w:pPr>
        <w:pStyle w:val="o1"/>
      </w:pPr>
      <w:r w:rsidRPr="00D01AEC">
        <w:t>标题1</w:t>
      </w:r>
    </w:p>
    <w:p w14:paraId="40DBB60E" w14:textId="77777777" w:rsidR="0091628C" w:rsidRDefault="00D01AEC" w:rsidP="00081DD9">
      <w:pPr>
        <w:pStyle w:val="o"/>
        <w:spacing w:before="93"/>
        <w:ind w:firstLine="480"/>
      </w:pPr>
      <w:r w:rsidRPr="0087526F">
        <w:rPr>
          <w:rFonts w:hint="eastAsia"/>
        </w:rPr>
        <w:t>正文文本对于发货数量</w:t>
      </w:r>
      <w:r w:rsidRPr="0087526F">
        <w:t>&lt;0的导入记录(退货)：若收发都是商业，查找收货商业的库存记录，若有库存，取得该库存的flow，</w:t>
      </w:r>
    </w:p>
    <w:p w14:paraId="47E403AA" w14:textId="77777777" w:rsidR="0091628C" w:rsidRPr="0087526F" w:rsidRDefault="0091628C" w:rsidP="0087526F">
      <w:pPr>
        <w:pStyle w:val="o2"/>
      </w:pPr>
      <w:r w:rsidRPr="0087526F">
        <w:rPr>
          <w:rFonts w:hint="eastAsia"/>
        </w:rPr>
        <w:t>标题2</w:t>
      </w:r>
    </w:p>
    <w:p w14:paraId="116D5CAA" w14:textId="77777777" w:rsidR="0091628C" w:rsidRPr="00081DD9" w:rsidRDefault="0091628C" w:rsidP="00081DD9">
      <w:pPr>
        <w:pStyle w:val="o3"/>
      </w:pPr>
      <w:r w:rsidRPr="00081DD9">
        <w:t>标题3</w:t>
      </w:r>
    </w:p>
    <w:p w14:paraId="2B88994F" w14:textId="77777777" w:rsidR="0091628C" w:rsidRDefault="0091628C" w:rsidP="00081DD9">
      <w:pPr>
        <w:pStyle w:val="o4"/>
        <w:spacing w:before="93"/>
      </w:pPr>
      <w:r w:rsidRPr="00D01AEC">
        <w:t>标题4</w:t>
      </w:r>
    </w:p>
    <w:p w14:paraId="326E4457" w14:textId="77777777" w:rsidR="00081DD9" w:rsidRPr="00D01AEC" w:rsidRDefault="00081DD9" w:rsidP="00081DD9">
      <w:pPr>
        <w:pStyle w:val="o"/>
        <w:spacing w:before="93"/>
        <w:ind w:firstLine="480"/>
      </w:pPr>
    </w:p>
    <w:sectPr w:rsidR="00081DD9" w:rsidRPr="00D01AEC" w:rsidSect="00627E38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24DB3" w14:textId="77777777" w:rsidR="002033C0" w:rsidRDefault="002033C0" w:rsidP="00627E38">
      <w:r>
        <w:separator/>
      </w:r>
    </w:p>
  </w:endnote>
  <w:endnote w:type="continuationSeparator" w:id="0">
    <w:p w14:paraId="4F2A88EE" w14:textId="77777777" w:rsidR="002033C0" w:rsidRDefault="002033C0" w:rsidP="0062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7789128"/>
      <w:docPartObj>
        <w:docPartGallery w:val="Page Numbers (Bottom of Page)"/>
        <w:docPartUnique/>
      </w:docPartObj>
    </w:sdtPr>
    <w:sdtEndPr/>
    <w:sdtContent>
      <w:p w14:paraId="1C566939" w14:textId="77777777" w:rsidR="000813BD" w:rsidRDefault="000813BD" w:rsidP="002C7DC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0F6C79" w14:textId="77777777" w:rsidR="00627E38" w:rsidRDefault="00627E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1879B" w14:textId="77777777" w:rsidR="002033C0" w:rsidRDefault="002033C0" w:rsidP="00627E38">
      <w:r>
        <w:separator/>
      </w:r>
    </w:p>
  </w:footnote>
  <w:footnote w:type="continuationSeparator" w:id="0">
    <w:p w14:paraId="0C3A29DC" w14:textId="77777777" w:rsidR="002033C0" w:rsidRDefault="002033C0" w:rsidP="00627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17173" w14:textId="77777777" w:rsidR="002C7DC2" w:rsidRDefault="002C7DC2" w:rsidP="002C7DC2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0543"/>
    <w:multiLevelType w:val="multilevel"/>
    <w:tmpl w:val="7A1CF4D2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380D0DC9"/>
    <w:multiLevelType w:val="multilevel"/>
    <w:tmpl w:val="62A6FEEC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41F63911"/>
    <w:multiLevelType w:val="multilevel"/>
    <w:tmpl w:val="4DDC5E9A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42A1520B"/>
    <w:multiLevelType w:val="multilevel"/>
    <w:tmpl w:val="AC32698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AC72604"/>
    <w:multiLevelType w:val="multilevel"/>
    <w:tmpl w:val="72C2071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71E22A0F"/>
    <w:multiLevelType w:val="multilevel"/>
    <w:tmpl w:val="F8767692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3F"/>
    <w:rsid w:val="00030AC0"/>
    <w:rsid w:val="000813BD"/>
    <w:rsid w:val="00081DD9"/>
    <w:rsid w:val="002033C0"/>
    <w:rsid w:val="00280552"/>
    <w:rsid w:val="002C7DC2"/>
    <w:rsid w:val="00303685"/>
    <w:rsid w:val="003D4755"/>
    <w:rsid w:val="00627E38"/>
    <w:rsid w:val="006C6E4B"/>
    <w:rsid w:val="006C7D9D"/>
    <w:rsid w:val="0081772A"/>
    <w:rsid w:val="0087526F"/>
    <w:rsid w:val="008C5106"/>
    <w:rsid w:val="0091628C"/>
    <w:rsid w:val="00AF335A"/>
    <w:rsid w:val="00B558B3"/>
    <w:rsid w:val="00BA6D06"/>
    <w:rsid w:val="00D01AEC"/>
    <w:rsid w:val="00E379C0"/>
    <w:rsid w:val="00F4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62B2"/>
  <w15:chartTrackingRefBased/>
  <w15:docId w15:val="{799B6518-D113-4E96-853C-BB7F6C8E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26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0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0AC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81DD9"/>
    <w:pPr>
      <w:spacing w:after="60" w:line="480" w:lineRule="auto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81DD9"/>
    <w:rPr>
      <w:rFonts w:asciiTheme="majorHAnsi" w:eastAsia="微软雅黑" w:hAnsiTheme="majorHAnsi" w:cstheme="majorBidi"/>
      <w:b/>
      <w:bCs/>
      <w:sz w:val="32"/>
      <w:szCs w:val="32"/>
    </w:rPr>
  </w:style>
  <w:style w:type="paragraph" w:customStyle="1" w:styleId="o">
    <w:name w:val="o正文文本"/>
    <w:basedOn w:val="a"/>
    <w:link w:val="o0"/>
    <w:qFormat/>
    <w:rsid w:val="003D4755"/>
    <w:pPr>
      <w:widowControl/>
      <w:spacing w:beforeLines="30" w:before="30" w:line="360" w:lineRule="auto"/>
      <w:ind w:firstLineChars="200" w:firstLine="200"/>
      <w:jc w:val="left"/>
    </w:pPr>
    <w:rPr>
      <w:rFonts w:ascii="宋体" w:eastAsia="宋体" w:hAnsi="宋体"/>
      <w:sz w:val="24"/>
      <w:szCs w:val="24"/>
    </w:rPr>
  </w:style>
  <w:style w:type="paragraph" w:customStyle="1" w:styleId="o1">
    <w:name w:val="o标题1"/>
    <w:basedOn w:val="a"/>
    <w:qFormat/>
    <w:rsid w:val="00D01AEC"/>
    <w:pPr>
      <w:numPr>
        <w:numId w:val="3"/>
      </w:numPr>
      <w:spacing w:beforeLines="50" w:before="156" w:line="360" w:lineRule="auto"/>
      <w:outlineLvl w:val="0"/>
    </w:pPr>
    <w:rPr>
      <w:rFonts w:ascii="微软雅黑" w:eastAsia="微软雅黑" w:hAnsi="微软雅黑"/>
      <w:sz w:val="28"/>
      <w:szCs w:val="28"/>
    </w:rPr>
  </w:style>
  <w:style w:type="character" w:customStyle="1" w:styleId="o0">
    <w:name w:val="o正文文本 字符"/>
    <w:basedOn w:val="a0"/>
    <w:link w:val="o"/>
    <w:rsid w:val="003D4755"/>
    <w:rPr>
      <w:rFonts w:ascii="宋体" w:eastAsia="宋体" w:hAnsi="宋体"/>
      <w:sz w:val="24"/>
      <w:szCs w:val="24"/>
    </w:rPr>
  </w:style>
  <w:style w:type="paragraph" w:customStyle="1" w:styleId="o2">
    <w:name w:val="o标题2"/>
    <w:basedOn w:val="a"/>
    <w:autoRedefine/>
    <w:qFormat/>
    <w:rsid w:val="0087526F"/>
    <w:pPr>
      <w:numPr>
        <w:ilvl w:val="1"/>
        <w:numId w:val="3"/>
      </w:numPr>
      <w:spacing w:line="360" w:lineRule="auto"/>
      <w:outlineLvl w:val="1"/>
    </w:pPr>
    <w:rPr>
      <w:rFonts w:ascii="微软雅黑" w:eastAsia="微软雅黑" w:hAnsi="微软雅黑"/>
      <w:sz w:val="24"/>
      <w:szCs w:val="24"/>
    </w:rPr>
  </w:style>
  <w:style w:type="paragraph" w:customStyle="1" w:styleId="o3">
    <w:name w:val="o标题3"/>
    <w:basedOn w:val="a"/>
    <w:autoRedefine/>
    <w:qFormat/>
    <w:rsid w:val="00D01AEC"/>
    <w:pPr>
      <w:numPr>
        <w:ilvl w:val="2"/>
        <w:numId w:val="3"/>
      </w:numPr>
      <w:spacing w:beforeLines="50" w:before="156" w:line="360" w:lineRule="auto"/>
    </w:pPr>
    <w:rPr>
      <w:rFonts w:ascii="微软雅黑" w:eastAsia="微软雅黑" w:hAnsi="微软雅黑"/>
      <w:sz w:val="24"/>
    </w:rPr>
  </w:style>
  <w:style w:type="paragraph" w:customStyle="1" w:styleId="o4">
    <w:name w:val="o标题4"/>
    <w:basedOn w:val="o"/>
    <w:link w:val="o40"/>
    <w:autoRedefine/>
    <w:qFormat/>
    <w:rsid w:val="00081DD9"/>
    <w:pPr>
      <w:numPr>
        <w:ilvl w:val="3"/>
        <w:numId w:val="6"/>
      </w:numPr>
      <w:ind w:firstLineChars="0" w:firstLine="0"/>
      <w:outlineLvl w:val="3"/>
    </w:pPr>
    <w:rPr>
      <w:rFonts w:ascii="微软雅黑" w:eastAsia="微软雅黑" w:hAnsi="微软雅黑"/>
    </w:rPr>
  </w:style>
  <w:style w:type="paragraph" w:styleId="a5">
    <w:name w:val="header"/>
    <w:basedOn w:val="a"/>
    <w:link w:val="a6"/>
    <w:uiPriority w:val="99"/>
    <w:unhideWhenUsed/>
    <w:rsid w:val="00627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o40">
    <w:name w:val="o标题4 字符"/>
    <w:basedOn w:val="o0"/>
    <w:link w:val="o4"/>
    <w:rsid w:val="00081DD9"/>
    <w:rPr>
      <w:rFonts w:ascii="微软雅黑" w:eastAsia="微软雅黑" w:hAnsi="微软雅黑"/>
      <w:sz w:val="24"/>
      <w:szCs w:val="24"/>
    </w:rPr>
  </w:style>
  <w:style w:type="character" w:customStyle="1" w:styleId="a6">
    <w:name w:val="页眉 字符"/>
    <w:basedOn w:val="a0"/>
    <w:link w:val="a5"/>
    <w:uiPriority w:val="99"/>
    <w:rsid w:val="00627E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7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7E38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6C6E4B"/>
    <w:pPr>
      <w:tabs>
        <w:tab w:val="left" w:pos="567"/>
        <w:tab w:val="right" w:leader="dot" w:pos="9736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oc\Documents\&#33258;&#23450;&#20041;%20Office%20&#27169;&#26495;\&#31616;&#21333;&#22810;&#32423;&#26631;&#3906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outao</dc:creator>
  <cp:keywords/>
  <dc:description/>
  <cp:lastModifiedBy>ou suitao</cp:lastModifiedBy>
  <cp:revision>2</cp:revision>
  <dcterms:created xsi:type="dcterms:W3CDTF">2020-06-15T08:39:00Z</dcterms:created>
  <dcterms:modified xsi:type="dcterms:W3CDTF">2020-06-16T08:13:00Z</dcterms:modified>
</cp:coreProperties>
</file>