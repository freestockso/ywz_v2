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B3" w:rsidRPr="0091628C" w:rsidRDefault="00FC08B8" w:rsidP="00081DD9">
      <w:pPr>
        <w:pStyle w:val="a3"/>
      </w:pPr>
      <w:r w:rsidRPr="00FC08B8">
        <w:rPr>
          <w:rFonts w:hint="eastAsia"/>
        </w:rPr>
        <w:t>使用</w:t>
      </w:r>
      <w:r w:rsidRPr="00FC08B8">
        <w:t>header</w:t>
      </w:r>
      <w:r w:rsidRPr="00FC08B8">
        <w:t>方式实现文件下载功能</w:t>
      </w:r>
    </w:p>
    <w:p w:rsidR="0091628C" w:rsidRPr="0087526F" w:rsidRDefault="0091628C" w:rsidP="00081DD9">
      <w:pPr>
        <w:pStyle w:val="o"/>
      </w:pPr>
    </w:p>
    <w:p w:rsidR="0091628C" w:rsidRPr="00D01AEC" w:rsidRDefault="00FC08B8" w:rsidP="00627E38">
      <w:pPr>
        <w:pStyle w:val="o1"/>
      </w:pPr>
      <w:r>
        <w:rPr>
          <w:rFonts w:hint="eastAsia"/>
        </w:rPr>
        <w:t>PHP发送h</w:t>
      </w:r>
      <w:r>
        <w:t>ttp header</w:t>
      </w:r>
    </w:p>
    <w:p w:rsidR="00081DD9" w:rsidRDefault="00FC08B8" w:rsidP="00081DD9">
      <w:pPr>
        <w:pStyle w:val="o"/>
      </w:pPr>
      <w:r w:rsidRPr="00FC08B8">
        <w:t>header(string,replace,http_response_code)</w:t>
      </w:r>
    </w:p>
    <w:tbl>
      <w:tblPr>
        <w:tblW w:w="97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7123"/>
      </w:tblGrid>
      <w:tr w:rsidR="00FC08B8" w:rsidRPr="00FC08B8" w:rsidTr="00264287">
        <w:tc>
          <w:tcPr>
            <w:tcW w:w="2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string</w:t>
            </w:r>
          </w:p>
        </w:tc>
        <w:tc>
          <w:tcPr>
            <w:tcW w:w="71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必需。规定要发送的报头字符串。</w:t>
            </w:r>
          </w:p>
        </w:tc>
      </w:tr>
      <w:tr w:rsidR="00FC08B8" w:rsidRPr="00FC08B8" w:rsidTr="00264287">
        <w:tc>
          <w:tcPr>
            <w:tcW w:w="2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replace</w:t>
            </w:r>
          </w:p>
        </w:tc>
        <w:tc>
          <w:tcPr>
            <w:tcW w:w="71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可选。指示该报头是否替换之前的报头，或添加第二个报头。</w:t>
            </w:r>
          </w:p>
          <w:p w:rsidR="00FC08B8" w:rsidRPr="00FC08B8" w:rsidRDefault="00FC08B8" w:rsidP="00FC08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默认是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 xml:space="preserve"> true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（替换）。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false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（允许相同类型的多个报头）。</w:t>
            </w:r>
          </w:p>
        </w:tc>
      </w:tr>
      <w:tr w:rsidR="00FC08B8" w:rsidRPr="00FC08B8" w:rsidTr="00264287">
        <w:tc>
          <w:tcPr>
            <w:tcW w:w="2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http_response_code</w:t>
            </w:r>
          </w:p>
        </w:tc>
        <w:tc>
          <w:tcPr>
            <w:tcW w:w="71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C08B8" w:rsidRPr="00FC08B8" w:rsidRDefault="00FC08B8" w:rsidP="00FC08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</w:rPr>
            </w:pP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可选。把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 xml:space="preserve"> HTTP 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响应代码强制为指定的值。（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 xml:space="preserve">PHP 4 </w:t>
            </w:r>
            <w:r w:rsidRPr="00FC08B8">
              <w:rPr>
                <w:rFonts w:ascii="Verdana" w:eastAsia="宋体" w:hAnsi="Verdana" w:cs="宋体"/>
                <w:color w:val="000000"/>
                <w:kern w:val="0"/>
              </w:rPr>
              <w:t>以及更高版本可用）</w:t>
            </w:r>
          </w:p>
        </w:tc>
      </w:tr>
    </w:tbl>
    <w:p w:rsidR="00FC08B8" w:rsidRPr="00FC08B8" w:rsidRDefault="00264287" w:rsidP="00264287">
      <w:pPr>
        <w:pStyle w:val="o2"/>
      </w:pPr>
      <w:r w:rsidRPr="00264287">
        <w:rPr>
          <w:rFonts w:hint="eastAsia"/>
        </w:rPr>
        <w:t>常见的</w:t>
      </w:r>
      <w:r w:rsidRPr="00264287">
        <w:t>header功能</w:t>
      </w:r>
    </w:p>
    <w:p w:rsidR="00264287" w:rsidRDefault="00264287" w:rsidP="00264287">
      <w:pPr>
        <w:pStyle w:val="aa"/>
      </w:pPr>
      <w:r>
        <w:t>header('HTTP/1.1 200 OK'); // ok 正常访问</w:t>
      </w:r>
    </w:p>
    <w:p w:rsidR="00264287" w:rsidRDefault="00264287" w:rsidP="00264287">
      <w:pPr>
        <w:pStyle w:val="aa"/>
      </w:pPr>
      <w:r>
        <w:t>header('HTTP/1.1 404 Not Found'); //通知浏览器 页面不存在</w:t>
      </w:r>
    </w:p>
    <w:p w:rsidR="00264287" w:rsidRDefault="00264287" w:rsidP="00264287">
      <w:pPr>
        <w:pStyle w:val="aa"/>
      </w:pPr>
      <w:r>
        <w:t>header('HTTP/1.1 301 Moved Permanently'); //设置地址被永久的重定向 301</w:t>
      </w:r>
    </w:p>
    <w:p w:rsidR="00264287" w:rsidRDefault="00264287" w:rsidP="00264287">
      <w:pPr>
        <w:pStyle w:val="aa"/>
      </w:pPr>
      <w:r>
        <w:t>header('Location: http://www.test.con/'); //跳转到一个新的地址</w:t>
      </w:r>
    </w:p>
    <w:p w:rsidR="00264287" w:rsidRDefault="00264287" w:rsidP="00264287">
      <w:pPr>
        <w:pStyle w:val="aa"/>
      </w:pPr>
      <w:r>
        <w:t>header('Refresh: 10; url=http://www.test.con/'); //延迟转向 也就是隔几秒跳转</w:t>
      </w:r>
    </w:p>
    <w:p w:rsidR="00264287" w:rsidRDefault="00264287" w:rsidP="00264287">
      <w:pPr>
        <w:pStyle w:val="aa"/>
      </w:pPr>
      <w:r>
        <w:t>header('X-Powered-By: PHP/7.0.0'); //修改 X-Powered-By信息</w:t>
      </w:r>
    </w:p>
    <w:p w:rsidR="00264287" w:rsidRDefault="00264287" w:rsidP="00264287">
      <w:pPr>
        <w:pStyle w:val="aa"/>
      </w:pPr>
      <w:r>
        <w:t>header('Content-language: en'); //文档语言</w:t>
      </w:r>
    </w:p>
    <w:p w:rsidR="00264287" w:rsidRDefault="00264287" w:rsidP="00264287">
      <w:pPr>
        <w:pStyle w:val="aa"/>
      </w:pPr>
      <w:r>
        <w:t>header('Content-Length: 1234'); //设置内容长度</w:t>
      </w:r>
    </w:p>
    <w:p w:rsidR="00264287" w:rsidRDefault="00264287" w:rsidP="00264287">
      <w:pPr>
        <w:pStyle w:val="aa"/>
      </w:pPr>
      <w:r>
        <w:t>header('Last-Modified: '.gmdate('D, d M Y H:i:s', $time).' GMT'); //告诉浏览器最后一次修改时间</w:t>
      </w:r>
    </w:p>
    <w:p w:rsidR="00264287" w:rsidRDefault="00264287" w:rsidP="00264287">
      <w:pPr>
        <w:pStyle w:val="aa"/>
      </w:pPr>
      <w:r>
        <w:t>header('HTTP/1.1 304 Not Modified'); //告诉浏览器文档内容没有发生改变</w:t>
      </w:r>
    </w:p>
    <w:p w:rsidR="00264287" w:rsidRDefault="00264287" w:rsidP="00264287">
      <w:pPr>
        <w:pStyle w:val="aa"/>
      </w:pPr>
      <w:r>
        <w:t>###内容类型###</w:t>
      </w:r>
    </w:p>
    <w:p w:rsidR="00264287" w:rsidRDefault="00264287" w:rsidP="00264287">
      <w:pPr>
        <w:pStyle w:val="aa"/>
      </w:pPr>
      <w:r>
        <w:t>header('Content-Type: text/html; charset=utf-8'); //网页编码</w:t>
      </w:r>
    </w:p>
    <w:p w:rsidR="00264287" w:rsidRDefault="00264287" w:rsidP="00264287">
      <w:pPr>
        <w:pStyle w:val="aa"/>
      </w:pPr>
      <w:r>
        <w:t>header('Content-Type: text/plain'); //纯文本格式</w:t>
      </w:r>
    </w:p>
    <w:p w:rsidR="00264287" w:rsidRDefault="00264287" w:rsidP="00264287">
      <w:pPr>
        <w:pStyle w:val="aa"/>
      </w:pPr>
      <w:r>
        <w:t>header('Content-Type: image/jpeg'); //JPG、JPEG</w:t>
      </w:r>
    </w:p>
    <w:p w:rsidR="00264287" w:rsidRDefault="00264287" w:rsidP="00264287">
      <w:pPr>
        <w:pStyle w:val="aa"/>
      </w:pPr>
      <w:r>
        <w:t>header('Content-Type: application/zip'); // ZIP文件</w:t>
      </w:r>
    </w:p>
    <w:p w:rsidR="00264287" w:rsidRDefault="00264287" w:rsidP="00264287">
      <w:pPr>
        <w:pStyle w:val="aa"/>
      </w:pPr>
      <w:r>
        <w:t>header('Content-Type: application/pdf'); // PDF文件</w:t>
      </w:r>
    </w:p>
    <w:p w:rsidR="00264287" w:rsidRDefault="00264287" w:rsidP="00264287">
      <w:pPr>
        <w:pStyle w:val="aa"/>
      </w:pPr>
      <w:r>
        <w:t>header('Content-Type: audio/mpeg'); // 音频文件</w:t>
      </w:r>
    </w:p>
    <w:p w:rsidR="00264287" w:rsidRDefault="00264287" w:rsidP="00264287">
      <w:pPr>
        <w:pStyle w:val="aa"/>
      </w:pPr>
      <w:r>
        <w:t>header('Content-type: text/css'); //css文件</w:t>
      </w:r>
    </w:p>
    <w:p w:rsidR="00264287" w:rsidRDefault="00264287" w:rsidP="00264287">
      <w:pPr>
        <w:pStyle w:val="aa"/>
      </w:pPr>
      <w:r>
        <w:t>header('Content-type: text/javascript'); //js文件</w:t>
      </w:r>
    </w:p>
    <w:p w:rsidR="00264287" w:rsidRDefault="00264287" w:rsidP="00264287">
      <w:pPr>
        <w:pStyle w:val="aa"/>
      </w:pPr>
      <w:r>
        <w:t>header('Content-type: application/json'); //json</w:t>
      </w:r>
    </w:p>
    <w:p w:rsidR="00264287" w:rsidRDefault="00264287" w:rsidP="00264287">
      <w:pPr>
        <w:pStyle w:val="aa"/>
      </w:pPr>
      <w:r>
        <w:t>header('Content-type: application/pdf'); //pdf</w:t>
      </w:r>
    </w:p>
    <w:p w:rsidR="00264287" w:rsidRDefault="00264287" w:rsidP="00264287">
      <w:pPr>
        <w:pStyle w:val="aa"/>
      </w:pPr>
      <w:r>
        <w:t>header('Content-type: text/xml'); //xml</w:t>
      </w:r>
    </w:p>
    <w:p w:rsidR="00264287" w:rsidRDefault="00264287" w:rsidP="00264287">
      <w:pPr>
        <w:pStyle w:val="aa"/>
      </w:pPr>
      <w:r>
        <w:t>header('Content-Type: application/x-shockw**e-flash'); //Flash动画</w:t>
      </w:r>
    </w:p>
    <w:p w:rsidR="00264287" w:rsidRDefault="00264287" w:rsidP="00264287">
      <w:pPr>
        <w:pStyle w:val="aa"/>
      </w:pPr>
      <w:r>
        <w:t>######</w:t>
      </w:r>
    </w:p>
    <w:p w:rsidR="00264287" w:rsidRDefault="00264287" w:rsidP="00264287">
      <w:pPr>
        <w:pStyle w:val="aa"/>
      </w:pPr>
      <w:r>
        <w:t>###声明一个下载的文件###</w:t>
      </w:r>
    </w:p>
    <w:p w:rsidR="00264287" w:rsidRDefault="00264287" w:rsidP="00264287">
      <w:pPr>
        <w:pStyle w:val="aa"/>
      </w:pPr>
      <w:r>
        <w:t>header('Content-Type: application/octet-stream');</w:t>
      </w:r>
    </w:p>
    <w:p w:rsidR="00264287" w:rsidRDefault="00264287" w:rsidP="00264287">
      <w:pPr>
        <w:pStyle w:val="aa"/>
      </w:pPr>
      <w:r>
        <w:t>header('Content-Disposition: attachment; filename="ITblog.zip"');</w:t>
      </w:r>
    </w:p>
    <w:p w:rsidR="00264287" w:rsidRDefault="00264287" w:rsidP="00264287">
      <w:pPr>
        <w:pStyle w:val="aa"/>
      </w:pPr>
      <w:r>
        <w:lastRenderedPageBreak/>
        <w:t>header('Content-Transfer-Encoding: binary');</w:t>
      </w:r>
    </w:p>
    <w:p w:rsidR="00264287" w:rsidRDefault="00264287" w:rsidP="00264287">
      <w:pPr>
        <w:pStyle w:val="aa"/>
      </w:pPr>
      <w:r>
        <w:t>readfile('test.zip');</w:t>
      </w:r>
    </w:p>
    <w:p w:rsidR="00264287" w:rsidRDefault="00264287" w:rsidP="00264287">
      <w:pPr>
        <w:pStyle w:val="aa"/>
      </w:pPr>
      <w:r>
        <w:t>######</w:t>
      </w:r>
    </w:p>
    <w:p w:rsidR="00264287" w:rsidRDefault="00264287" w:rsidP="00264287">
      <w:pPr>
        <w:pStyle w:val="aa"/>
      </w:pPr>
      <w:r>
        <w:t>###对当前文档禁用缓存###</w:t>
      </w:r>
    </w:p>
    <w:p w:rsidR="00264287" w:rsidRDefault="00264287" w:rsidP="00264287">
      <w:pPr>
        <w:pStyle w:val="aa"/>
      </w:pPr>
      <w:r>
        <w:t>header('Cache-Control: no-cache, no-store, max-age=0, must-revalidate');</w:t>
      </w:r>
    </w:p>
    <w:p w:rsidR="00264287" w:rsidRDefault="00264287" w:rsidP="00264287">
      <w:pPr>
        <w:pStyle w:val="aa"/>
      </w:pPr>
      <w:r>
        <w:t>header('Expires: Mon, 26 Jul 1997 05:00:00 GMT');</w:t>
      </w:r>
    </w:p>
    <w:p w:rsidR="00264287" w:rsidRDefault="00264287" w:rsidP="00264287">
      <w:pPr>
        <w:pStyle w:val="aa"/>
      </w:pPr>
      <w:r>
        <w:t>######</w:t>
      </w:r>
    </w:p>
    <w:p w:rsidR="00264287" w:rsidRDefault="00264287" w:rsidP="00264287">
      <w:pPr>
        <w:pStyle w:val="aa"/>
      </w:pPr>
      <w:r>
        <w:t>###显示一个需要验证的登陆对话框###</w:t>
      </w:r>
    </w:p>
    <w:p w:rsidR="00264287" w:rsidRDefault="00264287" w:rsidP="00264287">
      <w:pPr>
        <w:pStyle w:val="aa"/>
      </w:pPr>
      <w:r>
        <w:t>header('HTTP/1.1 401 Unauthorized');</w:t>
      </w:r>
    </w:p>
    <w:p w:rsidR="00264287" w:rsidRDefault="00264287" w:rsidP="00264287">
      <w:pPr>
        <w:pStyle w:val="aa"/>
      </w:pPr>
      <w:r>
        <w:t>header('WWW-Authenticate: Basic realm="Top Secret"');</w:t>
      </w:r>
    </w:p>
    <w:p w:rsidR="00264287" w:rsidRDefault="00264287" w:rsidP="00264287">
      <w:pPr>
        <w:pStyle w:val="aa"/>
      </w:pPr>
      <w:r>
        <w:t>######</w:t>
      </w:r>
    </w:p>
    <w:p w:rsidR="00264287" w:rsidRDefault="00264287" w:rsidP="00264287">
      <w:pPr>
        <w:pStyle w:val="aa"/>
      </w:pPr>
      <w:r>
        <w:t>###声明一个需要下载的xls文件###</w:t>
      </w:r>
    </w:p>
    <w:p w:rsidR="00264287" w:rsidRDefault="00264287" w:rsidP="00264287">
      <w:pPr>
        <w:pStyle w:val="aa"/>
      </w:pPr>
      <w:r>
        <w:t>header('Content-Disposition: attachment; filename=abc.xlsx');</w:t>
      </w:r>
    </w:p>
    <w:p w:rsidR="00264287" w:rsidRDefault="00264287" w:rsidP="00264287">
      <w:pPr>
        <w:pStyle w:val="aa"/>
      </w:pPr>
      <w:r>
        <w:t>header('Content-Type: application/vnd.openxmlformats-officedocument.spreadsheetml.sheet');</w:t>
      </w:r>
    </w:p>
    <w:p w:rsidR="00264287" w:rsidRDefault="00264287" w:rsidP="00264287">
      <w:pPr>
        <w:pStyle w:val="aa"/>
      </w:pPr>
      <w:r>
        <w:t>header('Content-Length: '.filesize('./test.xls'));</w:t>
      </w:r>
    </w:p>
    <w:p w:rsidR="00264287" w:rsidRDefault="00264287" w:rsidP="00264287">
      <w:pPr>
        <w:pStyle w:val="aa"/>
      </w:pPr>
      <w:r>
        <w:t>header('Content-Transfer-Encoding: binary');</w:t>
      </w:r>
    </w:p>
    <w:p w:rsidR="00264287" w:rsidRDefault="00264287" w:rsidP="00264287">
      <w:pPr>
        <w:pStyle w:val="aa"/>
      </w:pPr>
      <w:r>
        <w:t>header('Cache-Control: must-revalidate');</w:t>
      </w:r>
    </w:p>
    <w:p w:rsidR="00264287" w:rsidRDefault="00264287" w:rsidP="00264287">
      <w:pPr>
        <w:pStyle w:val="aa"/>
      </w:pPr>
      <w:r>
        <w:t>header('Pragma: public');</w:t>
      </w:r>
    </w:p>
    <w:p w:rsidR="00FC08B8" w:rsidRDefault="00264287" w:rsidP="00264287">
      <w:pPr>
        <w:pStyle w:val="aa"/>
      </w:pPr>
      <w:r>
        <w:t>readfile('./test.xls');</w:t>
      </w:r>
    </w:p>
    <w:p w:rsidR="00FC08B8" w:rsidRDefault="00FC08B8" w:rsidP="00264287">
      <w:pPr>
        <w:pStyle w:val="aa"/>
      </w:pPr>
    </w:p>
    <w:p w:rsidR="00FC08B8" w:rsidRDefault="00264287" w:rsidP="00264287">
      <w:pPr>
        <w:pStyle w:val="o2"/>
      </w:pPr>
      <w:r w:rsidRPr="00264287">
        <w:rPr>
          <w:rFonts w:hint="eastAsia"/>
        </w:rPr>
        <w:t>下载所要用的的请求头</w:t>
      </w:r>
    </w:p>
    <w:p w:rsidR="00264287" w:rsidRDefault="00264287" w:rsidP="00264287">
      <w:pPr>
        <w:pStyle w:val="aa"/>
      </w:pPr>
      <w:r>
        <w:t>header("Content-type:application/octet-stream");</w:t>
      </w:r>
    </w:p>
    <w:p w:rsidR="00264287" w:rsidRDefault="00264287" w:rsidP="00264287">
      <w:pPr>
        <w:pStyle w:val="aa"/>
      </w:pPr>
      <w:r>
        <w:t>header("Accept-Ranges:bytes");</w:t>
      </w:r>
    </w:p>
    <w:p w:rsidR="00264287" w:rsidRDefault="00264287" w:rsidP="00264287">
      <w:pPr>
        <w:pStyle w:val="aa"/>
      </w:pPr>
      <w:r>
        <w:t>header("Accept-Length:".$file_Size);</w:t>
      </w:r>
    </w:p>
    <w:p w:rsidR="00264287" w:rsidRDefault="00264287" w:rsidP="00264287">
      <w:pPr>
        <w:pStyle w:val="aa"/>
      </w:pPr>
      <w:r>
        <w:t>header("Content-Disposition: attachment; filename=".$filename);</w:t>
      </w:r>
    </w:p>
    <w:p w:rsidR="00264287" w:rsidRDefault="00264287" w:rsidP="00081DD9">
      <w:pPr>
        <w:pStyle w:val="o"/>
      </w:pPr>
    </w:p>
    <w:p w:rsidR="00264287" w:rsidRDefault="00264287" w:rsidP="00264287">
      <w:pPr>
        <w:pStyle w:val="aa"/>
      </w:pPr>
      <w:r>
        <w:t>content-type：文件类型</w:t>
      </w:r>
    </w:p>
    <w:p w:rsidR="00264287" w:rsidRDefault="00264287" w:rsidP="00264287">
      <w:pPr>
        <w:pStyle w:val="aa"/>
      </w:pPr>
      <w:r>
        <w:t>Accept-Ranges：表示接收数据的类型或者范围，图片属于二进制的东西所以需要使用字节的方式传输</w:t>
      </w:r>
    </w:p>
    <w:p w:rsidR="00264287" w:rsidRDefault="00264287" w:rsidP="00264287">
      <w:pPr>
        <w:pStyle w:val="aa"/>
      </w:pPr>
      <w:r>
        <w:t>Accept-Length：表示接收的文件大小，php文件下载需要告诉浏览器下载的文件有多大</w:t>
      </w:r>
    </w:p>
    <w:p w:rsidR="00264287" w:rsidRDefault="00264287" w:rsidP="00264287">
      <w:pPr>
        <w:pStyle w:val="aa"/>
      </w:pPr>
      <w:r>
        <w:t>Content-Disposition：附件只需要把文件名给过去就可以，这个名称就是下载时显示的文件名称</w:t>
      </w:r>
    </w:p>
    <w:p w:rsidR="00264287" w:rsidRDefault="00264287" w:rsidP="00081DD9">
      <w:pPr>
        <w:pStyle w:val="o"/>
      </w:pPr>
    </w:p>
    <w:p w:rsidR="00264287" w:rsidRDefault="00264287" w:rsidP="00081DD9">
      <w:pPr>
        <w:pStyle w:val="o"/>
      </w:pPr>
      <w:r>
        <w:rPr>
          <w:rFonts w:hint="eastAsia"/>
        </w:rPr>
        <w:t>window系统的文件名是GB2312的，根据不同的情况可能需要转码：</w:t>
      </w:r>
    </w:p>
    <w:p w:rsidR="00264287" w:rsidRDefault="00264287" w:rsidP="00081DD9">
      <w:pPr>
        <w:pStyle w:val="o"/>
      </w:pPr>
      <w:r w:rsidRPr="00264287">
        <w:t>$filename=iconv("UTF-8","GB2312",$filename);</w:t>
      </w:r>
    </w:p>
    <w:p w:rsidR="00264287" w:rsidRDefault="00264287" w:rsidP="00264287">
      <w:pPr>
        <w:pStyle w:val="o2"/>
      </w:pPr>
      <w:r>
        <w:rPr>
          <w:rFonts w:hint="eastAsia"/>
        </w:rPr>
        <w:t>PHP代码</w:t>
      </w:r>
    </w:p>
    <w:p w:rsidR="00264287" w:rsidRDefault="00264287" w:rsidP="00264287">
      <w:pPr>
        <w:pStyle w:val="aa"/>
      </w:pPr>
      <w:r>
        <w:t>&lt;?php</w:t>
      </w:r>
    </w:p>
    <w:p w:rsidR="00264287" w:rsidRDefault="00264287" w:rsidP="00264287">
      <w:pPr>
        <w:pStyle w:val="aa"/>
      </w:pPr>
      <w:r>
        <w:t xml:space="preserve"> ob_clean();</w:t>
      </w:r>
    </w:p>
    <w:p w:rsidR="00264287" w:rsidRDefault="00264287" w:rsidP="00264287">
      <w:pPr>
        <w:pStyle w:val="aa"/>
      </w:pPr>
      <w:r>
        <w:t xml:space="preserve"> $action = $_GET['action'];</w:t>
      </w:r>
    </w:p>
    <w:p w:rsidR="00264287" w:rsidRDefault="00264287" w:rsidP="00264287">
      <w:pPr>
        <w:pStyle w:val="aa"/>
      </w:pPr>
      <w:r>
        <w:t xml:space="preserve"> $filename = base64_decode($action);//传的参数encode了</w:t>
      </w:r>
    </w:p>
    <w:p w:rsidR="00264287" w:rsidRDefault="00264287" w:rsidP="00264287">
      <w:pPr>
        <w:pStyle w:val="aa"/>
      </w:pPr>
      <w:r>
        <w:t xml:space="preserve"> $filepath = '/data/www/www.test.com/'.$filename;</w:t>
      </w:r>
    </w:p>
    <w:p w:rsidR="00264287" w:rsidRDefault="00264287" w:rsidP="00264287">
      <w:pPr>
        <w:pStyle w:val="aa"/>
      </w:pPr>
      <w:r>
        <w:lastRenderedPageBreak/>
        <w:t xml:space="preserve"> if(!file_exists($filepath)){</w:t>
      </w:r>
    </w:p>
    <w:p w:rsidR="00C328C4" w:rsidRPr="00C328C4" w:rsidRDefault="00C328C4" w:rsidP="00264287">
      <w:pPr>
        <w:pStyle w:val="aa"/>
      </w:pPr>
      <w:r>
        <w:tab/>
      </w:r>
      <w:r w:rsidRPr="00C328C4">
        <w:t>echo "&lt;script&gt;alert('文件不存在')&lt;/script&gt;";</w:t>
      </w:r>
    </w:p>
    <w:p w:rsidR="00264287" w:rsidRDefault="00264287" w:rsidP="00264287">
      <w:pPr>
        <w:pStyle w:val="aa"/>
      </w:pPr>
      <w:r>
        <w:t xml:space="preserve">  exit;</w:t>
      </w:r>
    </w:p>
    <w:p w:rsidR="00264287" w:rsidRDefault="00264287" w:rsidP="00264287">
      <w:pPr>
        <w:pStyle w:val="aa"/>
      </w:pPr>
      <w:r>
        <w:t xml:space="preserve"> }</w:t>
      </w:r>
    </w:p>
    <w:p w:rsidR="00264287" w:rsidRDefault="00264287" w:rsidP="00264287">
      <w:pPr>
        <w:pStyle w:val="aa"/>
      </w:pPr>
      <w:r>
        <w:t xml:space="preserve"> $fp=fopen($filepath,"r");</w:t>
      </w:r>
    </w:p>
    <w:p w:rsidR="00264287" w:rsidRDefault="00264287" w:rsidP="00264287">
      <w:pPr>
        <w:pStyle w:val="aa"/>
      </w:pPr>
      <w:r>
        <w:t xml:space="preserve"> $filesize=filesize($filepath);</w:t>
      </w:r>
    </w:p>
    <w:p w:rsidR="00264287" w:rsidRDefault="00264287" w:rsidP="00264287">
      <w:pPr>
        <w:pStyle w:val="aa"/>
      </w:pPr>
      <w:r>
        <w:t xml:space="preserve"> header("Content-type:application/octet-stream");</w:t>
      </w:r>
    </w:p>
    <w:p w:rsidR="00264287" w:rsidRDefault="00264287" w:rsidP="00264287">
      <w:pPr>
        <w:pStyle w:val="aa"/>
      </w:pPr>
      <w:r>
        <w:t xml:space="preserve"> header("Accept-Ranges:bytes");</w:t>
      </w:r>
    </w:p>
    <w:p w:rsidR="00264287" w:rsidRDefault="00264287" w:rsidP="00264287">
      <w:pPr>
        <w:pStyle w:val="aa"/>
      </w:pPr>
      <w:r>
        <w:t xml:space="preserve"> header("Accept-Length:".$filesize);</w:t>
      </w:r>
    </w:p>
    <w:p w:rsidR="00264287" w:rsidRDefault="00264287" w:rsidP="00264287">
      <w:pPr>
        <w:pStyle w:val="aa"/>
      </w:pPr>
      <w:r>
        <w:t xml:space="preserve"> header("Content-Disposition: attachment; filename=".$filename);</w:t>
      </w:r>
    </w:p>
    <w:p w:rsidR="00264287" w:rsidRDefault="00264287" w:rsidP="00264287">
      <w:pPr>
        <w:pStyle w:val="aa"/>
      </w:pPr>
      <w:r>
        <w:t xml:space="preserve"> $buffer=1024;</w:t>
      </w:r>
    </w:p>
    <w:p w:rsidR="00264287" w:rsidRDefault="00264287" w:rsidP="00264287">
      <w:pPr>
        <w:pStyle w:val="aa"/>
      </w:pPr>
      <w:r>
        <w:t xml:space="preserve"> $buffer_count=0;</w:t>
      </w:r>
    </w:p>
    <w:p w:rsidR="00264287" w:rsidRDefault="00264287" w:rsidP="00264287">
      <w:pPr>
        <w:pStyle w:val="aa"/>
      </w:pPr>
      <w:r>
        <w:t xml:space="preserve"> while(!feof($fp)&amp;&amp;$file_Size-$buffer_count&gt;0){</w:t>
      </w:r>
    </w:p>
    <w:p w:rsidR="00264287" w:rsidRDefault="00264287" w:rsidP="00264287">
      <w:pPr>
        <w:pStyle w:val="aa"/>
      </w:pPr>
      <w:r>
        <w:t xml:space="preserve"> $data=fread($fp,$buffer);</w:t>
      </w:r>
    </w:p>
    <w:p w:rsidR="00264287" w:rsidRDefault="00264287" w:rsidP="00264287">
      <w:pPr>
        <w:pStyle w:val="aa"/>
      </w:pPr>
      <w:r>
        <w:t xml:space="preserve"> $buffer_count+=$buffer;</w:t>
      </w:r>
    </w:p>
    <w:p w:rsidR="00264287" w:rsidRDefault="00264287" w:rsidP="00264287">
      <w:pPr>
        <w:pStyle w:val="aa"/>
      </w:pPr>
      <w:r>
        <w:t xml:space="preserve">  echo $data;</w:t>
      </w:r>
    </w:p>
    <w:p w:rsidR="00264287" w:rsidRDefault="00264287" w:rsidP="00264287">
      <w:pPr>
        <w:pStyle w:val="aa"/>
      </w:pPr>
      <w:r>
        <w:t xml:space="preserve"> }</w:t>
      </w:r>
    </w:p>
    <w:p w:rsidR="00264287" w:rsidRDefault="00264287" w:rsidP="00264287">
      <w:pPr>
        <w:pStyle w:val="aa"/>
      </w:pPr>
      <w:r>
        <w:t xml:space="preserve"> fclose($fp);</w:t>
      </w:r>
    </w:p>
    <w:p w:rsidR="00264287" w:rsidRDefault="00264287" w:rsidP="00264287">
      <w:pPr>
        <w:pStyle w:val="aa"/>
      </w:pPr>
      <w:r>
        <w:t>?&gt;</w:t>
      </w:r>
    </w:p>
    <w:p w:rsidR="00264287" w:rsidRDefault="001667ED" w:rsidP="001667ED">
      <w:pPr>
        <w:pStyle w:val="o1"/>
      </w:pPr>
      <w:r w:rsidRPr="001667ED">
        <w:t>JS实现改变地址栏URL而不跳转</w:t>
      </w:r>
    </w:p>
    <w:p w:rsidR="00264287" w:rsidRDefault="001667ED" w:rsidP="001667ED">
      <w:pPr>
        <w:pStyle w:val="o2"/>
      </w:pPr>
      <w:r w:rsidRPr="001667ED">
        <w:t>History</w:t>
      </w:r>
    </w:p>
    <w:p w:rsidR="001667ED" w:rsidRDefault="001667ED" w:rsidP="00081DD9">
      <w:pPr>
        <w:pStyle w:val="o"/>
      </w:pPr>
      <w:r w:rsidRPr="001667ED">
        <w:t>window.history.back();</w:t>
      </w:r>
      <w:r>
        <w:tab/>
      </w:r>
      <w:r>
        <w:rPr>
          <w:rFonts w:hint="eastAsia"/>
        </w:rPr>
        <w:t>//</w:t>
      </w:r>
      <w:r w:rsidRPr="001667ED">
        <w:rPr>
          <w:rFonts w:hint="eastAsia"/>
        </w:rPr>
        <w:t>这个方法会像用户点击了浏览器工具栏上的返回键一样</w:t>
      </w:r>
    </w:p>
    <w:p w:rsidR="001667ED" w:rsidRDefault="001667ED" w:rsidP="00081DD9">
      <w:pPr>
        <w:pStyle w:val="o"/>
      </w:pPr>
      <w:r w:rsidRPr="001667ED">
        <w:t>window.history.forward();</w:t>
      </w:r>
    </w:p>
    <w:p w:rsidR="001667ED" w:rsidRDefault="001667ED" w:rsidP="001667ED">
      <w:pPr>
        <w:pStyle w:val="o3"/>
      </w:pPr>
      <w:r w:rsidRPr="001667ED">
        <w:rPr>
          <w:rFonts w:hint="eastAsia"/>
        </w:rPr>
        <w:t>移动到历史记录特定的位置</w:t>
      </w:r>
    </w:p>
    <w:p w:rsidR="001667ED" w:rsidRDefault="001667ED" w:rsidP="00081DD9">
      <w:pPr>
        <w:pStyle w:val="o"/>
      </w:pPr>
      <w:r w:rsidRPr="001667ED">
        <w:t>window.history.go(-1);</w:t>
      </w:r>
      <w:r>
        <w:tab/>
      </w:r>
      <w:r>
        <w:rPr>
          <w:rFonts w:hint="eastAsia"/>
        </w:rPr>
        <w:t>//</w:t>
      </w:r>
      <w:r>
        <w:rPr>
          <w:rFonts w:ascii="Helvetica" w:hAnsi="Helvetica"/>
          <w:color w:val="444444"/>
          <w:sz w:val="23"/>
          <w:szCs w:val="23"/>
          <w:shd w:val="clear" w:color="auto" w:fill="FFFFFF"/>
        </w:rPr>
        <w:t>相当于</w:t>
      </w:r>
      <w:r>
        <w:rPr>
          <w:rFonts w:ascii="Helvetica" w:hAnsi="Helvetica"/>
          <w:color w:val="444444"/>
          <w:sz w:val="23"/>
          <w:szCs w:val="23"/>
          <w:shd w:val="clear" w:color="auto" w:fill="FFFFFF"/>
        </w:rPr>
        <w:t xml:space="preserve"> back()</w:t>
      </w:r>
    </w:p>
    <w:p w:rsidR="001667ED" w:rsidRDefault="001667ED" w:rsidP="00081DD9">
      <w:pPr>
        <w:pStyle w:val="o"/>
      </w:pPr>
      <w:r w:rsidRPr="001667ED">
        <w:t>window.history.go(1);</w:t>
      </w:r>
      <w:r>
        <w:tab/>
      </w:r>
      <w:r>
        <w:rPr>
          <w:rFonts w:hint="eastAsia"/>
        </w:rPr>
        <w:t>//</w:t>
      </w:r>
      <w:r w:rsidRPr="001667ED">
        <w:rPr>
          <w:rFonts w:hint="eastAsia"/>
        </w:rPr>
        <w:t>相当于</w:t>
      </w:r>
      <w:r w:rsidRPr="001667ED">
        <w:t xml:space="preserve"> forward()</w:t>
      </w:r>
    </w:p>
    <w:p w:rsidR="001667ED" w:rsidRDefault="001667ED" w:rsidP="00081DD9">
      <w:pPr>
        <w:pStyle w:val="o"/>
      </w:pPr>
      <w:r w:rsidRPr="001667ED">
        <w:rPr>
          <w:rFonts w:hint="eastAsia"/>
        </w:rPr>
        <w:t>检查浏览器历史记录的</w:t>
      </w:r>
      <w:r w:rsidRPr="001667ED">
        <w:t>length属性来找到历史记录堆栈中的页面总数。</w:t>
      </w:r>
    </w:p>
    <w:p w:rsidR="001667ED" w:rsidRDefault="001667ED" w:rsidP="00081DD9">
      <w:pPr>
        <w:pStyle w:val="o"/>
      </w:pPr>
      <w:r w:rsidRPr="001667ED">
        <w:t>var numberOfEntries = window.history.length;</w:t>
      </w:r>
    </w:p>
    <w:p w:rsidR="001667ED" w:rsidRDefault="001667ED" w:rsidP="001667ED">
      <w:pPr>
        <w:pStyle w:val="o2"/>
      </w:pPr>
      <w:r w:rsidRPr="001667ED">
        <w:rPr>
          <w:rFonts w:hint="eastAsia"/>
        </w:rPr>
        <w:t>添加和修改</w:t>
      </w:r>
      <w:r w:rsidRPr="001667ED">
        <w:t xml:space="preserve"> history 实体</w:t>
      </w:r>
    </w:p>
    <w:p w:rsidR="001667ED" w:rsidRDefault="001667ED" w:rsidP="001667ED">
      <w:pPr>
        <w:pStyle w:val="o"/>
      </w:pPr>
      <w:r>
        <w:t>Html5引入了 histtory.pushState() 和 history.replaceState() 这两个方法，他们允许添加和修改 history 实体。同时，这些方法会和 window.onpostate 事件一起工作。</w:t>
      </w:r>
    </w:p>
    <w:p w:rsidR="001667ED" w:rsidRDefault="001667ED" w:rsidP="001667ED">
      <w:pPr>
        <w:pStyle w:val="o"/>
      </w:pPr>
    </w:p>
    <w:p w:rsidR="001667ED" w:rsidRDefault="001667ED" w:rsidP="001667ED">
      <w:pPr>
        <w:pStyle w:val="o"/>
      </w:pPr>
      <w:r>
        <w:rPr>
          <w:rFonts w:hint="eastAsia"/>
        </w:rPr>
        <w:lastRenderedPageBreak/>
        <w:t>使用</w:t>
      </w:r>
      <w:r>
        <w:t xml:space="preserve"> history.pushState() 方法来修改 referrer，这种方法可以被用在经过修改状态后而为 xmlhttpRequest 对象创建的 http header 中。这个 referrer 会是创建 XMLHttpRequest 时 document 的URL。</w:t>
      </w:r>
    </w:p>
    <w:p w:rsidR="001667ED" w:rsidRDefault="001667ED" w:rsidP="001667ED">
      <w:pPr>
        <w:pStyle w:val="o"/>
      </w:pPr>
      <w:r>
        <w:t>pushState 用于向 history 添加当前页面的记录，而 replaceState 和 pushState 的用法完全一样，唯一的区别就是它用于修改当前页面在 history 中的记录。</w:t>
      </w:r>
    </w:p>
    <w:p w:rsidR="001667ED" w:rsidRDefault="001667ED" w:rsidP="001667ED">
      <w:pPr>
        <w:pStyle w:val="o3"/>
      </w:pPr>
      <w:bookmarkStart w:id="0" w:name="_Hlk535499911"/>
      <w:r>
        <w:t>pushState</w:t>
      </w:r>
      <w:bookmarkEnd w:id="0"/>
      <w:r>
        <w:t>方法</w:t>
      </w:r>
    </w:p>
    <w:p w:rsidR="00033287" w:rsidRDefault="00033287" w:rsidP="00033287">
      <w:pPr>
        <w:pStyle w:val="o"/>
      </w:pPr>
      <w:r>
        <w:t>history.pushState(state, title, url)</w:t>
      </w:r>
    </w:p>
    <w:p w:rsidR="001667ED" w:rsidRDefault="00033287" w:rsidP="00033287">
      <w:pPr>
        <w:pStyle w:val="o"/>
      </w:pPr>
      <w:r>
        <w:rPr>
          <w:rFonts w:hint="eastAsia"/>
        </w:rPr>
        <w:t>将当前</w:t>
      </w:r>
      <w:r>
        <w:t>URL和history.state加入到history中，并用新的state和URL替换当前。不会造成页面刷新。</w:t>
      </w:r>
    </w:p>
    <w:p w:rsidR="001667ED" w:rsidRDefault="001667ED" w:rsidP="001667ED">
      <w:pPr>
        <w:pStyle w:val="o"/>
      </w:pPr>
      <w:r>
        <w:t>state对象：state对象是一个JavaScript对象，它关系到由pushState()方法创建出来的新的history实体。用以存储关于你所要插入到历史 记录的条目的相关信息。State对象可以是任何Json字符串。因为firefox会使用用户的硬盘来存取state对象，这个对象的最大存储空间为640k。如果大于这个数 值，则pushState()方法会抛出一个异常。如果确实需要更多的空间来存储，请使用本地存储。</w:t>
      </w:r>
    </w:p>
    <w:p w:rsidR="001667ED" w:rsidRDefault="001667ED" w:rsidP="001667ED">
      <w:pPr>
        <w:pStyle w:val="o"/>
      </w:pPr>
      <w:r>
        <w:t>title：firefox现在回忽略这个参数，虽然它可能将来会被使用上。而现在最安全的使用方式是传一个空字符串，以防止将来的修改。或者可以传一个简短的标题来表示state</w:t>
      </w:r>
    </w:p>
    <w:p w:rsidR="001667ED" w:rsidRDefault="001667ED" w:rsidP="001667ED">
      <w:pPr>
        <w:pStyle w:val="o"/>
      </w:pPr>
      <w:r>
        <w:t>URL：这个参数用来传递新的history实体的URL，注意浏览器将不会在调用pushState()方法后加载这个URL。但也许会过一会尝试加载这个URL。比如在用户重启了浏览器后，新的url可以不是绝对路径。如果是相对路径，那么它会相对于现有的url。新的url必须和现有的url同域，否则pushState()将抛出异常。这个参数是选填的，如果为空，则会被置为document当前的url。</w:t>
      </w:r>
    </w:p>
    <w:p w:rsidR="001667ED" w:rsidRDefault="001667ED" w:rsidP="007861B9">
      <w:pPr>
        <w:pStyle w:val="o2"/>
      </w:pPr>
      <w:bookmarkStart w:id="1" w:name="_Hlk535500051"/>
      <w:r>
        <w:t>replaceState</w:t>
      </w:r>
      <w:bookmarkEnd w:id="1"/>
      <w:r>
        <w:t>()方法</w:t>
      </w:r>
    </w:p>
    <w:p w:rsidR="00033287" w:rsidRDefault="00033287" w:rsidP="001667ED">
      <w:pPr>
        <w:pStyle w:val="o"/>
      </w:pPr>
      <w:r w:rsidRPr="00033287">
        <w:rPr>
          <w:rFonts w:hint="eastAsia"/>
        </w:rPr>
        <w:t>用新的</w:t>
      </w:r>
      <w:r w:rsidRPr="00033287">
        <w:t>state和URL替换当前。不会造成页面刷新</w:t>
      </w:r>
      <w:r>
        <w:rPr>
          <w:rFonts w:hint="eastAsia"/>
        </w:rPr>
        <w:t>。</w:t>
      </w:r>
    </w:p>
    <w:p w:rsidR="001667ED" w:rsidRDefault="001667ED" w:rsidP="001667ED">
      <w:pPr>
        <w:pStyle w:val="o"/>
      </w:pPr>
      <w:r>
        <w:t>history.replaceState() 用起来很像pushState()，除了replaceState()是用来修改当前的history实体而不是创建一个新的。这个方法有时会很有用，当 你需要对某些用户行为作反应而更新一个state对象或者当前history实体时，可以使用它来更新state对象或者当前history实体的url。</w:t>
      </w:r>
    </w:p>
    <w:p w:rsidR="007861B9" w:rsidRDefault="007861B9" w:rsidP="007861B9">
      <w:pPr>
        <w:pStyle w:val="o"/>
      </w:pPr>
      <w:r>
        <w:rPr>
          <w:rFonts w:hint="eastAsia"/>
        </w:rPr>
        <w:lastRenderedPageBreak/>
        <w:t>若仅是修改当前URL可以使用</w:t>
      </w:r>
    </w:p>
    <w:p w:rsidR="007861B9" w:rsidRPr="001667ED" w:rsidRDefault="007861B9" w:rsidP="007861B9">
      <w:pPr>
        <w:pStyle w:val="o"/>
      </w:pPr>
      <w:r w:rsidRPr="007861B9">
        <w:t>replaceState</w:t>
      </w:r>
      <w:r w:rsidRPr="007861B9">
        <w:t xml:space="preserve"> </w:t>
      </w:r>
      <w:r>
        <w:t>(null,null,"url")</w:t>
      </w:r>
    </w:p>
    <w:p w:rsidR="007861B9" w:rsidRDefault="007861B9" w:rsidP="001667ED">
      <w:pPr>
        <w:pStyle w:val="o"/>
        <w:rPr>
          <w:rFonts w:hint="eastAsia"/>
        </w:rPr>
      </w:pPr>
    </w:p>
    <w:p w:rsidR="001667ED" w:rsidRDefault="001667ED" w:rsidP="007861B9">
      <w:pPr>
        <w:pStyle w:val="o2"/>
      </w:pPr>
      <w:r>
        <w:t>popstate事件</w:t>
      </w:r>
    </w:p>
    <w:p w:rsidR="001667ED" w:rsidRDefault="001667ED" w:rsidP="001667ED">
      <w:pPr>
        <w:pStyle w:val="o"/>
      </w:pPr>
      <w:r>
        <w:rPr>
          <w:rFonts w:hint="eastAsia"/>
        </w:rPr>
        <w:t>当</w:t>
      </w:r>
      <w:r>
        <w:t>history实体被改变时，popstate事件将会发生。如果history实体是有pushState和replaceState方法产生的，popstate事件的state属性会包含一份来自history实体的state对象的拷贝</w:t>
      </w:r>
      <w:r w:rsidR="00033287">
        <w:rPr>
          <w:rFonts w:hint="eastAsia"/>
        </w:rPr>
        <w:t>。</w:t>
      </w:r>
    </w:p>
    <w:p w:rsidR="00033287" w:rsidRDefault="00033287" w:rsidP="00033287">
      <w:pPr>
        <w:pStyle w:val="o"/>
      </w:pPr>
      <w:r>
        <w:t>window.onpopstate</w:t>
      </w:r>
    </w:p>
    <w:p w:rsidR="00033287" w:rsidRDefault="00033287" w:rsidP="00033287">
      <w:pPr>
        <w:pStyle w:val="o"/>
        <w:rPr>
          <w:rFonts w:hint="eastAsia"/>
        </w:rPr>
      </w:pPr>
      <w:r>
        <w:t>history.go和history.back（包括用户按浏览器历史前进后退按钮）触发，并且页面无刷的时候（由于使用pushState修改了history）会触发popstate事件，事件发生时浏览器会从history中取出URL和对应的state对象替换当前的URL和history.state。通过event.state也可以获取history.state。</w:t>
      </w:r>
    </w:p>
    <w:p w:rsidR="001667ED" w:rsidRDefault="001667ED" w:rsidP="007861B9">
      <w:pPr>
        <w:pStyle w:val="o2"/>
      </w:pPr>
      <w:r>
        <w:rPr>
          <w:rFonts w:hint="eastAsia"/>
        </w:rPr>
        <w:t>读取当前的</w:t>
      </w:r>
      <w:r>
        <w:t>state</w:t>
      </w:r>
    </w:p>
    <w:p w:rsidR="001667ED" w:rsidRDefault="001667ED" w:rsidP="001667ED">
      <w:pPr>
        <w:pStyle w:val="o"/>
      </w:pPr>
      <w:r>
        <w:rPr>
          <w:rFonts w:hint="eastAsia"/>
        </w:rPr>
        <w:t>当页面加载时，它可能会有一个非空的</w:t>
      </w:r>
      <w:r>
        <w:t>state对象。这可能发生在当页面设置一个state对象(使用pushState或者replaceState)之后用户重启了浏览器。当页面重新加载，页面将收到onload事件，但不会有popstate事件。然而，如果你读取history.state属性，将在popstate事件发生后得到这个state对象。</w:t>
      </w:r>
    </w:p>
    <w:p w:rsidR="001667ED" w:rsidRDefault="00940667" w:rsidP="00940667">
      <w:pPr>
        <w:pStyle w:val="o1"/>
      </w:pPr>
      <w:r w:rsidRPr="00940667">
        <w:t>js准确获取当前页面url网址信息</w:t>
      </w:r>
    </w:p>
    <w:p w:rsidR="00940667" w:rsidRDefault="00940667" w:rsidP="00940667">
      <w:pPr>
        <w:pStyle w:val="o"/>
      </w:pPr>
      <w:r>
        <w:rPr>
          <w:rFonts w:hint="eastAsia"/>
        </w:rPr>
        <w:t>在</w:t>
      </w:r>
      <w:r>
        <w:t>WEB开发中，时常会用到javascript来获取当前页面的url网址信息，在这里是我的一些获取url信息的小总结。</w:t>
      </w:r>
    </w:p>
    <w:p w:rsidR="00940667" w:rsidRDefault="00940667" w:rsidP="00940667">
      <w:pPr>
        <w:pStyle w:val="o"/>
      </w:pPr>
      <w:r>
        <w:rPr>
          <w:rFonts w:hint="eastAsia"/>
        </w:rPr>
        <w:t>下面我们举例一个</w:t>
      </w:r>
      <w:r>
        <w:t>URL，然后获得它的各个组成部分：</w:t>
      </w:r>
    </w:p>
    <w:p w:rsidR="00940667" w:rsidRDefault="00940667" w:rsidP="00940667">
      <w:pPr>
        <w:pStyle w:val="o"/>
      </w:pPr>
      <w:r>
        <w:t>http://i.cnblogs.com/EditPosts.aspx?opt=1</w:t>
      </w:r>
    </w:p>
    <w:p w:rsidR="00940667" w:rsidRDefault="00940667" w:rsidP="00940667">
      <w:pPr>
        <w:pStyle w:val="o"/>
      </w:pPr>
      <w:r>
        <w:t>1、window.location.href(设置或获取整个 URL 为字符串)</w:t>
      </w:r>
    </w:p>
    <w:p w:rsidR="00940667" w:rsidRDefault="00940667" w:rsidP="00940667">
      <w:pPr>
        <w:pStyle w:val="o"/>
      </w:pPr>
      <w:r>
        <w:t>var test = window.location.href;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lastRenderedPageBreak/>
        <w:t>返回：</w:t>
      </w:r>
      <w:r>
        <w:t>http://i.cnblogs.com/EditPosts.aspx?opt=1</w:t>
      </w:r>
    </w:p>
    <w:p w:rsidR="00940667" w:rsidRDefault="00940667" w:rsidP="00940667">
      <w:pPr>
        <w:pStyle w:val="o"/>
      </w:pPr>
      <w:r>
        <w:t>2、window.location.protocol(设置或获取 URL 的协议部分)</w:t>
      </w:r>
    </w:p>
    <w:p w:rsidR="00940667" w:rsidRDefault="00940667" w:rsidP="00940667">
      <w:pPr>
        <w:pStyle w:val="o"/>
      </w:pPr>
      <w:r>
        <w:t>var test = window.location.protocol;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</w:t>
      </w:r>
      <w:r>
        <w:t>http:</w:t>
      </w:r>
    </w:p>
    <w:p w:rsidR="00940667" w:rsidRDefault="00940667" w:rsidP="00940667">
      <w:pPr>
        <w:pStyle w:val="o"/>
      </w:pPr>
      <w:r>
        <w:t>3、window.location.host(设置或获取 URL 的主机部分)</w:t>
      </w:r>
    </w:p>
    <w:p w:rsidR="00940667" w:rsidRDefault="00940667" w:rsidP="00940667">
      <w:pPr>
        <w:pStyle w:val="o"/>
      </w:pPr>
      <w:r>
        <w:t>var test = window.location.host;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</w:t>
      </w:r>
      <w:r>
        <w:t>i.cnblogs.com</w:t>
      </w:r>
    </w:p>
    <w:p w:rsidR="00940667" w:rsidRDefault="00940667" w:rsidP="00940667">
      <w:pPr>
        <w:pStyle w:val="o"/>
      </w:pPr>
      <w:r>
        <w:t>4、window.location.port(设置或获取与 URL 关联的端口号码)</w:t>
      </w:r>
    </w:p>
    <w:p w:rsidR="00940667" w:rsidRDefault="00940667" w:rsidP="00940667">
      <w:pPr>
        <w:pStyle w:val="o"/>
      </w:pPr>
      <w:r>
        <w:t>var test = window.location.port;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返回：空字符</w:t>
      </w:r>
      <w:r>
        <w:t>(如果采用默认的80端口(update:即使添加了:80)，那么返回值并不是默认的80而是空字符)</w:t>
      </w:r>
    </w:p>
    <w:p w:rsidR="00940667" w:rsidRDefault="00940667" w:rsidP="00940667">
      <w:pPr>
        <w:pStyle w:val="o"/>
      </w:pPr>
      <w:r>
        <w:t>5、window.location.pathname(设置或获取与 URL 的路径部分（就是文件地址）)</w:t>
      </w:r>
    </w:p>
    <w:p w:rsidR="00940667" w:rsidRDefault="00940667" w:rsidP="00940667">
      <w:pPr>
        <w:pStyle w:val="o"/>
      </w:pPr>
      <w:r>
        <w:t>var test = window.location.pathname;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</w:t>
      </w:r>
      <w:r>
        <w:t>/EditPosts.aspx</w:t>
      </w:r>
    </w:p>
    <w:p w:rsidR="00940667" w:rsidRDefault="00940667" w:rsidP="00940667">
      <w:pPr>
        <w:pStyle w:val="o"/>
      </w:pPr>
      <w:r>
        <w:t>6、window.location.search(设置或获取 href 属性中跟在问号后面的部分)</w:t>
      </w:r>
    </w:p>
    <w:p w:rsidR="00940667" w:rsidRDefault="00940667" w:rsidP="00940667">
      <w:pPr>
        <w:pStyle w:val="o"/>
      </w:pPr>
      <w:r>
        <w:t>var test = window.location.search;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</w:t>
      </w:r>
      <w:r>
        <w:t>?opt=1</w:t>
      </w:r>
    </w:p>
    <w:p w:rsidR="00940667" w:rsidRDefault="00940667" w:rsidP="00940667">
      <w:pPr>
        <w:pStyle w:val="o"/>
      </w:pPr>
      <w:r>
        <w:t>PS：获得查询（参数）部分，除了给动态语言赋值以外，我们同样可以给静态页面，并使用javascript来获得相信应的参数值。</w:t>
      </w:r>
    </w:p>
    <w:p w:rsidR="00940667" w:rsidRDefault="00940667" w:rsidP="00940667">
      <w:pPr>
        <w:pStyle w:val="o"/>
      </w:pPr>
      <w:r>
        <w:t>7、window.location.hash(设置或获取 href 属性中在井号“#”后面的分段)</w:t>
      </w:r>
    </w:p>
    <w:p w:rsidR="00940667" w:rsidRDefault="00940667" w:rsidP="00940667">
      <w:pPr>
        <w:pStyle w:val="o"/>
      </w:pPr>
      <w:r>
        <w:lastRenderedPageBreak/>
        <w:t>var test = window.location.hash;</w:t>
      </w:r>
    </w:p>
    <w:p w:rsidR="00940667" w:rsidRDefault="00940667" w:rsidP="00940667">
      <w:pPr>
        <w:pStyle w:val="o"/>
      </w:pPr>
      <w:r>
        <w:t>alert(test);</w:t>
      </w:r>
    </w:p>
    <w:p w:rsidR="00940667" w:rsidRDefault="00940667" w:rsidP="00940667">
      <w:pPr>
        <w:pStyle w:val="o"/>
      </w:pPr>
      <w:r>
        <w:rPr>
          <w:rFonts w:hint="eastAsia"/>
        </w:rPr>
        <w:t>返回：空字符</w:t>
      </w:r>
      <w:r>
        <w:t>(因为url中没有)</w:t>
      </w:r>
    </w:p>
    <w:p w:rsidR="00940667" w:rsidRDefault="00940667" w:rsidP="002771B1">
      <w:pPr>
        <w:pStyle w:val="o2"/>
      </w:pPr>
      <w:r>
        <w:t>js获取url中的参数值</w:t>
      </w:r>
    </w:p>
    <w:p w:rsidR="00940667" w:rsidRDefault="00940667" w:rsidP="002771B1">
      <w:pPr>
        <w:pStyle w:val="o3"/>
      </w:pPr>
      <w:r w:rsidRPr="00940667">
        <w:rPr>
          <w:rFonts w:hint="eastAsia"/>
        </w:rPr>
        <w:t>正则法</w:t>
      </w:r>
    </w:p>
    <w:p w:rsidR="00940667" w:rsidRDefault="00940667" w:rsidP="00940667">
      <w:pPr>
        <w:pStyle w:val="aa"/>
      </w:pPr>
      <w:r>
        <w:t>function getQueryString(name) {</w:t>
      </w:r>
    </w:p>
    <w:p w:rsidR="00940667" w:rsidRDefault="00940667" w:rsidP="00940667">
      <w:pPr>
        <w:pStyle w:val="aa"/>
      </w:pPr>
      <w:r>
        <w:t xml:space="preserve">  var reg = new RegExp('(^|&amp;)' + name + '=([^&amp;]*)(&amp;|$)', 'i');</w:t>
      </w:r>
    </w:p>
    <w:p w:rsidR="00940667" w:rsidRDefault="00940667" w:rsidP="00940667">
      <w:pPr>
        <w:pStyle w:val="aa"/>
      </w:pPr>
      <w:r>
        <w:t xml:space="preserve">  var r = window.location.search.substr(1).match(reg);</w:t>
      </w:r>
    </w:p>
    <w:p w:rsidR="00940667" w:rsidRDefault="00940667" w:rsidP="00940667">
      <w:pPr>
        <w:pStyle w:val="aa"/>
      </w:pPr>
      <w:r>
        <w:t xml:space="preserve">  if (r != null) {</w:t>
      </w:r>
    </w:p>
    <w:p w:rsidR="00940667" w:rsidRDefault="00940667" w:rsidP="00940667">
      <w:pPr>
        <w:pStyle w:val="aa"/>
      </w:pPr>
      <w:r>
        <w:t xml:space="preserve">    return unescape(r[2]);</w:t>
      </w:r>
    </w:p>
    <w:p w:rsidR="00940667" w:rsidRDefault="00940667" w:rsidP="00940667">
      <w:pPr>
        <w:pStyle w:val="aa"/>
      </w:pPr>
      <w:r>
        <w:t xml:space="preserve">  }</w:t>
      </w:r>
    </w:p>
    <w:p w:rsidR="00940667" w:rsidRDefault="00940667" w:rsidP="00940667">
      <w:pPr>
        <w:pStyle w:val="aa"/>
      </w:pPr>
      <w:r>
        <w:t xml:space="preserve">  return null;</w:t>
      </w:r>
    </w:p>
    <w:p w:rsidR="00940667" w:rsidRDefault="00940667" w:rsidP="00940667">
      <w:pPr>
        <w:pStyle w:val="aa"/>
      </w:pPr>
      <w:r>
        <w:t>}</w:t>
      </w:r>
    </w:p>
    <w:p w:rsidR="00940667" w:rsidRDefault="00940667" w:rsidP="00940667">
      <w:pPr>
        <w:pStyle w:val="aa"/>
      </w:pPr>
      <w:r>
        <w:t>// 这样调用：</w:t>
      </w:r>
    </w:p>
    <w:p w:rsidR="00940667" w:rsidRDefault="00940667" w:rsidP="00940667">
      <w:pPr>
        <w:pStyle w:val="aa"/>
      </w:pPr>
      <w:r>
        <w:t xml:space="preserve">alert(GetQueryString("参数名1"));  </w:t>
      </w:r>
    </w:p>
    <w:p w:rsidR="00940667" w:rsidRDefault="00940667" w:rsidP="00940667">
      <w:pPr>
        <w:pStyle w:val="aa"/>
      </w:pPr>
      <w:r>
        <w:t xml:space="preserve">alert(GetQueryString("参数名2"));  </w:t>
      </w:r>
    </w:p>
    <w:p w:rsidR="00940667" w:rsidRDefault="00940667" w:rsidP="00940667">
      <w:pPr>
        <w:pStyle w:val="aa"/>
      </w:pPr>
      <w:r>
        <w:t>alert(GetQueryString("参数名3"));</w:t>
      </w:r>
    </w:p>
    <w:p w:rsidR="00940667" w:rsidRDefault="002771B1" w:rsidP="002771B1">
      <w:pPr>
        <w:pStyle w:val="o3"/>
      </w:pPr>
      <w:r w:rsidRPr="002771B1">
        <w:t>split拆分法</w:t>
      </w:r>
    </w:p>
    <w:p w:rsidR="002771B1" w:rsidRDefault="002771B1" w:rsidP="002771B1">
      <w:pPr>
        <w:pStyle w:val="aa"/>
      </w:pPr>
      <w:r>
        <w:t>function GetRequest() {</w:t>
      </w:r>
    </w:p>
    <w:p w:rsidR="002771B1" w:rsidRDefault="002771B1" w:rsidP="002771B1">
      <w:pPr>
        <w:pStyle w:val="aa"/>
      </w:pPr>
      <w:r>
        <w:t xml:space="preserve">  var url = location.search; //获取url中"?"符后的字串</w:t>
      </w:r>
    </w:p>
    <w:p w:rsidR="002771B1" w:rsidRDefault="002771B1" w:rsidP="002771B1">
      <w:pPr>
        <w:pStyle w:val="aa"/>
      </w:pPr>
      <w:r>
        <w:t xml:space="preserve">  var theRequest = new Object();</w:t>
      </w:r>
    </w:p>
    <w:p w:rsidR="002771B1" w:rsidRDefault="002771B1" w:rsidP="002771B1">
      <w:pPr>
        <w:pStyle w:val="aa"/>
      </w:pPr>
      <w:r>
        <w:t xml:space="preserve">  if (url.indexOf("?") != -1) {</w:t>
      </w:r>
    </w:p>
    <w:p w:rsidR="002771B1" w:rsidRDefault="002771B1" w:rsidP="002771B1">
      <w:pPr>
        <w:pStyle w:val="aa"/>
      </w:pPr>
      <w:r>
        <w:t xml:space="preserve">    var str = url.substr(1);</w:t>
      </w:r>
    </w:p>
    <w:p w:rsidR="002771B1" w:rsidRDefault="002771B1" w:rsidP="002771B1">
      <w:pPr>
        <w:pStyle w:val="aa"/>
      </w:pPr>
      <w:r>
        <w:t xml:space="preserve">    strs = str.split("&amp;");</w:t>
      </w:r>
    </w:p>
    <w:p w:rsidR="002771B1" w:rsidRDefault="002771B1" w:rsidP="002771B1">
      <w:pPr>
        <w:pStyle w:val="aa"/>
      </w:pPr>
      <w:r>
        <w:t xml:space="preserve">    for(var i = 0; i &lt; strs.length; i ++) {</w:t>
      </w:r>
    </w:p>
    <w:p w:rsidR="002771B1" w:rsidRDefault="002771B1" w:rsidP="002771B1">
      <w:pPr>
        <w:pStyle w:val="aa"/>
      </w:pPr>
      <w:r>
        <w:t xml:space="preserve">      theRequest[strs[i].split("=")[0]] = unescape(strs[i].split("=")[1]);</w:t>
      </w:r>
    </w:p>
    <w:p w:rsidR="002771B1" w:rsidRDefault="002771B1" w:rsidP="002771B1">
      <w:pPr>
        <w:pStyle w:val="aa"/>
      </w:pPr>
      <w:r>
        <w:t xml:space="preserve">    }</w:t>
      </w:r>
    </w:p>
    <w:p w:rsidR="002771B1" w:rsidRDefault="002771B1" w:rsidP="002771B1">
      <w:pPr>
        <w:pStyle w:val="aa"/>
      </w:pPr>
      <w:r>
        <w:t xml:space="preserve">  }</w:t>
      </w:r>
    </w:p>
    <w:p w:rsidR="002771B1" w:rsidRDefault="002771B1" w:rsidP="002771B1">
      <w:pPr>
        <w:pStyle w:val="aa"/>
      </w:pPr>
      <w:r>
        <w:t xml:space="preserve">  return theRequest;</w:t>
      </w:r>
    </w:p>
    <w:p w:rsidR="002771B1" w:rsidRDefault="002771B1" w:rsidP="002771B1">
      <w:pPr>
        <w:pStyle w:val="aa"/>
      </w:pPr>
      <w:r>
        <w:t>}</w:t>
      </w:r>
    </w:p>
    <w:p w:rsidR="002771B1" w:rsidRDefault="002771B1" w:rsidP="002771B1">
      <w:pPr>
        <w:pStyle w:val="aa"/>
      </w:pPr>
      <w:r>
        <w:t>var Request = new Object();</w:t>
      </w:r>
    </w:p>
    <w:p w:rsidR="002771B1" w:rsidRDefault="002771B1" w:rsidP="002771B1">
      <w:pPr>
        <w:pStyle w:val="aa"/>
      </w:pPr>
      <w:r>
        <w:t xml:space="preserve">Request = GetRequest();&lt;br&gt;// var id=Request["id"]; </w:t>
      </w:r>
    </w:p>
    <w:p w:rsidR="002771B1" w:rsidRDefault="002771B1" w:rsidP="002771B1">
      <w:pPr>
        <w:pStyle w:val="aa"/>
      </w:pPr>
      <w:r>
        <w:t>// var 参数1,参数2,参数3,参数N;</w:t>
      </w:r>
    </w:p>
    <w:p w:rsidR="002771B1" w:rsidRDefault="002771B1" w:rsidP="002771B1">
      <w:pPr>
        <w:pStyle w:val="aa"/>
      </w:pPr>
      <w:r>
        <w:t>// 参数1 = Request['参数1'];</w:t>
      </w:r>
    </w:p>
    <w:p w:rsidR="002771B1" w:rsidRDefault="002771B1" w:rsidP="002771B1">
      <w:pPr>
        <w:pStyle w:val="aa"/>
      </w:pPr>
      <w:r>
        <w:t>// 参数2 = Request['参数2'];</w:t>
      </w:r>
    </w:p>
    <w:p w:rsidR="002771B1" w:rsidRDefault="002771B1" w:rsidP="002771B1">
      <w:pPr>
        <w:pStyle w:val="aa"/>
      </w:pPr>
      <w:r>
        <w:t>// 参数3 = Request['参数3'];</w:t>
      </w:r>
    </w:p>
    <w:p w:rsidR="002771B1" w:rsidRDefault="002771B1" w:rsidP="002771B1">
      <w:pPr>
        <w:pStyle w:val="aa"/>
      </w:pPr>
      <w:r>
        <w:t>// 参数N = Request['参数N'];</w:t>
      </w:r>
    </w:p>
    <w:p w:rsidR="002771B1" w:rsidRDefault="00CB4873" w:rsidP="00CB4873">
      <w:pPr>
        <w:pStyle w:val="o1"/>
      </w:pPr>
      <w:r>
        <w:rPr>
          <w:rFonts w:hint="eastAsia"/>
        </w:rPr>
        <w:lastRenderedPageBreak/>
        <w:t>J</w:t>
      </w:r>
      <w:r w:rsidR="000D61EB" w:rsidRPr="000D61EB">
        <w:t>S动态修改单网页web应用在微信浏览器中的title</w:t>
      </w:r>
    </w:p>
    <w:p w:rsidR="00CB4873" w:rsidRDefault="00CB4873" w:rsidP="00081DD9">
      <w:pPr>
        <w:pStyle w:val="o"/>
      </w:pPr>
      <w:r w:rsidRPr="00CB4873">
        <w:t>document.title = '需要设置的值';</w:t>
      </w:r>
    </w:p>
    <w:p w:rsidR="00CB4873" w:rsidRDefault="00CB4873" w:rsidP="00081DD9">
      <w:pPr>
        <w:pStyle w:val="o"/>
      </w:pPr>
      <w:r w:rsidRPr="00CB4873">
        <w:t>document.getElementsByTagName("title")[0].innerText = '需要设置的值';</w:t>
      </w:r>
    </w:p>
    <w:p w:rsidR="00CB4873" w:rsidRDefault="00CB4873" w:rsidP="00081DD9">
      <w:pPr>
        <w:pStyle w:val="o"/>
        <w:rPr>
          <w:rFonts w:hint="eastAsia"/>
        </w:rPr>
      </w:pPr>
      <w:r w:rsidRPr="00CB4873">
        <w:t>$('title').html('')</w:t>
      </w:r>
      <w:r>
        <w:rPr>
          <w:rFonts w:hint="eastAsia"/>
        </w:rPr>
        <w:t>;</w:t>
      </w:r>
      <w:r>
        <w:tab/>
      </w:r>
      <w:r>
        <w:tab/>
        <w:t>//jquery</w:t>
      </w:r>
      <w:r>
        <w:rPr>
          <w:rFonts w:hint="eastAsia"/>
        </w:rPr>
        <w:t>的方法</w:t>
      </w:r>
    </w:p>
    <w:p w:rsidR="00CB4873" w:rsidRDefault="00CB4873" w:rsidP="00081DD9">
      <w:pPr>
        <w:pStyle w:val="o"/>
      </w:pPr>
      <w:r w:rsidRPr="00CB4873">
        <w:t>$('title').text('')</w:t>
      </w:r>
    </w:p>
    <w:p w:rsidR="00CB4873" w:rsidRDefault="00CB4873" w:rsidP="00081DD9">
      <w:pPr>
        <w:pStyle w:val="o"/>
      </w:pPr>
      <w:r w:rsidRPr="00CB4873">
        <w:rPr>
          <w:rFonts w:hint="eastAsia"/>
        </w:rPr>
        <w:t>上面这两种方法，在安卓里面是可以运行的，但是在</w:t>
      </w:r>
      <w:r w:rsidRPr="00CB4873">
        <w:t>ios上并不生效，第三种方法为ios上的方法</w:t>
      </w:r>
    </w:p>
    <w:p w:rsidR="00CB4873" w:rsidRDefault="00CB4873" w:rsidP="00CB4873">
      <w:pPr>
        <w:pStyle w:val="aa"/>
      </w:pPr>
      <w:r>
        <w:t>window.setDocumentTitle = function(title) {</w:t>
      </w:r>
    </w:p>
    <w:p w:rsidR="00CB4873" w:rsidRDefault="00CB4873" w:rsidP="00CB4873">
      <w:pPr>
        <w:pStyle w:val="aa"/>
        <w:ind w:firstLine="420"/>
        <w:rPr>
          <w:rFonts w:hint="eastAsia"/>
        </w:rPr>
      </w:pPr>
      <w:r w:rsidRPr="00CB4873">
        <w:t>document.title = 'the title you want to set';</w:t>
      </w:r>
    </w:p>
    <w:p w:rsidR="00CB4873" w:rsidRDefault="00CB4873" w:rsidP="00CB4873">
      <w:pPr>
        <w:pStyle w:val="aa"/>
      </w:pPr>
      <w:r>
        <w:t xml:space="preserve">        var i = document.createElement('iframe');</w:t>
      </w:r>
    </w:p>
    <w:p w:rsidR="00CB4873" w:rsidRDefault="00CB4873" w:rsidP="00CB4873">
      <w:pPr>
        <w:pStyle w:val="aa"/>
      </w:pPr>
      <w:r>
        <w:t xml:space="preserve">        i.src = '../favicon.ico';</w:t>
      </w:r>
    </w:p>
    <w:p w:rsidR="00CB4873" w:rsidRDefault="00CB4873" w:rsidP="00CB4873">
      <w:pPr>
        <w:pStyle w:val="aa"/>
      </w:pPr>
      <w:r>
        <w:t xml:space="preserve">        i.style.display = 'none';</w:t>
      </w:r>
    </w:p>
    <w:p w:rsidR="00CB4873" w:rsidRDefault="00CB4873" w:rsidP="00CB4873">
      <w:pPr>
        <w:pStyle w:val="aa"/>
      </w:pPr>
      <w:r>
        <w:t xml:space="preserve">        i.onload = function() {</w:t>
      </w:r>
    </w:p>
    <w:p w:rsidR="00CB4873" w:rsidRDefault="00CB4873" w:rsidP="00CB4873">
      <w:pPr>
        <w:pStyle w:val="aa"/>
      </w:pPr>
      <w:r>
        <w:t xml:space="preserve">            setTimeout(function(){</w:t>
      </w:r>
    </w:p>
    <w:p w:rsidR="00CB4873" w:rsidRDefault="00CB4873" w:rsidP="00CB4873">
      <w:pPr>
        <w:pStyle w:val="aa"/>
      </w:pPr>
      <w:r>
        <w:t xml:space="preserve">                i.remove();</w:t>
      </w:r>
    </w:p>
    <w:p w:rsidR="00CB4873" w:rsidRDefault="00CB4873" w:rsidP="00CB4873">
      <w:pPr>
        <w:pStyle w:val="aa"/>
      </w:pPr>
      <w:r>
        <w:t xml:space="preserve">            }, 9)</w:t>
      </w:r>
    </w:p>
    <w:p w:rsidR="00CB4873" w:rsidRDefault="00CB4873" w:rsidP="00CB4873">
      <w:pPr>
        <w:pStyle w:val="aa"/>
      </w:pPr>
      <w:r>
        <w:t xml:space="preserve">        }</w:t>
      </w:r>
    </w:p>
    <w:p w:rsidR="00CB4873" w:rsidRDefault="00CB4873" w:rsidP="00CB4873">
      <w:pPr>
        <w:pStyle w:val="aa"/>
      </w:pPr>
      <w:r>
        <w:t xml:space="preserve">        document.body.appendChild(i); </w:t>
      </w:r>
    </w:p>
    <w:p w:rsidR="00CB4873" w:rsidRDefault="00CB4873" w:rsidP="00CB4873">
      <w:pPr>
        <w:pStyle w:val="aa"/>
      </w:pPr>
      <w:r>
        <w:t>}</w:t>
      </w:r>
    </w:p>
    <w:p w:rsidR="00CB4873" w:rsidRDefault="00CB4873" w:rsidP="00CB4873">
      <w:pPr>
        <w:pStyle w:val="aa"/>
      </w:pPr>
    </w:p>
    <w:p w:rsidR="00CB4873" w:rsidRDefault="00CB4873" w:rsidP="00CB4873">
      <w:pPr>
        <w:pStyle w:val="aa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依赖jq</w:t>
      </w:r>
    </w:p>
    <w:p w:rsidR="00CB4873" w:rsidRDefault="00CB4873" w:rsidP="00CB4873">
      <w:pPr>
        <w:pStyle w:val="aa"/>
      </w:pPr>
      <w:r>
        <w:t>var $body = $('body');</w:t>
      </w:r>
    </w:p>
    <w:p w:rsidR="00CB4873" w:rsidRDefault="00CB4873" w:rsidP="00CB4873">
      <w:pPr>
        <w:pStyle w:val="aa"/>
      </w:pPr>
      <w:r>
        <w:t xml:space="preserve">  document.title = 'the title you want to set';</w:t>
      </w:r>
    </w:p>
    <w:p w:rsidR="00CB4873" w:rsidRDefault="00CB4873" w:rsidP="00CB4873">
      <w:pPr>
        <w:pStyle w:val="aa"/>
      </w:pPr>
      <w:r>
        <w:t xml:space="preserve">  var $iframe = $("&lt;iframe style='display:none;' src='/favicon.ico'&gt;&lt;/iframe&gt;");</w:t>
      </w:r>
    </w:p>
    <w:p w:rsidR="00CB4873" w:rsidRDefault="00CB4873" w:rsidP="00CB4873">
      <w:pPr>
        <w:pStyle w:val="aa"/>
      </w:pPr>
      <w:r>
        <w:t xml:space="preserve">  $iframe.on('load',function() {</w:t>
      </w:r>
    </w:p>
    <w:p w:rsidR="00CB4873" w:rsidRDefault="00CB4873" w:rsidP="00CB4873">
      <w:pPr>
        <w:pStyle w:val="aa"/>
      </w:pPr>
      <w:r>
        <w:t xml:space="preserve">    setTimeout(function() {</w:t>
      </w:r>
    </w:p>
    <w:p w:rsidR="00CB4873" w:rsidRDefault="00CB4873" w:rsidP="00CB4873">
      <w:pPr>
        <w:pStyle w:val="aa"/>
      </w:pPr>
      <w:r>
        <w:t xml:space="preserve">      $iframe.off('load').remove();</w:t>
      </w:r>
    </w:p>
    <w:p w:rsidR="00CB4873" w:rsidRDefault="00CB4873" w:rsidP="00CB4873">
      <w:pPr>
        <w:pStyle w:val="aa"/>
      </w:pPr>
      <w:r>
        <w:t xml:space="preserve">    }, 0);</w:t>
      </w:r>
    </w:p>
    <w:p w:rsidR="00CB4873" w:rsidRDefault="00CB4873" w:rsidP="00CB4873">
      <w:pPr>
        <w:pStyle w:val="aa"/>
      </w:pPr>
      <w:r>
        <w:t xml:space="preserve">  }).appendTo($body);</w:t>
      </w:r>
    </w:p>
    <w:p w:rsidR="00CB4873" w:rsidRDefault="00CB4873" w:rsidP="00CB4873">
      <w:pPr>
        <w:pStyle w:val="aa"/>
        <w:rPr>
          <w:rFonts w:hint="eastAsia"/>
        </w:rPr>
      </w:pPr>
      <w:bookmarkStart w:id="2" w:name="_GoBack"/>
      <w:bookmarkEnd w:id="2"/>
    </w:p>
    <w:sectPr w:rsidR="00CB4873" w:rsidSect="00627E38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B99" w:rsidRDefault="003F3B99" w:rsidP="00627E38">
      <w:r>
        <w:separator/>
      </w:r>
    </w:p>
  </w:endnote>
  <w:endnote w:type="continuationSeparator" w:id="0">
    <w:p w:rsidR="003F3B99" w:rsidRDefault="003F3B99" w:rsidP="006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789128"/>
      <w:docPartObj>
        <w:docPartGallery w:val="Page Numbers (Bottom of Page)"/>
        <w:docPartUnique/>
      </w:docPartObj>
    </w:sdtPr>
    <w:sdtEndPr/>
    <w:sdtContent>
      <w:p w:rsidR="000813BD" w:rsidRDefault="000813BD" w:rsidP="002C7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27E38" w:rsidRDefault="00627E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B99" w:rsidRDefault="003F3B99" w:rsidP="00627E38">
      <w:r>
        <w:separator/>
      </w:r>
    </w:p>
  </w:footnote>
  <w:footnote w:type="continuationSeparator" w:id="0">
    <w:p w:rsidR="003F3B99" w:rsidRDefault="003F3B99" w:rsidP="006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DC2" w:rsidRDefault="002C7DC2" w:rsidP="002C7D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543"/>
    <w:multiLevelType w:val="multilevel"/>
    <w:tmpl w:val="7A1CF4D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380D0DC9"/>
    <w:multiLevelType w:val="multilevel"/>
    <w:tmpl w:val="62A6FEE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1F63911"/>
    <w:multiLevelType w:val="multilevel"/>
    <w:tmpl w:val="4DDC5E9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2A1520B"/>
    <w:multiLevelType w:val="multilevel"/>
    <w:tmpl w:val="AC32698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C72604"/>
    <w:multiLevelType w:val="multilevel"/>
    <w:tmpl w:val="72C2071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1E22A0F"/>
    <w:multiLevelType w:val="multilevel"/>
    <w:tmpl w:val="F876769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B8"/>
    <w:rsid w:val="00030AC0"/>
    <w:rsid w:val="00033287"/>
    <w:rsid w:val="000813BD"/>
    <w:rsid w:val="00081DD9"/>
    <w:rsid w:val="000D61EB"/>
    <w:rsid w:val="00142F24"/>
    <w:rsid w:val="001667ED"/>
    <w:rsid w:val="001D1766"/>
    <w:rsid w:val="00264287"/>
    <w:rsid w:val="002771B1"/>
    <w:rsid w:val="002C7DC2"/>
    <w:rsid w:val="003F3B99"/>
    <w:rsid w:val="00627E38"/>
    <w:rsid w:val="006C6E4B"/>
    <w:rsid w:val="006C7D9D"/>
    <w:rsid w:val="007861B9"/>
    <w:rsid w:val="0081772A"/>
    <w:rsid w:val="0087526F"/>
    <w:rsid w:val="008C5106"/>
    <w:rsid w:val="0091628C"/>
    <w:rsid w:val="00940667"/>
    <w:rsid w:val="00AF335A"/>
    <w:rsid w:val="00B558B3"/>
    <w:rsid w:val="00BA6D06"/>
    <w:rsid w:val="00C328C4"/>
    <w:rsid w:val="00CB4873"/>
    <w:rsid w:val="00D01AEC"/>
    <w:rsid w:val="00DA5D7A"/>
    <w:rsid w:val="00E379C0"/>
    <w:rsid w:val="00FC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BDC9"/>
  <w15:chartTrackingRefBased/>
  <w15:docId w15:val="{A7E31EEA-4FC0-4107-ACC7-6B59316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A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1DD9"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DD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autoRedefine/>
    <w:qFormat/>
    <w:rsid w:val="00BA6D06"/>
    <w:pPr>
      <w:spacing w:beforeLines="30" w:before="93" w:line="360" w:lineRule="auto"/>
      <w:ind w:firstLineChars="200" w:firstLine="480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rsid w:val="00D01AEC"/>
    <w:pPr>
      <w:numPr>
        <w:numId w:val="3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sid w:val="00BA6D06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autoRedefine/>
    <w:qFormat/>
    <w:rsid w:val="0087526F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D01AEC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autoRedefine/>
    <w:qFormat/>
    <w:rsid w:val="00081DD9"/>
    <w:pPr>
      <w:numPr>
        <w:ilvl w:val="3"/>
        <w:numId w:val="6"/>
      </w:numPr>
      <w:ind w:firstLineChars="0" w:firstLine="0"/>
      <w:outlineLvl w:val="3"/>
    </w:pPr>
    <w:rPr>
      <w:rFonts w:ascii="微软雅黑" w:eastAsia="微软雅黑" w:hAnsi="微软雅黑"/>
    </w:rPr>
  </w:style>
  <w:style w:type="paragraph" w:styleId="a5">
    <w:name w:val="header"/>
    <w:basedOn w:val="a"/>
    <w:link w:val="a6"/>
    <w:uiPriority w:val="99"/>
    <w:unhideWhenUsed/>
    <w:rsid w:val="006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o40">
    <w:name w:val="o标题4 字符"/>
    <w:basedOn w:val="o0"/>
    <w:link w:val="o4"/>
    <w:rsid w:val="00081DD9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627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E3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C6E4B"/>
    <w:pPr>
      <w:tabs>
        <w:tab w:val="left" w:pos="567"/>
        <w:tab w:val="right" w:leader="dot" w:pos="9736"/>
      </w:tabs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FC0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26428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8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outao</dc:creator>
  <cp:keywords/>
  <dc:description/>
  <cp:lastModifiedBy>ou suitao</cp:lastModifiedBy>
  <cp:revision>7</cp:revision>
  <dcterms:created xsi:type="dcterms:W3CDTF">2019-01-17T04:13:00Z</dcterms:created>
  <dcterms:modified xsi:type="dcterms:W3CDTF">2019-01-17T07:26:00Z</dcterms:modified>
</cp:coreProperties>
</file>