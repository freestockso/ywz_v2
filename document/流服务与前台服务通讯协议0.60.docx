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13B0" w:rsidRDefault="00B413B0">
      <w:pPr>
        <w:jc w:val="left"/>
        <w:rPr>
          <w:rStyle w:val="a6"/>
          <w:sz w:val="24"/>
        </w:rPr>
        <w:sectPr w:rsidR="00B413B0">
          <w:pgSz w:w="11906" w:h="16838"/>
          <w:pgMar w:top="1440" w:right="1800" w:bottom="1440" w:left="1800" w:header="851" w:footer="992" w:gutter="0"/>
          <w:cols w:space="425"/>
          <w:docGrid w:type="lines" w:linePitch="312"/>
        </w:sectPr>
      </w:pPr>
    </w:p>
    <w:p w:rsidR="00E24023" w:rsidRDefault="00E24023">
      <w:pPr>
        <w:pStyle w:val="o1"/>
        <w:rPr>
          <w:rStyle w:val="a6"/>
          <w:b/>
          <w:bCs w:val="0"/>
        </w:rPr>
      </w:pPr>
      <w:r>
        <w:rPr>
          <w:rStyle w:val="a6"/>
          <w:rFonts w:hint="eastAsia"/>
          <w:b/>
          <w:bCs w:val="0"/>
        </w:rPr>
        <w:lastRenderedPageBreak/>
        <w:t>版本</w:t>
      </w:r>
    </w:p>
    <w:p w:rsidR="00E24023" w:rsidRDefault="00E24023" w:rsidP="00E24023">
      <w:pPr>
        <w:pStyle w:val="o2"/>
        <w:rPr>
          <w:rStyle w:val="a6"/>
          <w:b/>
          <w:bCs w:val="0"/>
        </w:rPr>
      </w:pPr>
      <w:r>
        <w:rPr>
          <w:rStyle w:val="a6"/>
          <w:rFonts w:hint="eastAsia"/>
          <w:b/>
          <w:bCs w:val="0"/>
        </w:rPr>
        <w:t>0.60</w:t>
      </w:r>
    </w:p>
    <w:p w:rsidR="00E24023" w:rsidRDefault="00E24023" w:rsidP="00E24023">
      <w:pPr>
        <w:pStyle w:val="a9"/>
        <w:numPr>
          <w:ilvl w:val="0"/>
          <w:numId w:val="5"/>
        </w:numPr>
        <w:spacing w:before="93"/>
        <w:ind w:firstLineChars="0"/>
      </w:pPr>
      <w:r>
        <w:rPr>
          <w:rFonts w:hint="eastAsia"/>
        </w:rPr>
        <w:t>扩展推流结束</w:t>
      </w:r>
      <w:r w:rsidR="00567D42">
        <w:rPr>
          <w:rFonts w:hint="eastAsia"/>
        </w:rPr>
        <w:t>接口</w:t>
      </w:r>
      <w:r w:rsidR="00567D42">
        <w:rPr>
          <w:rFonts w:hint="eastAsia"/>
        </w:rPr>
        <w:t xml:space="preserve"> pushEnd</w:t>
      </w:r>
      <w:r w:rsidR="00567D42">
        <w:rPr>
          <w:rFonts w:hint="eastAsia"/>
        </w:rPr>
        <w:t>，不提供录像文件名时，为单纯推流结束。</w:t>
      </w:r>
    </w:p>
    <w:p w:rsidR="00567D42" w:rsidRPr="00E24023" w:rsidRDefault="00567D42" w:rsidP="00E24023">
      <w:pPr>
        <w:pStyle w:val="a9"/>
        <w:numPr>
          <w:ilvl w:val="0"/>
          <w:numId w:val="5"/>
        </w:numPr>
        <w:spacing w:before="93"/>
        <w:ind w:firstLineChars="0"/>
      </w:pPr>
      <w:r>
        <w:rPr>
          <w:rFonts w:hint="eastAsia"/>
        </w:rPr>
        <w:t>增加录像文件记录接口：</w:t>
      </w:r>
      <w:r>
        <w:rPr>
          <w:rFonts w:hint="eastAsia"/>
        </w:rPr>
        <w:t>recordFile</w:t>
      </w:r>
    </w:p>
    <w:p w:rsidR="00B413B0" w:rsidRDefault="008E403A">
      <w:pPr>
        <w:pStyle w:val="o1"/>
        <w:rPr>
          <w:rStyle w:val="a6"/>
          <w:b/>
          <w:bCs w:val="0"/>
        </w:rPr>
      </w:pPr>
      <w:r>
        <w:rPr>
          <w:rStyle w:val="a6"/>
          <w:rFonts w:hint="eastAsia"/>
          <w:b/>
          <w:bCs w:val="0"/>
        </w:rPr>
        <w:t>编写目的</w:t>
      </w:r>
    </w:p>
    <w:p w:rsidR="00B413B0" w:rsidRDefault="008E403A">
      <w:pPr>
        <w:pStyle w:val="a9"/>
        <w:spacing w:before="93"/>
      </w:pPr>
      <w:r>
        <w:t>本文定义了易网真视频直播平台中流媒体服务与前端服务之间的网络通信协议</w:t>
      </w:r>
      <w:r>
        <w:rPr>
          <w:rFonts w:hint="eastAsia"/>
        </w:rPr>
        <w:t>。</w:t>
      </w:r>
    </w:p>
    <w:p w:rsidR="00B413B0" w:rsidRDefault="008E403A">
      <w:pPr>
        <w:pStyle w:val="o1"/>
        <w:rPr>
          <w:rStyle w:val="a6"/>
          <w:b/>
          <w:bCs w:val="0"/>
        </w:rPr>
      </w:pPr>
      <w:r>
        <w:t>定义</w:t>
      </w:r>
    </w:p>
    <w:p w:rsidR="00B413B0" w:rsidRDefault="008E403A">
      <w:pPr>
        <w:pStyle w:val="o2"/>
      </w:pPr>
      <w:r>
        <w:t>流媒体服务</w:t>
      </w:r>
    </w:p>
    <w:p w:rsidR="00B413B0" w:rsidRDefault="008E403A">
      <w:pPr>
        <w:pStyle w:val="a9"/>
        <w:spacing w:before="93"/>
      </w:pPr>
      <w:r>
        <w:rPr>
          <w:rFonts w:hint="eastAsia"/>
        </w:rPr>
        <w:t>负责处理直播端推流请求以及观看端拉流请求。</w:t>
      </w:r>
    </w:p>
    <w:p w:rsidR="00B413B0" w:rsidRDefault="008E403A">
      <w:pPr>
        <w:pStyle w:val="o2"/>
      </w:pPr>
      <w:r>
        <w:t>前端服务</w:t>
      </w:r>
    </w:p>
    <w:p w:rsidR="00B413B0" w:rsidRDefault="008E403A">
      <w:pPr>
        <w:pStyle w:val="a9"/>
        <w:spacing w:before="93"/>
      </w:pPr>
      <w:r>
        <w:rPr>
          <w:rFonts w:hint="eastAsia"/>
        </w:rPr>
        <w:t>为平台的各种用户功能和管理功能提供支撑服务。</w:t>
      </w:r>
    </w:p>
    <w:p w:rsidR="00B413B0" w:rsidRDefault="008E403A">
      <w:pPr>
        <w:pStyle w:val="o2"/>
      </w:pPr>
      <w:r>
        <w:t>数据交换格式</w:t>
      </w:r>
    </w:p>
    <w:p w:rsidR="00B413B0" w:rsidRDefault="008E403A">
      <w:pPr>
        <w:pStyle w:val="a9"/>
        <w:spacing w:before="93"/>
      </w:pPr>
      <w:r>
        <w:rPr>
          <w:rFonts w:hint="eastAsia"/>
        </w:rPr>
        <w:t>通信采用</w:t>
      </w:r>
      <w:r>
        <w:rPr>
          <w:rFonts w:hint="eastAsia"/>
        </w:rPr>
        <w:t>HTTP</w:t>
      </w:r>
      <w:r>
        <w:rPr>
          <w:rFonts w:hint="eastAsia"/>
        </w:rPr>
        <w:t>，数据内容用</w:t>
      </w:r>
      <w:r>
        <w:rPr>
          <w:rFonts w:hint="eastAsia"/>
        </w:rPr>
        <w:t>JSON</w:t>
      </w:r>
      <w:r>
        <w:rPr>
          <w:rFonts w:hint="eastAsia"/>
        </w:rPr>
        <w:t>格式封装，</w:t>
      </w:r>
      <w:r>
        <w:rPr>
          <w:rFonts w:hint="eastAsia"/>
        </w:rPr>
        <w:t>UTF-8</w:t>
      </w:r>
      <w:r>
        <w:rPr>
          <w:rFonts w:hint="eastAsia"/>
        </w:rPr>
        <w:t>编码。除特别说明，所有字符大小写敏感。</w:t>
      </w:r>
      <w:r>
        <w:rPr>
          <w:rFonts w:hint="eastAsia"/>
        </w:rPr>
        <w:t>JSON</w:t>
      </w:r>
      <w:r>
        <w:rPr>
          <w:rFonts w:hint="eastAsia"/>
        </w:rPr>
        <w:t>属性内中文以</w:t>
      </w:r>
      <w:r>
        <w:rPr>
          <w:rFonts w:hint="eastAsia"/>
        </w:rPr>
        <w:t>Unicode</w:t>
      </w:r>
      <w:r>
        <w:rPr>
          <w:rFonts w:hint="eastAsia"/>
        </w:rPr>
        <w:t>解码，如“中国”表示为：</w:t>
      </w:r>
      <w:r>
        <w:t>\u4e2d\u56fd</w:t>
      </w:r>
      <w:r>
        <w:rPr>
          <w:rFonts w:hint="eastAsia"/>
        </w:rPr>
        <w:t>。</w:t>
      </w:r>
    </w:p>
    <w:p w:rsidR="00B413B0" w:rsidRDefault="008E403A">
      <w:pPr>
        <w:pStyle w:val="o1"/>
      </w:pPr>
      <w:r>
        <w:t>通信协议</w:t>
      </w:r>
    </w:p>
    <w:p w:rsidR="00B413B0" w:rsidRDefault="008E403A">
      <w:pPr>
        <w:pStyle w:val="o2"/>
      </w:pPr>
      <w:r>
        <w:rPr>
          <w:rFonts w:hint="eastAsia"/>
        </w:rPr>
        <w:t>通信过程</w:t>
      </w:r>
    </w:p>
    <w:p w:rsidR="00B413B0" w:rsidRDefault="008E403A">
      <w:pPr>
        <w:pStyle w:val="a9"/>
        <w:spacing w:before="93"/>
      </w:pPr>
      <w:r>
        <w:rPr>
          <w:rFonts w:hint="eastAsia"/>
        </w:rPr>
        <w:t>通信采用流媒体服务器发起，前端服务器应答方式完成。</w:t>
      </w:r>
    </w:p>
    <w:p w:rsidR="00B413B0" w:rsidRDefault="008E403A">
      <w:pPr>
        <w:pStyle w:val="a9"/>
        <w:spacing w:before="93"/>
      </w:pPr>
      <w:r>
        <w:rPr>
          <w:rFonts w:hint="eastAsia"/>
        </w:rPr>
        <w:t>流媒体服务器发起通信格式：</w:t>
      </w:r>
    </w:p>
    <w:p w:rsidR="00B413B0" w:rsidRDefault="008E403A">
      <w:pPr>
        <w:pStyle w:val="Source"/>
      </w:pPr>
      <w:r>
        <w:rPr>
          <w:rFonts w:hint="eastAsia"/>
        </w:rPr>
        <w:t>http://&lt;</w:t>
      </w:r>
      <w:r>
        <w:rPr>
          <w:rFonts w:hint="eastAsia"/>
        </w:rPr>
        <w:t>前端服务器</w:t>
      </w:r>
      <w:r>
        <w:rPr>
          <w:rFonts w:hint="eastAsia"/>
        </w:rPr>
        <w:t>URL&gt;/admin.php/streamService/&lt;action&gt;?data=&lt;</w:t>
      </w:r>
      <w:r>
        <w:rPr>
          <w:rFonts w:hint="eastAsia"/>
        </w:rPr>
        <w:t>要发送的数据</w:t>
      </w:r>
      <w:r>
        <w:rPr>
          <w:rFonts w:hint="eastAsia"/>
        </w:rPr>
        <w:t>&gt;</w:t>
      </w:r>
    </w:p>
    <w:p w:rsidR="00B413B0" w:rsidRDefault="008E403A">
      <w:pPr>
        <w:pStyle w:val="a9"/>
        <w:spacing w:before="93"/>
      </w:pPr>
      <w:r>
        <w:rPr>
          <w:rFonts w:hint="eastAsia"/>
        </w:rPr>
        <w:t>这里的</w:t>
      </w:r>
      <w:r>
        <w:rPr>
          <w:rFonts w:hint="eastAsia"/>
        </w:rPr>
        <w:t>action</w:t>
      </w:r>
      <w:r>
        <w:rPr>
          <w:rFonts w:hint="eastAsia"/>
        </w:rPr>
        <w:t>是指连接前端服务器的不同功能接口。</w:t>
      </w:r>
    </w:p>
    <w:p w:rsidR="00B413B0" w:rsidRDefault="008E403A">
      <w:pPr>
        <w:pStyle w:val="a9"/>
        <w:spacing w:before="93"/>
      </w:pPr>
      <w:r>
        <w:rPr>
          <w:rFonts w:hint="eastAsia"/>
        </w:rPr>
        <w:t>强烈建议</w:t>
      </w:r>
      <w:r>
        <w:rPr>
          <w:rFonts w:hint="eastAsia"/>
        </w:rPr>
        <w:t>data</w:t>
      </w:r>
      <w:r>
        <w:rPr>
          <w:rFonts w:hint="eastAsia"/>
        </w:rPr>
        <w:t>采用</w:t>
      </w:r>
      <w:r>
        <w:rPr>
          <w:rFonts w:hint="eastAsia"/>
        </w:rPr>
        <w:t>POST</w:t>
      </w:r>
      <w:r>
        <w:rPr>
          <w:rFonts w:hint="eastAsia"/>
        </w:rPr>
        <w:t>方式发送。若放到</w:t>
      </w:r>
      <w:r>
        <w:rPr>
          <w:rFonts w:hint="eastAsia"/>
        </w:rPr>
        <w:t>URL</w:t>
      </w:r>
      <w:r>
        <w:rPr>
          <w:rFonts w:hint="eastAsia"/>
        </w:rPr>
        <w:t>里发送必须进行</w:t>
      </w:r>
      <w:r>
        <w:rPr>
          <w:rFonts w:hint="eastAsia"/>
        </w:rPr>
        <w:t>UrlEncode</w:t>
      </w:r>
      <w:r>
        <w:rPr>
          <w:rFonts w:hint="eastAsia"/>
        </w:rPr>
        <w:t>处理。</w:t>
      </w:r>
    </w:p>
    <w:p w:rsidR="00B413B0" w:rsidRDefault="008E403A">
      <w:pPr>
        <w:pStyle w:val="a9"/>
        <w:spacing w:before="93"/>
      </w:pPr>
      <w:r>
        <w:rPr>
          <w:rFonts w:hint="eastAsia"/>
        </w:rPr>
        <w:t>前端服务器应答</w:t>
      </w:r>
      <w:r>
        <w:rPr>
          <w:rFonts w:hint="eastAsia"/>
        </w:rPr>
        <w:t>JSON</w:t>
      </w:r>
      <w:r>
        <w:rPr>
          <w:rFonts w:hint="eastAsia"/>
        </w:rPr>
        <w:t>字串：</w:t>
      </w:r>
    </w:p>
    <w:p w:rsidR="00B413B0" w:rsidRDefault="008E403A">
      <w:pPr>
        <w:pStyle w:val="Source"/>
      </w:pPr>
      <w:r>
        <w:rPr>
          <w:rFonts w:hint="eastAsia"/>
        </w:rPr>
        <w:t>{</w:t>
      </w:r>
      <w:r>
        <w:t>“</w:t>
      </w:r>
      <w:r>
        <w:rPr>
          <w:rFonts w:hint="eastAsia"/>
        </w:rPr>
        <w:t>success</w:t>
      </w:r>
      <w:r>
        <w:t>”</w:t>
      </w:r>
      <w:r>
        <w:rPr>
          <w:rFonts w:hint="eastAsia"/>
        </w:rPr>
        <w:t>:</w:t>
      </w:r>
      <w:r>
        <w:t>”</w:t>
      </w:r>
      <w:r>
        <w:rPr>
          <w:rFonts w:hint="eastAsia"/>
        </w:rPr>
        <w:t>true</w:t>
      </w:r>
      <w:r>
        <w:t>”</w:t>
      </w:r>
      <w:r>
        <w:rPr>
          <w:rFonts w:hint="eastAsia"/>
        </w:rPr>
        <w:t>, &lt;</w:t>
      </w:r>
      <w:r>
        <w:rPr>
          <w:rFonts w:hint="eastAsia"/>
        </w:rPr>
        <w:t>其它属性</w:t>
      </w:r>
      <w:r>
        <w:t>…</w:t>
      </w:r>
      <w:r>
        <w:rPr>
          <w:rFonts w:hint="eastAsia"/>
        </w:rPr>
        <w:t>&gt; }</w:t>
      </w:r>
    </w:p>
    <w:p w:rsidR="00B413B0" w:rsidRDefault="008E403A">
      <w:pPr>
        <w:pStyle w:val="a9"/>
        <w:spacing w:before="93"/>
      </w:pPr>
      <w:r>
        <w:rPr>
          <w:rFonts w:hint="eastAsia"/>
        </w:rPr>
        <w:t>前端服务器至少会返回</w:t>
      </w:r>
      <w:r>
        <w:rPr>
          <w:rFonts w:hint="eastAsia"/>
        </w:rPr>
        <w:t>success</w:t>
      </w:r>
      <w:r>
        <w:rPr>
          <w:rFonts w:hint="eastAsia"/>
        </w:rPr>
        <w:t>属性，并根据不同的</w:t>
      </w:r>
      <w:r>
        <w:rPr>
          <w:rFonts w:hint="eastAsia"/>
        </w:rPr>
        <w:t>action</w:t>
      </w:r>
      <w:r>
        <w:rPr>
          <w:rFonts w:hint="eastAsia"/>
        </w:rPr>
        <w:t>附加其它属性。</w:t>
      </w:r>
    </w:p>
    <w:p w:rsidR="00B413B0" w:rsidRDefault="008E403A">
      <w:pPr>
        <w:pStyle w:val="o2"/>
      </w:pPr>
      <w:r>
        <w:t>推流</w:t>
      </w:r>
      <w:r>
        <w:rPr>
          <w:rFonts w:hint="eastAsia"/>
        </w:rPr>
        <w:t>授权</w:t>
      </w:r>
      <w:r>
        <w:rPr>
          <w:rFonts w:hint="eastAsia"/>
        </w:rPr>
        <w:t xml:space="preserve"> pushAuthor</w:t>
      </w:r>
    </w:p>
    <w:p w:rsidR="00B413B0" w:rsidRDefault="008E403A">
      <w:pPr>
        <w:pStyle w:val="a9"/>
        <w:spacing w:before="93"/>
      </w:pPr>
      <w:r>
        <w:rPr>
          <w:rFonts w:hint="eastAsia"/>
        </w:rPr>
        <w:lastRenderedPageBreak/>
        <w:t>当流媒体服务器收到推流请求时，调用此接口获取授权。若成功开始接受推流，否则终止接受推流。</w:t>
      </w:r>
    </w:p>
    <w:p w:rsidR="00B413B0" w:rsidRDefault="008E403A">
      <w:pPr>
        <w:pStyle w:val="a9"/>
        <w:spacing w:before="93"/>
      </w:pPr>
      <w:r>
        <w:rPr>
          <w:rFonts w:hint="eastAsia"/>
        </w:rPr>
        <w:t>前端平台在授权推流后，自动认为已经开始推流。</w:t>
      </w:r>
    </w:p>
    <w:p w:rsidR="00B413B0" w:rsidRDefault="008E403A">
      <w:pPr>
        <w:pStyle w:val="a9"/>
        <w:spacing w:before="93"/>
      </w:pPr>
      <w:r>
        <w:rPr>
          <w:rFonts w:hint="eastAsia"/>
        </w:rPr>
        <w:t>假设推送</w:t>
      </w:r>
      <w:r>
        <w:rPr>
          <w:rFonts w:hint="eastAsia"/>
        </w:rPr>
        <w:t>URL</w:t>
      </w:r>
      <w:r>
        <w:rPr>
          <w:rFonts w:hint="eastAsia"/>
        </w:rPr>
        <w:t>格式：</w:t>
      </w:r>
    </w:p>
    <w:p w:rsidR="00B413B0" w:rsidRDefault="008E403A">
      <w:pPr>
        <w:pStyle w:val="Source"/>
      </w:pPr>
      <w:r>
        <w:rPr>
          <w:rFonts w:hint="eastAsia"/>
        </w:rPr>
        <w:t>rtmp://&lt;server url&gt;/&lt;app&gt;/&lt;stream&gt;?key=&lt;streamKey&gt;</w:t>
      </w:r>
    </w:p>
    <w:p w:rsidR="00B413B0" w:rsidRDefault="008E403A">
      <w:pPr>
        <w:pStyle w:val="a9"/>
        <w:spacing w:before="93"/>
      </w:pPr>
      <w:r>
        <w:rPr>
          <w:rFonts w:hint="eastAsia"/>
        </w:rPr>
        <w:t>其中：</w:t>
      </w:r>
    </w:p>
    <w:p w:rsidR="00B413B0" w:rsidRDefault="008E403A">
      <w:pPr>
        <w:pStyle w:val="a9"/>
        <w:spacing w:before="93"/>
      </w:pPr>
      <w:r>
        <w:rPr>
          <w:rFonts w:hint="eastAsia"/>
        </w:rPr>
        <w:t>app</w:t>
      </w:r>
      <w:r>
        <w:rPr>
          <w:rFonts w:hint="eastAsia"/>
        </w:rPr>
        <w:t>：可作为频道或客户的识别扩展，目前取固定值</w:t>
      </w:r>
      <w:r>
        <w:rPr>
          <w:rFonts w:hint="eastAsia"/>
        </w:rPr>
        <w:t>live</w:t>
      </w:r>
      <w:r>
        <w:rPr>
          <w:rFonts w:hint="eastAsia"/>
        </w:rPr>
        <w:t>；</w:t>
      </w:r>
    </w:p>
    <w:p w:rsidR="00B413B0" w:rsidRDefault="008E403A">
      <w:pPr>
        <w:pStyle w:val="a9"/>
        <w:spacing w:before="93"/>
      </w:pPr>
      <w:r>
        <w:rPr>
          <w:rFonts w:hint="eastAsia"/>
        </w:rPr>
        <w:t>stream</w:t>
      </w:r>
      <w:r>
        <w:rPr>
          <w:rFonts w:hint="eastAsia"/>
        </w:rPr>
        <w:t>：流识别字串，由数字及字母组成，作为流的唯一识别标志。</w:t>
      </w:r>
    </w:p>
    <w:p w:rsidR="00B413B0" w:rsidRDefault="008E403A">
      <w:pPr>
        <w:pStyle w:val="a9"/>
        <w:spacing w:before="93"/>
      </w:pPr>
      <w:r>
        <w:rPr>
          <w:rFonts w:hint="eastAsia"/>
        </w:rPr>
        <w:t>streamKey</w:t>
      </w:r>
      <w:r>
        <w:rPr>
          <w:rFonts w:hint="eastAsia"/>
        </w:rPr>
        <w:t>：由流属主设定的推流密码。此密码观众不可获知。</w:t>
      </w:r>
    </w:p>
    <w:p w:rsidR="00B413B0" w:rsidRDefault="008E403A">
      <w:pPr>
        <w:pStyle w:val="a9"/>
        <w:spacing w:before="93"/>
      </w:pPr>
      <w:r>
        <w:t>流媒体服务器发送</w:t>
      </w:r>
      <w:r>
        <w:rPr>
          <w:rFonts w:hint="eastAsia"/>
        </w:rPr>
        <w:t>：</w:t>
      </w:r>
    </w:p>
    <w:tbl>
      <w:tblPr>
        <w:tblStyle w:val="a8"/>
        <w:tblW w:w="8522" w:type="dxa"/>
        <w:tblLayout w:type="fixed"/>
        <w:tblLook w:val="04A0"/>
      </w:tblPr>
      <w:tblGrid>
        <w:gridCol w:w="2235"/>
        <w:gridCol w:w="6287"/>
      </w:tblGrid>
      <w:tr w:rsidR="00B413B0">
        <w:tc>
          <w:tcPr>
            <w:tcW w:w="2235" w:type="dxa"/>
          </w:tcPr>
          <w:p w:rsidR="00B413B0" w:rsidRDefault="008E403A">
            <w:pPr>
              <w:pStyle w:val="11"/>
            </w:pPr>
            <w:r>
              <w:rPr>
                <w:rFonts w:hint="eastAsia"/>
              </w:rPr>
              <w:t>action</w:t>
            </w:r>
          </w:p>
        </w:tc>
        <w:tc>
          <w:tcPr>
            <w:tcW w:w="6287" w:type="dxa"/>
          </w:tcPr>
          <w:p w:rsidR="00B413B0" w:rsidRDefault="008E403A">
            <w:pPr>
              <w:pStyle w:val="11"/>
            </w:pPr>
            <w:r>
              <w:rPr>
                <w:rFonts w:hint="eastAsia"/>
              </w:rPr>
              <w:t>pushAuthor</w:t>
            </w:r>
          </w:p>
        </w:tc>
      </w:tr>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stream</w:t>
            </w:r>
          </w:p>
        </w:tc>
        <w:tc>
          <w:tcPr>
            <w:tcW w:w="6287" w:type="dxa"/>
          </w:tcPr>
          <w:p w:rsidR="00B413B0" w:rsidRDefault="008E403A">
            <w:pPr>
              <w:pStyle w:val="11"/>
            </w:pPr>
            <w:r>
              <w:rPr>
                <w:rFonts w:hint="eastAsia"/>
              </w:rPr>
              <w:t>流识别字串。例如：</w:t>
            </w:r>
            <w:r>
              <w:rPr>
                <w:rFonts w:hint="eastAsia"/>
              </w:rPr>
              <w:t>EA8938K6</w:t>
            </w:r>
          </w:p>
        </w:tc>
      </w:tr>
      <w:tr w:rsidR="00B413B0">
        <w:tc>
          <w:tcPr>
            <w:tcW w:w="2235" w:type="dxa"/>
          </w:tcPr>
          <w:p w:rsidR="00B413B0" w:rsidRDefault="008E403A">
            <w:pPr>
              <w:pStyle w:val="11"/>
            </w:pPr>
            <w:r>
              <w:rPr>
                <w:rFonts w:hint="eastAsia"/>
              </w:rPr>
              <w:t>streamKey</w:t>
            </w:r>
          </w:p>
        </w:tc>
        <w:tc>
          <w:tcPr>
            <w:tcW w:w="6287" w:type="dxa"/>
          </w:tcPr>
          <w:p w:rsidR="00B413B0" w:rsidRDefault="008E403A">
            <w:pPr>
              <w:pStyle w:val="11"/>
            </w:pPr>
            <w:r>
              <w:rPr>
                <w:rFonts w:hint="eastAsia"/>
              </w:rPr>
              <w:t>推流密码。例如：</w:t>
            </w:r>
            <w:r>
              <w:rPr>
                <w:rFonts w:hint="eastAsia"/>
              </w:rPr>
              <w:t>jpkl09w</w:t>
            </w:r>
          </w:p>
        </w:tc>
      </w:tr>
      <w:tr w:rsidR="00B413B0">
        <w:tc>
          <w:tcPr>
            <w:tcW w:w="2235" w:type="dxa"/>
          </w:tcPr>
          <w:p w:rsidR="00B413B0" w:rsidRDefault="008E403A">
            <w:pPr>
              <w:pStyle w:val="11"/>
            </w:pPr>
            <w:r>
              <w:rPr>
                <w:rFonts w:hint="eastAsia"/>
              </w:rPr>
              <w:t>ip</w:t>
            </w:r>
          </w:p>
        </w:tc>
        <w:tc>
          <w:tcPr>
            <w:tcW w:w="6287" w:type="dxa"/>
          </w:tcPr>
          <w:p w:rsidR="00B413B0" w:rsidRDefault="008E403A">
            <w:pPr>
              <w:pStyle w:val="11"/>
            </w:pPr>
            <w:r>
              <w:rPr>
                <w:rFonts w:hint="eastAsia"/>
              </w:rPr>
              <w:t>推流源</w:t>
            </w:r>
            <w:r>
              <w:rPr>
                <w:rFonts w:hint="eastAsia"/>
              </w:rPr>
              <w:t>IP</w:t>
            </w:r>
            <w:r>
              <w:rPr>
                <w:rFonts w:hint="eastAsia"/>
              </w:rPr>
              <w:t>。</w:t>
            </w:r>
          </w:p>
        </w:tc>
      </w:tr>
    </w:tbl>
    <w:p w:rsidR="00B413B0" w:rsidRDefault="008E403A">
      <w:pPr>
        <w:pStyle w:val="Source"/>
      </w:pPr>
      <w:r>
        <w:rPr>
          <w:rFonts w:hint="eastAsia"/>
        </w:rPr>
        <w:t>例：</w:t>
      </w:r>
      <w:r>
        <w:rPr>
          <w:rFonts w:hint="eastAsia"/>
        </w:rPr>
        <w:t>http://&lt;</w:t>
      </w:r>
      <w:r>
        <w:rPr>
          <w:rFonts w:hint="eastAsia"/>
        </w:rPr>
        <w:t>前端平台</w:t>
      </w:r>
      <w:r>
        <w:rPr>
          <w:rFonts w:hint="eastAsia"/>
        </w:rPr>
        <w:t>url&gt;/admin.php/streamService/pushAuthor?data</w:t>
      </w:r>
      <w:r w:rsidR="00D76410">
        <w:rPr>
          <w:rFonts w:hint="eastAsia"/>
        </w:rPr>
        <w:t>=</w:t>
      </w:r>
      <w:r w:rsidR="0032083A">
        <w:rPr>
          <w:rFonts w:hint="eastAsia"/>
        </w:rPr>
        <w:t>{</w:t>
      </w:r>
      <w:r w:rsidR="00D76410">
        <w:rPr>
          <w:rFonts w:hint="eastAsia"/>
        </w:rPr>
        <w:t>"</w:t>
      </w:r>
      <w:r>
        <w:rPr>
          <w:rFonts w:hint="eastAsia"/>
        </w:rPr>
        <w:t>stream":"EA8938K6","streamKey":"jpkl09w"}</w:t>
      </w:r>
    </w:p>
    <w:p w:rsidR="00B413B0" w:rsidRDefault="008E403A">
      <w:pPr>
        <w:pStyle w:val="a9"/>
        <w:spacing w:before="93"/>
      </w:pPr>
      <w:r>
        <w:rPr>
          <w:rFonts w:hint="eastAsia"/>
        </w:rPr>
        <w:t>*</w:t>
      </w:r>
      <w:r>
        <w:rPr>
          <w:rFonts w:hint="eastAsia"/>
        </w:rPr>
        <w:t>真正应用时：</w:t>
      </w:r>
      <w:r>
        <w:rPr>
          <w:rFonts w:hint="eastAsia"/>
        </w:rPr>
        <w:t>data</w:t>
      </w:r>
      <w:r>
        <w:rPr>
          <w:rFonts w:hint="eastAsia"/>
        </w:rPr>
        <w:t>最好采用</w:t>
      </w:r>
      <w:r>
        <w:rPr>
          <w:rFonts w:hint="eastAsia"/>
        </w:rPr>
        <w:t>post</w:t>
      </w:r>
      <w:r>
        <w:rPr>
          <w:rFonts w:hint="eastAsia"/>
        </w:rPr>
        <w:t>方式传输。</w:t>
      </w:r>
    </w:p>
    <w:p w:rsidR="00B413B0" w:rsidRDefault="008E403A">
      <w:pPr>
        <w:pStyle w:val="a9"/>
        <w:spacing w:before="93"/>
      </w:pPr>
      <w:r>
        <w:rPr>
          <w:rFonts w:hint="eastAsia"/>
        </w:rPr>
        <w:t>应答：</w:t>
      </w:r>
    </w:p>
    <w:tbl>
      <w:tblPr>
        <w:tblStyle w:val="a8"/>
        <w:tblW w:w="8522" w:type="dxa"/>
        <w:tblLayout w:type="fixed"/>
        <w:tblLook w:val="04A0"/>
      </w:tblPr>
      <w:tblGrid>
        <w:gridCol w:w="2235"/>
        <w:gridCol w:w="6287"/>
      </w:tblGrid>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success</w:t>
            </w:r>
          </w:p>
        </w:tc>
        <w:tc>
          <w:tcPr>
            <w:tcW w:w="6287" w:type="dxa"/>
          </w:tcPr>
          <w:p w:rsidR="00B413B0" w:rsidRDefault="008E403A">
            <w:pPr>
              <w:pStyle w:val="11"/>
            </w:pPr>
            <w:r>
              <w:rPr>
                <w:rFonts w:hint="eastAsia"/>
              </w:rPr>
              <w:t>是否获得授权。是：</w:t>
            </w:r>
            <w:r>
              <w:rPr>
                <w:rFonts w:hint="eastAsia"/>
              </w:rPr>
              <w:t xml:space="preserve">true, </w:t>
            </w:r>
            <w:r>
              <w:rPr>
                <w:rFonts w:hint="eastAsia"/>
              </w:rPr>
              <w:t>否：</w:t>
            </w:r>
            <w:r>
              <w:rPr>
                <w:rFonts w:hint="eastAsia"/>
              </w:rPr>
              <w:t>false</w:t>
            </w:r>
            <w:r>
              <w:rPr>
                <w:rFonts w:hint="eastAsia"/>
              </w:rPr>
              <w:t>。例如：</w:t>
            </w:r>
            <w:r>
              <w:rPr>
                <w:rFonts w:hint="eastAsia"/>
              </w:rPr>
              <w:t>true</w:t>
            </w:r>
          </w:p>
        </w:tc>
      </w:tr>
      <w:tr w:rsidR="003B5983" w:rsidTr="00647356">
        <w:tc>
          <w:tcPr>
            <w:tcW w:w="2235" w:type="dxa"/>
          </w:tcPr>
          <w:p w:rsidR="003B5983" w:rsidRDefault="003B5983" w:rsidP="00647356">
            <w:pPr>
              <w:pStyle w:val="aa"/>
            </w:pPr>
            <w:r>
              <w:rPr>
                <w:rFonts w:hint="eastAsia"/>
              </w:rPr>
              <w:t>record</w:t>
            </w:r>
          </w:p>
        </w:tc>
        <w:tc>
          <w:tcPr>
            <w:tcW w:w="6287" w:type="dxa"/>
          </w:tcPr>
          <w:p w:rsidR="003B5983" w:rsidRDefault="001D40DB" w:rsidP="00B93BDC">
            <w:pPr>
              <w:pStyle w:val="aa"/>
            </w:pPr>
            <w:r>
              <w:rPr>
                <w:rFonts w:hint="eastAsia"/>
              </w:rPr>
              <w:t>返回是否保存推流</w:t>
            </w:r>
            <w:r w:rsidR="003B5983">
              <w:rPr>
                <w:rFonts w:hint="eastAsia"/>
              </w:rPr>
              <w:t>。是：</w:t>
            </w:r>
            <w:r w:rsidR="003B5983">
              <w:rPr>
                <w:rFonts w:hint="eastAsia"/>
              </w:rPr>
              <w:t>yes</w:t>
            </w:r>
            <w:r w:rsidR="003B5983">
              <w:rPr>
                <w:rFonts w:hint="eastAsia"/>
              </w:rPr>
              <w:t>，否：</w:t>
            </w:r>
            <w:r w:rsidR="003B5983">
              <w:rPr>
                <w:rFonts w:hint="eastAsia"/>
              </w:rPr>
              <w:t>no</w:t>
            </w:r>
            <w:r w:rsidR="003B5983">
              <w:rPr>
                <w:rFonts w:hint="eastAsia"/>
              </w:rPr>
              <w:t>。没定义不录像。</w:t>
            </w:r>
          </w:p>
        </w:tc>
      </w:tr>
      <w:tr w:rsidR="00B413B0">
        <w:tc>
          <w:tcPr>
            <w:tcW w:w="2235" w:type="dxa"/>
          </w:tcPr>
          <w:p w:rsidR="00B413B0" w:rsidRDefault="008E403A">
            <w:pPr>
              <w:pStyle w:val="11"/>
            </w:pPr>
            <w:r>
              <w:rPr>
                <w:rFonts w:hint="eastAsia"/>
              </w:rPr>
              <w:t>bandwidth</w:t>
            </w:r>
          </w:p>
        </w:tc>
        <w:tc>
          <w:tcPr>
            <w:tcW w:w="6287" w:type="dxa"/>
          </w:tcPr>
          <w:p w:rsidR="00B413B0" w:rsidRDefault="008E403A">
            <w:pPr>
              <w:pStyle w:val="11"/>
            </w:pPr>
            <w:r>
              <w:rPr>
                <w:rFonts w:hint="eastAsia"/>
              </w:rPr>
              <w:t>最大允许带宽</w:t>
            </w:r>
            <w:r>
              <w:rPr>
                <w:rFonts w:hint="eastAsia"/>
              </w:rPr>
              <w:t>(kbps)</w:t>
            </w:r>
            <w:r>
              <w:rPr>
                <w:rFonts w:hint="eastAsia"/>
              </w:rPr>
              <w:t>，若不提供则不限制。例如：</w:t>
            </w:r>
            <w:r>
              <w:rPr>
                <w:rFonts w:hint="eastAsia"/>
              </w:rPr>
              <w:t>2048</w:t>
            </w:r>
          </w:p>
        </w:tc>
      </w:tr>
      <w:tr w:rsidR="00B413B0">
        <w:tc>
          <w:tcPr>
            <w:tcW w:w="2235" w:type="dxa"/>
          </w:tcPr>
          <w:p w:rsidR="00B413B0" w:rsidRDefault="008E403A">
            <w:pPr>
              <w:pStyle w:val="11"/>
            </w:pPr>
            <w:r>
              <w:rPr>
                <w:rFonts w:hint="eastAsia"/>
              </w:rPr>
              <w:t>streams</w:t>
            </w:r>
          </w:p>
        </w:tc>
        <w:tc>
          <w:tcPr>
            <w:tcW w:w="6287" w:type="dxa"/>
          </w:tcPr>
          <w:p w:rsidR="00B413B0" w:rsidRDefault="008E403A">
            <w:pPr>
              <w:pStyle w:val="11"/>
            </w:pPr>
            <w:r>
              <w:rPr>
                <w:rFonts w:hint="eastAsia"/>
              </w:rPr>
              <w:t>[]</w:t>
            </w:r>
            <w:r>
              <w:rPr>
                <w:rFonts w:hint="eastAsia"/>
              </w:rPr>
              <w:t>返回推流到其他平台的地址，格式是字符串数组</w:t>
            </w:r>
            <w:r>
              <w:rPr>
                <w:rFonts w:hint="eastAsia"/>
              </w:rPr>
              <w:t>,</w:t>
            </w:r>
            <w:r>
              <w:rPr>
                <w:rFonts w:hint="eastAsia"/>
              </w:rPr>
              <w:t>空数组代表不推流</w:t>
            </w:r>
            <w:r w:rsidR="00E0265E">
              <w:rPr>
                <w:rFonts w:hint="eastAsia"/>
              </w:rPr>
              <w:t>，每个流用</w:t>
            </w:r>
            <w:r w:rsidR="00E0265E">
              <w:rPr>
                <w:rFonts w:hint="eastAsia"/>
              </w:rPr>
              <w:t>uri</w:t>
            </w:r>
            <w:r w:rsidR="00E0265E">
              <w:rPr>
                <w:rFonts w:hint="eastAsia"/>
              </w:rPr>
              <w:t>属性标识如：</w:t>
            </w:r>
            <w:r w:rsidR="00E0265E">
              <w:rPr>
                <w:rFonts w:hint="eastAsia"/>
              </w:rPr>
              <w:t>[{</w:t>
            </w:r>
            <w:r w:rsidR="00E0265E">
              <w:t>“</w:t>
            </w:r>
            <w:r w:rsidR="00E0265E">
              <w:rPr>
                <w:rFonts w:hint="eastAsia"/>
              </w:rPr>
              <w:t>uri:</w:t>
            </w:r>
            <w:r w:rsidR="00E0265E">
              <w:t>”</w:t>
            </w:r>
            <w:r w:rsidR="00E0265E">
              <w:rPr>
                <w:rFonts w:hint="eastAsia"/>
              </w:rPr>
              <w:t>rtmp://pa.av365.cn/taoli/test</w:t>
            </w:r>
            <w:r w:rsidR="00E0265E">
              <w:t>”</w:t>
            </w:r>
            <w:r w:rsidR="00E0265E">
              <w:rPr>
                <w:rFonts w:hint="eastAsia"/>
              </w:rPr>
              <w:t>}, {</w:t>
            </w:r>
            <w:r w:rsidR="00E0265E">
              <w:t>“</w:t>
            </w:r>
            <w:r w:rsidR="00E0265E">
              <w:rPr>
                <w:rFonts w:hint="eastAsia"/>
              </w:rPr>
              <w:t>uri</w:t>
            </w:r>
            <w:r w:rsidR="00E0265E">
              <w:t>”</w:t>
            </w:r>
            <w:r w:rsidR="00E0265E">
              <w:rPr>
                <w:rFonts w:hint="eastAsia"/>
              </w:rPr>
              <w:t>:</w:t>
            </w:r>
            <w:r w:rsidR="00E0265E">
              <w:t>”</w:t>
            </w:r>
            <w:r w:rsidR="00E0265E">
              <w:rPr>
                <w:rFonts w:hint="eastAsia"/>
              </w:rPr>
              <w:t>rtmp://douyu.com/live/bbshow</w:t>
            </w:r>
            <w:r w:rsidR="00E0265E">
              <w:t>”</w:t>
            </w:r>
            <w:r w:rsidR="00E0265E">
              <w:rPr>
                <w:rFonts w:hint="eastAsia"/>
              </w:rPr>
              <w:t>}]</w:t>
            </w:r>
          </w:p>
        </w:tc>
      </w:tr>
      <w:tr w:rsidR="00B413B0">
        <w:tc>
          <w:tcPr>
            <w:tcW w:w="2235" w:type="dxa"/>
          </w:tcPr>
          <w:p w:rsidR="00B413B0" w:rsidRDefault="008E403A">
            <w:pPr>
              <w:pStyle w:val="11"/>
            </w:pPr>
            <w:r>
              <w:rPr>
                <w:rFonts w:hint="eastAsia"/>
              </w:rPr>
              <w:t>msg</w:t>
            </w:r>
          </w:p>
        </w:tc>
        <w:tc>
          <w:tcPr>
            <w:tcW w:w="6287" w:type="dxa"/>
          </w:tcPr>
          <w:p w:rsidR="00B413B0" w:rsidRDefault="008E403A">
            <w:pPr>
              <w:pStyle w:val="11"/>
            </w:pPr>
            <w:r>
              <w:rPr>
                <w:rFonts w:hint="eastAsia"/>
              </w:rPr>
              <w:t>信息字串。如：失败时返回失败原因</w:t>
            </w:r>
          </w:p>
        </w:tc>
      </w:tr>
    </w:tbl>
    <w:p w:rsidR="00B413B0" w:rsidRDefault="008E403A">
      <w:pPr>
        <w:pStyle w:val="Source"/>
      </w:pPr>
      <w:r>
        <w:rPr>
          <w:rFonts w:hint="eastAsia"/>
        </w:rPr>
        <w:t>例：</w:t>
      </w:r>
      <w:r>
        <w:rPr>
          <w:rFonts w:hint="eastAsia"/>
        </w:rPr>
        <w:t>{ "success":"</w:t>
      </w:r>
      <w:r>
        <w:t>true</w:t>
      </w:r>
      <w:r>
        <w:rPr>
          <w:rFonts w:hint="eastAsia"/>
        </w:rPr>
        <w:t>"</w:t>
      </w:r>
      <w:r>
        <w:t xml:space="preserve">, </w:t>
      </w:r>
      <w:r>
        <w:rPr>
          <w:rFonts w:hint="eastAsia"/>
        </w:rPr>
        <w:t>"record":"yes",</w:t>
      </w:r>
      <w:r>
        <w:t xml:space="preserve"> </w:t>
      </w:r>
      <w:r>
        <w:rPr>
          <w:rFonts w:hint="eastAsia"/>
        </w:rPr>
        <w:t>"</w:t>
      </w:r>
      <w:r>
        <w:t>bandwidth</w:t>
      </w:r>
      <w:r>
        <w:rPr>
          <w:rFonts w:hint="eastAsia"/>
        </w:rPr>
        <w:t>":</w:t>
      </w:r>
      <w:r>
        <w:t>2048</w:t>
      </w:r>
      <w:r>
        <w:rPr>
          <w:rFonts w:hint="eastAsia"/>
        </w:rPr>
        <w:t>,</w:t>
      </w:r>
      <w:r>
        <w:t xml:space="preserve"> </w:t>
      </w:r>
      <w:r>
        <w:rPr>
          <w:rFonts w:hint="eastAsia"/>
        </w:rPr>
        <w:t>"streams":[]</w:t>
      </w:r>
      <w:r>
        <w:t>}</w:t>
      </w:r>
    </w:p>
    <w:p w:rsidR="00B413B0" w:rsidRDefault="008E403A">
      <w:pPr>
        <w:pStyle w:val="o2"/>
      </w:pPr>
      <w:r>
        <w:t>推流结束</w:t>
      </w:r>
      <w:r>
        <w:rPr>
          <w:rFonts w:hint="eastAsia"/>
        </w:rPr>
        <w:t xml:space="preserve"> pushEnd</w:t>
      </w:r>
    </w:p>
    <w:p w:rsidR="00B413B0" w:rsidRDefault="008E403A">
      <w:pPr>
        <w:pStyle w:val="a9"/>
        <w:spacing w:before="93"/>
      </w:pPr>
      <w:r>
        <w:t>当发现推流停止时发送</w:t>
      </w:r>
      <w:r>
        <w:rPr>
          <w:rFonts w:hint="eastAsia"/>
        </w:rPr>
        <w:t>，</w:t>
      </w:r>
      <w:r>
        <w:t>若收不到回应需要重复发送</w:t>
      </w:r>
      <w:r>
        <w:rPr>
          <w:rFonts w:hint="eastAsia"/>
        </w:rPr>
        <w:t>。</w:t>
      </w:r>
    </w:p>
    <w:p w:rsidR="00B413B0" w:rsidRDefault="008E403A">
      <w:pPr>
        <w:pStyle w:val="a9"/>
        <w:spacing w:before="93"/>
      </w:pPr>
      <w:r>
        <w:t>流媒体服务器发送</w:t>
      </w:r>
      <w:r>
        <w:rPr>
          <w:rFonts w:hint="eastAsia"/>
        </w:rPr>
        <w:t>：</w:t>
      </w:r>
    </w:p>
    <w:tbl>
      <w:tblPr>
        <w:tblStyle w:val="a8"/>
        <w:tblW w:w="8522" w:type="dxa"/>
        <w:tblLayout w:type="fixed"/>
        <w:tblLook w:val="04A0"/>
      </w:tblPr>
      <w:tblGrid>
        <w:gridCol w:w="2235"/>
        <w:gridCol w:w="6287"/>
      </w:tblGrid>
      <w:tr w:rsidR="00B413B0">
        <w:tc>
          <w:tcPr>
            <w:tcW w:w="2235" w:type="dxa"/>
          </w:tcPr>
          <w:p w:rsidR="00B413B0" w:rsidRDefault="008E403A">
            <w:pPr>
              <w:pStyle w:val="11"/>
            </w:pPr>
            <w:r>
              <w:rPr>
                <w:rFonts w:hint="eastAsia"/>
              </w:rPr>
              <w:t>action</w:t>
            </w:r>
          </w:p>
        </w:tc>
        <w:tc>
          <w:tcPr>
            <w:tcW w:w="6287" w:type="dxa"/>
          </w:tcPr>
          <w:p w:rsidR="00B413B0" w:rsidRDefault="008E403A">
            <w:pPr>
              <w:pStyle w:val="11"/>
            </w:pPr>
            <w:r>
              <w:rPr>
                <w:rFonts w:hint="eastAsia"/>
              </w:rPr>
              <w:t>pushEnd</w:t>
            </w:r>
          </w:p>
        </w:tc>
      </w:tr>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stream</w:t>
            </w:r>
          </w:p>
        </w:tc>
        <w:tc>
          <w:tcPr>
            <w:tcW w:w="6287" w:type="dxa"/>
          </w:tcPr>
          <w:p w:rsidR="00B413B0" w:rsidRDefault="008E403A">
            <w:pPr>
              <w:pStyle w:val="11"/>
            </w:pPr>
            <w:r>
              <w:rPr>
                <w:rFonts w:hint="eastAsia"/>
              </w:rPr>
              <w:t>流识别字串。</w:t>
            </w:r>
          </w:p>
        </w:tc>
      </w:tr>
      <w:tr w:rsidR="00B413B0">
        <w:tc>
          <w:tcPr>
            <w:tcW w:w="2235" w:type="dxa"/>
          </w:tcPr>
          <w:p w:rsidR="00B413B0" w:rsidRDefault="008E403A">
            <w:pPr>
              <w:pStyle w:val="11"/>
            </w:pPr>
            <w:r>
              <w:rPr>
                <w:rFonts w:hint="eastAsia"/>
              </w:rPr>
              <w:t>endTime</w:t>
            </w:r>
          </w:p>
        </w:tc>
        <w:tc>
          <w:tcPr>
            <w:tcW w:w="6287" w:type="dxa"/>
          </w:tcPr>
          <w:p w:rsidR="00B413B0" w:rsidRDefault="00891440">
            <w:pPr>
              <w:pStyle w:val="11"/>
            </w:pPr>
            <w:r>
              <w:rPr>
                <w:rFonts w:hint="eastAsia"/>
              </w:rPr>
              <w:t>流</w:t>
            </w:r>
            <w:r w:rsidR="008E403A">
              <w:rPr>
                <w:rFonts w:hint="eastAsia"/>
              </w:rPr>
              <w:t>停止时间，</w:t>
            </w:r>
            <w:r w:rsidR="008E403A">
              <w:rPr>
                <w:rFonts w:hint="eastAsia"/>
              </w:rPr>
              <w:t>timestamp</w:t>
            </w:r>
            <w:r w:rsidR="008E403A">
              <w:rPr>
                <w:rFonts w:hint="eastAsia"/>
              </w:rPr>
              <w:t>。</w:t>
            </w:r>
          </w:p>
        </w:tc>
      </w:tr>
      <w:tr w:rsidR="00B413B0">
        <w:tc>
          <w:tcPr>
            <w:tcW w:w="2235" w:type="dxa"/>
          </w:tcPr>
          <w:p w:rsidR="00B413B0" w:rsidRDefault="008E403A">
            <w:pPr>
              <w:pStyle w:val="11"/>
            </w:pPr>
            <w:r>
              <w:rPr>
                <w:rFonts w:hint="eastAsia"/>
              </w:rPr>
              <w:t>recordFile</w:t>
            </w:r>
          </w:p>
        </w:tc>
        <w:tc>
          <w:tcPr>
            <w:tcW w:w="6287" w:type="dxa"/>
          </w:tcPr>
          <w:p w:rsidR="00B413B0" w:rsidRDefault="008E403A">
            <w:pPr>
              <w:pStyle w:val="11"/>
            </w:pPr>
            <w:r>
              <w:rPr>
                <w:rFonts w:hint="eastAsia"/>
              </w:rPr>
              <w:t>录像文件路径。</w:t>
            </w:r>
            <w:r>
              <w:rPr>
                <w:rFonts w:hint="eastAsia"/>
              </w:rPr>
              <w:t>aaa1111476894841343.mp4</w:t>
            </w:r>
          </w:p>
        </w:tc>
      </w:tr>
      <w:tr w:rsidR="008A3957">
        <w:tc>
          <w:tcPr>
            <w:tcW w:w="2235" w:type="dxa"/>
          </w:tcPr>
          <w:p w:rsidR="008A3957" w:rsidRDefault="008A3957">
            <w:pPr>
              <w:pStyle w:val="11"/>
            </w:pPr>
            <w:r>
              <w:rPr>
                <w:rFonts w:hint="eastAsia"/>
              </w:rPr>
              <w:lastRenderedPageBreak/>
              <w:t>size</w:t>
            </w:r>
          </w:p>
        </w:tc>
        <w:tc>
          <w:tcPr>
            <w:tcW w:w="6287" w:type="dxa"/>
          </w:tcPr>
          <w:p w:rsidR="008A3957" w:rsidRDefault="008A3957">
            <w:pPr>
              <w:pStyle w:val="11"/>
            </w:pPr>
            <w:r>
              <w:rPr>
                <w:rFonts w:hint="eastAsia"/>
              </w:rPr>
              <w:t>录像文件体积</w:t>
            </w:r>
            <w:r w:rsidR="00891440">
              <w:rPr>
                <w:rFonts w:hint="eastAsia"/>
              </w:rPr>
              <w:t>会有</w:t>
            </w:r>
            <w:r w:rsidR="00891440">
              <w:rPr>
                <w:rFonts w:hint="eastAsia"/>
              </w:rPr>
              <w:t>k,M,G</w:t>
            </w:r>
            <w:r w:rsidR="00891440">
              <w:rPr>
                <w:rFonts w:hint="eastAsia"/>
              </w:rPr>
              <w:t>等单位</w:t>
            </w:r>
          </w:p>
        </w:tc>
      </w:tr>
      <w:tr w:rsidR="008A3957">
        <w:tc>
          <w:tcPr>
            <w:tcW w:w="2235" w:type="dxa"/>
          </w:tcPr>
          <w:p w:rsidR="008A3957" w:rsidRDefault="008A3957">
            <w:pPr>
              <w:pStyle w:val="11"/>
            </w:pPr>
            <w:r>
              <w:rPr>
                <w:rFonts w:hint="eastAsia"/>
              </w:rPr>
              <w:t>length</w:t>
            </w:r>
          </w:p>
        </w:tc>
        <w:tc>
          <w:tcPr>
            <w:tcW w:w="6287" w:type="dxa"/>
          </w:tcPr>
          <w:p w:rsidR="008A3957" w:rsidRDefault="008A3957">
            <w:pPr>
              <w:pStyle w:val="11"/>
            </w:pPr>
            <w:r>
              <w:rPr>
                <w:rFonts w:hint="eastAsia"/>
              </w:rPr>
              <w:t>录像时长（秒）</w:t>
            </w:r>
          </w:p>
        </w:tc>
      </w:tr>
    </w:tbl>
    <w:p w:rsidR="00B413B0" w:rsidRDefault="00B413B0">
      <w:pPr>
        <w:pStyle w:val="a9"/>
        <w:spacing w:before="93"/>
      </w:pPr>
    </w:p>
    <w:p w:rsidR="00B413B0" w:rsidRDefault="008E403A">
      <w:pPr>
        <w:pStyle w:val="a9"/>
        <w:spacing w:before="93"/>
      </w:pPr>
      <w:r>
        <w:rPr>
          <w:rFonts w:hint="eastAsia"/>
        </w:rPr>
        <w:t>应答：</w:t>
      </w:r>
    </w:p>
    <w:tbl>
      <w:tblPr>
        <w:tblStyle w:val="a8"/>
        <w:tblW w:w="8522" w:type="dxa"/>
        <w:tblLayout w:type="fixed"/>
        <w:tblLook w:val="04A0"/>
      </w:tblPr>
      <w:tblGrid>
        <w:gridCol w:w="2235"/>
        <w:gridCol w:w="6287"/>
      </w:tblGrid>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success</w:t>
            </w:r>
          </w:p>
        </w:tc>
        <w:tc>
          <w:tcPr>
            <w:tcW w:w="6287" w:type="dxa"/>
          </w:tcPr>
          <w:p w:rsidR="00B413B0" w:rsidRDefault="008E403A">
            <w:pPr>
              <w:pStyle w:val="11"/>
            </w:pPr>
            <w:r>
              <w:rPr>
                <w:rFonts w:hint="eastAsia"/>
              </w:rPr>
              <w:t>是否正常接收。是：</w:t>
            </w:r>
            <w:r>
              <w:rPr>
                <w:rFonts w:hint="eastAsia"/>
              </w:rPr>
              <w:t xml:space="preserve">true, </w:t>
            </w:r>
            <w:r>
              <w:rPr>
                <w:rFonts w:hint="eastAsia"/>
              </w:rPr>
              <w:t>否：</w:t>
            </w:r>
            <w:r>
              <w:rPr>
                <w:rFonts w:hint="eastAsia"/>
              </w:rPr>
              <w:t>false</w:t>
            </w:r>
            <w:r>
              <w:rPr>
                <w:rFonts w:hint="eastAsia"/>
              </w:rPr>
              <w:t>。返回</w:t>
            </w:r>
            <w:r>
              <w:rPr>
                <w:rFonts w:hint="eastAsia"/>
              </w:rPr>
              <w:t>false</w:t>
            </w:r>
            <w:r>
              <w:rPr>
                <w:rFonts w:hint="eastAsia"/>
              </w:rPr>
              <w:t>通常是找不到流或结束时间格式错误。</w:t>
            </w:r>
          </w:p>
        </w:tc>
      </w:tr>
    </w:tbl>
    <w:p w:rsidR="00570625" w:rsidRDefault="00570625" w:rsidP="00570625">
      <w:pPr>
        <w:pStyle w:val="a9"/>
        <w:spacing w:before="93"/>
      </w:pPr>
      <w:r>
        <w:rPr>
          <w:rFonts w:hint="eastAsia"/>
        </w:rPr>
        <w:t>后处理：调用</w:t>
      </w:r>
      <w:r w:rsidRPr="00570625">
        <w:t>./m</w:t>
      </w:r>
      <w:r>
        <w:t xml:space="preserve">vfile.sh </w:t>
      </w:r>
      <w:r>
        <w:t>执行</w:t>
      </w:r>
      <w:r>
        <w:rPr>
          <w:rFonts w:hint="eastAsia"/>
        </w:rPr>
        <w:t>nfs</w:t>
      </w:r>
      <w:r>
        <w:rPr>
          <w:rFonts w:hint="eastAsia"/>
        </w:rPr>
        <w:t>主机上的</w:t>
      </w:r>
      <w:r>
        <w:t>远程命令</w:t>
      </w:r>
      <w:r>
        <w:rPr>
          <w:rFonts w:hint="eastAsia"/>
        </w:rPr>
        <w:t>/root/postrecord.sh</w:t>
      </w:r>
      <w:r>
        <w:rPr>
          <w:rFonts w:hint="eastAsia"/>
        </w:rPr>
        <w:t>，</w:t>
      </w:r>
      <w:r>
        <w:t>直接在</w:t>
      </w:r>
      <w:r>
        <w:t>nfs</w:t>
      </w:r>
      <w:r>
        <w:t>主机上把临时录像文件移动到永久目录</w:t>
      </w:r>
      <w:r>
        <w:rPr>
          <w:rFonts w:hint="eastAsia"/>
        </w:rPr>
        <w:t>。并生成录像封面图片。</w:t>
      </w:r>
    </w:p>
    <w:p w:rsidR="00570625" w:rsidRDefault="00570625" w:rsidP="00570625">
      <w:pPr>
        <w:pStyle w:val="a9"/>
        <w:spacing w:before="93"/>
      </w:pPr>
      <w:r>
        <w:rPr>
          <w:rFonts w:hint="eastAsia"/>
        </w:rPr>
        <w:t>在</w:t>
      </w:r>
      <w:r>
        <w:rPr>
          <w:rFonts w:hint="eastAsia"/>
        </w:rPr>
        <w:t>nfs</w:t>
      </w:r>
      <w:r>
        <w:rPr>
          <w:rFonts w:hint="eastAsia"/>
        </w:rPr>
        <w:t>主机存有命令文件</w:t>
      </w:r>
      <w:r>
        <w:rPr>
          <w:rFonts w:hint="eastAsia"/>
        </w:rPr>
        <w:t>/root/postrecord.sh</w:t>
      </w:r>
    </w:p>
    <w:p w:rsidR="00B413B0" w:rsidRDefault="008E403A">
      <w:pPr>
        <w:pStyle w:val="o2"/>
      </w:pPr>
      <w:r>
        <w:rPr>
          <w:rFonts w:hint="eastAsia"/>
        </w:rPr>
        <w:t>推</w:t>
      </w:r>
      <w:r>
        <w:t>流</w:t>
      </w:r>
      <w:r>
        <w:rPr>
          <w:rFonts w:hint="eastAsia"/>
        </w:rPr>
        <w:t>在线</w:t>
      </w:r>
      <w:r>
        <w:rPr>
          <w:rFonts w:hint="eastAsia"/>
        </w:rPr>
        <w:t xml:space="preserve"> pushAlive</w:t>
      </w:r>
    </w:p>
    <w:p w:rsidR="00B413B0" w:rsidRDefault="008E403A">
      <w:pPr>
        <w:pStyle w:val="a9"/>
        <w:spacing w:before="93"/>
      </w:pPr>
      <w:r>
        <w:rPr>
          <w:rFonts w:hint="eastAsia"/>
        </w:rPr>
        <w:t>每隔</w:t>
      </w:r>
      <w:r>
        <w:rPr>
          <w:rFonts w:hint="eastAsia"/>
        </w:rPr>
        <w:t>30</w:t>
      </w:r>
      <w:r>
        <w:rPr>
          <w:rFonts w:hint="eastAsia"/>
        </w:rPr>
        <w:t>秒回自动请求服务器在线流名</w:t>
      </w:r>
    </w:p>
    <w:tbl>
      <w:tblPr>
        <w:tblStyle w:val="a8"/>
        <w:tblW w:w="8522" w:type="dxa"/>
        <w:tblLayout w:type="fixed"/>
        <w:tblLook w:val="04A0"/>
      </w:tblPr>
      <w:tblGrid>
        <w:gridCol w:w="2235"/>
        <w:gridCol w:w="6287"/>
      </w:tblGrid>
      <w:tr w:rsidR="00B413B0">
        <w:tc>
          <w:tcPr>
            <w:tcW w:w="2235" w:type="dxa"/>
          </w:tcPr>
          <w:p w:rsidR="00B413B0" w:rsidRDefault="008E403A">
            <w:pPr>
              <w:pStyle w:val="11"/>
            </w:pPr>
            <w:r>
              <w:rPr>
                <w:rFonts w:hint="eastAsia"/>
              </w:rPr>
              <w:t>action</w:t>
            </w:r>
          </w:p>
        </w:tc>
        <w:tc>
          <w:tcPr>
            <w:tcW w:w="6287" w:type="dxa"/>
          </w:tcPr>
          <w:p w:rsidR="00B413B0" w:rsidRDefault="008D790D">
            <w:pPr>
              <w:pStyle w:val="11"/>
            </w:pPr>
            <w:r w:rsidRPr="008D790D">
              <w:t>pushAlive</w:t>
            </w:r>
          </w:p>
        </w:tc>
      </w:tr>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stream</w:t>
            </w:r>
          </w:p>
        </w:tc>
        <w:tc>
          <w:tcPr>
            <w:tcW w:w="6287" w:type="dxa"/>
          </w:tcPr>
          <w:p w:rsidR="00B413B0" w:rsidRDefault="008E403A">
            <w:pPr>
              <w:pStyle w:val="11"/>
            </w:pPr>
            <w:r>
              <w:rPr>
                <w:rFonts w:hint="eastAsia"/>
              </w:rPr>
              <w:t>流识别字串。例如：</w:t>
            </w:r>
            <w:r>
              <w:rPr>
                <w:rFonts w:hint="eastAsia"/>
              </w:rPr>
              <w:t>EA8938K6</w:t>
            </w:r>
          </w:p>
        </w:tc>
      </w:tr>
      <w:tr w:rsidR="00B413B0">
        <w:tc>
          <w:tcPr>
            <w:tcW w:w="2235" w:type="dxa"/>
          </w:tcPr>
          <w:p w:rsidR="00B413B0" w:rsidRDefault="008E403A">
            <w:pPr>
              <w:pStyle w:val="11"/>
              <w:tabs>
                <w:tab w:val="center" w:pos="1009"/>
              </w:tabs>
            </w:pPr>
            <w:r>
              <w:rPr>
                <w:rFonts w:hint="eastAsia"/>
              </w:rPr>
              <w:t>time</w:t>
            </w:r>
            <w:r>
              <w:rPr>
                <w:rFonts w:hint="eastAsia"/>
              </w:rPr>
              <w:tab/>
            </w:r>
          </w:p>
        </w:tc>
        <w:tc>
          <w:tcPr>
            <w:tcW w:w="6287" w:type="dxa"/>
          </w:tcPr>
          <w:p w:rsidR="00B413B0" w:rsidRDefault="008E403A">
            <w:pPr>
              <w:pStyle w:val="11"/>
            </w:pPr>
            <w:r>
              <w:rPr>
                <w:rFonts w:hint="eastAsia"/>
              </w:rPr>
              <w:t>获取当前时间戳</w:t>
            </w:r>
          </w:p>
        </w:tc>
      </w:tr>
      <w:tr w:rsidR="00B413B0">
        <w:tc>
          <w:tcPr>
            <w:tcW w:w="2235" w:type="dxa"/>
          </w:tcPr>
          <w:p w:rsidR="00B413B0" w:rsidRDefault="00B413B0">
            <w:pPr>
              <w:pStyle w:val="11"/>
              <w:tabs>
                <w:tab w:val="center" w:pos="1009"/>
              </w:tabs>
            </w:pPr>
          </w:p>
        </w:tc>
        <w:tc>
          <w:tcPr>
            <w:tcW w:w="6287" w:type="dxa"/>
          </w:tcPr>
          <w:p w:rsidR="00B413B0" w:rsidRDefault="00B413B0">
            <w:pPr>
              <w:pStyle w:val="11"/>
            </w:pPr>
          </w:p>
        </w:tc>
      </w:tr>
    </w:tbl>
    <w:p w:rsidR="00B413B0" w:rsidRDefault="008E403A">
      <w:pPr>
        <w:pStyle w:val="a9"/>
        <w:spacing w:before="93"/>
      </w:pPr>
      <w:r>
        <w:rPr>
          <w:rFonts w:hint="eastAsia"/>
        </w:rPr>
        <w:t>应答：</w:t>
      </w:r>
    </w:p>
    <w:tbl>
      <w:tblPr>
        <w:tblStyle w:val="a8"/>
        <w:tblW w:w="8522" w:type="dxa"/>
        <w:tblLayout w:type="fixed"/>
        <w:tblLook w:val="04A0"/>
      </w:tblPr>
      <w:tblGrid>
        <w:gridCol w:w="2235"/>
        <w:gridCol w:w="6287"/>
      </w:tblGrid>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success</w:t>
            </w:r>
          </w:p>
        </w:tc>
        <w:tc>
          <w:tcPr>
            <w:tcW w:w="6287" w:type="dxa"/>
          </w:tcPr>
          <w:p w:rsidR="00B413B0" w:rsidRDefault="008E403A">
            <w:pPr>
              <w:pStyle w:val="11"/>
            </w:pPr>
            <w:r>
              <w:rPr>
                <w:rFonts w:hint="eastAsia"/>
              </w:rPr>
              <w:t>允许：</w:t>
            </w:r>
            <w:r>
              <w:rPr>
                <w:rFonts w:hint="eastAsia"/>
              </w:rPr>
              <w:t xml:space="preserve">true, </w:t>
            </w:r>
            <w:r>
              <w:rPr>
                <w:rFonts w:hint="eastAsia"/>
              </w:rPr>
              <w:t>拒绝：</w:t>
            </w:r>
            <w:r>
              <w:rPr>
                <w:rFonts w:hint="eastAsia"/>
              </w:rPr>
              <w:t>false</w:t>
            </w:r>
            <w:r>
              <w:rPr>
                <w:rFonts w:hint="eastAsia"/>
              </w:rPr>
              <w:t>。</w:t>
            </w:r>
          </w:p>
        </w:tc>
      </w:tr>
      <w:tr w:rsidR="00B413B0">
        <w:tc>
          <w:tcPr>
            <w:tcW w:w="2235" w:type="dxa"/>
          </w:tcPr>
          <w:p w:rsidR="00B413B0" w:rsidRDefault="00B413B0">
            <w:pPr>
              <w:pStyle w:val="11"/>
            </w:pPr>
          </w:p>
        </w:tc>
        <w:tc>
          <w:tcPr>
            <w:tcW w:w="6287" w:type="dxa"/>
          </w:tcPr>
          <w:p w:rsidR="00B413B0" w:rsidRDefault="00B413B0">
            <w:pPr>
              <w:pStyle w:val="11"/>
            </w:pPr>
          </w:p>
        </w:tc>
      </w:tr>
    </w:tbl>
    <w:p w:rsidR="00B413B0" w:rsidRDefault="00B413B0">
      <w:pPr>
        <w:pStyle w:val="a9"/>
        <w:spacing w:before="93"/>
      </w:pPr>
    </w:p>
    <w:p w:rsidR="00B413B0" w:rsidRDefault="008E403A">
      <w:pPr>
        <w:pStyle w:val="o2"/>
      </w:pPr>
      <w:r>
        <w:rPr>
          <w:rFonts w:hint="eastAsia"/>
        </w:rPr>
        <w:t>录像推送接口</w:t>
      </w:r>
      <w:r>
        <w:rPr>
          <w:rFonts w:hint="eastAsia"/>
        </w:rPr>
        <w:t xml:space="preserve"> postvideo(</w:t>
      </w:r>
      <w:r>
        <w:rPr>
          <w:rFonts w:hint="eastAsia"/>
        </w:rPr>
        <w:t>预留</w:t>
      </w:r>
      <w:r>
        <w:rPr>
          <w:rFonts w:hint="eastAsia"/>
        </w:rPr>
        <w:t>)</w:t>
      </w:r>
    </w:p>
    <w:tbl>
      <w:tblPr>
        <w:tblStyle w:val="a8"/>
        <w:tblW w:w="8522" w:type="dxa"/>
        <w:tblLayout w:type="fixed"/>
        <w:tblLook w:val="04A0"/>
      </w:tblPr>
      <w:tblGrid>
        <w:gridCol w:w="2235"/>
        <w:gridCol w:w="6287"/>
      </w:tblGrid>
      <w:tr w:rsidR="00B413B0">
        <w:tc>
          <w:tcPr>
            <w:tcW w:w="2235" w:type="dxa"/>
          </w:tcPr>
          <w:p w:rsidR="00B413B0" w:rsidRDefault="008E403A">
            <w:pPr>
              <w:pStyle w:val="11"/>
            </w:pPr>
            <w:r>
              <w:rPr>
                <w:rFonts w:hint="eastAsia"/>
              </w:rPr>
              <w:t>action</w:t>
            </w:r>
          </w:p>
        </w:tc>
        <w:tc>
          <w:tcPr>
            <w:tcW w:w="6287" w:type="dxa"/>
          </w:tcPr>
          <w:p w:rsidR="00B413B0" w:rsidRDefault="008E403A">
            <w:pPr>
              <w:pStyle w:val="11"/>
            </w:pPr>
            <w:r>
              <w:rPr>
                <w:rFonts w:hint="eastAsia"/>
              </w:rPr>
              <w:t>postvideo</w:t>
            </w:r>
          </w:p>
        </w:tc>
      </w:tr>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stream</w:t>
            </w:r>
          </w:p>
        </w:tc>
        <w:tc>
          <w:tcPr>
            <w:tcW w:w="6287" w:type="dxa"/>
          </w:tcPr>
          <w:p w:rsidR="00B413B0" w:rsidRDefault="008E403A">
            <w:pPr>
              <w:pStyle w:val="11"/>
            </w:pPr>
            <w:r>
              <w:rPr>
                <w:rFonts w:hint="eastAsia"/>
              </w:rPr>
              <w:t>流识别字串。例如：</w:t>
            </w:r>
            <w:r>
              <w:rPr>
                <w:rFonts w:hint="eastAsia"/>
              </w:rPr>
              <w:t>EA8938K6</w:t>
            </w:r>
          </w:p>
        </w:tc>
      </w:tr>
      <w:tr w:rsidR="00B413B0">
        <w:tc>
          <w:tcPr>
            <w:tcW w:w="2235" w:type="dxa"/>
          </w:tcPr>
          <w:p w:rsidR="00B413B0" w:rsidRDefault="008E403A">
            <w:pPr>
              <w:pStyle w:val="11"/>
            </w:pPr>
            <w:r>
              <w:rPr>
                <w:rFonts w:hint="eastAsia"/>
              </w:rPr>
              <w:t>videoparth</w:t>
            </w:r>
          </w:p>
        </w:tc>
        <w:tc>
          <w:tcPr>
            <w:tcW w:w="6287" w:type="dxa"/>
          </w:tcPr>
          <w:p w:rsidR="00B413B0" w:rsidRDefault="008E403A">
            <w:pPr>
              <w:pStyle w:val="11"/>
            </w:pPr>
            <w:r>
              <w:rPr>
                <w:rFonts w:hint="eastAsia"/>
              </w:rPr>
              <w:t>视频地址</w:t>
            </w:r>
          </w:p>
        </w:tc>
      </w:tr>
      <w:tr w:rsidR="00B413B0">
        <w:tc>
          <w:tcPr>
            <w:tcW w:w="2235" w:type="dxa"/>
          </w:tcPr>
          <w:p w:rsidR="00B413B0" w:rsidRDefault="008E403A">
            <w:pPr>
              <w:pStyle w:val="11"/>
            </w:pPr>
            <w:r>
              <w:rPr>
                <w:rFonts w:hint="eastAsia"/>
              </w:rPr>
              <w:t>imgperth</w:t>
            </w:r>
          </w:p>
        </w:tc>
        <w:tc>
          <w:tcPr>
            <w:tcW w:w="6287" w:type="dxa"/>
          </w:tcPr>
          <w:p w:rsidR="00B413B0" w:rsidRDefault="008E403A">
            <w:pPr>
              <w:pStyle w:val="11"/>
            </w:pPr>
            <w:r>
              <w:rPr>
                <w:rFonts w:hint="eastAsia"/>
              </w:rPr>
              <w:t>图片地址</w:t>
            </w:r>
          </w:p>
        </w:tc>
      </w:tr>
    </w:tbl>
    <w:p w:rsidR="00B413B0" w:rsidRDefault="008E403A">
      <w:pPr>
        <w:pStyle w:val="a9"/>
        <w:spacing w:before="93"/>
      </w:pPr>
      <w:r>
        <w:rPr>
          <w:rFonts w:hint="eastAsia"/>
        </w:rPr>
        <w:t>应答：</w:t>
      </w:r>
    </w:p>
    <w:tbl>
      <w:tblPr>
        <w:tblStyle w:val="a8"/>
        <w:tblW w:w="8522" w:type="dxa"/>
        <w:tblLayout w:type="fixed"/>
        <w:tblLook w:val="04A0"/>
      </w:tblPr>
      <w:tblGrid>
        <w:gridCol w:w="2235"/>
        <w:gridCol w:w="6287"/>
      </w:tblGrid>
      <w:tr w:rsidR="00B413B0">
        <w:tc>
          <w:tcPr>
            <w:tcW w:w="2235" w:type="dxa"/>
          </w:tcPr>
          <w:p w:rsidR="00B413B0" w:rsidRDefault="008E403A">
            <w:pPr>
              <w:pStyle w:val="11"/>
              <w:jc w:val="center"/>
              <w:rPr>
                <w:b/>
              </w:rPr>
            </w:pPr>
            <w:r>
              <w:rPr>
                <w:rFonts w:hint="eastAsia"/>
                <w:b/>
              </w:rPr>
              <w:t>属性</w:t>
            </w:r>
          </w:p>
        </w:tc>
        <w:tc>
          <w:tcPr>
            <w:tcW w:w="6287" w:type="dxa"/>
          </w:tcPr>
          <w:p w:rsidR="00B413B0" w:rsidRDefault="008E403A">
            <w:pPr>
              <w:pStyle w:val="11"/>
              <w:jc w:val="center"/>
              <w:rPr>
                <w:b/>
              </w:rPr>
            </w:pPr>
            <w:r>
              <w:rPr>
                <w:rFonts w:hint="eastAsia"/>
                <w:b/>
              </w:rPr>
              <w:t>说明</w:t>
            </w:r>
          </w:p>
        </w:tc>
      </w:tr>
      <w:tr w:rsidR="00B413B0">
        <w:tc>
          <w:tcPr>
            <w:tcW w:w="2235" w:type="dxa"/>
          </w:tcPr>
          <w:p w:rsidR="00B413B0" w:rsidRDefault="008E403A">
            <w:pPr>
              <w:pStyle w:val="11"/>
            </w:pPr>
            <w:r>
              <w:rPr>
                <w:rFonts w:hint="eastAsia"/>
              </w:rPr>
              <w:t>success</w:t>
            </w:r>
          </w:p>
        </w:tc>
        <w:tc>
          <w:tcPr>
            <w:tcW w:w="6287" w:type="dxa"/>
          </w:tcPr>
          <w:p w:rsidR="00B413B0" w:rsidRDefault="008E403A">
            <w:pPr>
              <w:pStyle w:val="11"/>
            </w:pPr>
            <w:r>
              <w:rPr>
                <w:rFonts w:hint="eastAsia"/>
              </w:rPr>
              <w:t>允许：</w:t>
            </w:r>
            <w:r>
              <w:rPr>
                <w:rFonts w:hint="eastAsia"/>
              </w:rPr>
              <w:t xml:space="preserve">true, </w:t>
            </w:r>
            <w:r>
              <w:rPr>
                <w:rFonts w:hint="eastAsia"/>
              </w:rPr>
              <w:t>拒绝：</w:t>
            </w:r>
            <w:r>
              <w:rPr>
                <w:rFonts w:hint="eastAsia"/>
              </w:rPr>
              <w:t>false</w:t>
            </w:r>
            <w:r>
              <w:rPr>
                <w:rFonts w:hint="eastAsia"/>
              </w:rPr>
              <w:t>。</w:t>
            </w:r>
          </w:p>
        </w:tc>
      </w:tr>
      <w:tr w:rsidR="00B413B0">
        <w:tc>
          <w:tcPr>
            <w:tcW w:w="2235" w:type="dxa"/>
          </w:tcPr>
          <w:p w:rsidR="00B413B0" w:rsidRDefault="00B413B0">
            <w:pPr>
              <w:pStyle w:val="11"/>
            </w:pPr>
          </w:p>
        </w:tc>
        <w:tc>
          <w:tcPr>
            <w:tcW w:w="6287" w:type="dxa"/>
          </w:tcPr>
          <w:p w:rsidR="00B413B0" w:rsidRDefault="00B413B0">
            <w:pPr>
              <w:pStyle w:val="11"/>
            </w:pPr>
          </w:p>
        </w:tc>
      </w:tr>
    </w:tbl>
    <w:p w:rsidR="00567D42" w:rsidRDefault="00567D42" w:rsidP="00847DF4">
      <w:pPr>
        <w:pStyle w:val="o2"/>
      </w:pPr>
      <w:r>
        <w:rPr>
          <w:rFonts w:hint="eastAsia"/>
        </w:rPr>
        <w:t>录像文件记录接口：</w:t>
      </w:r>
      <w:r>
        <w:rPr>
          <w:rFonts w:hint="eastAsia"/>
        </w:rPr>
        <w:t>recordFile</w:t>
      </w:r>
    </w:p>
    <w:p w:rsidR="00567D42" w:rsidRDefault="00567D42" w:rsidP="00567D42">
      <w:pPr>
        <w:pStyle w:val="a9"/>
        <w:spacing w:before="93"/>
      </w:pPr>
      <w:r>
        <w:t>流媒体服务器发送</w:t>
      </w:r>
      <w:r>
        <w:rPr>
          <w:rFonts w:hint="eastAsia"/>
        </w:rPr>
        <w:t>：</w:t>
      </w:r>
    </w:p>
    <w:tbl>
      <w:tblPr>
        <w:tblStyle w:val="a8"/>
        <w:tblW w:w="8522" w:type="dxa"/>
        <w:tblLayout w:type="fixed"/>
        <w:tblLook w:val="04A0"/>
      </w:tblPr>
      <w:tblGrid>
        <w:gridCol w:w="2235"/>
        <w:gridCol w:w="6287"/>
      </w:tblGrid>
      <w:tr w:rsidR="00567D42" w:rsidTr="00627BFB">
        <w:tc>
          <w:tcPr>
            <w:tcW w:w="2235" w:type="dxa"/>
          </w:tcPr>
          <w:p w:rsidR="00567D42" w:rsidRDefault="00567D42" w:rsidP="00627BFB">
            <w:pPr>
              <w:pStyle w:val="11"/>
            </w:pPr>
            <w:r>
              <w:rPr>
                <w:rFonts w:hint="eastAsia"/>
              </w:rPr>
              <w:t>action</w:t>
            </w:r>
          </w:p>
        </w:tc>
        <w:tc>
          <w:tcPr>
            <w:tcW w:w="6287" w:type="dxa"/>
          </w:tcPr>
          <w:p w:rsidR="00567D42" w:rsidRDefault="00EE0332" w:rsidP="00627BFB">
            <w:pPr>
              <w:pStyle w:val="11"/>
            </w:pPr>
            <w:r>
              <w:rPr>
                <w:rFonts w:hint="eastAsia"/>
              </w:rPr>
              <w:t>recordFile</w:t>
            </w:r>
          </w:p>
        </w:tc>
      </w:tr>
      <w:tr w:rsidR="00567D42" w:rsidTr="00627BFB">
        <w:tc>
          <w:tcPr>
            <w:tcW w:w="2235" w:type="dxa"/>
          </w:tcPr>
          <w:p w:rsidR="00567D42" w:rsidRDefault="00567D42" w:rsidP="00627BFB">
            <w:pPr>
              <w:pStyle w:val="11"/>
              <w:jc w:val="center"/>
              <w:rPr>
                <w:b/>
              </w:rPr>
            </w:pPr>
            <w:r>
              <w:rPr>
                <w:rFonts w:hint="eastAsia"/>
                <w:b/>
              </w:rPr>
              <w:t>属性</w:t>
            </w:r>
          </w:p>
        </w:tc>
        <w:tc>
          <w:tcPr>
            <w:tcW w:w="6287" w:type="dxa"/>
          </w:tcPr>
          <w:p w:rsidR="00567D42" w:rsidRDefault="00567D42" w:rsidP="00627BFB">
            <w:pPr>
              <w:pStyle w:val="11"/>
              <w:jc w:val="center"/>
              <w:rPr>
                <w:b/>
              </w:rPr>
            </w:pPr>
            <w:r>
              <w:rPr>
                <w:rFonts w:hint="eastAsia"/>
                <w:b/>
              </w:rPr>
              <w:t>说明</w:t>
            </w:r>
          </w:p>
        </w:tc>
      </w:tr>
      <w:tr w:rsidR="00567D42" w:rsidTr="00627BFB">
        <w:tc>
          <w:tcPr>
            <w:tcW w:w="2235" w:type="dxa"/>
          </w:tcPr>
          <w:p w:rsidR="00567D42" w:rsidRDefault="00567D42" w:rsidP="00627BFB">
            <w:pPr>
              <w:pStyle w:val="11"/>
            </w:pPr>
            <w:r>
              <w:rPr>
                <w:rFonts w:hint="eastAsia"/>
              </w:rPr>
              <w:t>stream</w:t>
            </w:r>
          </w:p>
        </w:tc>
        <w:tc>
          <w:tcPr>
            <w:tcW w:w="6287" w:type="dxa"/>
          </w:tcPr>
          <w:p w:rsidR="00567D42" w:rsidRDefault="00567D42" w:rsidP="00627BFB">
            <w:pPr>
              <w:pStyle w:val="11"/>
            </w:pPr>
            <w:r>
              <w:rPr>
                <w:rFonts w:hint="eastAsia"/>
              </w:rPr>
              <w:t>流识别字串。</w:t>
            </w:r>
          </w:p>
        </w:tc>
      </w:tr>
      <w:tr w:rsidR="00567D42" w:rsidTr="00627BFB">
        <w:tc>
          <w:tcPr>
            <w:tcW w:w="2235" w:type="dxa"/>
          </w:tcPr>
          <w:p w:rsidR="00567D42" w:rsidRDefault="00891440" w:rsidP="00627BFB">
            <w:pPr>
              <w:pStyle w:val="11"/>
            </w:pPr>
            <w:r>
              <w:rPr>
                <w:rFonts w:hint="eastAsia"/>
              </w:rPr>
              <w:lastRenderedPageBreak/>
              <w:t>start</w:t>
            </w:r>
            <w:r w:rsidR="00567D42">
              <w:rPr>
                <w:rFonts w:hint="eastAsia"/>
              </w:rPr>
              <w:t>Time</w:t>
            </w:r>
          </w:p>
        </w:tc>
        <w:tc>
          <w:tcPr>
            <w:tcW w:w="6287" w:type="dxa"/>
          </w:tcPr>
          <w:p w:rsidR="00567D42" w:rsidRDefault="00891440" w:rsidP="00627BFB">
            <w:pPr>
              <w:pStyle w:val="11"/>
            </w:pPr>
            <w:r>
              <w:rPr>
                <w:rFonts w:hint="eastAsia"/>
              </w:rPr>
              <w:t>录像开始时间</w:t>
            </w:r>
            <w:r w:rsidR="00567D42">
              <w:rPr>
                <w:rFonts w:hint="eastAsia"/>
              </w:rPr>
              <w:t>，</w:t>
            </w:r>
            <w:r w:rsidR="00567D42">
              <w:rPr>
                <w:rFonts w:hint="eastAsia"/>
              </w:rPr>
              <w:t>timestamp</w:t>
            </w:r>
            <w:r w:rsidR="00567D42">
              <w:rPr>
                <w:rFonts w:hint="eastAsia"/>
              </w:rPr>
              <w:t>。</w:t>
            </w:r>
          </w:p>
        </w:tc>
      </w:tr>
      <w:tr w:rsidR="00567D42" w:rsidTr="00627BFB">
        <w:tc>
          <w:tcPr>
            <w:tcW w:w="2235" w:type="dxa"/>
          </w:tcPr>
          <w:p w:rsidR="00567D42" w:rsidRDefault="00567D42" w:rsidP="00627BFB">
            <w:pPr>
              <w:pStyle w:val="11"/>
            </w:pPr>
            <w:r>
              <w:rPr>
                <w:rFonts w:hint="eastAsia"/>
              </w:rPr>
              <w:t>recordFile</w:t>
            </w:r>
          </w:p>
        </w:tc>
        <w:tc>
          <w:tcPr>
            <w:tcW w:w="6287" w:type="dxa"/>
          </w:tcPr>
          <w:p w:rsidR="00567D42" w:rsidRDefault="00567D42" w:rsidP="00EE0332">
            <w:pPr>
              <w:pStyle w:val="11"/>
            </w:pPr>
            <w:r>
              <w:rPr>
                <w:rFonts w:hint="eastAsia"/>
              </w:rPr>
              <w:t>录像文件</w:t>
            </w:r>
            <w:r w:rsidR="00EE0332">
              <w:rPr>
                <w:rFonts w:hint="eastAsia"/>
              </w:rPr>
              <w:t>名</w:t>
            </w:r>
            <w:r>
              <w:rPr>
                <w:rFonts w:hint="eastAsia"/>
              </w:rPr>
              <w:t>。</w:t>
            </w:r>
          </w:p>
        </w:tc>
      </w:tr>
      <w:tr w:rsidR="00567D42" w:rsidTr="00627BFB">
        <w:tc>
          <w:tcPr>
            <w:tcW w:w="2235" w:type="dxa"/>
          </w:tcPr>
          <w:p w:rsidR="00567D42" w:rsidRDefault="00567D42" w:rsidP="00627BFB">
            <w:pPr>
              <w:pStyle w:val="11"/>
            </w:pPr>
            <w:r>
              <w:rPr>
                <w:rFonts w:hint="eastAsia"/>
              </w:rPr>
              <w:t>size</w:t>
            </w:r>
          </w:p>
        </w:tc>
        <w:tc>
          <w:tcPr>
            <w:tcW w:w="6287" w:type="dxa"/>
          </w:tcPr>
          <w:p w:rsidR="00567D42" w:rsidRDefault="00567D42" w:rsidP="00627BFB">
            <w:pPr>
              <w:pStyle w:val="11"/>
            </w:pPr>
            <w:r>
              <w:rPr>
                <w:rFonts w:hint="eastAsia"/>
              </w:rPr>
              <w:t>录像文件体积会有</w:t>
            </w:r>
            <w:r w:rsidR="00891440">
              <w:rPr>
                <w:rFonts w:hint="eastAsia"/>
              </w:rPr>
              <w:t>k,M,G</w:t>
            </w:r>
            <w:r w:rsidR="00891440">
              <w:rPr>
                <w:rFonts w:hint="eastAsia"/>
              </w:rPr>
              <w:t>等单位</w:t>
            </w:r>
          </w:p>
        </w:tc>
      </w:tr>
      <w:tr w:rsidR="00567D42" w:rsidTr="00627BFB">
        <w:tc>
          <w:tcPr>
            <w:tcW w:w="2235" w:type="dxa"/>
          </w:tcPr>
          <w:p w:rsidR="00567D42" w:rsidRDefault="00567D42" w:rsidP="00627BFB">
            <w:pPr>
              <w:pStyle w:val="11"/>
            </w:pPr>
            <w:r>
              <w:rPr>
                <w:rFonts w:hint="eastAsia"/>
              </w:rPr>
              <w:t>length</w:t>
            </w:r>
          </w:p>
        </w:tc>
        <w:tc>
          <w:tcPr>
            <w:tcW w:w="6287" w:type="dxa"/>
          </w:tcPr>
          <w:p w:rsidR="00567D42" w:rsidRDefault="00567D42" w:rsidP="00627BFB">
            <w:pPr>
              <w:pStyle w:val="11"/>
            </w:pPr>
            <w:r>
              <w:rPr>
                <w:rFonts w:hint="eastAsia"/>
              </w:rPr>
              <w:t>录像时长（秒）</w:t>
            </w:r>
          </w:p>
        </w:tc>
      </w:tr>
    </w:tbl>
    <w:p w:rsidR="00567D42" w:rsidRDefault="00567D42" w:rsidP="00567D42">
      <w:pPr>
        <w:pStyle w:val="a9"/>
        <w:spacing w:before="93"/>
      </w:pPr>
      <w:r>
        <w:rPr>
          <w:rFonts w:hint="eastAsia"/>
        </w:rPr>
        <w:t>应答：</w:t>
      </w:r>
    </w:p>
    <w:tbl>
      <w:tblPr>
        <w:tblStyle w:val="a8"/>
        <w:tblW w:w="8522" w:type="dxa"/>
        <w:tblLayout w:type="fixed"/>
        <w:tblLook w:val="04A0"/>
      </w:tblPr>
      <w:tblGrid>
        <w:gridCol w:w="2235"/>
        <w:gridCol w:w="6287"/>
      </w:tblGrid>
      <w:tr w:rsidR="00567D42" w:rsidTr="00627BFB">
        <w:tc>
          <w:tcPr>
            <w:tcW w:w="2235" w:type="dxa"/>
          </w:tcPr>
          <w:p w:rsidR="00567D42" w:rsidRDefault="00567D42" w:rsidP="00627BFB">
            <w:pPr>
              <w:pStyle w:val="11"/>
              <w:jc w:val="center"/>
              <w:rPr>
                <w:b/>
              </w:rPr>
            </w:pPr>
            <w:r>
              <w:rPr>
                <w:rFonts w:hint="eastAsia"/>
                <w:b/>
              </w:rPr>
              <w:t>属性</w:t>
            </w:r>
          </w:p>
        </w:tc>
        <w:tc>
          <w:tcPr>
            <w:tcW w:w="6287" w:type="dxa"/>
          </w:tcPr>
          <w:p w:rsidR="00567D42" w:rsidRDefault="00567D42" w:rsidP="00627BFB">
            <w:pPr>
              <w:pStyle w:val="11"/>
              <w:jc w:val="center"/>
              <w:rPr>
                <w:b/>
              </w:rPr>
            </w:pPr>
            <w:r>
              <w:rPr>
                <w:rFonts w:hint="eastAsia"/>
                <w:b/>
              </w:rPr>
              <w:t>说明</w:t>
            </w:r>
          </w:p>
        </w:tc>
      </w:tr>
      <w:tr w:rsidR="00567D42" w:rsidTr="00627BFB">
        <w:tc>
          <w:tcPr>
            <w:tcW w:w="2235" w:type="dxa"/>
          </w:tcPr>
          <w:p w:rsidR="00567D42" w:rsidRDefault="00567D42" w:rsidP="00627BFB">
            <w:pPr>
              <w:pStyle w:val="11"/>
            </w:pPr>
            <w:r>
              <w:rPr>
                <w:rFonts w:hint="eastAsia"/>
              </w:rPr>
              <w:t>success</w:t>
            </w:r>
          </w:p>
        </w:tc>
        <w:tc>
          <w:tcPr>
            <w:tcW w:w="6287" w:type="dxa"/>
          </w:tcPr>
          <w:p w:rsidR="00567D42" w:rsidRDefault="00567D42" w:rsidP="00627BFB">
            <w:pPr>
              <w:pStyle w:val="11"/>
            </w:pPr>
            <w:r>
              <w:rPr>
                <w:rFonts w:hint="eastAsia"/>
              </w:rPr>
              <w:t>是否正常接收。是：</w:t>
            </w:r>
            <w:r>
              <w:rPr>
                <w:rFonts w:hint="eastAsia"/>
              </w:rPr>
              <w:t xml:space="preserve">true, </w:t>
            </w:r>
            <w:r>
              <w:rPr>
                <w:rFonts w:hint="eastAsia"/>
              </w:rPr>
              <w:t>否：</w:t>
            </w:r>
            <w:r>
              <w:rPr>
                <w:rFonts w:hint="eastAsia"/>
              </w:rPr>
              <w:t>false</w:t>
            </w:r>
            <w:r>
              <w:rPr>
                <w:rFonts w:hint="eastAsia"/>
              </w:rPr>
              <w:t>。返回</w:t>
            </w:r>
            <w:r>
              <w:rPr>
                <w:rFonts w:hint="eastAsia"/>
              </w:rPr>
              <w:t>false</w:t>
            </w:r>
            <w:r>
              <w:rPr>
                <w:rFonts w:hint="eastAsia"/>
              </w:rPr>
              <w:t>通常是找不到流或结束时间格式错误。</w:t>
            </w:r>
          </w:p>
        </w:tc>
      </w:tr>
    </w:tbl>
    <w:p w:rsidR="00567D42" w:rsidRDefault="00567D42" w:rsidP="00567D42">
      <w:pPr>
        <w:pStyle w:val="a9"/>
        <w:spacing w:before="93"/>
      </w:pPr>
      <w:r>
        <w:rPr>
          <w:rFonts w:hint="eastAsia"/>
        </w:rPr>
        <w:t>后处理：调用</w:t>
      </w:r>
      <w:r w:rsidRPr="00570625">
        <w:t>./m</w:t>
      </w:r>
      <w:r>
        <w:t xml:space="preserve">vfile.sh </w:t>
      </w:r>
      <w:r>
        <w:t>执行</w:t>
      </w:r>
      <w:r>
        <w:rPr>
          <w:rFonts w:hint="eastAsia"/>
        </w:rPr>
        <w:t>nfs</w:t>
      </w:r>
      <w:r>
        <w:rPr>
          <w:rFonts w:hint="eastAsia"/>
        </w:rPr>
        <w:t>主机上的</w:t>
      </w:r>
      <w:r>
        <w:t>远程命令</w:t>
      </w:r>
      <w:r>
        <w:rPr>
          <w:rFonts w:hint="eastAsia"/>
        </w:rPr>
        <w:t>/root/postrecord.sh</w:t>
      </w:r>
      <w:r>
        <w:rPr>
          <w:rFonts w:hint="eastAsia"/>
        </w:rPr>
        <w:t>，</w:t>
      </w:r>
      <w:r>
        <w:t>直接在</w:t>
      </w:r>
      <w:r>
        <w:t>nfs</w:t>
      </w:r>
      <w:r>
        <w:t>主机上把临时录像文件移动到永久目录</w:t>
      </w:r>
      <w:r>
        <w:rPr>
          <w:rFonts w:hint="eastAsia"/>
        </w:rPr>
        <w:t>。并生成录像封面图片。</w:t>
      </w:r>
    </w:p>
    <w:p w:rsidR="00567D42" w:rsidRDefault="00567D42" w:rsidP="00567D42">
      <w:pPr>
        <w:pStyle w:val="a9"/>
        <w:spacing w:before="93"/>
      </w:pPr>
      <w:r>
        <w:rPr>
          <w:rFonts w:hint="eastAsia"/>
        </w:rPr>
        <w:t>在</w:t>
      </w:r>
      <w:r>
        <w:rPr>
          <w:rFonts w:hint="eastAsia"/>
        </w:rPr>
        <w:t>nfs</w:t>
      </w:r>
      <w:r>
        <w:rPr>
          <w:rFonts w:hint="eastAsia"/>
        </w:rPr>
        <w:t>主机存有命令文件</w:t>
      </w:r>
      <w:r>
        <w:rPr>
          <w:rFonts w:hint="eastAsia"/>
        </w:rPr>
        <w:t>/root/postrecord.sh</w:t>
      </w:r>
    </w:p>
    <w:p w:rsidR="00567D42" w:rsidRPr="00567D42" w:rsidRDefault="00567D42" w:rsidP="00567D42">
      <w:pPr>
        <w:pStyle w:val="a9"/>
        <w:spacing w:before="93"/>
      </w:pPr>
    </w:p>
    <w:p w:rsidR="00567D42" w:rsidRPr="00567D42" w:rsidRDefault="00567D42" w:rsidP="00567D42">
      <w:pPr>
        <w:pStyle w:val="a9"/>
        <w:spacing w:before="93"/>
      </w:pPr>
    </w:p>
    <w:p w:rsidR="00847DF4" w:rsidRDefault="00847DF4" w:rsidP="00847DF4">
      <w:pPr>
        <w:pStyle w:val="o2"/>
      </w:pPr>
      <w:r>
        <w:rPr>
          <w:rFonts w:hint="eastAsia"/>
        </w:rPr>
        <w:t>服务器推流状态</w:t>
      </w:r>
    </w:p>
    <w:p w:rsidR="00B413B0" w:rsidRDefault="00847DF4" w:rsidP="00847DF4">
      <w:pPr>
        <w:pStyle w:val="a9"/>
        <w:spacing w:before="93"/>
      </w:pPr>
      <w:r>
        <w:rPr>
          <w:rFonts w:hint="eastAsia"/>
        </w:rPr>
        <w:t>获取方法：</w:t>
      </w:r>
      <w:hyperlink r:id="rId8" w:history="1">
        <w:r w:rsidRPr="00190AE5">
          <w:rPr>
            <w:rStyle w:val="a7"/>
            <w:rFonts w:hint="eastAsia"/>
          </w:rPr>
          <w:t>http://58.67.171.54:8011/stat</w:t>
        </w:r>
      </w:hyperlink>
    </w:p>
    <w:p w:rsidR="00847DF4" w:rsidRDefault="00847DF4" w:rsidP="00847DF4">
      <w:pPr>
        <w:pStyle w:val="a9"/>
        <w:spacing w:before="93"/>
      </w:pPr>
      <w:r>
        <w:rPr>
          <w:rFonts w:hint="eastAsia"/>
        </w:rPr>
        <w:t>返回状态信息</w:t>
      </w:r>
      <w:r>
        <w:rPr>
          <w:rFonts w:hint="eastAsia"/>
        </w:rPr>
        <w:t>xml</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["nginx_version"] =&gt; string(6) "1.7.11"</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["nginx_rtmp_version"] =&gt; string(5) "1.1.4"</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["compiler"] =&gt; string(44) "gcc 4.4.7 20120313 (Red Hat 4.4.7-17) (GCC)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["built"] =&gt; string(20) "Oct 19 2016 21:44:59"</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["pid"] =&gt; string(4) "8948"</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["uptime"] =&gt; string(5) "85336"</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["naccepted"] =&gt; string(4) "1176"</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["bw_in"] =&gt; string(7) "1284608"</w:t>
      </w:r>
      <w:r>
        <w:rPr>
          <w:rFonts w:ascii="宋体" w:eastAsia="宋体" w:hAnsi="宋体" w:cs="宋体" w:hint="eastAsia"/>
          <w:color w:val="000000"/>
          <w:kern w:val="0"/>
          <w:sz w:val="24"/>
          <w:szCs w:val="24"/>
        </w:rPr>
        <w:tab/>
        <w:t>//全服务器流入带宽</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["bytes_in"] =&gt; string(10) "3017079589"</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["bw_out"] =&gt; string(1) "8"</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["bytes_out"] =&gt; string(9) "155301034"</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["server"] =&gt; array(1)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["application"] =&gt; array(2)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["name"] =&gt; string(4) "live"</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["live"] =&gt; array(2)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["stream"] =&gt; array(13) {</w:t>
      </w:r>
      <w:r>
        <w:rPr>
          <w:rFonts w:ascii="宋体" w:eastAsia="宋体" w:hAnsi="宋体" w:cs="宋体" w:hint="eastAsia"/>
          <w:color w:val="000000"/>
          <w:kern w:val="0"/>
          <w:sz w:val="24"/>
          <w:szCs w:val="24"/>
        </w:rPr>
        <w:tab/>
      </w:r>
      <w:r>
        <w:rPr>
          <w:rFonts w:ascii="宋体" w:eastAsia="宋体" w:hAnsi="宋体" w:cs="宋体" w:hint="eastAsia"/>
          <w:color w:val="000000"/>
          <w:kern w:val="0"/>
          <w:sz w:val="24"/>
          <w:szCs w:val="24"/>
        </w:rPr>
        <w:tab/>
        <w:t>//流对象</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["name"] =&gt; string(9) "ouyang100"</w:t>
      </w:r>
      <w:r>
        <w:rPr>
          <w:rFonts w:ascii="宋体" w:eastAsia="宋体" w:hAnsi="宋体" w:cs="宋体" w:hint="eastAsia"/>
          <w:color w:val="000000"/>
          <w:kern w:val="0"/>
          <w:sz w:val="24"/>
          <w:szCs w:val="24"/>
        </w:rPr>
        <w:tab/>
        <w:t>//流名称</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["time"] =&gt; string(8) "11606460"</w:t>
      </w:r>
      <w:r>
        <w:rPr>
          <w:rFonts w:ascii="宋体" w:eastAsia="宋体" w:hAnsi="宋体" w:cs="宋体" w:hint="eastAsia"/>
          <w:color w:val="000000"/>
          <w:kern w:val="0"/>
          <w:sz w:val="24"/>
          <w:szCs w:val="24"/>
        </w:rPr>
        <w:tab/>
        <w:t>//推流时长ms</w:t>
      </w:r>
    </w:p>
    <w:p w:rsidR="00847DF4" w:rsidRPr="00847DF4" w:rsidRDefault="00847DF4" w:rsidP="00847DF4">
      <w:pPr>
        <w:widowControl/>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["bw_in"] =&gt; string(7) "1279064"</w:t>
      </w:r>
      <w:r>
        <w:rPr>
          <w:rFonts w:ascii="宋体" w:eastAsia="宋体" w:hAnsi="宋体" w:cs="宋体" w:hint="eastAsia"/>
          <w:color w:val="000000"/>
          <w:kern w:val="0"/>
          <w:sz w:val="24"/>
          <w:szCs w:val="24"/>
        </w:rPr>
        <w:tab/>
        <w:t>//流入带宽bit/s</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["bytes_in"] =&gt; string(10) "1584962788"</w:t>
      </w:r>
      <w:r>
        <w:rPr>
          <w:rFonts w:ascii="宋体" w:eastAsia="宋体" w:hAnsi="宋体" w:cs="宋体" w:hint="eastAsia"/>
          <w:color w:val="000000"/>
          <w:kern w:val="0"/>
          <w:sz w:val="24"/>
          <w:szCs w:val="24"/>
        </w:rPr>
        <w:tab/>
        <w:t>//累计流入</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["bw_out"] =&gt; string(1) "0"</w:t>
      </w:r>
      <w:r>
        <w:rPr>
          <w:rFonts w:ascii="宋体" w:eastAsia="宋体" w:hAnsi="宋体" w:cs="宋体" w:hint="eastAsia"/>
          <w:color w:val="000000"/>
          <w:kern w:val="0"/>
          <w:sz w:val="24"/>
          <w:szCs w:val="24"/>
        </w:rPr>
        <w:tab/>
      </w:r>
      <w:r>
        <w:rPr>
          <w:rFonts w:ascii="宋体" w:eastAsia="宋体" w:hAnsi="宋体" w:cs="宋体" w:hint="eastAsia"/>
          <w:color w:val="000000"/>
          <w:kern w:val="0"/>
          <w:sz w:val="24"/>
          <w:szCs w:val="24"/>
        </w:rPr>
        <w:tab/>
        <w:t>//流出带宽bit/s</w:t>
      </w:r>
      <w:r w:rsidR="00DE5486">
        <w:rPr>
          <w:rFonts w:ascii="宋体" w:eastAsia="宋体" w:hAnsi="宋体" w:cs="宋体" w:hint="eastAsia"/>
          <w:color w:val="000000"/>
          <w:kern w:val="0"/>
          <w:sz w:val="24"/>
          <w:szCs w:val="24"/>
        </w:rPr>
        <w:t xml:space="preserve"> 上了CDN后可能一直为0</w:t>
      </w:r>
    </w:p>
    <w:p w:rsidR="00847DF4" w:rsidRPr="00847DF4" w:rsidRDefault="00847DF4" w:rsidP="00847DF4">
      <w:pPr>
        <w:widowControl/>
        <w:tabs>
          <w:tab w:val="left" w:pos="916"/>
          <w:tab w:val="left" w:pos="1832"/>
          <w:tab w:val="left" w:pos="2748"/>
          <w:tab w:val="left" w:pos="3664"/>
          <w:tab w:val="left" w:pos="4580"/>
          <w:tab w:val="left" w:pos="5496"/>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lastRenderedPageBreak/>
        <w:t xml:space="preserve">          ["bytes_out"] =&gt; string(1) "0"</w:t>
      </w:r>
      <w:r>
        <w:rPr>
          <w:rFonts w:ascii="宋体" w:eastAsia="宋体" w:hAnsi="宋体" w:cs="宋体" w:hint="eastAsia"/>
          <w:color w:val="000000"/>
          <w:kern w:val="0"/>
          <w:sz w:val="24"/>
          <w:szCs w:val="24"/>
        </w:rPr>
        <w:tab/>
        <w:t>//累计流出</w:t>
      </w:r>
      <w:r w:rsidR="00DE5486">
        <w:rPr>
          <w:rFonts w:ascii="宋体" w:eastAsia="宋体" w:hAnsi="宋体" w:cs="宋体" w:hint="eastAsia"/>
          <w:color w:val="000000"/>
          <w:kern w:val="0"/>
          <w:sz w:val="24"/>
          <w:szCs w:val="24"/>
        </w:rPr>
        <w:t>上了CDN后可能一直为0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["bw_audio"] =&gt; string(6) "141216"</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["bw_video"] =&gt; string(7) "1122192"</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["client"] =&gt; array(10)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["id"] =&gt; string(5) "60652"</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["address"] =&gt; array(0)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["time"] =&gt; string(8) "11606460"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["flashver"] =&gt; string(11) "APSH 6,8953"</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["pageurl"] =&gt; string(15) "nginx-auto-push"</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["dropped"] =&gt; string(1) "0"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["avsync"] =&gt; string(2) "21"</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["timestamp"] =&gt; string(8) "11687562"</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["publishing"] =&gt; array(0)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["active"] =&gt; array(0)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["meta"] =&gt; array(2)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["video"] =&gt; array(7)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["width"] =&gt; string(4) "1280"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["height"] =&gt; string(3) "720"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["frame_rate"] =&gt; string(2) "30"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["codec"] =&gt; string(4) "H264"</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["profile"] =&gt; string(4) "Main"</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["compat"] =&gt; string(1) "0"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["level"] =&gt; string(3) "3.1"</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["audio"] =&gt; array(4)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["codec"] =&gt; string(3) "AAC"</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["profile"] =&gt; string(2) "LC"</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["channels"] =&gt; string(1) "2"</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["sample_rate"] =&gt; string(5) "48000"</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["nclients"] =&gt; string(1) "1"</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["publishing"] =&gt; array(0)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["active"] =&gt; array(0)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["nclients"] =&gt; string(1) "1"</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lastRenderedPageBreak/>
        <w:t xml:space="preserve">    }</w:t>
      </w:r>
    </w:p>
    <w:p w:rsidR="00847DF4" w:rsidRPr="00847DF4" w:rsidRDefault="00847DF4" w:rsidP="00847DF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847DF4">
        <w:rPr>
          <w:rFonts w:ascii="宋体" w:eastAsia="宋体" w:hAnsi="宋体" w:cs="宋体"/>
          <w:color w:val="000000"/>
          <w:kern w:val="0"/>
          <w:sz w:val="24"/>
          <w:szCs w:val="24"/>
        </w:rPr>
        <w:t xml:space="preserve">  }</w:t>
      </w:r>
    </w:p>
    <w:p w:rsidR="00847DF4" w:rsidRDefault="00847DF4" w:rsidP="00847DF4">
      <w:pPr>
        <w:pStyle w:val="a9"/>
        <w:spacing w:before="93"/>
      </w:pPr>
    </w:p>
    <w:p w:rsidR="00B413B0" w:rsidRDefault="008E403A">
      <w:pPr>
        <w:pStyle w:val="a9"/>
        <w:spacing w:before="93"/>
      </w:pPr>
      <w:r>
        <w:rPr>
          <w:rFonts w:hint="eastAsia"/>
        </w:rPr>
        <w:t>测试服务器</w:t>
      </w:r>
      <w:r>
        <w:rPr>
          <w:rFonts w:hint="eastAsia"/>
        </w:rPr>
        <w:t>58.67.171.54:8888</w:t>
      </w:r>
    </w:p>
    <w:p w:rsidR="00B413B0" w:rsidRDefault="00B413B0">
      <w:pPr>
        <w:pStyle w:val="a9"/>
        <w:spacing w:before="93"/>
      </w:pPr>
    </w:p>
    <w:p w:rsidR="00B413B0" w:rsidRDefault="008E403A">
      <w:pPr>
        <w:pStyle w:val="a9"/>
        <w:spacing w:before="93"/>
      </w:pPr>
      <w:r>
        <w:rPr>
          <w:rFonts w:hint="eastAsia"/>
        </w:rPr>
        <w:t>服务器推流状态</w:t>
      </w:r>
    </w:p>
    <w:p w:rsidR="00B413B0" w:rsidRDefault="008E403A">
      <w:pPr>
        <w:pStyle w:val="a9"/>
        <w:spacing w:before="93"/>
      </w:pPr>
      <w:r>
        <w:rPr>
          <w:rFonts w:hint="eastAsia"/>
        </w:rPr>
        <w:t>58.67.171.54:8011/stat</w:t>
      </w:r>
    </w:p>
    <w:p w:rsidR="00B413B0" w:rsidRDefault="00B413B0">
      <w:pPr>
        <w:pStyle w:val="a9"/>
        <w:spacing w:before="93"/>
      </w:pPr>
    </w:p>
    <w:p w:rsidR="00B413B0" w:rsidRDefault="008E403A">
      <w:pPr>
        <w:pStyle w:val="a9"/>
        <w:spacing w:before="93"/>
      </w:pPr>
      <w:r>
        <w:rPr>
          <w:rFonts w:hint="eastAsia"/>
        </w:rPr>
        <w:t>主动关闭</w:t>
      </w:r>
      <w:r>
        <w:rPr>
          <w:rFonts w:hint="eastAsia"/>
        </w:rPr>
        <w:t>jesse</w:t>
      </w:r>
      <w:r>
        <w:rPr>
          <w:rFonts w:hint="eastAsia"/>
        </w:rPr>
        <w:t>流推送</w:t>
      </w:r>
    </w:p>
    <w:p w:rsidR="00B413B0" w:rsidRDefault="008E403A">
      <w:pPr>
        <w:pStyle w:val="HTML"/>
        <w:widowControl/>
      </w:pPr>
      <w:r>
        <w:rPr>
          <w:rFonts w:hint="eastAsia"/>
        </w:rPr>
        <w:t xml:space="preserve">      58.67.171.54:8011</w:t>
      </w:r>
      <w:r>
        <w:rPr>
          <w:rStyle w:val="HTML0"/>
        </w:rPr>
        <w:t>/control/drop/publisher?app=</w:t>
      </w:r>
      <w:r>
        <w:rPr>
          <w:rFonts w:hint="eastAsia"/>
        </w:rPr>
        <w:t>live</w:t>
      </w:r>
      <w:r>
        <w:rPr>
          <w:rStyle w:val="HTML0"/>
        </w:rPr>
        <w:t>&amp;name=</w:t>
      </w:r>
      <w:r>
        <w:rPr>
          <w:rFonts w:hint="eastAsia"/>
        </w:rPr>
        <w:t>jesse</w:t>
      </w:r>
    </w:p>
    <w:p w:rsidR="00B413B0" w:rsidRDefault="008E403A">
      <w:pPr>
        <w:pStyle w:val="HTML"/>
        <w:widowControl/>
      </w:pPr>
      <w:r>
        <w:rPr>
          <w:rFonts w:hint="eastAsia"/>
        </w:rPr>
        <w:t>返回</w:t>
      </w:r>
      <w:r>
        <w:rPr>
          <w:rFonts w:hint="eastAsia"/>
        </w:rPr>
        <w:t>0</w:t>
      </w:r>
      <w:r>
        <w:rPr>
          <w:rFonts w:hint="eastAsia"/>
        </w:rPr>
        <w:t>代表断流成功</w:t>
      </w:r>
    </w:p>
    <w:p w:rsidR="001A1B0A" w:rsidRDefault="001A1B0A">
      <w:pPr>
        <w:pStyle w:val="HTML"/>
        <w:widowControl/>
      </w:pPr>
      <w:r>
        <w:rPr>
          <w:rFonts w:hint="eastAsia"/>
        </w:rPr>
        <w:t>开始录像：</w:t>
      </w:r>
    </w:p>
    <w:p w:rsidR="001A1B0A" w:rsidRDefault="001A1B0A">
      <w:pPr>
        <w:pStyle w:val="HTML"/>
        <w:widowControl/>
      </w:pPr>
      <w:r w:rsidRPr="001A1B0A">
        <w:t>http://58.67.171.54:8011/control/record/start?app=live&amp;rec=rec1&amp;name=ou</w:t>
      </w:r>
    </w:p>
    <w:p w:rsidR="001A1B0A" w:rsidRDefault="001A1B0A">
      <w:pPr>
        <w:pStyle w:val="HTML"/>
        <w:widowControl/>
      </w:pPr>
      <w:r>
        <w:rPr>
          <w:rFonts w:hint="eastAsia"/>
        </w:rPr>
        <w:t>停止录像：</w:t>
      </w:r>
    </w:p>
    <w:p w:rsidR="001A1B0A" w:rsidRDefault="001A1B0A">
      <w:pPr>
        <w:pStyle w:val="HTML"/>
        <w:widowControl/>
      </w:pPr>
      <w:r w:rsidRPr="001A1B0A">
        <w:t>http://58.67.171.54:8011/control/record/</w:t>
      </w:r>
      <w:r>
        <w:rPr>
          <w:rFonts w:hint="eastAsia"/>
        </w:rPr>
        <w:t>stop</w:t>
      </w:r>
      <w:r w:rsidRPr="001A1B0A">
        <w:t>?app=live&amp;rec=rec1&amp;name=ou</w:t>
      </w:r>
    </w:p>
    <w:p w:rsidR="00BA3040" w:rsidRDefault="00BA3040">
      <w:pPr>
        <w:pStyle w:val="HTML"/>
        <w:widowControl/>
      </w:pPr>
    </w:p>
    <w:p w:rsidR="00BA3040" w:rsidRDefault="00BA3040">
      <w:pPr>
        <w:pStyle w:val="HTML"/>
        <w:widowControl/>
      </w:pPr>
      <w:r w:rsidRPr="00BA3040">
        <w:t xml:space="preserve">$ ps -e -o 'pid,comm,args,pcpu,rsz,vsz,stime,user,uid'  </w:t>
      </w:r>
    </w:p>
    <w:p w:rsidR="001650A9" w:rsidRDefault="001650A9" w:rsidP="001650A9">
      <w:pPr>
        <w:pStyle w:val="o1"/>
      </w:pPr>
      <w:r>
        <w:t>收流服务器的相关配置</w:t>
      </w:r>
    </w:p>
    <w:p w:rsidR="001650A9" w:rsidRDefault="001650A9" w:rsidP="001650A9">
      <w:pPr>
        <w:pStyle w:val="o2"/>
      </w:pPr>
      <w:r>
        <w:t>录像</w:t>
      </w:r>
    </w:p>
    <w:p w:rsidR="001650A9" w:rsidRDefault="001650A9" w:rsidP="001650A9">
      <w:pPr>
        <w:pStyle w:val="a9"/>
        <w:spacing w:before="93"/>
      </w:pPr>
      <w:r>
        <w:rPr>
          <w:rFonts w:hint="eastAsia"/>
        </w:rPr>
        <w:t>先临时录到</w:t>
      </w:r>
      <w:r>
        <w:rPr>
          <w:rFonts w:hint="eastAsia"/>
        </w:rPr>
        <w:t>/tmp/rec</w:t>
      </w:r>
      <w:r>
        <w:rPr>
          <w:rFonts w:hint="eastAsia"/>
        </w:rPr>
        <w:t>里，是</w:t>
      </w:r>
      <w:r>
        <w:rPr>
          <w:rFonts w:hint="eastAsia"/>
        </w:rPr>
        <w:t>FLV</w:t>
      </w:r>
      <w:r>
        <w:rPr>
          <w:rFonts w:hint="eastAsia"/>
        </w:rPr>
        <w:t>格式</w:t>
      </w:r>
    </w:p>
    <w:p w:rsidR="001650A9" w:rsidRDefault="001650A9" w:rsidP="001650A9">
      <w:pPr>
        <w:pStyle w:val="a9"/>
        <w:spacing w:before="93"/>
      </w:pPr>
      <w:r>
        <w:rPr>
          <w:rFonts w:hint="eastAsia"/>
        </w:rPr>
        <w:t>断流后把对应的</w:t>
      </w:r>
      <w:r>
        <w:rPr>
          <w:rFonts w:hint="eastAsia"/>
        </w:rPr>
        <w:t>FLV</w:t>
      </w:r>
      <w:r>
        <w:rPr>
          <w:rFonts w:hint="eastAsia"/>
        </w:rPr>
        <w:t>复制到</w:t>
      </w:r>
      <w:r>
        <w:rPr>
          <w:rFonts w:hint="eastAsia"/>
        </w:rPr>
        <w:t>/</w:t>
      </w:r>
      <w:r w:rsidRPr="001650A9">
        <w:t>home/www/nodertmp/videos</w:t>
      </w:r>
    </w:p>
    <w:p w:rsidR="001650A9" w:rsidRDefault="001650A9" w:rsidP="001650A9">
      <w:pPr>
        <w:pStyle w:val="a9"/>
        <w:spacing w:before="93"/>
      </w:pPr>
      <w:r>
        <w:rPr>
          <w:rFonts w:hint="eastAsia"/>
        </w:rPr>
        <w:t>并转换成</w:t>
      </w:r>
      <w:r>
        <w:rPr>
          <w:rFonts w:hint="eastAsia"/>
        </w:rPr>
        <w:t>mp4</w:t>
      </w:r>
      <w:r>
        <w:rPr>
          <w:rFonts w:hint="eastAsia"/>
        </w:rPr>
        <w:t>，转换完成后删除</w:t>
      </w:r>
      <w:r>
        <w:rPr>
          <w:rFonts w:hint="eastAsia"/>
        </w:rPr>
        <w:t>flv</w:t>
      </w:r>
    </w:p>
    <w:p w:rsidR="001650A9" w:rsidRDefault="001650A9" w:rsidP="001650A9">
      <w:pPr>
        <w:pStyle w:val="o2"/>
      </w:pPr>
      <w:r>
        <w:rPr>
          <w:rFonts w:hint="eastAsia"/>
        </w:rPr>
        <w:t>nginx</w:t>
      </w:r>
    </w:p>
    <w:p w:rsidR="001650A9" w:rsidRDefault="001650A9" w:rsidP="001650A9">
      <w:pPr>
        <w:pStyle w:val="a9"/>
        <w:spacing w:before="93"/>
      </w:pPr>
      <w:r>
        <w:rPr>
          <w:rFonts w:hint="eastAsia"/>
        </w:rPr>
        <w:t>通过</w:t>
      </w:r>
      <w:r>
        <w:rPr>
          <w:rFonts w:hint="eastAsia"/>
        </w:rPr>
        <w:t>nginx</w:t>
      </w:r>
      <w:r>
        <w:rPr>
          <w:rFonts w:hint="eastAsia"/>
        </w:rPr>
        <w:t>收流，并转发到</w:t>
      </w:r>
      <w:r>
        <w:rPr>
          <w:rFonts w:hint="eastAsia"/>
        </w:rPr>
        <w:t>CDN</w:t>
      </w:r>
    </w:p>
    <w:p w:rsidR="00815D4D" w:rsidRDefault="00815D4D" w:rsidP="001650A9">
      <w:pPr>
        <w:pStyle w:val="a9"/>
        <w:spacing w:before="93"/>
      </w:pPr>
      <w:r>
        <w:rPr>
          <w:rFonts w:hint="eastAsia"/>
        </w:rPr>
        <w:t>运行版本安装路径：</w:t>
      </w:r>
      <w:r w:rsidRPr="00815D4D">
        <w:t>/usr/local/nginx-1.8.1</w:t>
      </w:r>
    </w:p>
    <w:p w:rsidR="00815D4D" w:rsidRDefault="00815D4D" w:rsidP="001650A9">
      <w:pPr>
        <w:pStyle w:val="a9"/>
        <w:spacing w:before="93"/>
      </w:pPr>
      <w:r>
        <w:rPr>
          <w:rFonts w:hint="eastAsia"/>
        </w:rPr>
        <w:t>配置文件：</w:t>
      </w:r>
      <w:r w:rsidRPr="00815D4D">
        <w:t>/usr/local/nginx-1.8.1/conf</w:t>
      </w:r>
    </w:p>
    <w:p w:rsidR="001650A9" w:rsidRDefault="00815D4D" w:rsidP="00815D4D">
      <w:pPr>
        <w:pStyle w:val="o2"/>
      </w:pPr>
      <w:r>
        <w:t>no</w:t>
      </w:r>
      <w:r>
        <w:rPr>
          <w:rFonts w:hint="eastAsia"/>
        </w:rPr>
        <w:t>tejs</w:t>
      </w:r>
    </w:p>
    <w:p w:rsidR="00815D4D" w:rsidRPr="00815D4D" w:rsidRDefault="00815D4D" w:rsidP="00815D4D">
      <w:pPr>
        <w:pStyle w:val="a9"/>
        <w:spacing w:before="93"/>
      </w:pPr>
      <w:r>
        <w:rPr>
          <w:rFonts w:hint="eastAsia"/>
        </w:rPr>
        <w:t>用于访问数据库</w:t>
      </w:r>
    </w:p>
    <w:sectPr w:rsidR="00815D4D" w:rsidRPr="00815D4D" w:rsidSect="00B413B0">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微软雅黑">
    <w:altName w:val="微软雅黑"/>
    <w:panose1 w:val="020B0503020204020204"/>
    <w:charset w:val="86"/>
    <w:family w:val="swiss"/>
    <w:pitch w:val="variable"/>
    <w:sig w:usb0="80000287" w:usb1="28CF3C50" w:usb2="00000016" w:usb3="00000000" w:csb0="0004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1" type="#_x0000_t75" style="width:11.25pt;height:11.25pt" o:bullet="t">
        <v:imagedata r:id="rId1" o:title="BD14565_"/>
      </v:shape>
    </w:pict>
  </w:numPicBullet>
  <w:abstractNum w:abstractNumId="0">
    <w:nsid w:val="177B7EC7"/>
    <w:multiLevelType w:val="hybridMultilevel"/>
    <w:tmpl w:val="567067CA"/>
    <w:lvl w:ilvl="0" w:tplc="7E060E70">
      <w:start w:val="1"/>
      <w:numFmt w:val="decimal"/>
      <w:lvlText w:val="%1、"/>
      <w:lvlJc w:val="left"/>
      <w:pPr>
        <w:ind w:left="1224" w:hanging="720"/>
      </w:pPr>
      <w:rPr>
        <w:rFonts w:hint="default"/>
      </w:rPr>
    </w:lvl>
    <w:lvl w:ilvl="1" w:tplc="04090019" w:tentative="1">
      <w:start w:val="1"/>
      <w:numFmt w:val="lowerLetter"/>
      <w:lvlText w:val="%2)"/>
      <w:lvlJc w:val="left"/>
      <w:pPr>
        <w:ind w:left="1344" w:hanging="420"/>
      </w:pPr>
    </w:lvl>
    <w:lvl w:ilvl="2" w:tplc="0409001B" w:tentative="1">
      <w:start w:val="1"/>
      <w:numFmt w:val="lowerRoman"/>
      <w:lvlText w:val="%3."/>
      <w:lvlJc w:val="right"/>
      <w:pPr>
        <w:ind w:left="1764" w:hanging="420"/>
      </w:pPr>
    </w:lvl>
    <w:lvl w:ilvl="3" w:tplc="0409000F" w:tentative="1">
      <w:start w:val="1"/>
      <w:numFmt w:val="decimal"/>
      <w:lvlText w:val="%4."/>
      <w:lvlJc w:val="left"/>
      <w:pPr>
        <w:ind w:left="2184" w:hanging="420"/>
      </w:pPr>
    </w:lvl>
    <w:lvl w:ilvl="4" w:tplc="04090019" w:tentative="1">
      <w:start w:val="1"/>
      <w:numFmt w:val="lowerLetter"/>
      <w:lvlText w:val="%5)"/>
      <w:lvlJc w:val="left"/>
      <w:pPr>
        <w:ind w:left="2604" w:hanging="420"/>
      </w:pPr>
    </w:lvl>
    <w:lvl w:ilvl="5" w:tplc="0409001B" w:tentative="1">
      <w:start w:val="1"/>
      <w:numFmt w:val="lowerRoman"/>
      <w:lvlText w:val="%6."/>
      <w:lvlJc w:val="right"/>
      <w:pPr>
        <w:ind w:left="3024" w:hanging="420"/>
      </w:pPr>
    </w:lvl>
    <w:lvl w:ilvl="6" w:tplc="0409000F" w:tentative="1">
      <w:start w:val="1"/>
      <w:numFmt w:val="decimal"/>
      <w:lvlText w:val="%7."/>
      <w:lvlJc w:val="left"/>
      <w:pPr>
        <w:ind w:left="3444" w:hanging="420"/>
      </w:pPr>
    </w:lvl>
    <w:lvl w:ilvl="7" w:tplc="04090019" w:tentative="1">
      <w:start w:val="1"/>
      <w:numFmt w:val="lowerLetter"/>
      <w:lvlText w:val="%8)"/>
      <w:lvlJc w:val="left"/>
      <w:pPr>
        <w:ind w:left="3864" w:hanging="420"/>
      </w:pPr>
    </w:lvl>
    <w:lvl w:ilvl="8" w:tplc="0409001B" w:tentative="1">
      <w:start w:val="1"/>
      <w:numFmt w:val="lowerRoman"/>
      <w:lvlText w:val="%9."/>
      <w:lvlJc w:val="right"/>
      <w:pPr>
        <w:ind w:left="4284" w:hanging="420"/>
      </w:pPr>
    </w:lvl>
  </w:abstractNum>
  <w:abstractNum w:abstractNumId="1">
    <w:nsid w:val="386E04DD"/>
    <w:multiLevelType w:val="hybridMultilevel"/>
    <w:tmpl w:val="0284FECA"/>
    <w:lvl w:ilvl="0" w:tplc="8C2A8FA0">
      <w:start w:val="1"/>
      <w:numFmt w:val="bullet"/>
      <w:lvlText w:val=""/>
      <w:lvlPicBulletId w:val="0"/>
      <w:lvlJc w:val="left"/>
      <w:pPr>
        <w:ind w:left="924" w:hanging="420"/>
      </w:pPr>
      <w:rPr>
        <w:rFonts w:ascii="Symbol" w:hAnsi="Symbol" w:hint="default"/>
        <w:color w:val="auto"/>
      </w:rPr>
    </w:lvl>
    <w:lvl w:ilvl="1" w:tplc="04090003" w:tentative="1">
      <w:start w:val="1"/>
      <w:numFmt w:val="bullet"/>
      <w:lvlText w:val=""/>
      <w:lvlJc w:val="left"/>
      <w:pPr>
        <w:ind w:left="1344" w:hanging="420"/>
      </w:pPr>
      <w:rPr>
        <w:rFonts w:ascii="Wingdings" w:hAnsi="Wingdings" w:hint="default"/>
      </w:rPr>
    </w:lvl>
    <w:lvl w:ilvl="2" w:tplc="04090005" w:tentative="1">
      <w:start w:val="1"/>
      <w:numFmt w:val="bullet"/>
      <w:lvlText w:val=""/>
      <w:lvlJc w:val="left"/>
      <w:pPr>
        <w:ind w:left="1764" w:hanging="420"/>
      </w:pPr>
      <w:rPr>
        <w:rFonts w:ascii="Wingdings" w:hAnsi="Wingdings" w:hint="default"/>
      </w:rPr>
    </w:lvl>
    <w:lvl w:ilvl="3" w:tplc="04090001" w:tentative="1">
      <w:start w:val="1"/>
      <w:numFmt w:val="bullet"/>
      <w:lvlText w:val=""/>
      <w:lvlJc w:val="left"/>
      <w:pPr>
        <w:ind w:left="2184" w:hanging="420"/>
      </w:pPr>
      <w:rPr>
        <w:rFonts w:ascii="Wingdings" w:hAnsi="Wingdings" w:hint="default"/>
      </w:rPr>
    </w:lvl>
    <w:lvl w:ilvl="4" w:tplc="04090003" w:tentative="1">
      <w:start w:val="1"/>
      <w:numFmt w:val="bullet"/>
      <w:lvlText w:val=""/>
      <w:lvlJc w:val="left"/>
      <w:pPr>
        <w:ind w:left="2604" w:hanging="420"/>
      </w:pPr>
      <w:rPr>
        <w:rFonts w:ascii="Wingdings" w:hAnsi="Wingdings" w:hint="default"/>
      </w:rPr>
    </w:lvl>
    <w:lvl w:ilvl="5" w:tplc="04090005" w:tentative="1">
      <w:start w:val="1"/>
      <w:numFmt w:val="bullet"/>
      <w:lvlText w:val=""/>
      <w:lvlJc w:val="left"/>
      <w:pPr>
        <w:ind w:left="3024" w:hanging="420"/>
      </w:pPr>
      <w:rPr>
        <w:rFonts w:ascii="Wingdings" w:hAnsi="Wingdings" w:hint="default"/>
      </w:rPr>
    </w:lvl>
    <w:lvl w:ilvl="6" w:tplc="04090001" w:tentative="1">
      <w:start w:val="1"/>
      <w:numFmt w:val="bullet"/>
      <w:lvlText w:val=""/>
      <w:lvlJc w:val="left"/>
      <w:pPr>
        <w:ind w:left="3444" w:hanging="420"/>
      </w:pPr>
      <w:rPr>
        <w:rFonts w:ascii="Wingdings" w:hAnsi="Wingdings" w:hint="default"/>
      </w:rPr>
    </w:lvl>
    <w:lvl w:ilvl="7" w:tplc="04090003" w:tentative="1">
      <w:start w:val="1"/>
      <w:numFmt w:val="bullet"/>
      <w:lvlText w:val=""/>
      <w:lvlJc w:val="left"/>
      <w:pPr>
        <w:ind w:left="3864" w:hanging="420"/>
      </w:pPr>
      <w:rPr>
        <w:rFonts w:ascii="Wingdings" w:hAnsi="Wingdings" w:hint="default"/>
      </w:rPr>
    </w:lvl>
    <w:lvl w:ilvl="8" w:tplc="04090005" w:tentative="1">
      <w:start w:val="1"/>
      <w:numFmt w:val="bullet"/>
      <w:lvlText w:val=""/>
      <w:lvlJc w:val="left"/>
      <w:pPr>
        <w:ind w:left="4284" w:hanging="420"/>
      </w:pPr>
      <w:rPr>
        <w:rFonts w:ascii="Wingdings" w:hAnsi="Wingdings" w:hint="default"/>
      </w:rPr>
    </w:lvl>
  </w:abstractNum>
  <w:abstractNum w:abstractNumId="2">
    <w:nsid w:val="54881EDA"/>
    <w:multiLevelType w:val="multilevel"/>
    <w:tmpl w:val="54881EDA"/>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pStyle w:val="o4"/>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3">
    <w:nsid w:val="5903238E"/>
    <w:multiLevelType w:val="multilevel"/>
    <w:tmpl w:val="5903238E"/>
    <w:lvl w:ilvl="0">
      <w:start w:val="1"/>
      <w:numFmt w:val="chineseCountingThousand"/>
      <w:pStyle w:val="o1"/>
      <w:lvlText w:val="%1、"/>
      <w:lvlJc w:val="left"/>
      <w:pPr>
        <w:ind w:left="510" w:hanging="510"/>
      </w:pPr>
      <w:rPr>
        <w:rFonts w:hint="eastAsia"/>
      </w:rPr>
    </w:lvl>
    <w:lvl w:ilvl="1">
      <w:start w:val="1"/>
      <w:numFmt w:val="decimal"/>
      <w:pStyle w:val="o2"/>
      <w:lvlText w:val="%2."/>
      <w:lvlJc w:val="left"/>
      <w:pPr>
        <w:ind w:left="425" w:hanging="425"/>
      </w:pPr>
      <w:rPr>
        <w:rFonts w:hint="eastAsia"/>
      </w:rPr>
    </w:lvl>
    <w:lvl w:ilvl="2">
      <w:start w:val="1"/>
      <w:numFmt w:val="decimal"/>
      <w:pStyle w:val="o3"/>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nsid w:val="69430710"/>
    <w:multiLevelType w:val="multilevel"/>
    <w:tmpl w:val="69430710"/>
    <w:lvl w:ilvl="0">
      <w:start w:val="1"/>
      <w:numFmt w:val="chineseCountingThousand"/>
      <w:lvlText w:val="%1、"/>
      <w:lvlJc w:val="left"/>
      <w:pPr>
        <w:ind w:left="510" w:hanging="510"/>
      </w:pPr>
      <w:rPr>
        <w:rFonts w:hint="eastAsia"/>
      </w:rPr>
    </w:lvl>
    <w:lvl w:ilvl="1">
      <w:start w:val="1"/>
      <w:numFmt w:val="decimal"/>
      <w:lvlText w:val="%2."/>
      <w:lvlJc w:val="left"/>
      <w:pPr>
        <w:ind w:left="425" w:hanging="425"/>
      </w:pPr>
      <w:rPr>
        <w:rFonts w:hint="eastAsia"/>
      </w:rPr>
    </w:lvl>
    <w:lvl w:ilvl="2">
      <w:start w:val="1"/>
      <w:numFmt w:val="decimal"/>
      <w:lvlText w:val="(%3)"/>
      <w:lvlJc w:val="left"/>
      <w:pPr>
        <w:ind w:left="425" w:hanging="425"/>
      </w:pPr>
      <w:rPr>
        <w:rFonts w:hint="eastAsia"/>
      </w:rPr>
    </w:lvl>
    <w:lvl w:ilvl="3">
      <w:start w:val="1"/>
      <w:numFmt w:val="decimal"/>
      <w:lvlText w:val="%4)"/>
      <w:lvlJc w:val="left"/>
      <w:pPr>
        <w:ind w:left="425" w:hanging="425"/>
      </w:pPr>
      <w:rPr>
        <w:rFonts w:hint="eastAsia"/>
      </w:rPr>
    </w:lvl>
    <w:lvl w:ilvl="4">
      <w:start w:val="1"/>
      <w:numFmt w:val="upperRoman"/>
      <w:pStyle w:val="o5"/>
      <w:lvlText w:val="%5."/>
      <w:lvlJc w:val="left"/>
      <w:pPr>
        <w:ind w:left="425" w:hanging="425"/>
      </w:pPr>
      <w:rPr>
        <w:rFonts w:hint="eastAsia"/>
      </w:rPr>
    </w:lvl>
    <w:lvl w:ilvl="5">
      <w:start w:val="1"/>
      <w:numFmt w:val="lowerRoman"/>
      <w:lvlText w:val="%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attachedTemplate r:id="rId1"/>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8C3C51"/>
    <w:rsid w:val="0000110C"/>
    <w:rsid w:val="000015B9"/>
    <w:rsid w:val="00001E16"/>
    <w:rsid w:val="000026F5"/>
    <w:rsid w:val="00002D2D"/>
    <w:rsid w:val="000033C7"/>
    <w:rsid w:val="000033F1"/>
    <w:rsid w:val="000034D8"/>
    <w:rsid w:val="00003755"/>
    <w:rsid w:val="00003BBB"/>
    <w:rsid w:val="00003C51"/>
    <w:rsid w:val="000069A7"/>
    <w:rsid w:val="00007B22"/>
    <w:rsid w:val="00007B8E"/>
    <w:rsid w:val="00007EC5"/>
    <w:rsid w:val="000105CD"/>
    <w:rsid w:val="000107F8"/>
    <w:rsid w:val="00010830"/>
    <w:rsid w:val="00010CF3"/>
    <w:rsid w:val="00010DA8"/>
    <w:rsid w:val="00011148"/>
    <w:rsid w:val="000112D0"/>
    <w:rsid w:val="000117AE"/>
    <w:rsid w:val="000117C2"/>
    <w:rsid w:val="0001198D"/>
    <w:rsid w:val="000131FE"/>
    <w:rsid w:val="000141A2"/>
    <w:rsid w:val="000141FA"/>
    <w:rsid w:val="000143F4"/>
    <w:rsid w:val="0001447B"/>
    <w:rsid w:val="00014D43"/>
    <w:rsid w:val="00014E0A"/>
    <w:rsid w:val="00014E3F"/>
    <w:rsid w:val="000150DC"/>
    <w:rsid w:val="0001534F"/>
    <w:rsid w:val="0001538F"/>
    <w:rsid w:val="0001568A"/>
    <w:rsid w:val="000156CE"/>
    <w:rsid w:val="00015E36"/>
    <w:rsid w:val="00015F95"/>
    <w:rsid w:val="0001790B"/>
    <w:rsid w:val="00020694"/>
    <w:rsid w:val="00020B75"/>
    <w:rsid w:val="00022255"/>
    <w:rsid w:val="000222BC"/>
    <w:rsid w:val="0002271C"/>
    <w:rsid w:val="00022965"/>
    <w:rsid w:val="00022BB5"/>
    <w:rsid w:val="000233A4"/>
    <w:rsid w:val="00023962"/>
    <w:rsid w:val="000239A6"/>
    <w:rsid w:val="000245AE"/>
    <w:rsid w:val="0002591E"/>
    <w:rsid w:val="000260A1"/>
    <w:rsid w:val="00026DB5"/>
    <w:rsid w:val="00030E0E"/>
    <w:rsid w:val="00031AB9"/>
    <w:rsid w:val="00031DE4"/>
    <w:rsid w:val="00031E2F"/>
    <w:rsid w:val="00035C63"/>
    <w:rsid w:val="00036A94"/>
    <w:rsid w:val="0003763A"/>
    <w:rsid w:val="0003789F"/>
    <w:rsid w:val="00041134"/>
    <w:rsid w:val="00041137"/>
    <w:rsid w:val="000418CF"/>
    <w:rsid w:val="00041ADB"/>
    <w:rsid w:val="00041C88"/>
    <w:rsid w:val="00041E29"/>
    <w:rsid w:val="000420B8"/>
    <w:rsid w:val="00042253"/>
    <w:rsid w:val="00043851"/>
    <w:rsid w:val="0004442B"/>
    <w:rsid w:val="00044AB5"/>
    <w:rsid w:val="000466D7"/>
    <w:rsid w:val="000467D8"/>
    <w:rsid w:val="00047362"/>
    <w:rsid w:val="0004737F"/>
    <w:rsid w:val="000501F7"/>
    <w:rsid w:val="000503C4"/>
    <w:rsid w:val="000506AD"/>
    <w:rsid w:val="000511B8"/>
    <w:rsid w:val="00052098"/>
    <w:rsid w:val="00052890"/>
    <w:rsid w:val="0005297B"/>
    <w:rsid w:val="00052A7C"/>
    <w:rsid w:val="00052AE3"/>
    <w:rsid w:val="00053810"/>
    <w:rsid w:val="00053AD3"/>
    <w:rsid w:val="00053B21"/>
    <w:rsid w:val="00053E79"/>
    <w:rsid w:val="000545B8"/>
    <w:rsid w:val="00054E89"/>
    <w:rsid w:val="000550AD"/>
    <w:rsid w:val="000559A8"/>
    <w:rsid w:val="0005671B"/>
    <w:rsid w:val="0005758E"/>
    <w:rsid w:val="00057D5D"/>
    <w:rsid w:val="0006020A"/>
    <w:rsid w:val="00061245"/>
    <w:rsid w:val="0006131A"/>
    <w:rsid w:val="0006145E"/>
    <w:rsid w:val="00061DC1"/>
    <w:rsid w:val="00061E71"/>
    <w:rsid w:val="00061E89"/>
    <w:rsid w:val="00061FD7"/>
    <w:rsid w:val="00062F5C"/>
    <w:rsid w:val="000634C9"/>
    <w:rsid w:val="00063DB4"/>
    <w:rsid w:val="000646D5"/>
    <w:rsid w:val="00064A52"/>
    <w:rsid w:val="00064C10"/>
    <w:rsid w:val="0006612D"/>
    <w:rsid w:val="00066A45"/>
    <w:rsid w:val="00070071"/>
    <w:rsid w:val="00070D6F"/>
    <w:rsid w:val="00071543"/>
    <w:rsid w:val="00071889"/>
    <w:rsid w:val="000725F4"/>
    <w:rsid w:val="00072B55"/>
    <w:rsid w:val="00072FA9"/>
    <w:rsid w:val="0007367E"/>
    <w:rsid w:val="000737CF"/>
    <w:rsid w:val="000738E9"/>
    <w:rsid w:val="00074CAA"/>
    <w:rsid w:val="000756AC"/>
    <w:rsid w:val="000759AF"/>
    <w:rsid w:val="00075B8C"/>
    <w:rsid w:val="00075BDB"/>
    <w:rsid w:val="0007613A"/>
    <w:rsid w:val="00076C1E"/>
    <w:rsid w:val="00077BBA"/>
    <w:rsid w:val="00077C15"/>
    <w:rsid w:val="000804FF"/>
    <w:rsid w:val="00080559"/>
    <w:rsid w:val="00081060"/>
    <w:rsid w:val="00081391"/>
    <w:rsid w:val="00081CD7"/>
    <w:rsid w:val="00082228"/>
    <w:rsid w:val="000825C8"/>
    <w:rsid w:val="000826B2"/>
    <w:rsid w:val="000834CB"/>
    <w:rsid w:val="000838A9"/>
    <w:rsid w:val="00083ECF"/>
    <w:rsid w:val="00084510"/>
    <w:rsid w:val="00084913"/>
    <w:rsid w:val="00084989"/>
    <w:rsid w:val="00084CC4"/>
    <w:rsid w:val="00085E59"/>
    <w:rsid w:val="000863D7"/>
    <w:rsid w:val="00086E74"/>
    <w:rsid w:val="00087265"/>
    <w:rsid w:val="00090CAC"/>
    <w:rsid w:val="00091471"/>
    <w:rsid w:val="0009161D"/>
    <w:rsid w:val="0009237E"/>
    <w:rsid w:val="000924C9"/>
    <w:rsid w:val="000928E0"/>
    <w:rsid w:val="0009293C"/>
    <w:rsid w:val="0009449F"/>
    <w:rsid w:val="000949A6"/>
    <w:rsid w:val="00094B64"/>
    <w:rsid w:val="0009548F"/>
    <w:rsid w:val="00096847"/>
    <w:rsid w:val="000968C1"/>
    <w:rsid w:val="00096DAE"/>
    <w:rsid w:val="000970FB"/>
    <w:rsid w:val="00097128"/>
    <w:rsid w:val="00097962"/>
    <w:rsid w:val="000979F0"/>
    <w:rsid w:val="00097D41"/>
    <w:rsid w:val="000A00AB"/>
    <w:rsid w:val="000A0FC2"/>
    <w:rsid w:val="000A182B"/>
    <w:rsid w:val="000A1D2F"/>
    <w:rsid w:val="000A1DAA"/>
    <w:rsid w:val="000A2048"/>
    <w:rsid w:val="000A2C9C"/>
    <w:rsid w:val="000A34E6"/>
    <w:rsid w:val="000A361E"/>
    <w:rsid w:val="000A3623"/>
    <w:rsid w:val="000A4758"/>
    <w:rsid w:val="000A4F61"/>
    <w:rsid w:val="000A5EEF"/>
    <w:rsid w:val="000A60B9"/>
    <w:rsid w:val="000A650D"/>
    <w:rsid w:val="000A66B8"/>
    <w:rsid w:val="000A7479"/>
    <w:rsid w:val="000A7BFF"/>
    <w:rsid w:val="000A7C73"/>
    <w:rsid w:val="000A7D62"/>
    <w:rsid w:val="000B0192"/>
    <w:rsid w:val="000B03DA"/>
    <w:rsid w:val="000B0812"/>
    <w:rsid w:val="000B0B5B"/>
    <w:rsid w:val="000B0C79"/>
    <w:rsid w:val="000B1162"/>
    <w:rsid w:val="000B11C1"/>
    <w:rsid w:val="000B1D90"/>
    <w:rsid w:val="000B1E3A"/>
    <w:rsid w:val="000B225B"/>
    <w:rsid w:val="000B2415"/>
    <w:rsid w:val="000B2705"/>
    <w:rsid w:val="000B2E75"/>
    <w:rsid w:val="000B2F3B"/>
    <w:rsid w:val="000B31FB"/>
    <w:rsid w:val="000B322A"/>
    <w:rsid w:val="000B3C43"/>
    <w:rsid w:val="000B4915"/>
    <w:rsid w:val="000B4E73"/>
    <w:rsid w:val="000B4F12"/>
    <w:rsid w:val="000B5913"/>
    <w:rsid w:val="000B5EF7"/>
    <w:rsid w:val="000B66F9"/>
    <w:rsid w:val="000B6938"/>
    <w:rsid w:val="000B6B0E"/>
    <w:rsid w:val="000C025A"/>
    <w:rsid w:val="000C102B"/>
    <w:rsid w:val="000C1299"/>
    <w:rsid w:val="000C1674"/>
    <w:rsid w:val="000C1C79"/>
    <w:rsid w:val="000C20C1"/>
    <w:rsid w:val="000C219A"/>
    <w:rsid w:val="000C2271"/>
    <w:rsid w:val="000C34F8"/>
    <w:rsid w:val="000C3523"/>
    <w:rsid w:val="000C385D"/>
    <w:rsid w:val="000C42E0"/>
    <w:rsid w:val="000C4564"/>
    <w:rsid w:val="000C45C9"/>
    <w:rsid w:val="000C5244"/>
    <w:rsid w:val="000C5F7C"/>
    <w:rsid w:val="000C6616"/>
    <w:rsid w:val="000C747E"/>
    <w:rsid w:val="000C77C1"/>
    <w:rsid w:val="000D0A0F"/>
    <w:rsid w:val="000D1690"/>
    <w:rsid w:val="000D1C96"/>
    <w:rsid w:val="000D1EF7"/>
    <w:rsid w:val="000D25CB"/>
    <w:rsid w:val="000D2B9F"/>
    <w:rsid w:val="000D3804"/>
    <w:rsid w:val="000D3858"/>
    <w:rsid w:val="000D39D4"/>
    <w:rsid w:val="000D4606"/>
    <w:rsid w:val="000D4759"/>
    <w:rsid w:val="000D4BF5"/>
    <w:rsid w:val="000D5802"/>
    <w:rsid w:val="000D5AD7"/>
    <w:rsid w:val="000D5BBC"/>
    <w:rsid w:val="000D5E13"/>
    <w:rsid w:val="000D631D"/>
    <w:rsid w:val="000D673D"/>
    <w:rsid w:val="000D6914"/>
    <w:rsid w:val="000D6D10"/>
    <w:rsid w:val="000E1BCA"/>
    <w:rsid w:val="000E1C38"/>
    <w:rsid w:val="000E1DC4"/>
    <w:rsid w:val="000E2337"/>
    <w:rsid w:val="000E2699"/>
    <w:rsid w:val="000E26A8"/>
    <w:rsid w:val="000E328B"/>
    <w:rsid w:val="000E358B"/>
    <w:rsid w:val="000E4373"/>
    <w:rsid w:val="000E4C41"/>
    <w:rsid w:val="000E5D24"/>
    <w:rsid w:val="000E722A"/>
    <w:rsid w:val="000E78A4"/>
    <w:rsid w:val="000E7900"/>
    <w:rsid w:val="000E79CA"/>
    <w:rsid w:val="000E7CCE"/>
    <w:rsid w:val="000F01D8"/>
    <w:rsid w:val="000F1186"/>
    <w:rsid w:val="000F1BE0"/>
    <w:rsid w:val="000F216F"/>
    <w:rsid w:val="000F2644"/>
    <w:rsid w:val="000F3877"/>
    <w:rsid w:val="000F413B"/>
    <w:rsid w:val="000F53E2"/>
    <w:rsid w:val="000F6017"/>
    <w:rsid w:val="000F6573"/>
    <w:rsid w:val="000F6844"/>
    <w:rsid w:val="000F6EA3"/>
    <w:rsid w:val="000F726E"/>
    <w:rsid w:val="0010013B"/>
    <w:rsid w:val="00100A4E"/>
    <w:rsid w:val="0010121D"/>
    <w:rsid w:val="0010152D"/>
    <w:rsid w:val="001015CE"/>
    <w:rsid w:val="00101A0E"/>
    <w:rsid w:val="00101C70"/>
    <w:rsid w:val="00101FFC"/>
    <w:rsid w:val="00102A34"/>
    <w:rsid w:val="00103675"/>
    <w:rsid w:val="001038EE"/>
    <w:rsid w:val="00103B0A"/>
    <w:rsid w:val="00103C16"/>
    <w:rsid w:val="00103C92"/>
    <w:rsid w:val="00104053"/>
    <w:rsid w:val="00104273"/>
    <w:rsid w:val="00104FF4"/>
    <w:rsid w:val="001057EA"/>
    <w:rsid w:val="00106695"/>
    <w:rsid w:val="00106D4B"/>
    <w:rsid w:val="00106F24"/>
    <w:rsid w:val="001071ED"/>
    <w:rsid w:val="00107FE8"/>
    <w:rsid w:val="00110DA4"/>
    <w:rsid w:val="00110E47"/>
    <w:rsid w:val="0011116D"/>
    <w:rsid w:val="00111999"/>
    <w:rsid w:val="00111E45"/>
    <w:rsid w:val="00112057"/>
    <w:rsid w:val="00112AE1"/>
    <w:rsid w:val="001132EE"/>
    <w:rsid w:val="0011406A"/>
    <w:rsid w:val="00114FD8"/>
    <w:rsid w:val="001160A1"/>
    <w:rsid w:val="00116B79"/>
    <w:rsid w:val="00116D77"/>
    <w:rsid w:val="00117146"/>
    <w:rsid w:val="00120CC3"/>
    <w:rsid w:val="00120E19"/>
    <w:rsid w:val="00120E6F"/>
    <w:rsid w:val="00121B24"/>
    <w:rsid w:val="00121D0D"/>
    <w:rsid w:val="00121E1A"/>
    <w:rsid w:val="00122D54"/>
    <w:rsid w:val="001235F8"/>
    <w:rsid w:val="00123704"/>
    <w:rsid w:val="0012386E"/>
    <w:rsid w:val="00123E77"/>
    <w:rsid w:val="00124906"/>
    <w:rsid w:val="00124A59"/>
    <w:rsid w:val="00124B86"/>
    <w:rsid w:val="00124EB6"/>
    <w:rsid w:val="0012501A"/>
    <w:rsid w:val="001251C0"/>
    <w:rsid w:val="0012657A"/>
    <w:rsid w:val="00126681"/>
    <w:rsid w:val="001269CB"/>
    <w:rsid w:val="00126BC0"/>
    <w:rsid w:val="00126F8C"/>
    <w:rsid w:val="00130117"/>
    <w:rsid w:val="00130D53"/>
    <w:rsid w:val="0013167C"/>
    <w:rsid w:val="00131E55"/>
    <w:rsid w:val="00132B53"/>
    <w:rsid w:val="00134858"/>
    <w:rsid w:val="001349DE"/>
    <w:rsid w:val="001353EC"/>
    <w:rsid w:val="00135707"/>
    <w:rsid w:val="0013590B"/>
    <w:rsid w:val="00135A60"/>
    <w:rsid w:val="00135E7C"/>
    <w:rsid w:val="001365FB"/>
    <w:rsid w:val="001368A7"/>
    <w:rsid w:val="00136F59"/>
    <w:rsid w:val="0013758F"/>
    <w:rsid w:val="0014003F"/>
    <w:rsid w:val="00140B48"/>
    <w:rsid w:val="00140C07"/>
    <w:rsid w:val="00141259"/>
    <w:rsid w:val="001425BB"/>
    <w:rsid w:val="00144316"/>
    <w:rsid w:val="001448C0"/>
    <w:rsid w:val="00144B25"/>
    <w:rsid w:val="0014533D"/>
    <w:rsid w:val="0014575F"/>
    <w:rsid w:val="0014579F"/>
    <w:rsid w:val="001463C9"/>
    <w:rsid w:val="00146422"/>
    <w:rsid w:val="00146555"/>
    <w:rsid w:val="001467B4"/>
    <w:rsid w:val="001479A3"/>
    <w:rsid w:val="00147A29"/>
    <w:rsid w:val="00147D0B"/>
    <w:rsid w:val="00147FC6"/>
    <w:rsid w:val="00150589"/>
    <w:rsid w:val="00150BFA"/>
    <w:rsid w:val="00150CBD"/>
    <w:rsid w:val="0015155F"/>
    <w:rsid w:val="00151766"/>
    <w:rsid w:val="00152277"/>
    <w:rsid w:val="00153588"/>
    <w:rsid w:val="00154E7C"/>
    <w:rsid w:val="00155141"/>
    <w:rsid w:val="00155820"/>
    <w:rsid w:val="00155C51"/>
    <w:rsid w:val="001567AD"/>
    <w:rsid w:val="00156FD3"/>
    <w:rsid w:val="00157D26"/>
    <w:rsid w:val="001601EF"/>
    <w:rsid w:val="0016059D"/>
    <w:rsid w:val="001606A9"/>
    <w:rsid w:val="0016074A"/>
    <w:rsid w:val="001610D7"/>
    <w:rsid w:val="0016114D"/>
    <w:rsid w:val="0016168D"/>
    <w:rsid w:val="001616A8"/>
    <w:rsid w:val="00161F17"/>
    <w:rsid w:val="00162249"/>
    <w:rsid w:val="001626BB"/>
    <w:rsid w:val="00163031"/>
    <w:rsid w:val="0016335A"/>
    <w:rsid w:val="00163E4D"/>
    <w:rsid w:val="00163E5C"/>
    <w:rsid w:val="00163F0A"/>
    <w:rsid w:val="00164541"/>
    <w:rsid w:val="001650A9"/>
    <w:rsid w:val="00165366"/>
    <w:rsid w:val="0016537C"/>
    <w:rsid w:val="0016541A"/>
    <w:rsid w:val="00165648"/>
    <w:rsid w:val="001656D7"/>
    <w:rsid w:val="00165A95"/>
    <w:rsid w:val="00166199"/>
    <w:rsid w:val="00166289"/>
    <w:rsid w:val="001663A5"/>
    <w:rsid w:val="00166E46"/>
    <w:rsid w:val="00166F5C"/>
    <w:rsid w:val="00167A5A"/>
    <w:rsid w:val="00167F07"/>
    <w:rsid w:val="0017041D"/>
    <w:rsid w:val="001704FB"/>
    <w:rsid w:val="00170CC9"/>
    <w:rsid w:val="00171947"/>
    <w:rsid w:val="0017250F"/>
    <w:rsid w:val="00172785"/>
    <w:rsid w:val="00172BA1"/>
    <w:rsid w:val="001733B0"/>
    <w:rsid w:val="00173EC6"/>
    <w:rsid w:val="00173F0F"/>
    <w:rsid w:val="001742A5"/>
    <w:rsid w:val="001745B5"/>
    <w:rsid w:val="00174D18"/>
    <w:rsid w:val="00174D86"/>
    <w:rsid w:val="0017592C"/>
    <w:rsid w:val="00175B18"/>
    <w:rsid w:val="001760FC"/>
    <w:rsid w:val="00176328"/>
    <w:rsid w:val="00176C4E"/>
    <w:rsid w:val="0017754B"/>
    <w:rsid w:val="0018029E"/>
    <w:rsid w:val="001808FD"/>
    <w:rsid w:val="00180D88"/>
    <w:rsid w:val="0018150A"/>
    <w:rsid w:val="001815F2"/>
    <w:rsid w:val="00181F9B"/>
    <w:rsid w:val="001823F2"/>
    <w:rsid w:val="001825FD"/>
    <w:rsid w:val="0018268A"/>
    <w:rsid w:val="0018279A"/>
    <w:rsid w:val="00182A83"/>
    <w:rsid w:val="00182BDD"/>
    <w:rsid w:val="0018361F"/>
    <w:rsid w:val="0018375E"/>
    <w:rsid w:val="001845A5"/>
    <w:rsid w:val="0018473B"/>
    <w:rsid w:val="001848E3"/>
    <w:rsid w:val="00184E81"/>
    <w:rsid w:val="00185225"/>
    <w:rsid w:val="0018633D"/>
    <w:rsid w:val="00186CC6"/>
    <w:rsid w:val="00187D6B"/>
    <w:rsid w:val="001911AC"/>
    <w:rsid w:val="00191551"/>
    <w:rsid w:val="00191D23"/>
    <w:rsid w:val="00191F60"/>
    <w:rsid w:val="00192F90"/>
    <w:rsid w:val="00194E75"/>
    <w:rsid w:val="00195E21"/>
    <w:rsid w:val="00195F58"/>
    <w:rsid w:val="00197027"/>
    <w:rsid w:val="001970F9"/>
    <w:rsid w:val="001977C7"/>
    <w:rsid w:val="001A036E"/>
    <w:rsid w:val="001A178B"/>
    <w:rsid w:val="001A1B0A"/>
    <w:rsid w:val="001A23D4"/>
    <w:rsid w:val="001A273C"/>
    <w:rsid w:val="001A3AA2"/>
    <w:rsid w:val="001A3EC0"/>
    <w:rsid w:val="001A3F11"/>
    <w:rsid w:val="001A46DE"/>
    <w:rsid w:val="001A63CD"/>
    <w:rsid w:val="001A64C6"/>
    <w:rsid w:val="001A6607"/>
    <w:rsid w:val="001A6CAA"/>
    <w:rsid w:val="001A7878"/>
    <w:rsid w:val="001A7A23"/>
    <w:rsid w:val="001B052C"/>
    <w:rsid w:val="001B07DC"/>
    <w:rsid w:val="001B0B59"/>
    <w:rsid w:val="001B0E84"/>
    <w:rsid w:val="001B1C18"/>
    <w:rsid w:val="001B21D0"/>
    <w:rsid w:val="001B2CAE"/>
    <w:rsid w:val="001B416F"/>
    <w:rsid w:val="001B4AA0"/>
    <w:rsid w:val="001B5643"/>
    <w:rsid w:val="001B6909"/>
    <w:rsid w:val="001B69F8"/>
    <w:rsid w:val="001B6A63"/>
    <w:rsid w:val="001B6B72"/>
    <w:rsid w:val="001B6D28"/>
    <w:rsid w:val="001B6DE4"/>
    <w:rsid w:val="001B72AA"/>
    <w:rsid w:val="001C0612"/>
    <w:rsid w:val="001C063F"/>
    <w:rsid w:val="001C3149"/>
    <w:rsid w:val="001C3D0E"/>
    <w:rsid w:val="001C3E8C"/>
    <w:rsid w:val="001C3EA5"/>
    <w:rsid w:val="001C421C"/>
    <w:rsid w:val="001C4408"/>
    <w:rsid w:val="001C4969"/>
    <w:rsid w:val="001C5081"/>
    <w:rsid w:val="001C5363"/>
    <w:rsid w:val="001C54D2"/>
    <w:rsid w:val="001C5927"/>
    <w:rsid w:val="001C60A5"/>
    <w:rsid w:val="001C658A"/>
    <w:rsid w:val="001C6925"/>
    <w:rsid w:val="001C7103"/>
    <w:rsid w:val="001C7859"/>
    <w:rsid w:val="001C7A41"/>
    <w:rsid w:val="001C7E97"/>
    <w:rsid w:val="001C7F58"/>
    <w:rsid w:val="001C7F61"/>
    <w:rsid w:val="001D0E34"/>
    <w:rsid w:val="001D1D31"/>
    <w:rsid w:val="001D29AD"/>
    <w:rsid w:val="001D2A3C"/>
    <w:rsid w:val="001D2B37"/>
    <w:rsid w:val="001D2BEE"/>
    <w:rsid w:val="001D31A4"/>
    <w:rsid w:val="001D32FB"/>
    <w:rsid w:val="001D3452"/>
    <w:rsid w:val="001D3475"/>
    <w:rsid w:val="001D3511"/>
    <w:rsid w:val="001D37C4"/>
    <w:rsid w:val="001D3DA6"/>
    <w:rsid w:val="001D3DE7"/>
    <w:rsid w:val="001D40DB"/>
    <w:rsid w:val="001D410F"/>
    <w:rsid w:val="001D44A1"/>
    <w:rsid w:val="001D54CF"/>
    <w:rsid w:val="001D5B92"/>
    <w:rsid w:val="001D5C82"/>
    <w:rsid w:val="001D74FD"/>
    <w:rsid w:val="001D79E9"/>
    <w:rsid w:val="001E008B"/>
    <w:rsid w:val="001E05B8"/>
    <w:rsid w:val="001E0BBA"/>
    <w:rsid w:val="001E1844"/>
    <w:rsid w:val="001E1F4E"/>
    <w:rsid w:val="001E24F4"/>
    <w:rsid w:val="001E277F"/>
    <w:rsid w:val="001E288C"/>
    <w:rsid w:val="001E2C7E"/>
    <w:rsid w:val="001E2F52"/>
    <w:rsid w:val="001E3310"/>
    <w:rsid w:val="001E3364"/>
    <w:rsid w:val="001E35BF"/>
    <w:rsid w:val="001E4048"/>
    <w:rsid w:val="001E485C"/>
    <w:rsid w:val="001E4AF7"/>
    <w:rsid w:val="001E5A45"/>
    <w:rsid w:val="001E6206"/>
    <w:rsid w:val="001E6A0E"/>
    <w:rsid w:val="001E6F0D"/>
    <w:rsid w:val="001E780A"/>
    <w:rsid w:val="001F061E"/>
    <w:rsid w:val="001F087D"/>
    <w:rsid w:val="001F0C99"/>
    <w:rsid w:val="001F194E"/>
    <w:rsid w:val="001F1FD5"/>
    <w:rsid w:val="001F2236"/>
    <w:rsid w:val="001F22E3"/>
    <w:rsid w:val="001F25C3"/>
    <w:rsid w:val="001F2633"/>
    <w:rsid w:val="001F28F7"/>
    <w:rsid w:val="001F3C56"/>
    <w:rsid w:val="001F3CCE"/>
    <w:rsid w:val="001F3DA2"/>
    <w:rsid w:val="001F43E9"/>
    <w:rsid w:val="001F5179"/>
    <w:rsid w:val="001F5C4B"/>
    <w:rsid w:val="001F74E4"/>
    <w:rsid w:val="001F7E28"/>
    <w:rsid w:val="001F7E38"/>
    <w:rsid w:val="00200227"/>
    <w:rsid w:val="002022E7"/>
    <w:rsid w:val="002025B6"/>
    <w:rsid w:val="002028F7"/>
    <w:rsid w:val="00202A97"/>
    <w:rsid w:val="00202B00"/>
    <w:rsid w:val="00203361"/>
    <w:rsid w:val="00203966"/>
    <w:rsid w:val="00204DC2"/>
    <w:rsid w:val="00204EAC"/>
    <w:rsid w:val="00205E7D"/>
    <w:rsid w:val="00205E7F"/>
    <w:rsid w:val="00206442"/>
    <w:rsid w:val="00206AE5"/>
    <w:rsid w:val="0020730C"/>
    <w:rsid w:val="00207550"/>
    <w:rsid w:val="002076FD"/>
    <w:rsid w:val="00207DA7"/>
    <w:rsid w:val="00207FD7"/>
    <w:rsid w:val="00210D74"/>
    <w:rsid w:val="002113A5"/>
    <w:rsid w:val="00211405"/>
    <w:rsid w:val="002122E5"/>
    <w:rsid w:val="00213BB5"/>
    <w:rsid w:val="002151CB"/>
    <w:rsid w:val="00215883"/>
    <w:rsid w:val="00216334"/>
    <w:rsid w:val="0021662F"/>
    <w:rsid w:val="00216EE4"/>
    <w:rsid w:val="002172E4"/>
    <w:rsid w:val="002205AC"/>
    <w:rsid w:val="00220C77"/>
    <w:rsid w:val="00220C86"/>
    <w:rsid w:val="00220EA2"/>
    <w:rsid w:val="00221DE5"/>
    <w:rsid w:val="002224E1"/>
    <w:rsid w:val="0022278D"/>
    <w:rsid w:val="00222A52"/>
    <w:rsid w:val="00223A5B"/>
    <w:rsid w:val="00224985"/>
    <w:rsid w:val="00225332"/>
    <w:rsid w:val="00225337"/>
    <w:rsid w:val="002255F4"/>
    <w:rsid w:val="00225879"/>
    <w:rsid w:val="00225DA9"/>
    <w:rsid w:val="002264FE"/>
    <w:rsid w:val="002266C6"/>
    <w:rsid w:val="00226951"/>
    <w:rsid w:val="00226C30"/>
    <w:rsid w:val="00226F80"/>
    <w:rsid w:val="00227037"/>
    <w:rsid w:val="00227567"/>
    <w:rsid w:val="0022758B"/>
    <w:rsid w:val="00230770"/>
    <w:rsid w:val="002323F6"/>
    <w:rsid w:val="00232710"/>
    <w:rsid w:val="00233004"/>
    <w:rsid w:val="0023428B"/>
    <w:rsid w:val="00234A16"/>
    <w:rsid w:val="00234AD1"/>
    <w:rsid w:val="002354A3"/>
    <w:rsid w:val="002354F0"/>
    <w:rsid w:val="00235B87"/>
    <w:rsid w:val="00235D9A"/>
    <w:rsid w:val="0023700C"/>
    <w:rsid w:val="0023728A"/>
    <w:rsid w:val="00237FD0"/>
    <w:rsid w:val="00240939"/>
    <w:rsid w:val="002413C2"/>
    <w:rsid w:val="00241602"/>
    <w:rsid w:val="00241605"/>
    <w:rsid w:val="0024203D"/>
    <w:rsid w:val="002423A8"/>
    <w:rsid w:val="00242902"/>
    <w:rsid w:val="00242C70"/>
    <w:rsid w:val="00242F2A"/>
    <w:rsid w:val="00243337"/>
    <w:rsid w:val="0024373B"/>
    <w:rsid w:val="00244365"/>
    <w:rsid w:val="00244423"/>
    <w:rsid w:val="002444F8"/>
    <w:rsid w:val="00244536"/>
    <w:rsid w:val="00245201"/>
    <w:rsid w:val="00246687"/>
    <w:rsid w:val="00246CD4"/>
    <w:rsid w:val="0024726D"/>
    <w:rsid w:val="002475A9"/>
    <w:rsid w:val="00247664"/>
    <w:rsid w:val="0025009F"/>
    <w:rsid w:val="002500CA"/>
    <w:rsid w:val="0025062A"/>
    <w:rsid w:val="00250948"/>
    <w:rsid w:val="00250BB5"/>
    <w:rsid w:val="002511CE"/>
    <w:rsid w:val="00251519"/>
    <w:rsid w:val="0025153D"/>
    <w:rsid w:val="0025169D"/>
    <w:rsid w:val="002519C4"/>
    <w:rsid w:val="00252223"/>
    <w:rsid w:val="002532C4"/>
    <w:rsid w:val="002542B8"/>
    <w:rsid w:val="0025560A"/>
    <w:rsid w:val="00255A42"/>
    <w:rsid w:val="00255BE8"/>
    <w:rsid w:val="002569A2"/>
    <w:rsid w:val="00256A23"/>
    <w:rsid w:val="00257734"/>
    <w:rsid w:val="002578E7"/>
    <w:rsid w:val="00257A9F"/>
    <w:rsid w:val="002600BA"/>
    <w:rsid w:val="0026050C"/>
    <w:rsid w:val="00260AA4"/>
    <w:rsid w:val="00260EC9"/>
    <w:rsid w:val="00261A06"/>
    <w:rsid w:val="002621E9"/>
    <w:rsid w:val="00262A49"/>
    <w:rsid w:val="00263A48"/>
    <w:rsid w:val="00263AAE"/>
    <w:rsid w:val="00263E80"/>
    <w:rsid w:val="0026513F"/>
    <w:rsid w:val="00265211"/>
    <w:rsid w:val="002655A2"/>
    <w:rsid w:val="002660AA"/>
    <w:rsid w:val="0026613F"/>
    <w:rsid w:val="002676DF"/>
    <w:rsid w:val="00270FED"/>
    <w:rsid w:val="00271E8D"/>
    <w:rsid w:val="002723E3"/>
    <w:rsid w:val="0027271D"/>
    <w:rsid w:val="00272818"/>
    <w:rsid w:val="00272B48"/>
    <w:rsid w:val="002742D4"/>
    <w:rsid w:val="002746F9"/>
    <w:rsid w:val="00274C56"/>
    <w:rsid w:val="0027565D"/>
    <w:rsid w:val="00275819"/>
    <w:rsid w:val="002762A2"/>
    <w:rsid w:val="00277853"/>
    <w:rsid w:val="00277C9E"/>
    <w:rsid w:val="00281015"/>
    <w:rsid w:val="00282332"/>
    <w:rsid w:val="00282F65"/>
    <w:rsid w:val="00282FC5"/>
    <w:rsid w:val="002834F1"/>
    <w:rsid w:val="00284306"/>
    <w:rsid w:val="002847B2"/>
    <w:rsid w:val="00284BE2"/>
    <w:rsid w:val="00285656"/>
    <w:rsid w:val="00286885"/>
    <w:rsid w:val="00286937"/>
    <w:rsid w:val="00286A50"/>
    <w:rsid w:val="00287188"/>
    <w:rsid w:val="0028738E"/>
    <w:rsid w:val="00290A44"/>
    <w:rsid w:val="002912D6"/>
    <w:rsid w:val="0029178D"/>
    <w:rsid w:val="002924D3"/>
    <w:rsid w:val="00292FFA"/>
    <w:rsid w:val="00293947"/>
    <w:rsid w:val="00293AB0"/>
    <w:rsid w:val="00293CAF"/>
    <w:rsid w:val="002943C0"/>
    <w:rsid w:val="00297481"/>
    <w:rsid w:val="00297CA5"/>
    <w:rsid w:val="002A0213"/>
    <w:rsid w:val="002A0B78"/>
    <w:rsid w:val="002A0DB7"/>
    <w:rsid w:val="002A0FF3"/>
    <w:rsid w:val="002A1338"/>
    <w:rsid w:val="002A24B7"/>
    <w:rsid w:val="002A2635"/>
    <w:rsid w:val="002A2F6D"/>
    <w:rsid w:val="002A3B51"/>
    <w:rsid w:val="002A402E"/>
    <w:rsid w:val="002A4C42"/>
    <w:rsid w:val="002A54AF"/>
    <w:rsid w:val="002A56AC"/>
    <w:rsid w:val="002A5AAA"/>
    <w:rsid w:val="002A5AC2"/>
    <w:rsid w:val="002A5E06"/>
    <w:rsid w:val="002A74FC"/>
    <w:rsid w:val="002A7B02"/>
    <w:rsid w:val="002B0106"/>
    <w:rsid w:val="002B02EF"/>
    <w:rsid w:val="002B0428"/>
    <w:rsid w:val="002B04A2"/>
    <w:rsid w:val="002B091E"/>
    <w:rsid w:val="002B0AD9"/>
    <w:rsid w:val="002B19D6"/>
    <w:rsid w:val="002B2550"/>
    <w:rsid w:val="002B28E5"/>
    <w:rsid w:val="002B2A6A"/>
    <w:rsid w:val="002B2CD3"/>
    <w:rsid w:val="002B484A"/>
    <w:rsid w:val="002B54E1"/>
    <w:rsid w:val="002B56AE"/>
    <w:rsid w:val="002B56B0"/>
    <w:rsid w:val="002B5B1A"/>
    <w:rsid w:val="002B5D1F"/>
    <w:rsid w:val="002B6148"/>
    <w:rsid w:val="002B674C"/>
    <w:rsid w:val="002B6797"/>
    <w:rsid w:val="002B679C"/>
    <w:rsid w:val="002B6D58"/>
    <w:rsid w:val="002B6EF1"/>
    <w:rsid w:val="002B7284"/>
    <w:rsid w:val="002B738B"/>
    <w:rsid w:val="002B7C01"/>
    <w:rsid w:val="002B7C0B"/>
    <w:rsid w:val="002B7CCA"/>
    <w:rsid w:val="002C135D"/>
    <w:rsid w:val="002C1910"/>
    <w:rsid w:val="002C218F"/>
    <w:rsid w:val="002C394A"/>
    <w:rsid w:val="002C400E"/>
    <w:rsid w:val="002C422C"/>
    <w:rsid w:val="002C44C1"/>
    <w:rsid w:val="002C5420"/>
    <w:rsid w:val="002C6D65"/>
    <w:rsid w:val="002C76B6"/>
    <w:rsid w:val="002D055C"/>
    <w:rsid w:val="002D0754"/>
    <w:rsid w:val="002D0BCF"/>
    <w:rsid w:val="002D1022"/>
    <w:rsid w:val="002D1A7E"/>
    <w:rsid w:val="002D1A9B"/>
    <w:rsid w:val="002D2811"/>
    <w:rsid w:val="002D2D18"/>
    <w:rsid w:val="002D3272"/>
    <w:rsid w:val="002D3BA2"/>
    <w:rsid w:val="002D3D1B"/>
    <w:rsid w:val="002D3D35"/>
    <w:rsid w:val="002D3DAB"/>
    <w:rsid w:val="002D4CB3"/>
    <w:rsid w:val="002D4D7A"/>
    <w:rsid w:val="002D526D"/>
    <w:rsid w:val="002D5720"/>
    <w:rsid w:val="002D577B"/>
    <w:rsid w:val="002D5979"/>
    <w:rsid w:val="002D61CA"/>
    <w:rsid w:val="002D63DF"/>
    <w:rsid w:val="002D6B6C"/>
    <w:rsid w:val="002D7537"/>
    <w:rsid w:val="002E06AC"/>
    <w:rsid w:val="002E0721"/>
    <w:rsid w:val="002E0B47"/>
    <w:rsid w:val="002E1082"/>
    <w:rsid w:val="002E1274"/>
    <w:rsid w:val="002E12EE"/>
    <w:rsid w:val="002E1482"/>
    <w:rsid w:val="002E19EF"/>
    <w:rsid w:val="002E1FFB"/>
    <w:rsid w:val="002E284F"/>
    <w:rsid w:val="002E39F6"/>
    <w:rsid w:val="002E4050"/>
    <w:rsid w:val="002E45FD"/>
    <w:rsid w:val="002E5403"/>
    <w:rsid w:val="002E552F"/>
    <w:rsid w:val="002E55BE"/>
    <w:rsid w:val="002E5CCE"/>
    <w:rsid w:val="002E73CD"/>
    <w:rsid w:val="002E75F8"/>
    <w:rsid w:val="002E78DF"/>
    <w:rsid w:val="002E7CCD"/>
    <w:rsid w:val="002E7D33"/>
    <w:rsid w:val="002F0659"/>
    <w:rsid w:val="002F13B9"/>
    <w:rsid w:val="002F1994"/>
    <w:rsid w:val="002F2398"/>
    <w:rsid w:val="002F2851"/>
    <w:rsid w:val="002F33FB"/>
    <w:rsid w:val="002F3606"/>
    <w:rsid w:val="002F3B06"/>
    <w:rsid w:val="002F4A88"/>
    <w:rsid w:val="002F4FB5"/>
    <w:rsid w:val="002F55DE"/>
    <w:rsid w:val="002F5C0D"/>
    <w:rsid w:val="002F5D8E"/>
    <w:rsid w:val="002F6EA0"/>
    <w:rsid w:val="002F6F03"/>
    <w:rsid w:val="002F75E4"/>
    <w:rsid w:val="002F75FE"/>
    <w:rsid w:val="002F786E"/>
    <w:rsid w:val="003001DC"/>
    <w:rsid w:val="00300BB3"/>
    <w:rsid w:val="00301FCD"/>
    <w:rsid w:val="003020A9"/>
    <w:rsid w:val="0030230F"/>
    <w:rsid w:val="0030264A"/>
    <w:rsid w:val="003028BE"/>
    <w:rsid w:val="00303310"/>
    <w:rsid w:val="003039F9"/>
    <w:rsid w:val="00303BBE"/>
    <w:rsid w:val="00304D96"/>
    <w:rsid w:val="003054D1"/>
    <w:rsid w:val="00305630"/>
    <w:rsid w:val="0030631E"/>
    <w:rsid w:val="0030640F"/>
    <w:rsid w:val="00306972"/>
    <w:rsid w:val="00306C54"/>
    <w:rsid w:val="00306D48"/>
    <w:rsid w:val="00307114"/>
    <w:rsid w:val="0030737B"/>
    <w:rsid w:val="003101CF"/>
    <w:rsid w:val="0031031F"/>
    <w:rsid w:val="003104C3"/>
    <w:rsid w:val="00311ACE"/>
    <w:rsid w:val="00311C0F"/>
    <w:rsid w:val="003125B8"/>
    <w:rsid w:val="00312627"/>
    <w:rsid w:val="00312B30"/>
    <w:rsid w:val="00312FC9"/>
    <w:rsid w:val="00312FEF"/>
    <w:rsid w:val="003137CF"/>
    <w:rsid w:val="003137E9"/>
    <w:rsid w:val="00313D53"/>
    <w:rsid w:val="00313FB1"/>
    <w:rsid w:val="0031418D"/>
    <w:rsid w:val="0031590A"/>
    <w:rsid w:val="00315EC7"/>
    <w:rsid w:val="00316511"/>
    <w:rsid w:val="00316BF6"/>
    <w:rsid w:val="00317A3C"/>
    <w:rsid w:val="00317B17"/>
    <w:rsid w:val="00317B80"/>
    <w:rsid w:val="003203E0"/>
    <w:rsid w:val="0032083A"/>
    <w:rsid w:val="00320B3A"/>
    <w:rsid w:val="003239BF"/>
    <w:rsid w:val="003246A8"/>
    <w:rsid w:val="0032676D"/>
    <w:rsid w:val="00330B88"/>
    <w:rsid w:val="00330B89"/>
    <w:rsid w:val="0033103D"/>
    <w:rsid w:val="00331782"/>
    <w:rsid w:val="003317E5"/>
    <w:rsid w:val="00331B5D"/>
    <w:rsid w:val="00332879"/>
    <w:rsid w:val="00332C5F"/>
    <w:rsid w:val="00332F4C"/>
    <w:rsid w:val="0033300F"/>
    <w:rsid w:val="00333596"/>
    <w:rsid w:val="003343B5"/>
    <w:rsid w:val="003345F5"/>
    <w:rsid w:val="003353C2"/>
    <w:rsid w:val="00335AF3"/>
    <w:rsid w:val="00335C1C"/>
    <w:rsid w:val="00336B29"/>
    <w:rsid w:val="00336F92"/>
    <w:rsid w:val="003372EC"/>
    <w:rsid w:val="00337DFE"/>
    <w:rsid w:val="00337E74"/>
    <w:rsid w:val="003406FC"/>
    <w:rsid w:val="00340FCE"/>
    <w:rsid w:val="0034173B"/>
    <w:rsid w:val="0034296F"/>
    <w:rsid w:val="00342CAA"/>
    <w:rsid w:val="00342D3E"/>
    <w:rsid w:val="00342E93"/>
    <w:rsid w:val="003435E9"/>
    <w:rsid w:val="0034369B"/>
    <w:rsid w:val="00343C0E"/>
    <w:rsid w:val="00343D77"/>
    <w:rsid w:val="00343FDC"/>
    <w:rsid w:val="00343FF4"/>
    <w:rsid w:val="00344010"/>
    <w:rsid w:val="003443FC"/>
    <w:rsid w:val="00345221"/>
    <w:rsid w:val="00346677"/>
    <w:rsid w:val="0034771E"/>
    <w:rsid w:val="003502D0"/>
    <w:rsid w:val="00350707"/>
    <w:rsid w:val="00350945"/>
    <w:rsid w:val="00351FE4"/>
    <w:rsid w:val="00352311"/>
    <w:rsid w:val="00352390"/>
    <w:rsid w:val="0035251E"/>
    <w:rsid w:val="00352683"/>
    <w:rsid w:val="00352B3F"/>
    <w:rsid w:val="003538B4"/>
    <w:rsid w:val="00353A25"/>
    <w:rsid w:val="00353AFC"/>
    <w:rsid w:val="00353D0D"/>
    <w:rsid w:val="00353D9B"/>
    <w:rsid w:val="00353E36"/>
    <w:rsid w:val="00354A16"/>
    <w:rsid w:val="00354B51"/>
    <w:rsid w:val="003555EC"/>
    <w:rsid w:val="003558A7"/>
    <w:rsid w:val="003560C7"/>
    <w:rsid w:val="003568FC"/>
    <w:rsid w:val="00356A93"/>
    <w:rsid w:val="00357292"/>
    <w:rsid w:val="0035779D"/>
    <w:rsid w:val="00357A49"/>
    <w:rsid w:val="00360E52"/>
    <w:rsid w:val="0036126B"/>
    <w:rsid w:val="00361302"/>
    <w:rsid w:val="0036179C"/>
    <w:rsid w:val="003617DB"/>
    <w:rsid w:val="0036294D"/>
    <w:rsid w:val="00362C45"/>
    <w:rsid w:val="00363B88"/>
    <w:rsid w:val="00365418"/>
    <w:rsid w:val="003654A4"/>
    <w:rsid w:val="00365999"/>
    <w:rsid w:val="003669B1"/>
    <w:rsid w:val="00366E4A"/>
    <w:rsid w:val="00367036"/>
    <w:rsid w:val="00367983"/>
    <w:rsid w:val="00370359"/>
    <w:rsid w:val="003703A5"/>
    <w:rsid w:val="00370D7F"/>
    <w:rsid w:val="00371B40"/>
    <w:rsid w:val="00371BEB"/>
    <w:rsid w:val="00371C95"/>
    <w:rsid w:val="00371D8A"/>
    <w:rsid w:val="0037287C"/>
    <w:rsid w:val="0037305B"/>
    <w:rsid w:val="00373557"/>
    <w:rsid w:val="00373C87"/>
    <w:rsid w:val="003741AA"/>
    <w:rsid w:val="003741B1"/>
    <w:rsid w:val="00374CBD"/>
    <w:rsid w:val="003753AB"/>
    <w:rsid w:val="00375451"/>
    <w:rsid w:val="003755F6"/>
    <w:rsid w:val="00375CA1"/>
    <w:rsid w:val="00375ED6"/>
    <w:rsid w:val="00376548"/>
    <w:rsid w:val="003765E9"/>
    <w:rsid w:val="00376821"/>
    <w:rsid w:val="00376CAF"/>
    <w:rsid w:val="00376CDD"/>
    <w:rsid w:val="0037733B"/>
    <w:rsid w:val="003777BA"/>
    <w:rsid w:val="00377B1B"/>
    <w:rsid w:val="00377E09"/>
    <w:rsid w:val="003804C3"/>
    <w:rsid w:val="00380747"/>
    <w:rsid w:val="00380FAC"/>
    <w:rsid w:val="003814A9"/>
    <w:rsid w:val="00381949"/>
    <w:rsid w:val="00382080"/>
    <w:rsid w:val="003826BC"/>
    <w:rsid w:val="003827B0"/>
    <w:rsid w:val="00382945"/>
    <w:rsid w:val="00383769"/>
    <w:rsid w:val="00383B2B"/>
    <w:rsid w:val="00384388"/>
    <w:rsid w:val="0038438C"/>
    <w:rsid w:val="00384801"/>
    <w:rsid w:val="00384FEB"/>
    <w:rsid w:val="00385131"/>
    <w:rsid w:val="00385A2D"/>
    <w:rsid w:val="00385BCE"/>
    <w:rsid w:val="00385E2A"/>
    <w:rsid w:val="00386204"/>
    <w:rsid w:val="00386634"/>
    <w:rsid w:val="003869BB"/>
    <w:rsid w:val="0038754C"/>
    <w:rsid w:val="003876CB"/>
    <w:rsid w:val="00387FD9"/>
    <w:rsid w:val="003905C1"/>
    <w:rsid w:val="00391536"/>
    <w:rsid w:val="003919B4"/>
    <w:rsid w:val="00391EC8"/>
    <w:rsid w:val="00391ECF"/>
    <w:rsid w:val="00392234"/>
    <w:rsid w:val="00392259"/>
    <w:rsid w:val="003926D1"/>
    <w:rsid w:val="0039389F"/>
    <w:rsid w:val="00393A20"/>
    <w:rsid w:val="00393A66"/>
    <w:rsid w:val="00393BC7"/>
    <w:rsid w:val="00394927"/>
    <w:rsid w:val="003952D1"/>
    <w:rsid w:val="00395338"/>
    <w:rsid w:val="00395392"/>
    <w:rsid w:val="003954CA"/>
    <w:rsid w:val="003955C7"/>
    <w:rsid w:val="003957DA"/>
    <w:rsid w:val="00395D53"/>
    <w:rsid w:val="00396485"/>
    <w:rsid w:val="00397046"/>
    <w:rsid w:val="00397BF0"/>
    <w:rsid w:val="00397F3E"/>
    <w:rsid w:val="003A0BDB"/>
    <w:rsid w:val="003A1297"/>
    <w:rsid w:val="003A19D6"/>
    <w:rsid w:val="003A1F12"/>
    <w:rsid w:val="003A496D"/>
    <w:rsid w:val="003A4FE3"/>
    <w:rsid w:val="003A585B"/>
    <w:rsid w:val="003A5DFB"/>
    <w:rsid w:val="003A633A"/>
    <w:rsid w:val="003A66D8"/>
    <w:rsid w:val="003A67A6"/>
    <w:rsid w:val="003A6E71"/>
    <w:rsid w:val="003A7BE0"/>
    <w:rsid w:val="003A7BEC"/>
    <w:rsid w:val="003B146D"/>
    <w:rsid w:val="003B1A74"/>
    <w:rsid w:val="003B2486"/>
    <w:rsid w:val="003B261A"/>
    <w:rsid w:val="003B2C68"/>
    <w:rsid w:val="003B3389"/>
    <w:rsid w:val="003B3563"/>
    <w:rsid w:val="003B43B9"/>
    <w:rsid w:val="003B4708"/>
    <w:rsid w:val="003B48BA"/>
    <w:rsid w:val="003B51D9"/>
    <w:rsid w:val="003B5983"/>
    <w:rsid w:val="003B5B1D"/>
    <w:rsid w:val="003B60E2"/>
    <w:rsid w:val="003B659C"/>
    <w:rsid w:val="003B739C"/>
    <w:rsid w:val="003B7D68"/>
    <w:rsid w:val="003C0544"/>
    <w:rsid w:val="003C1418"/>
    <w:rsid w:val="003C1AE5"/>
    <w:rsid w:val="003C244B"/>
    <w:rsid w:val="003C249D"/>
    <w:rsid w:val="003C27B0"/>
    <w:rsid w:val="003C2997"/>
    <w:rsid w:val="003C29FA"/>
    <w:rsid w:val="003C2E6C"/>
    <w:rsid w:val="003C3D78"/>
    <w:rsid w:val="003C4C62"/>
    <w:rsid w:val="003C5A4C"/>
    <w:rsid w:val="003C6963"/>
    <w:rsid w:val="003C6F34"/>
    <w:rsid w:val="003C701D"/>
    <w:rsid w:val="003C77B4"/>
    <w:rsid w:val="003C78B1"/>
    <w:rsid w:val="003D07BF"/>
    <w:rsid w:val="003D2598"/>
    <w:rsid w:val="003D289A"/>
    <w:rsid w:val="003D2E22"/>
    <w:rsid w:val="003D3B3D"/>
    <w:rsid w:val="003D3DBA"/>
    <w:rsid w:val="003D4607"/>
    <w:rsid w:val="003D46DF"/>
    <w:rsid w:val="003D480B"/>
    <w:rsid w:val="003D4F76"/>
    <w:rsid w:val="003D4F86"/>
    <w:rsid w:val="003D5196"/>
    <w:rsid w:val="003D5816"/>
    <w:rsid w:val="003D6A2C"/>
    <w:rsid w:val="003D6B73"/>
    <w:rsid w:val="003D6C02"/>
    <w:rsid w:val="003D725C"/>
    <w:rsid w:val="003D73A6"/>
    <w:rsid w:val="003D7D41"/>
    <w:rsid w:val="003D7E58"/>
    <w:rsid w:val="003E008E"/>
    <w:rsid w:val="003E0857"/>
    <w:rsid w:val="003E1526"/>
    <w:rsid w:val="003E1702"/>
    <w:rsid w:val="003E1CC8"/>
    <w:rsid w:val="003E2F38"/>
    <w:rsid w:val="003E3373"/>
    <w:rsid w:val="003E35D7"/>
    <w:rsid w:val="003E37F2"/>
    <w:rsid w:val="003E448D"/>
    <w:rsid w:val="003E484D"/>
    <w:rsid w:val="003E4DDF"/>
    <w:rsid w:val="003E4F62"/>
    <w:rsid w:val="003E51D4"/>
    <w:rsid w:val="003E582B"/>
    <w:rsid w:val="003E5C04"/>
    <w:rsid w:val="003E6201"/>
    <w:rsid w:val="003E62C0"/>
    <w:rsid w:val="003E70FC"/>
    <w:rsid w:val="003E7DBF"/>
    <w:rsid w:val="003F02AC"/>
    <w:rsid w:val="003F11A8"/>
    <w:rsid w:val="003F1235"/>
    <w:rsid w:val="003F1BDE"/>
    <w:rsid w:val="003F1FEC"/>
    <w:rsid w:val="003F2609"/>
    <w:rsid w:val="003F35E3"/>
    <w:rsid w:val="003F3C69"/>
    <w:rsid w:val="003F3F90"/>
    <w:rsid w:val="003F57D5"/>
    <w:rsid w:val="003F63F9"/>
    <w:rsid w:val="003F646C"/>
    <w:rsid w:val="003F6608"/>
    <w:rsid w:val="003F6A63"/>
    <w:rsid w:val="003F6DF7"/>
    <w:rsid w:val="003F72A5"/>
    <w:rsid w:val="003F7439"/>
    <w:rsid w:val="003F7A87"/>
    <w:rsid w:val="003F7B98"/>
    <w:rsid w:val="00400A16"/>
    <w:rsid w:val="00400D21"/>
    <w:rsid w:val="00401163"/>
    <w:rsid w:val="00401430"/>
    <w:rsid w:val="00402D01"/>
    <w:rsid w:val="00403327"/>
    <w:rsid w:val="00403DB3"/>
    <w:rsid w:val="00404A31"/>
    <w:rsid w:val="00404AEC"/>
    <w:rsid w:val="0040558B"/>
    <w:rsid w:val="00405BB7"/>
    <w:rsid w:val="004062F0"/>
    <w:rsid w:val="004063BD"/>
    <w:rsid w:val="00406D5C"/>
    <w:rsid w:val="0040728C"/>
    <w:rsid w:val="004073B1"/>
    <w:rsid w:val="00407EFA"/>
    <w:rsid w:val="004106C4"/>
    <w:rsid w:val="00411E05"/>
    <w:rsid w:val="0041338B"/>
    <w:rsid w:val="0041370F"/>
    <w:rsid w:val="00413742"/>
    <w:rsid w:val="004138A6"/>
    <w:rsid w:val="00414A30"/>
    <w:rsid w:val="00414CAC"/>
    <w:rsid w:val="00415316"/>
    <w:rsid w:val="004154A9"/>
    <w:rsid w:val="0041587E"/>
    <w:rsid w:val="00415E76"/>
    <w:rsid w:val="004165ED"/>
    <w:rsid w:val="00416CC7"/>
    <w:rsid w:val="00416FEA"/>
    <w:rsid w:val="00417196"/>
    <w:rsid w:val="00420BBA"/>
    <w:rsid w:val="00420BF9"/>
    <w:rsid w:val="00420F85"/>
    <w:rsid w:val="00421114"/>
    <w:rsid w:val="004211BC"/>
    <w:rsid w:val="00421BFF"/>
    <w:rsid w:val="00422E24"/>
    <w:rsid w:val="00423069"/>
    <w:rsid w:val="0042491A"/>
    <w:rsid w:val="004251E7"/>
    <w:rsid w:val="00425482"/>
    <w:rsid w:val="00425760"/>
    <w:rsid w:val="00425C10"/>
    <w:rsid w:val="0042631C"/>
    <w:rsid w:val="00426898"/>
    <w:rsid w:val="00426C40"/>
    <w:rsid w:val="004279CA"/>
    <w:rsid w:val="00427B47"/>
    <w:rsid w:val="0043009C"/>
    <w:rsid w:val="0043013C"/>
    <w:rsid w:val="004309C9"/>
    <w:rsid w:val="004313FC"/>
    <w:rsid w:val="00431C35"/>
    <w:rsid w:val="00434963"/>
    <w:rsid w:val="00435020"/>
    <w:rsid w:val="004352D3"/>
    <w:rsid w:val="00435381"/>
    <w:rsid w:val="00435EA5"/>
    <w:rsid w:val="0043626B"/>
    <w:rsid w:val="00437510"/>
    <w:rsid w:val="00437C22"/>
    <w:rsid w:val="00437ED1"/>
    <w:rsid w:val="00437FC8"/>
    <w:rsid w:val="0044020D"/>
    <w:rsid w:val="00440FD8"/>
    <w:rsid w:val="00442701"/>
    <w:rsid w:val="00442ACD"/>
    <w:rsid w:val="0044327A"/>
    <w:rsid w:val="004432CC"/>
    <w:rsid w:val="00443450"/>
    <w:rsid w:val="00445019"/>
    <w:rsid w:val="00445152"/>
    <w:rsid w:val="0044554C"/>
    <w:rsid w:val="004457EF"/>
    <w:rsid w:val="0044597F"/>
    <w:rsid w:val="004463E8"/>
    <w:rsid w:val="00446AD6"/>
    <w:rsid w:val="00446D34"/>
    <w:rsid w:val="00447CE2"/>
    <w:rsid w:val="00447D9B"/>
    <w:rsid w:val="00450114"/>
    <w:rsid w:val="00450834"/>
    <w:rsid w:val="00450A63"/>
    <w:rsid w:val="00450AD7"/>
    <w:rsid w:val="00450AD9"/>
    <w:rsid w:val="0045118D"/>
    <w:rsid w:val="00451616"/>
    <w:rsid w:val="00451ACA"/>
    <w:rsid w:val="00451BDA"/>
    <w:rsid w:val="00452672"/>
    <w:rsid w:val="004528FF"/>
    <w:rsid w:val="00452931"/>
    <w:rsid w:val="00452D6C"/>
    <w:rsid w:val="004532C3"/>
    <w:rsid w:val="004534A6"/>
    <w:rsid w:val="0045526F"/>
    <w:rsid w:val="004553A5"/>
    <w:rsid w:val="00455E52"/>
    <w:rsid w:val="00456B4E"/>
    <w:rsid w:val="004606FC"/>
    <w:rsid w:val="004608B5"/>
    <w:rsid w:val="00460DC0"/>
    <w:rsid w:val="0046142A"/>
    <w:rsid w:val="00461DC9"/>
    <w:rsid w:val="00461F37"/>
    <w:rsid w:val="00462423"/>
    <w:rsid w:val="004635BC"/>
    <w:rsid w:val="004639AC"/>
    <w:rsid w:val="00463D65"/>
    <w:rsid w:val="00464588"/>
    <w:rsid w:val="0046547A"/>
    <w:rsid w:val="00466079"/>
    <w:rsid w:val="0046616E"/>
    <w:rsid w:val="0046644F"/>
    <w:rsid w:val="004666F2"/>
    <w:rsid w:val="00466E6B"/>
    <w:rsid w:val="00467E29"/>
    <w:rsid w:val="00467E79"/>
    <w:rsid w:val="00470E3A"/>
    <w:rsid w:val="00470F54"/>
    <w:rsid w:val="004713E7"/>
    <w:rsid w:val="004718E1"/>
    <w:rsid w:val="00471C56"/>
    <w:rsid w:val="0047294D"/>
    <w:rsid w:val="004729CF"/>
    <w:rsid w:val="00472DBC"/>
    <w:rsid w:val="0047364C"/>
    <w:rsid w:val="00473F7B"/>
    <w:rsid w:val="004742D1"/>
    <w:rsid w:val="004743AE"/>
    <w:rsid w:val="00474FEB"/>
    <w:rsid w:val="0047546E"/>
    <w:rsid w:val="0047595B"/>
    <w:rsid w:val="0047595E"/>
    <w:rsid w:val="004760E2"/>
    <w:rsid w:val="0047666B"/>
    <w:rsid w:val="00476C45"/>
    <w:rsid w:val="004814D4"/>
    <w:rsid w:val="004815B9"/>
    <w:rsid w:val="004821E4"/>
    <w:rsid w:val="004826BD"/>
    <w:rsid w:val="004827EF"/>
    <w:rsid w:val="00483159"/>
    <w:rsid w:val="004838B6"/>
    <w:rsid w:val="00483CDA"/>
    <w:rsid w:val="00483F0E"/>
    <w:rsid w:val="00483FD3"/>
    <w:rsid w:val="004847C7"/>
    <w:rsid w:val="00484CB1"/>
    <w:rsid w:val="00485201"/>
    <w:rsid w:val="004856A2"/>
    <w:rsid w:val="00485FC7"/>
    <w:rsid w:val="0048619E"/>
    <w:rsid w:val="00486434"/>
    <w:rsid w:val="004866CA"/>
    <w:rsid w:val="00486B75"/>
    <w:rsid w:val="004902A9"/>
    <w:rsid w:val="00490381"/>
    <w:rsid w:val="0049101A"/>
    <w:rsid w:val="0049133F"/>
    <w:rsid w:val="004914FE"/>
    <w:rsid w:val="004921B9"/>
    <w:rsid w:val="00493069"/>
    <w:rsid w:val="0049349A"/>
    <w:rsid w:val="004934B3"/>
    <w:rsid w:val="00493944"/>
    <w:rsid w:val="00493F4D"/>
    <w:rsid w:val="00494791"/>
    <w:rsid w:val="0049504B"/>
    <w:rsid w:val="00496365"/>
    <w:rsid w:val="0049696B"/>
    <w:rsid w:val="00496AE5"/>
    <w:rsid w:val="004A006B"/>
    <w:rsid w:val="004A0782"/>
    <w:rsid w:val="004A0F70"/>
    <w:rsid w:val="004A15FB"/>
    <w:rsid w:val="004A1A03"/>
    <w:rsid w:val="004A1A8D"/>
    <w:rsid w:val="004A309D"/>
    <w:rsid w:val="004A3B1F"/>
    <w:rsid w:val="004A3B97"/>
    <w:rsid w:val="004A4285"/>
    <w:rsid w:val="004A44A2"/>
    <w:rsid w:val="004A4B35"/>
    <w:rsid w:val="004A564A"/>
    <w:rsid w:val="004A5F14"/>
    <w:rsid w:val="004A65FF"/>
    <w:rsid w:val="004A6975"/>
    <w:rsid w:val="004A7442"/>
    <w:rsid w:val="004A79F9"/>
    <w:rsid w:val="004A7BAB"/>
    <w:rsid w:val="004B0325"/>
    <w:rsid w:val="004B049D"/>
    <w:rsid w:val="004B0B3B"/>
    <w:rsid w:val="004B0DF4"/>
    <w:rsid w:val="004B0EDF"/>
    <w:rsid w:val="004B1BD2"/>
    <w:rsid w:val="004B21B5"/>
    <w:rsid w:val="004B2640"/>
    <w:rsid w:val="004B2D39"/>
    <w:rsid w:val="004B2F2B"/>
    <w:rsid w:val="004B3B51"/>
    <w:rsid w:val="004B4FFA"/>
    <w:rsid w:val="004B5787"/>
    <w:rsid w:val="004B5A4E"/>
    <w:rsid w:val="004B62B7"/>
    <w:rsid w:val="004B6356"/>
    <w:rsid w:val="004B66F7"/>
    <w:rsid w:val="004B6FD9"/>
    <w:rsid w:val="004B7163"/>
    <w:rsid w:val="004B79F4"/>
    <w:rsid w:val="004C0514"/>
    <w:rsid w:val="004C0A73"/>
    <w:rsid w:val="004C149E"/>
    <w:rsid w:val="004C1BEE"/>
    <w:rsid w:val="004C28D6"/>
    <w:rsid w:val="004C2A5A"/>
    <w:rsid w:val="004C2D79"/>
    <w:rsid w:val="004C2DB7"/>
    <w:rsid w:val="004C2EFF"/>
    <w:rsid w:val="004C377A"/>
    <w:rsid w:val="004C4221"/>
    <w:rsid w:val="004C43E0"/>
    <w:rsid w:val="004C4643"/>
    <w:rsid w:val="004C563F"/>
    <w:rsid w:val="004C599B"/>
    <w:rsid w:val="004C5BF2"/>
    <w:rsid w:val="004C5E71"/>
    <w:rsid w:val="004C674C"/>
    <w:rsid w:val="004C6DC3"/>
    <w:rsid w:val="004C74AF"/>
    <w:rsid w:val="004C76FD"/>
    <w:rsid w:val="004C7C3D"/>
    <w:rsid w:val="004D0158"/>
    <w:rsid w:val="004D020A"/>
    <w:rsid w:val="004D0222"/>
    <w:rsid w:val="004D0261"/>
    <w:rsid w:val="004D05D4"/>
    <w:rsid w:val="004D0723"/>
    <w:rsid w:val="004D10A5"/>
    <w:rsid w:val="004D1242"/>
    <w:rsid w:val="004D3654"/>
    <w:rsid w:val="004D475F"/>
    <w:rsid w:val="004D4F7B"/>
    <w:rsid w:val="004D500E"/>
    <w:rsid w:val="004D5432"/>
    <w:rsid w:val="004D5919"/>
    <w:rsid w:val="004D6349"/>
    <w:rsid w:val="004D67C9"/>
    <w:rsid w:val="004D6B71"/>
    <w:rsid w:val="004D6CBA"/>
    <w:rsid w:val="004D7138"/>
    <w:rsid w:val="004D747C"/>
    <w:rsid w:val="004D770D"/>
    <w:rsid w:val="004D7B8D"/>
    <w:rsid w:val="004D7D60"/>
    <w:rsid w:val="004D7E4C"/>
    <w:rsid w:val="004E0EAB"/>
    <w:rsid w:val="004E16E8"/>
    <w:rsid w:val="004E1725"/>
    <w:rsid w:val="004E2837"/>
    <w:rsid w:val="004E3840"/>
    <w:rsid w:val="004E3A86"/>
    <w:rsid w:val="004E4ACA"/>
    <w:rsid w:val="004E4C10"/>
    <w:rsid w:val="004E54EE"/>
    <w:rsid w:val="004E5939"/>
    <w:rsid w:val="004E6839"/>
    <w:rsid w:val="004E6C52"/>
    <w:rsid w:val="004E6F87"/>
    <w:rsid w:val="004E717E"/>
    <w:rsid w:val="004E7FCA"/>
    <w:rsid w:val="004F0C24"/>
    <w:rsid w:val="004F12D2"/>
    <w:rsid w:val="004F16AE"/>
    <w:rsid w:val="004F1DCB"/>
    <w:rsid w:val="004F2357"/>
    <w:rsid w:val="004F260D"/>
    <w:rsid w:val="004F2DF7"/>
    <w:rsid w:val="004F2F03"/>
    <w:rsid w:val="004F30A3"/>
    <w:rsid w:val="004F3B6C"/>
    <w:rsid w:val="004F3FD3"/>
    <w:rsid w:val="004F4112"/>
    <w:rsid w:val="004F4D83"/>
    <w:rsid w:val="004F50C8"/>
    <w:rsid w:val="004F526B"/>
    <w:rsid w:val="004F52E6"/>
    <w:rsid w:val="004F5902"/>
    <w:rsid w:val="004F5D92"/>
    <w:rsid w:val="004F5E82"/>
    <w:rsid w:val="004F66B7"/>
    <w:rsid w:val="004F6ABE"/>
    <w:rsid w:val="005007E3"/>
    <w:rsid w:val="0050084C"/>
    <w:rsid w:val="00500897"/>
    <w:rsid w:val="00500C68"/>
    <w:rsid w:val="00500F32"/>
    <w:rsid w:val="00500FE8"/>
    <w:rsid w:val="00501357"/>
    <w:rsid w:val="00501FF3"/>
    <w:rsid w:val="00502319"/>
    <w:rsid w:val="005028E8"/>
    <w:rsid w:val="00502D1F"/>
    <w:rsid w:val="00502EC0"/>
    <w:rsid w:val="00502EE7"/>
    <w:rsid w:val="0050316E"/>
    <w:rsid w:val="005033F6"/>
    <w:rsid w:val="00503CC6"/>
    <w:rsid w:val="00503F32"/>
    <w:rsid w:val="005040A0"/>
    <w:rsid w:val="00504639"/>
    <w:rsid w:val="00504D10"/>
    <w:rsid w:val="00505BBA"/>
    <w:rsid w:val="00506948"/>
    <w:rsid w:val="00506B44"/>
    <w:rsid w:val="005071AB"/>
    <w:rsid w:val="0051053B"/>
    <w:rsid w:val="005109D2"/>
    <w:rsid w:val="00510B8C"/>
    <w:rsid w:val="00511522"/>
    <w:rsid w:val="005119CB"/>
    <w:rsid w:val="005129E4"/>
    <w:rsid w:val="00513B46"/>
    <w:rsid w:val="005143BD"/>
    <w:rsid w:val="00514914"/>
    <w:rsid w:val="00514BF5"/>
    <w:rsid w:val="00514DF9"/>
    <w:rsid w:val="00514F15"/>
    <w:rsid w:val="0051590F"/>
    <w:rsid w:val="005162EF"/>
    <w:rsid w:val="00516335"/>
    <w:rsid w:val="00516639"/>
    <w:rsid w:val="00516862"/>
    <w:rsid w:val="00516BE7"/>
    <w:rsid w:val="0051740D"/>
    <w:rsid w:val="0051759F"/>
    <w:rsid w:val="005179A9"/>
    <w:rsid w:val="00517CDA"/>
    <w:rsid w:val="00520696"/>
    <w:rsid w:val="0052072D"/>
    <w:rsid w:val="00520E99"/>
    <w:rsid w:val="00521BA4"/>
    <w:rsid w:val="0052201C"/>
    <w:rsid w:val="0052206B"/>
    <w:rsid w:val="0052228D"/>
    <w:rsid w:val="005224BB"/>
    <w:rsid w:val="00522D7C"/>
    <w:rsid w:val="005239AA"/>
    <w:rsid w:val="00523BA7"/>
    <w:rsid w:val="00524785"/>
    <w:rsid w:val="00524B7B"/>
    <w:rsid w:val="00524D49"/>
    <w:rsid w:val="00525440"/>
    <w:rsid w:val="00525570"/>
    <w:rsid w:val="005259F4"/>
    <w:rsid w:val="00526FA0"/>
    <w:rsid w:val="005278A6"/>
    <w:rsid w:val="00527C89"/>
    <w:rsid w:val="0053077F"/>
    <w:rsid w:val="00530B07"/>
    <w:rsid w:val="00530CFC"/>
    <w:rsid w:val="00531BB8"/>
    <w:rsid w:val="005327AB"/>
    <w:rsid w:val="005327F4"/>
    <w:rsid w:val="00532802"/>
    <w:rsid w:val="00533053"/>
    <w:rsid w:val="00533C13"/>
    <w:rsid w:val="00533E82"/>
    <w:rsid w:val="00534031"/>
    <w:rsid w:val="005345F8"/>
    <w:rsid w:val="0053464D"/>
    <w:rsid w:val="0053485D"/>
    <w:rsid w:val="005354AE"/>
    <w:rsid w:val="00535BE7"/>
    <w:rsid w:val="00535CEB"/>
    <w:rsid w:val="00535EA4"/>
    <w:rsid w:val="00536C36"/>
    <w:rsid w:val="00536CFB"/>
    <w:rsid w:val="00536EA7"/>
    <w:rsid w:val="0053788A"/>
    <w:rsid w:val="00537AE4"/>
    <w:rsid w:val="00537F23"/>
    <w:rsid w:val="00540061"/>
    <w:rsid w:val="00540758"/>
    <w:rsid w:val="00541D4D"/>
    <w:rsid w:val="00542A3C"/>
    <w:rsid w:val="0054338D"/>
    <w:rsid w:val="00543AAF"/>
    <w:rsid w:val="00543F67"/>
    <w:rsid w:val="00544024"/>
    <w:rsid w:val="0054490F"/>
    <w:rsid w:val="0054495F"/>
    <w:rsid w:val="00545E45"/>
    <w:rsid w:val="00545FFB"/>
    <w:rsid w:val="005469DA"/>
    <w:rsid w:val="00547229"/>
    <w:rsid w:val="00547BBE"/>
    <w:rsid w:val="00547C63"/>
    <w:rsid w:val="005501EA"/>
    <w:rsid w:val="00550267"/>
    <w:rsid w:val="005503DD"/>
    <w:rsid w:val="005511CF"/>
    <w:rsid w:val="0055124E"/>
    <w:rsid w:val="00551699"/>
    <w:rsid w:val="005527A4"/>
    <w:rsid w:val="00552FA3"/>
    <w:rsid w:val="00554669"/>
    <w:rsid w:val="005547CB"/>
    <w:rsid w:val="005547D9"/>
    <w:rsid w:val="00554C79"/>
    <w:rsid w:val="00554DFB"/>
    <w:rsid w:val="00555429"/>
    <w:rsid w:val="0055617B"/>
    <w:rsid w:val="0055635B"/>
    <w:rsid w:val="0055681B"/>
    <w:rsid w:val="0055694E"/>
    <w:rsid w:val="00557110"/>
    <w:rsid w:val="00557849"/>
    <w:rsid w:val="00557E2F"/>
    <w:rsid w:val="0056024F"/>
    <w:rsid w:val="00560388"/>
    <w:rsid w:val="0056230C"/>
    <w:rsid w:val="00562353"/>
    <w:rsid w:val="00562B4C"/>
    <w:rsid w:val="00563B84"/>
    <w:rsid w:val="00563F2A"/>
    <w:rsid w:val="005642E9"/>
    <w:rsid w:val="00565B4B"/>
    <w:rsid w:val="005661BF"/>
    <w:rsid w:val="0056689B"/>
    <w:rsid w:val="00566DC6"/>
    <w:rsid w:val="00566F02"/>
    <w:rsid w:val="00567D42"/>
    <w:rsid w:val="00567F19"/>
    <w:rsid w:val="00570036"/>
    <w:rsid w:val="00570257"/>
    <w:rsid w:val="00570625"/>
    <w:rsid w:val="00572A30"/>
    <w:rsid w:val="00572DFB"/>
    <w:rsid w:val="005731D1"/>
    <w:rsid w:val="00573864"/>
    <w:rsid w:val="005738C8"/>
    <w:rsid w:val="005739CB"/>
    <w:rsid w:val="00573EC1"/>
    <w:rsid w:val="00574448"/>
    <w:rsid w:val="0057495E"/>
    <w:rsid w:val="00575067"/>
    <w:rsid w:val="00576216"/>
    <w:rsid w:val="00576549"/>
    <w:rsid w:val="0057662B"/>
    <w:rsid w:val="00576885"/>
    <w:rsid w:val="00576BD2"/>
    <w:rsid w:val="00576C3F"/>
    <w:rsid w:val="0057711D"/>
    <w:rsid w:val="00577ADD"/>
    <w:rsid w:val="0058072E"/>
    <w:rsid w:val="0058102A"/>
    <w:rsid w:val="00581771"/>
    <w:rsid w:val="0058179D"/>
    <w:rsid w:val="00582465"/>
    <w:rsid w:val="0058280C"/>
    <w:rsid w:val="00582CD5"/>
    <w:rsid w:val="00582CEE"/>
    <w:rsid w:val="005832A8"/>
    <w:rsid w:val="005849EB"/>
    <w:rsid w:val="00584A82"/>
    <w:rsid w:val="00584B63"/>
    <w:rsid w:val="00584FFB"/>
    <w:rsid w:val="00585141"/>
    <w:rsid w:val="00585473"/>
    <w:rsid w:val="00585B3D"/>
    <w:rsid w:val="00585C62"/>
    <w:rsid w:val="00585EBD"/>
    <w:rsid w:val="0058676C"/>
    <w:rsid w:val="005867EF"/>
    <w:rsid w:val="00586B81"/>
    <w:rsid w:val="005877E6"/>
    <w:rsid w:val="00587A94"/>
    <w:rsid w:val="00590911"/>
    <w:rsid w:val="00591759"/>
    <w:rsid w:val="005917ED"/>
    <w:rsid w:val="00591859"/>
    <w:rsid w:val="00591E8B"/>
    <w:rsid w:val="00592E4F"/>
    <w:rsid w:val="0059317A"/>
    <w:rsid w:val="0059364B"/>
    <w:rsid w:val="00594D53"/>
    <w:rsid w:val="00595995"/>
    <w:rsid w:val="0059606F"/>
    <w:rsid w:val="00596145"/>
    <w:rsid w:val="00596153"/>
    <w:rsid w:val="005966BC"/>
    <w:rsid w:val="005968AE"/>
    <w:rsid w:val="00596C61"/>
    <w:rsid w:val="005974BE"/>
    <w:rsid w:val="00597949"/>
    <w:rsid w:val="005A0D37"/>
    <w:rsid w:val="005A1CC6"/>
    <w:rsid w:val="005A2273"/>
    <w:rsid w:val="005A23E2"/>
    <w:rsid w:val="005A244B"/>
    <w:rsid w:val="005A3294"/>
    <w:rsid w:val="005A395E"/>
    <w:rsid w:val="005A3A6C"/>
    <w:rsid w:val="005A43AE"/>
    <w:rsid w:val="005A553D"/>
    <w:rsid w:val="005A5C5A"/>
    <w:rsid w:val="005A5CEB"/>
    <w:rsid w:val="005A689C"/>
    <w:rsid w:val="005A68CD"/>
    <w:rsid w:val="005A6DFC"/>
    <w:rsid w:val="005A7BEE"/>
    <w:rsid w:val="005B01CA"/>
    <w:rsid w:val="005B0818"/>
    <w:rsid w:val="005B241F"/>
    <w:rsid w:val="005B2E1B"/>
    <w:rsid w:val="005B30FB"/>
    <w:rsid w:val="005B3782"/>
    <w:rsid w:val="005B47A3"/>
    <w:rsid w:val="005B4AC3"/>
    <w:rsid w:val="005B6443"/>
    <w:rsid w:val="005B645D"/>
    <w:rsid w:val="005B6D41"/>
    <w:rsid w:val="005C0694"/>
    <w:rsid w:val="005C07D0"/>
    <w:rsid w:val="005C0977"/>
    <w:rsid w:val="005C0CE2"/>
    <w:rsid w:val="005C1209"/>
    <w:rsid w:val="005C1AF8"/>
    <w:rsid w:val="005C2185"/>
    <w:rsid w:val="005C27C3"/>
    <w:rsid w:val="005C28F5"/>
    <w:rsid w:val="005C3971"/>
    <w:rsid w:val="005C3DE7"/>
    <w:rsid w:val="005C4F72"/>
    <w:rsid w:val="005C5CA6"/>
    <w:rsid w:val="005C5E23"/>
    <w:rsid w:val="005C65D8"/>
    <w:rsid w:val="005C6604"/>
    <w:rsid w:val="005C6D44"/>
    <w:rsid w:val="005D22C0"/>
    <w:rsid w:val="005D2A3E"/>
    <w:rsid w:val="005D2B66"/>
    <w:rsid w:val="005D334F"/>
    <w:rsid w:val="005D352F"/>
    <w:rsid w:val="005D3827"/>
    <w:rsid w:val="005D3D15"/>
    <w:rsid w:val="005D3D34"/>
    <w:rsid w:val="005D3D51"/>
    <w:rsid w:val="005D3D8A"/>
    <w:rsid w:val="005D41BB"/>
    <w:rsid w:val="005D4947"/>
    <w:rsid w:val="005D517B"/>
    <w:rsid w:val="005D60D9"/>
    <w:rsid w:val="005D6BDC"/>
    <w:rsid w:val="005D72FA"/>
    <w:rsid w:val="005E002B"/>
    <w:rsid w:val="005E217E"/>
    <w:rsid w:val="005E21AB"/>
    <w:rsid w:val="005E2E9F"/>
    <w:rsid w:val="005E38F5"/>
    <w:rsid w:val="005E4604"/>
    <w:rsid w:val="005E48CE"/>
    <w:rsid w:val="005E4961"/>
    <w:rsid w:val="005E51BD"/>
    <w:rsid w:val="005E52AF"/>
    <w:rsid w:val="005E532F"/>
    <w:rsid w:val="005E5C27"/>
    <w:rsid w:val="005E626D"/>
    <w:rsid w:val="005E6A4A"/>
    <w:rsid w:val="005E6D4B"/>
    <w:rsid w:val="005E7099"/>
    <w:rsid w:val="005E7555"/>
    <w:rsid w:val="005E7CCF"/>
    <w:rsid w:val="005F021C"/>
    <w:rsid w:val="005F098B"/>
    <w:rsid w:val="005F10C2"/>
    <w:rsid w:val="005F1666"/>
    <w:rsid w:val="005F1AD9"/>
    <w:rsid w:val="005F20A9"/>
    <w:rsid w:val="005F21E8"/>
    <w:rsid w:val="005F23B0"/>
    <w:rsid w:val="005F2C66"/>
    <w:rsid w:val="005F338B"/>
    <w:rsid w:val="005F3574"/>
    <w:rsid w:val="005F3CC4"/>
    <w:rsid w:val="005F3F2E"/>
    <w:rsid w:val="005F4372"/>
    <w:rsid w:val="005F4604"/>
    <w:rsid w:val="005F49F2"/>
    <w:rsid w:val="005F4B1B"/>
    <w:rsid w:val="005F4DAA"/>
    <w:rsid w:val="005F51BC"/>
    <w:rsid w:val="005F6267"/>
    <w:rsid w:val="005F6C4D"/>
    <w:rsid w:val="005F6DDB"/>
    <w:rsid w:val="005F6FA6"/>
    <w:rsid w:val="005F7648"/>
    <w:rsid w:val="005F769F"/>
    <w:rsid w:val="00600251"/>
    <w:rsid w:val="0060063F"/>
    <w:rsid w:val="00600C90"/>
    <w:rsid w:val="00600F6A"/>
    <w:rsid w:val="0060168C"/>
    <w:rsid w:val="006020DC"/>
    <w:rsid w:val="0060212F"/>
    <w:rsid w:val="00602348"/>
    <w:rsid w:val="00602C0A"/>
    <w:rsid w:val="006036C0"/>
    <w:rsid w:val="006046A4"/>
    <w:rsid w:val="00605307"/>
    <w:rsid w:val="00605837"/>
    <w:rsid w:val="00605EB6"/>
    <w:rsid w:val="006061A3"/>
    <w:rsid w:val="006075A6"/>
    <w:rsid w:val="00607710"/>
    <w:rsid w:val="00607D2E"/>
    <w:rsid w:val="0061096F"/>
    <w:rsid w:val="00610BE5"/>
    <w:rsid w:val="00611500"/>
    <w:rsid w:val="00611CF6"/>
    <w:rsid w:val="00611F22"/>
    <w:rsid w:val="00614057"/>
    <w:rsid w:val="006150B6"/>
    <w:rsid w:val="00615251"/>
    <w:rsid w:val="00615EEC"/>
    <w:rsid w:val="00616236"/>
    <w:rsid w:val="006166FF"/>
    <w:rsid w:val="00617198"/>
    <w:rsid w:val="00617306"/>
    <w:rsid w:val="00617AEE"/>
    <w:rsid w:val="00621121"/>
    <w:rsid w:val="00621154"/>
    <w:rsid w:val="00621194"/>
    <w:rsid w:val="00621B29"/>
    <w:rsid w:val="00621F79"/>
    <w:rsid w:val="00622145"/>
    <w:rsid w:val="00622541"/>
    <w:rsid w:val="00622DC2"/>
    <w:rsid w:val="0062368B"/>
    <w:rsid w:val="006242F4"/>
    <w:rsid w:val="00624475"/>
    <w:rsid w:val="00624A02"/>
    <w:rsid w:val="006257BD"/>
    <w:rsid w:val="00625CCE"/>
    <w:rsid w:val="006268F8"/>
    <w:rsid w:val="00626DC9"/>
    <w:rsid w:val="00626F17"/>
    <w:rsid w:val="00627320"/>
    <w:rsid w:val="00627AC9"/>
    <w:rsid w:val="006309A7"/>
    <w:rsid w:val="006319E7"/>
    <w:rsid w:val="00631C05"/>
    <w:rsid w:val="00632C91"/>
    <w:rsid w:val="00632DD2"/>
    <w:rsid w:val="00632E83"/>
    <w:rsid w:val="00632F73"/>
    <w:rsid w:val="00633E59"/>
    <w:rsid w:val="00635421"/>
    <w:rsid w:val="00635A20"/>
    <w:rsid w:val="00635ADE"/>
    <w:rsid w:val="00635D39"/>
    <w:rsid w:val="00635E16"/>
    <w:rsid w:val="00636593"/>
    <w:rsid w:val="0063669A"/>
    <w:rsid w:val="00636750"/>
    <w:rsid w:val="00636A53"/>
    <w:rsid w:val="0064088F"/>
    <w:rsid w:val="00640B7B"/>
    <w:rsid w:val="00640C30"/>
    <w:rsid w:val="00641BE5"/>
    <w:rsid w:val="00641C23"/>
    <w:rsid w:val="00642839"/>
    <w:rsid w:val="0064325C"/>
    <w:rsid w:val="00644576"/>
    <w:rsid w:val="00644FC7"/>
    <w:rsid w:val="006452C6"/>
    <w:rsid w:val="00645D7A"/>
    <w:rsid w:val="00646038"/>
    <w:rsid w:val="00646DCD"/>
    <w:rsid w:val="00646FB7"/>
    <w:rsid w:val="00647BAA"/>
    <w:rsid w:val="00650173"/>
    <w:rsid w:val="006502FD"/>
    <w:rsid w:val="00650FBE"/>
    <w:rsid w:val="00651890"/>
    <w:rsid w:val="006518C8"/>
    <w:rsid w:val="00651B69"/>
    <w:rsid w:val="00651DAE"/>
    <w:rsid w:val="00651F00"/>
    <w:rsid w:val="006524B1"/>
    <w:rsid w:val="00652737"/>
    <w:rsid w:val="006527C1"/>
    <w:rsid w:val="00653793"/>
    <w:rsid w:val="006541F3"/>
    <w:rsid w:val="00655148"/>
    <w:rsid w:val="00655888"/>
    <w:rsid w:val="00655BB6"/>
    <w:rsid w:val="00655CEB"/>
    <w:rsid w:val="00656306"/>
    <w:rsid w:val="00656514"/>
    <w:rsid w:val="00657258"/>
    <w:rsid w:val="00657844"/>
    <w:rsid w:val="00657921"/>
    <w:rsid w:val="006602BE"/>
    <w:rsid w:val="006609BB"/>
    <w:rsid w:val="00660AB9"/>
    <w:rsid w:val="00660CBD"/>
    <w:rsid w:val="00661608"/>
    <w:rsid w:val="006618C4"/>
    <w:rsid w:val="00661B9F"/>
    <w:rsid w:val="00661E2E"/>
    <w:rsid w:val="00661ED0"/>
    <w:rsid w:val="00662504"/>
    <w:rsid w:val="00663116"/>
    <w:rsid w:val="00663119"/>
    <w:rsid w:val="00663142"/>
    <w:rsid w:val="0066423B"/>
    <w:rsid w:val="00664B72"/>
    <w:rsid w:val="00665175"/>
    <w:rsid w:val="0066630E"/>
    <w:rsid w:val="00666B40"/>
    <w:rsid w:val="00666C3C"/>
    <w:rsid w:val="00666D1A"/>
    <w:rsid w:val="006674C7"/>
    <w:rsid w:val="00667C2C"/>
    <w:rsid w:val="00667FB6"/>
    <w:rsid w:val="00670BB1"/>
    <w:rsid w:val="00671E9B"/>
    <w:rsid w:val="00671F07"/>
    <w:rsid w:val="00671FB4"/>
    <w:rsid w:val="00672B68"/>
    <w:rsid w:val="00672BAF"/>
    <w:rsid w:val="00672BCF"/>
    <w:rsid w:val="00673026"/>
    <w:rsid w:val="00674891"/>
    <w:rsid w:val="0067489E"/>
    <w:rsid w:val="00674DCB"/>
    <w:rsid w:val="00675423"/>
    <w:rsid w:val="006756D6"/>
    <w:rsid w:val="00675911"/>
    <w:rsid w:val="00675C24"/>
    <w:rsid w:val="0067703C"/>
    <w:rsid w:val="006777F9"/>
    <w:rsid w:val="00677C8D"/>
    <w:rsid w:val="00680C24"/>
    <w:rsid w:val="00680F9E"/>
    <w:rsid w:val="006813B3"/>
    <w:rsid w:val="006817ED"/>
    <w:rsid w:val="0068239F"/>
    <w:rsid w:val="00682610"/>
    <w:rsid w:val="00682801"/>
    <w:rsid w:val="006832ED"/>
    <w:rsid w:val="006837DA"/>
    <w:rsid w:val="0068395E"/>
    <w:rsid w:val="00683B56"/>
    <w:rsid w:val="00683D21"/>
    <w:rsid w:val="00684FE0"/>
    <w:rsid w:val="00685341"/>
    <w:rsid w:val="00685354"/>
    <w:rsid w:val="006855AB"/>
    <w:rsid w:val="006857A5"/>
    <w:rsid w:val="006860AC"/>
    <w:rsid w:val="006869B3"/>
    <w:rsid w:val="00686CB2"/>
    <w:rsid w:val="00686F83"/>
    <w:rsid w:val="00686FF1"/>
    <w:rsid w:val="006903DC"/>
    <w:rsid w:val="00690C04"/>
    <w:rsid w:val="006910C1"/>
    <w:rsid w:val="006915D4"/>
    <w:rsid w:val="00691D84"/>
    <w:rsid w:val="00691F2A"/>
    <w:rsid w:val="00692934"/>
    <w:rsid w:val="006930DF"/>
    <w:rsid w:val="00693568"/>
    <w:rsid w:val="00694AC1"/>
    <w:rsid w:val="00695910"/>
    <w:rsid w:val="006960F3"/>
    <w:rsid w:val="00696465"/>
    <w:rsid w:val="006966AF"/>
    <w:rsid w:val="006966C6"/>
    <w:rsid w:val="00696767"/>
    <w:rsid w:val="00696928"/>
    <w:rsid w:val="0069697C"/>
    <w:rsid w:val="0069771D"/>
    <w:rsid w:val="006A0927"/>
    <w:rsid w:val="006A0DB8"/>
    <w:rsid w:val="006A14BC"/>
    <w:rsid w:val="006A1B2F"/>
    <w:rsid w:val="006A1DA9"/>
    <w:rsid w:val="006A1E6E"/>
    <w:rsid w:val="006A1E8A"/>
    <w:rsid w:val="006A339C"/>
    <w:rsid w:val="006A3657"/>
    <w:rsid w:val="006A39DF"/>
    <w:rsid w:val="006A407A"/>
    <w:rsid w:val="006A4102"/>
    <w:rsid w:val="006A4DD3"/>
    <w:rsid w:val="006A4E61"/>
    <w:rsid w:val="006A4F69"/>
    <w:rsid w:val="006A5A32"/>
    <w:rsid w:val="006A611E"/>
    <w:rsid w:val="006A6550"/>
    <w:rsid w:val="006A6728"/>
    <w:rsid w:val="006A6D94"/>
    <w:rsid w:val="006A76AA"/>
    <w:rsid w:val="006A7B20"/>
    <w:rsid w:val="006A7DAB"/>
    <w:rsid w:val="006B00B3"/>
    <w:rsid w:val="006B0E6B"/>
    <w:rsid w:val="006B13BD"/>
    <w:rsid w:val="006B1775"/>
    <w:rsid w:val="006B1874"/>
    <w:rsid w:val="006B20E4"/>
    <w:rsid w:val="006B3452"/>
    <w:rsid w:val="006B3528"/>
    <w:rsid w:val="006B370D"/>
    <w:rsid w:val="006B3CEF"/>
    <w:rsid w:val="006B3D0C"/>
    <w:rsid w:val="006B3E83"/>
    <w:rsid w:val="006B42F0"/>
    <w:rsid w:val="006B4D7D"/>
    <w:rsid w:val="006B5697"/>
    <w:rsid w:val="006B5AA4"/>
    <w:rsid w:val="006B6964"/>
    <w:rsid w:val="006B7449"/>
    <w:rsid w:val="006B788D"/>
    <w:rsid w:val="006C034B"/>
    <w:rsid w:val="006C0870"/>
    <w:rsid w:val="006C127C"/>
    <w:rsid w:val="006C1609"/>
    <w:rsid w:val="006C21CD"/>
    <w:rsid w:val="006C21FD"/>
    <w:rsid w:val="006C26FB"/>
    <w:rsid w:val="006C27F3"/>
    <w:rsid w:val="006C2FFD"/>
    <w:rsid w:val="006C3093"/>
    <w:rsid w:val="006C3209"/>
    <w:rsid w:val="006C32A0"/>
    <w:rsid w:val="006C4AC2"/>
    <w:rsid w:val="006C4F47"/>
    <w:rsid w:val="006C4F54"/>
    <w:rsid w:val="006C619D"/>
    <w:rsid w:val="006C69F7"/>
    <w:rsid w:val="006C6EDE"/>
    <w:rsid w:val="006C7AB8"/>
    <w:rsid w:val="006D0DA7"/>
    <w:rsid w:val="006D2122"/>
    <w:rsid w:val="006D2613"/>
    <w:rsid w:val="006D29CC"/>
    <w:rsid w:val="006D2D63"/>
    <w:rsid w:val="006D3155"/>
    <w:rsid w:val="006D4246"/>
    <w:rsid w:val="006D4772"/>
    <w:rsid w:val="006D514B"/>
    <w:rsid w:val="006D661A"/>
    <w:rsid w:val="006D69C9"/>
    <w:rsid w:val="006D6A05"/>
    <w:rsid w:val="006D7F63"/>
    <w:rsid w:val="006E07A3"/>
    <w:rsid w:val="006E07C6"/>
    <w:rsid w:val="006E0AC3"/>
    <w:rsid w:val="006E1EEB"/>
    <w:rsid w:val="006E20AB"/>
    <w:rsid w:val="006E2760"/>
    <w:rsid w:val="006E2C12"/>
    <w:rsid w:val="006E3214"/>
    <w:rsid w:val="006E38DE"/>
    <w:rsid w:val="006E3D22"/>
    <w:rsid w:val="006E495A"/>
    <w:rsid w:val="006E4F25"/>
    <w:rsid w:val="006E539B"/>
    <w:rsid w:val="006E5A03"/>
    <w:rsid w:val="006E5E23"/>
    <w:rsid w:val="006E6AF1"/>
    <w:rsid w:val="006E6D42"/>
    <w:rsid w:val="006E77CF"/>
    <w:rsid w:val="006F0503"/>
    <w:rsid w:val="006F05D9"/>
    <w:rsid w:val="006F149D"/>
    <w:rsid w:val="006F1AE4"/>
    <w:rsid w:val="006F1FAE"/>
    <w:rsid w:val="006F20E7"/>
    <w:rsid w:val="006F2CF5"/>
    <w:rsid w:val="006F358A"/>
    <w:rsid w:val="006F3652"/>
    <w:rsid w:val="006F44DD"/>
    <w:rsid w:val="006F46D6"/>
    <w:rsid w:val="006F4703"/>
    <w:rsid w:val="006F5535"/>
    <w:rsid w:val="006F5993"/>
    <w:rsid w:val="006F647B"/>
    <w:rsid w:val="006F64E3"/>
    <w:rsid w:val="006F6FA6"/>
    <w:rsid w:val="006F747A"/>
    <w:rsid w:val="006F7F8E"/>
    <w:rsid w:val="007004FA"/>
    <w:rsid w:val="007019F4"/>
    <w:rsid w:val="0070215A"/>
    <w:rsid w:val="0070408A"/>
    <w:rsid w:val="007041D6"/>
    <w:rsid w:val="007048F8"/>
    <w:rsid w:val="00704E33"/>
    <w:rsid w:val="00704E4C"/>
    <w:rsid w:val="00705E7F"/>
    <w:rsid w:val="007063E7"/>
    <w:rsid w:val="007068F5"/>
    <w:rsid w:val="00707054"/>
    <w:rsid w:val="00707098"/>
    <w:rsid w:val="007070AE"/>
    <w:rsid w:val="0071021D"/>
    <w:rsid w:val="007116DC"/>
    <w:rsid w:val="007137B6"/>
    <w:rsid w:val="00713BB1"/>
    <w:rsid w:val="00714A95"/>
    <w:rsid w:val="00714C41"/>
    <w:rsid w:val="00715277"/>
    <w:rsid w:val="007156B2"/>
    <w:rsid w:val="007158E3"/>
    <w:rsid w:val="007160AF"/>
    <w:rsid w:val="007172EB"/>
    <w:rsid w:val="0072068D"/>
    <w:rsid w:val="007207B4"/>
    <w:rsid w:val="00721803"/>
    <w:rsid w:val="00721B44"/>
    <w:rsid w:val="00722161"/>
    <w:rsid w:val="0072322E"/>
    <w:rsid w:val="0072404D"/>
    <w:rsid w:val="007247C9"/>
    <w:rsid w:val="00726237"/>
    <w:rsid w:val="00726879"/>
    <w:rsid w:val="0073020F"/>
    <w:rsid w:val="007303C6"/>
    <w:rsid w:val="00730A93"/>
    <w:rsid w:val="00730DDC"/>
    <w:rsid w:val="0073109D"/>
    <w:rsid w:val="00732ABA"/>
    <w:rsid w:val="00733262"/>
    <w:rsid w:val="007345CC"/>
    <w:rsid w:val="00734E7E"/>
    <w:rsid w:val="00735137"/>
    <w:rsid w:val="007351BB"/>
    <w:rsid w:val="0073575A"/>
    <w:rsid w:val="00735872"/>
    <w:rsid w:val="0073625B"/>
    <w:rsid w:val="0073640E"/>
    <w:rsid w:val="00736491"/>
    <w:rsid w:val="00736763"/>
    <w:rsid w:val="00736B89"/>
    <w:rsid w:val="00737371"/>
    <w:rsid w:val="007374DD"/>
    <w:rsid w:val="007375D8"/>
    <w:rsid w:val="00737CF9"/>
    <w:rsid w:val="00740514"/>
    <w:rsid w:val="00740599"/>
    <w:rsid w:val="00740BAC"/>
    <w:rsid w:val="00741769"/>
    <w:rsid w:val="00741797"/>
    <w:rsid w:val="00742F89"/>
    <w:rsid w:val="00743641"/>
    <w:rsid w:val="00743947"/>
    <w:rsid w:val="007439EB"/>
    <w:rsid w:val="00743CF6"/>
    <w:rsid w:val="00744930"/>
    <w:rsid w:val="0074495C"/>
    <w:rsid w:val="00744E5B"/>
    <w:rsid w:val="00746427"/>
    <w:rsid w:val="00746652"/>
    <w:rsid w:val="00746941"/>
    <w:rsid w:val="007477B5"/>
    <w:rsid w:val="00750159"/>
    <w:rsid w:val="00751527"/>
    <w:rsid w:val="00751707"/>
    <w:rsid w:val="00751AC1"/>
    <w:rsid w:val="00751BC1"/>
    <w:rsid w:val="00753474"/>
    <w:rsid w:val="0075386E"/>
    <w:rsid w:val="0075395E"/>
    <w:rsid w:val="00754061"/>
    <w:rsid w:val="00754B0C"/>
    <w:rsid w:val="00754B48"/>
    <w:rsid w:val="00755047"/>
    <w:rsid w:val="00755D23"/>
    <w:rsid w:val="00756268"/>
    <w:rsid w:val="007562D1"/>
    <w:rsid w:val="00756DAA"/>
    <w:rsid w:val="0075711C"/>
    <w:rsid w:val="007601C8"/>
    <w:rsid w:val="00760F19"/>
    <w:rsid w:val="00761F1A"/>
    <w:rsid w:val="00762725"/>
    <w:rsid w:val="007628CB"/>
    <w:rsid w:val="007635AB"/>
    <w:rsid w:val="0076434A"/>
    <w:rsid w:val="00764E2A"/>
    <w:rsid w:val="00765C43"/>
    <w:rsid w:val="00766034"/>
    <w:rsid w:val="00766742"/>
    <w:rsid w:val="00770746"/>
    <w:rsid w:val="00770896"/>
    <w:rsid w:val="007712A6"/>
    <w:rsid w:val="0077244C"/>
    <w:rsid w:val="0077266C"/>
    <w:rsid w:val="007736EC"/>
    <w:rsid w:val="00773810"/>
    <w:rsid w:val="00773D13"/>
    <w:rsid w:val="00773E04"/>
    <w:rsid w:val="0077459D"/>
    <w:rsid w:val="00774A81"/>
    <w:rsid w:val="007751AF"/>
    <w:rsid w:val="0077570B"/>
    <w:rsid w:val="007760EC"/>
    <w:rsid w:val="00776AA2"/>
    <w:rsid w:val="00777418"/>
    <w:rsid w:val="00777556"/>
    <w:rsid w:val="00777783"/>
    <w:rsid w:val="00777B46"/>
    <w:rsid w:val="00777CE5"/>
    <w:rsid w:val="00780F1C"/>
    <w:rsid w:val="007815B0"/>
    <w:rsid w:val="00781EE2"/>
    <w:rsid w:val="00782211"/>
    <w:rsid w:val="0078273B"/>
    <w:rsid w:val="007831CC"/>
    <w:rsid w:val="007837FC"/>
    <w:rsid w:val="00783945"/>
    <w:rsid w:val="00783CCF"/>
    <w:rsid w:val="00784A54"/>
    <w:rsid w:val="00784CA8"/>
    <w:rsid w:val="00786FEC"/>
    <w:rsid w:val="0079013D"/>
    <w:rsid w:val="00790C2F"/>
    <w:rsid w:val="00790D37"/>
    <w:rsid w:val="00791A43"/>
    <w:rsid w:val="00792341"/>
    <w:rsid w:val="00792502"/>
    <w:rsid w:val="00793367"/>
    <w:rsid w:val="00793533"/>
    <w:rsid w:val="007938C1"/>
    <w:rsid w:val="00793B5B"/>
    <w:rsid w:val="00794176"/>
    <w:rsid w:val="0079422F"/>
    <w:rsid w:val="0079451A"/>
    <w:rsid w:val="00794A06"/>
    <w:rsid w:val="00795373"/>
    <w:rsid w:val="00795C86"/>
    <w:rsid w:val="00796084"/>
    <w:rsid w:val="007970A8"/>
    <w:rsid w:val="0079731B"/>
    <w:rsid w:val="00797B5E"/>
    <w:rsid w:val="007A0382"/>
    <w:rsid w:val="007A13FA"/>
    <w:rsid w:val="007A155C"/>
    <w:rsid w:val="007A199B"/>
    <w:rsid w:val="007A1ADD"/>
    <w:rsid w:val="007A2410"/>
    <w:rsid w:val="007A26CB"/>
    <w:rsid w:val="007A2E82"/>
    <w:rsid w:val="007A2FCE"/>
    <w:rsid w:val="007A3BEE"/>
    <w:rsid w:val="007A3EA6"/>
    <w:rsid w:val="007A4269"/>
    <w:rsid w:val="007A44E2"/>
    <w:rsid w:val="007A46C0"/>
    <w:rsid w:val="007A47FE"/>
    <w:rsid w:val="007A5031"/>
    <w:rsid w:val="007A6076"/>
    <w:rsid w:val="007A676D"/>
    <w:rsid w:val="007A6D63"/>
    <w:rsid w:val="007A70B6"/>
    <w:rsid w:val="007A785E"/>
    <w:rsid w:val="007A7B39"/>
    <w:rsid w:val="007B037B"/>
    <w:rsid w:val="007B03A9"/>
    <w:rsid w:val="007B0A0B"/>
    <w:rsid w:val="007B1C49"/>
    <w:rsid w:val="007B1FE4"/>
    <w:rsid w:val="007B268F"/>
    <w:rsid w:val="007B284D"/>
    <w:rsid w:val="007B33CC"/>
    <w:rsid w:val="007B39DE"/>
    <w:rsid w:val="007B3C1D"/>
    <w:rsid w:val="007B4B7C"/>
    <w:rsid w:val="007B564A"/>
    <w:rsid w:val="007B6BB5"/>
    <w:rsid w:val="007B729C"/>
    <w:rsid w:val="007B7C55"/>
    <w:rsid w:val="007C0526"/>
    <w:rsid w:val="007C086A"/>
    <w:rsid w:val="007C0A29"/>
    <w:rsid w:val="007C0CAE"/>
    <w:rsid w:val="007C0ECC"/>
    <w:rsid w:val="007C168A"/>
    <w:rsid w:val="007C1C83"/>
    <w:rsid w:val="007C235A"/>
    <w:rsid w:val="007C28AC"/>
    <w:rsid w:val="007C37E2"/>
    <w:rsid w:val="007C45B3"/>
    <w:rsid w:val="007C46EA"/>
    <w:rsid w:val="007C5875"/>
    <w:rsid w:val="007C5C13"/>
    <w:rsid w:val="007C5D01"/>
    <w:rsid w:val="007C5DF9"/>
    <w:rsid w:val="007C6220"/>
    <w:rsid w:val="007C6FAB"/>
    <w:rsid w:val="007C74A4"/>
    <w:rsid w:val="007C7B59"/>
    <w:rsid w:val="007D03EE"/>
    <w:rsid w:val="007D05F4"/>
    <w:rsid w:val="007D0830"/>
    <w:rsid w:val="007D0B36"/>
    <w:rsid w:val="007D21EF"/>
    <w:rsid w:val="007D246D"/>
    <w:rsid w:val="007D318D"/>
    <w:rsid w:val="007D330A"/>
    <w:rsid w:val="007D385C"/>
    <w:rsid w:val="007D3BC5"/>
    <w:rsid w:val="007D452D"/>
    <w:rsid w:val="007D4AA1"/>
    <w:rsid w:val="007D50D0"/>
    <w:rsid w:val="007D576E"/>
    <w:rsid w:val="007D60E8"/>
    <w:rsid w:val="007D61E8"/>
    <w:rsid w:val="007D62BA"/>
    <w:rsid w:val="007D6C4B"/>
    <w:rsid w:val="007E004B"/>
    <w:rsid w:val="007E12B9"/>
    <w:rsid w:val="007E1C1B"/>
    <w:rsid w:val="007E1D6C"/>
    <w:rsid w:val="007E1EF2"/>
    <w:rsid w:val="007E3049"/>
    <w:rsid w:val="007E3834"/>
    <w:rsid w:val="007E449A"/>
    <w:rsid w:val="007E45A0"/>
    <w:rsid w:val="007E47D2"/>
    <w:rsid w:val="007E4BB1"/>
    <w:rsid w:val="007E5880"/>
    <w:rsid w:val="007E69EE"/>
    <w:rsid w:val="007E78E5"/>
    <w:rsid w:val="007E7A52"/>
    <w:rsid w:val="007E7D3D"/>
    <w:rsid w:val="007F0442"/>
    <w:rsid w:val="007F0E05"/>
    <w:rsid w:val="007F0E3D"/>
    <w:rsid w:val="007F0EA0"/>
    <w:rsid w:val="007F20D6"/>
    <w:rsid w:val="007F41A5"/>
    <w:rsid w:val="007F4441"/>
    <w:rsid w:val="007F4E70"/>
    <w:rsid w:val="007F505A"/>
    <w:rsid w:val="007F5C94"/>
    <w:rsid w:val="007F5CA2"/>
    <w:rsid w:val="007F6097"/>
    <w:rsid w:val="007F6160"/>
    <w:rsid w:val="007F6B5C"/>
    <w:rsid w:val="007F74E6"/>
    <w:rsid w:val="007F7797"/>
    <w:rsid w:val="00800182"/>
    <w:rsid w:val="00800245"/>
    <w:rsid w:val="0080145E"/>
    <w:rsid w:val="00801A8E"/>
    <w:rsid w:val="00801F68"/>
    <w:rsid w:val="00802034"/>
    <w:rsid w:val="008021F6"/>
    <w:rsid w:val="008028BB"/>
    <w:rsid w:val="00803405"/>
    <w:rsid w:val="008037F2"/>
    <w:rsid w:val="008048CB"/>
    <w:rsid w:val="00804AC6"/>
    <w:rsid w:val="00804EBA"/>
    <w:rsid w:val="0080525D"/>
    <w:rsid w:val="00805603"/>
    <w:rsid w:val="0080583A"/>
    <w:rsid w:val="00806143"/>
    <w:rsid w:val="0080621E"/>
    <w:rsid w:val="00806313"/>
    <w:rsid w:val="008073D4"/>
    <w:rsid w:val="00807947"/>
    <w:rsid w:val="00807B10"/>
    <w:rsid w:val="008104D8"/>
    <w:rsid w:val="008121B8"/>
    <w:rsid w:val="00812725"/>
    <w:rsid w:val="00813672"/>
    <w:rsid w:val="0081395C"/>
    <w:rsid w:val="0081405D"/>
    <w:rsid w:val="00814E7E"/>
    <w:rsid w:val="00815863"/>
    <w:rsid w:val="0081597C"/>
    <w:rsid w:val="00815D4D"/>
    <w:rsid w:val="00816070"/>
    <w:rsid w:val="00816B1B"/>
    <w:rsid w:val="00816BB4"/>
    <w:rsid w:val="00816D23"/>
    <w:rsid w:val="00816E28"/>
    <w:rsid w:val="00817FFA"/>
    <w:rsid w:val="008201EB"/>
    <w:rsid w:val="008205BC"/>
    <w:rsid w:val="00820FA9"/>
    <w:rsid w:val="008218E5"/>
    <w:rsid w:val="00822133"/>
    <w:rsid w:val="00822207"/>
    <w:rsid w:val="008224BC"/>
    <w:rsid w:val="00823119"/>
    <w:rsid w:val="0082343D"/>
    <w:rsid w:val="00823D1A"/>
    <w:rsid w:val="008240C7"/>
    <w:rsid w:val="008243C3"/>
    <w:rsid w:val="00825564"/>
    <w:rsid w:val="00825B13"/>
    <w:rsid w:val="00825F2D"/>
    <w:rsid w:val="0082637B"/>
    <w:rsid w:val="00826826"/>
    <w:rsid w:val="008269C7"/>
    <w:rsid w:val="00826E45"/>
    <w:rsid w:val="00826E81"/>
    <w:rsid w:val="008271A0"/>
    <w:rsid w:val="00827788"/>
    <w:rsid w:val="008277CC"/>
    <w:rsid w:val="008278F2"/>
    <w:rsid w:val="00831742"/>
    <w:rsid w:val="00831AC6"/>
    <w:rsid w:val="00831DBF"/>
    <w:rsid w:val="0083224F"/>
    <w:rsid w:val="00832872"/>
    <w:rsid w:val="00832926"/>
    <w:rsid w:val="00832B9B"/>
    <w:rsid w:val="008332D4"/>
    <w:rsid w:val="00833736"/>
    <w:rsid w:val="00833C8F"/>
    <w:rsid w:val="00834D7A"/>
    <w:rsid w:val="00835121"/>
    <w:rsid w:val="0083549B"/>
    <w:rsid w:val="00835515"/>
    <w:rsid w:val="00835E0D"/>
    <w:rsid w:val="008361D1"/>
    <w:rsid w:val="008369FA"/>
    <w:rsid w:val="008378EA"/>
    <w:rsid w:val="00837A1C"/>
    <w:rsid w:val="00837E8A"/>
    <w:rsid w:val="0084014C"/>
    <w:rsid w:val="00840289"/>
    <w:rsid w:val="00840495"/>
    <w:rsid w:val="0084177D"/>
    <w:rsid w:val="008419CF"/>
    <w:rsid w:val="00843A48"/>
    <w:rsid w:val="008440F8"/>
    <w:rsid w:val="00845D52"/>
    <w:rsid w:val="0084603F"/>
    <w:rsid w:val="008469D9"/>
    <w:rsid w:val="00846A04"/>
    <w:rsid w:val="00846C51"/>
    <w:rsid w:val="00846CC8"/>
    <w:rsid w:val="00846F2A"/>
    <w:rsid w:val="00847207"/>
    <w:rsid w:val="00847DF4"/>
    <w:rsid w:val="0085077E"/>
    <w:rsid w:val="00850943"/>
    <w:rsid w:val="00850D56"/>
    <w:rsid w:val="00851053"/>
    <w:rsid w:val="008535E7"/>
    <w:rsid w:val="008567BD"/>
    <w:rsid w:val="00856AE8"/>
    <w:rsid w:val="00857C61"/>
    <w:rsid w:val="00860960"/>
    <w:rsid w:val="00860DE0"/>
    <w:rsid w:val="00861058"/>
    <w:rsid w:val="0086155A"/>
    <w:rsid w:val="00861B72"/>
    <w:rsid w:val="00861DF1"/>
    <w:rsid w:val="0086216D"/>
    <w:rsid w:val="0086243E"/>
    <w:rsid w:val="00862A7A"/>
    <w:rsid w:val="008630F9"/>
    <w:rsid w:val="00863415"/>
    <w:rsid w:val="00863887"/>
    <w:rsid w:val="00863C12"/>
    <w:rsid w:val="00863D31"/>
    <w:rsid w:val="00863FF9"/>
    <w:rsid w:val="008640E3"/>
    <w:rsid w:val="008655B2"/>
    <w:rsid w:val="00865EBA"/>
    <w:rsid w:val="008666A3"/>
    <w:rsid w:val="00867AFF"/>
    <w:rsid w:val="00867E0D"/>
    <w:rsid w:val="008704D2"/>
    <w:rsid w:val="00871424"/>
    <w:rsid w:val="00872BD7"/>
    <w:rsid w:val="008730C7"/>
    <w:rsid w:val="00873892"/>
    <w:rsid w:val="00873970"/>
    <w:rsid w:val="00874913"/>
    <w:rsid w:val="00874A9C"/>
    <w:rsid w:val="00875D8C"/>
    <w:rsid w:val="00876A68"/>
    <w:rsid w:val="00877932"/>
    <w:rsid w:val="00881422"/>
    <w:rsid w:val="00882BCC"/>
    <w:rsid w:val="00882C44"/>
    <w:rsid w:val="008835CE"/>
    <w:rsid w:val="008838A3"/>
    <w:rsid w:val="00883E02"/>
    <w:rsid w:val="00886B23"/>
    <w:rsid w:val="00886DB7"/>
    <w:rsid w:val="00886EA9"/>
    <w:rsid w:val="00886EC1"/>
    <w:rsid w:val="008870A5"/>
    <w:rsid w:val="00887411"/>
    <w:rsid w:val="0088774A"/>
    <w:rsid w:val="00887AAE"/>
    <w:rsid w:val="00887C1F"/>
    <w:rsid w:val="0089024C"/>
    <w:rsid w:val="008906F8"/>
    <w:rsid w:val="00890718"/>
    <w:rsid w:val="00890978"/>
    <w:rsid w:val="008909A3"/>
    <w:rsid w:val="00890EE7"/>
    <w:rsid w:val="008910EB"/>
    <w:rsid w:val="00891440"/>
    <w:rsid w:val="008922F9"/>
    <w:rsid w:val="00892AE1"/>
    <w:rsid w:val="0089327A"/>
    <w:rsid w:val="00893285"/>
    <w:rsid w:val="00894C56"/>
    <w:rsid w:val="00895EFC"/>
    <w:rsid w:val="00896609"/>
    <w:rsid w:val="008967F3"/>
    <w:rsid w:val="00896D15"/>
    <w:rsid w:val="00897B01"/>
    <w:rsid w:val="00897CA8"/>
    <w:rsid w:val="008A04AC"/>
    <w:rsid w:val="008A064C"/>
    <w:rsid w:val="008A0E2F"/>
    <w:rsid w:val="008A12CC"/>
    <w:rsid w:val="008A1441"/>
    <w:rsid w:val="008A2C65"/>
    <w:rsid w:val="008A2C81"/>
    <w:rsid w:val="008A2EEB"/>
    <w:rsid w:val="008A3957"/>
    <w:rsid w:val="008A3F46"/>
    <w:rsid w:val="008A418B"/>
    <w:rsid w:val="008A47B9"/>
    <w:rsid w:val="008A4E15"/>
    <w:rsid w:val="008A50E9"/>
    <w:rsid w:val="008A5116"/>
    <w:rsid w:val="008A583A"/>
    <w:rsid w:val="008A6AF4"/>
    <w:rsid w:val="008A6F22"/>
    <w:rsid w:val="008A725D"/>
    <w:rsid w:val="008A78F2"/>
    <w:rsid w:val="008B0505"/>
    <w:rsid w:val="008B11F0"/>
    <w:rsid w:val="008B1881"/>
    <w:rsid w:val="008B1CBF"/>
    <w:rsid w:val="008B1F3C"/>
    <w:rsid w:val="008B2698"/>
    <w:rsid w:val="008B2C51"/>
    <w:rsid w:val="008B2E88"/>
    <w:rsid w:val="008B396E"/>
    <w:rsid w:val="008B3B7A"/>
    <w:rsid w:val="008B3BD9"/>
    <w:rsid w:val="008B43F8"/>
    <w:rsid w:val="008B47DE"/>
    <w:rsid w:val="008B4AB8"/>
    <w:rsid w:val="008B582F"/>
    <w:rsid w:val="008B617A"/>
    <w:rsid w:val="008B61DA"/>
    <w:rsid w:val="008B6DFB"/>
    <w:rsid w:val="008B7087"/>
    <w:rsid w:val="008B77D4"/>
    <w:rsid w:val="008C12FC"/>
    <w:rsid w:val="008C1FCF"/>
    <w:rsid w:val="008C1FFF"/>
    <w:rsid w:val="008C2428"/>
    <w:rsid w:val="008C2EF3"/>
    <w:rsid w:val="008C30E3"/>
    <w:rsid w:val="008C310B"/>
    <w:rsid w:val="008C3C51"/>
    <w:rsid w:val="008C40DA"/>
    <w:rsid w:val="008C4CC8"/>
    <w:rsid w:val="008C522F"/>
    <w:rsid w:val="008C5B90"/>
    <w:rsid w:val="008C63AC"/>
    <w:rsid w:val="008C6EEA"/>
    <w:rsid w:val="008D029D"/>
    <w:rsid w:val="008D0E43"/>
    <w:rsid w:val="008D105A"/>
    <w:rsid w:val="008D1857"/>
    <w:rsid w:val="008D1E8F"/>
    <w:rsid w:val="008D23C9"/>
    <w:rsid w:val="008D2630"/>
    <w:rsid w:val="008D2886"/>
    <w:rsid w:val="008D3004"/>
    <w:rsid w:val="008D34F0"/>
    <w:rsid w:val="008D61E7"/>
    <w:rsid w:val="008D62B5"/>
    <w:rsid w:val="008D62F9"/>
    <w:rsid w:val="008D64E5"/>
    <w:rsid w:val="008D75FA"/>
    <w:rsid w:val="008D790D"/>
    <w:rsid w:val="008E07DB"/>
    <w:rsid w:val="008E1081"/>
    <w:rsid w:val="008E13CA"/>
    <w:rsid w:val="008E17CF"/>
    <w:rsid w:val="008E2243"/>
    <w:rsid w:val="008E30A8"/>
    <w:rsid w:val="008E403A"/>
    <w:rsid w:val="008E454F"/>
    <w:rsid w:val="008E682A"/>
    <w:rsid w:val="008E7057"/>
    <w:rsid w:val="008F0DB1"/>
    <w:rsid w:val="008F0F26"/>
    <w:rsid w:val="008F129B"/>
    <w:rsid w:val="008F17B8"/>
    <w:rsid w:val="008F1D8B"/>
    <w:rsid w:val="008F2553"/>
    <w:rsid w:val="008F2A61"/>
    <w:rsid w:val="008F2B20"/>
    <w:rsid w:val="008F4228"/>
    <w:rsid w:val="008F427C"/>
    <w:rsid w:val="008F4731"/>
    <w:rsid w:val="008F4D0A"/>
    <w:rsid w:val="008F596B"/>
    <w:rsid w:val="008F5C91"/>
    <w:rsid w:val="008F6245"/>
    <w:rsid w:val="008F6448"/>
    <w:rsid w:val="008F66F0"/>
    <w:rsid w:val="008F6961"/>
    <w:rsid w:val="008F6DC3"/>
    <w:rsid w:val="0090020F"/>
    <w:rsid w:val="00900246"/>
    <w:rsid w:val="009004F4"/>
    <w:rsid w:val="009005DE"/>
    <w:rsid w:val="00900C83"/>
    <w:rsid w:val="00900CD3"/>
    <w:rsid w:val="0090115D"/>
    <w:rsid w:val="00901544"/>
    <w:rsid w:val="00901594"/>
    <w:rsid w:val="009015E5"/>
    <w:rsid w:val="00902325"/>
    <w:rsid w:val="009026D6"/>
    <w:rsid w:val="00902FEB"/>
    <w:rsid w:val="009042C0"/>
    <w:rsid w:val="0090511D"/>
    <w:rsid w:val="009069CC"/>
    <w:rsid w:val="00906F0C"/>
    <w:rsid w:val="00907142"/>
    <w:rsid w:val="009072F3"/>
    <w:rsid w:val="00907527"/>
    <w:rsid w:val="00907B2F"/>
    <w:rsid w:val="00907EF5"/>
    <w:rsid w:val="009103CA"/>
    <w:rsid w:val="009103F8"/>
    <w:rsid w:val="00910897"/>
    <w:rsid w:val="009111A0"/>
    <w:rsid w:val="0091187C"/>
    <w:rsid w:val="00911B6B"/>
    <w:rsid w:val="00911EB0"/>
    <w:rsid w:val="0091213A"/>
    <w:rsid w:val="00912DA2"/>
    <w:rsid w:val="009136E6"/>
    <w:rsid w:val="00913A87"/>
    <w:rsid w:val="00914353"/>
    <w:rsid w:val="0091453E"/>
    <w:rsid w:val="00915C5C"/>
    <w:rsid w:val="009161FC"/>
    <w:rsid w:val="00916C8E"/>
    <w:rsid w:val="00916CC4"/>
    <w:rsid w:val="00916E9D"/>
    <w:rsid w:val="009171BA"/>
    <w:rsid w:val="0091751B"/>
    <w:rsid w:val="00917B5F"/>
    <w:rsid w:val="00917E1C"/>
    <w:rsid w:val="00917F69"/>
    <w:rsid w:val="00920318"/>
    <w:rsid w:val="0092041A"/>
    <w:rsid w:val="00920798"/>
    <w:rsid w:val="00920F3C"/>
    <w:rsid w:val="00921A05"/>
    <w:rsid w:val="00921B38"/>
    <w:rsid w:val="00921FF2"/>
    <w:rsid w:val="00922472"/>
    <w:rsid w:val="00922A63"/>
    <w:rsid w:val="00922E08"/>
    <w:rsid w:val="00923660"/>
    <w:rsid w:val="00923675"/>
    <w:rsid w:val="00923A5A"/>
    <w:rsid w:val="00924CF3"/>
    <w:rsid w:val="00925038"/>
    <w:rsid w:val="009250AF"/>
    <w:rsid w:val="00925564"/>
    <w:rsid w:val="0092587B"/>
    <w:rsid w:val="00925E49"/>
    <w:rsid w:val="009268CE"/>
    <w:rsid w:val="00926C9D"/>
    <w:rsid w:val="00926E3B"/>
    <w:rsid w:val="00926E3E"/>
    <w:rsid w:val="009301BE"/>
    <w:rsid w:val="0093052C"/>
    <w:rsid w:val="0093107E"/>
    <w:rsid w:val="00931AD0"/>
    <w:rsid w:val="00931E03"/>
    <w:rsid w:val="00932303"/>
    <w:rsid w:val="00932355"/>
    <w:rsid w:val="009324AE"/>
    <w:rsid w:val="00933113"/>
    <w:rsid w:val="00934A34"/>
    <w:rsid w:val="00935851"/>
    <w:rsid w:val="00935D78"/>
    <w:rsid w:val="00936C7D"/>
    <w:rsid w:val="009370DE"/>
    <w:rsid w:val="009377A3"/>
    <w:rsid w:val="00940400"/>
    <w:rsid w:val="00940912"/>
    <w:rsid w:val="00940FDE"/>
    <w:rsid w:val="00941E1B"/>
    <w:rsid w:val="009424E5"/>
    <w:rsid w:val="00942773"/>
    <w:rsid w:val="009428D3"/>
    <w:rsid w:val="00943829"/>
    <w:rsid w:val="00943AB9"/>
    <w:rsid w:val="00944545"/>
    <w:rsid w:val="0094454A"/>
    <w:rsid w:val="00944C55"/>
    <w:rsid w:val="00946064"/>
    <w:rsid w:val="009465A6"/>
    <w:rsid w:val="00946840"/>
    <w:rsid w:val="00947943"/>
    <w:rsid w:val="00947E44"/>
    <w:rsid w:val="009511DA"/>
    <w:rsid w:val="00953DBD"/>
    <w:rsid w:val="00954C1B"/>
    <w:rsid w:val="00954CA7"/>
    <w:rsid w:val="00954D89"/>
    <w:rsid w:val="00955587"/>
    <w:rsid w:val="009558D0"/>
    <w:rsid w:val="00956690"/>
    <w:rsid w:val="009569C2"/>
    <w:rsid w:val="00956B7D"/>
    <w:rsid w:val="00956ECB"/>
    <w:rsid w:val="00957AC1"/>
    <w:rsid w:val="009605D5"/>
    <w:rsid w:val="00960A9F"/>
    <w:rsid w:val="00960D85"/>
    <w:rsid w:val="00960EAC"/>
    <w:rsid w:val="00961264"/>
    <w:rsid w:val="00961BD8"/>
    <w:rsid w:val="00961E6E"/>
    <w:rsid w:val="0096250B"/>
    <w:rsid w:val="00962888"/>
    <w:rsid w:val="009639E7"/>
    <w:rsid w:val="009640A5"/>
    <w:rsid w:val="009647A2"/>
    <w:rsid w:val="009652F9"/>
    <w:rsid w:val="009656EC"/>
    <w:rsid w:val="009658D5"/>
    <w:rsid w:val="00965D83"/>
    <w:rsid w:val="00966686"/>
    <w:rsid w:val="00966D47"/>
    <w:rsid w:val="00966DF1"/>
    <w:rsid w:val="00966EE1"/>
    <w:rsid w:val="00966F58"/>
    <w:rsid w:val="009702E8"/>
    <w:rsid w:val="00970D99"/>
    <w:rsid w:val="009713EE"/>
    <w:rsid w:val="00971498"/>
    <w:rsid w:val="00971535"/>
    <w:rsid w:val="00971F3E"/>
    <w:rsid w:val="009721F7"/>
    <w:rsid w:val="00972281"/>
    <w:rsid w:val="00972F3E"/>
    <w:rsid w:val="009735EE"/>
    <w:rsid w:val="009738B0"/>
    <w:rsid w:val="009738E0"/>
    <w:rsid w:val="00973B75"/>
    <w:rsid w:val="00973E5D"/>
    <w:rsid w:val="0097403E"/>
    <w:rsid w:val="00974EA7"/>
    <w:rsid w:val="0097683F"/>
    <w:rsid w:val="00976D68"/>
    <w:rsid w:val="0097709C"/>
    <w:rsid w:val="009800B8"/>
    <w:rsid w:val="009808E6"/>
    <w:rsid w:val="00980BA8"/>
    <w:rsid w:val="009816AF"/>
    <w:rsid w:val="009816EA"/>
    <w:rsid w:val="009817AE"/>
    <w:rsid w:val="00981C62"/>
    <w:rsid w:val="00981DA6"/>
    <w:rsid w:val="00981F1C"/>
    <w:rsid w:val="00982039"/>
    <w:rsid w:val="009824D8"/>
    <w:rsid w:val="009828CE"/>
    <w:rsid w:val="00983390"/>
    <w:rsid w:val="009834A5"/>
    <w:rsid w:val="009848C1"/>
    <w:rsid w:val="00985638"/>
    <w:rsid w:val="00986E4C"/>
    <w:rsid w:val="009872E0"/>
    <w:rsid w:val="009908B0"/>
    <w:rsid w:val="009908DA"/>
    <w:rsid w:val="009908F4"/>
    <w:rsid w:val="00990C63"/>
    <w:rsid w:val="00991494"/>
    <w:rsid w:val="00991AB1"/>
    <w:rsid w:val="00993291"/>
    <w:rsid w:val="009938B3"/>
    <w:rsid w:val="0099392D"/>
    <w:rsid w:val="00994248"/>
    <w:rsid w:val="00994B7E"/>
    <w:rsid w:val="0099561E"/>
    <w:rsid w:val="009958D9"/>
    <w:rsid w:val="00995B12"/>
    <w:rsid w:val="00995D02"/>
    <w:rsid w:val="00995E3A"/>
    <w:rsid w:val="00996B57"/>
    <w:rsid w:val="00996C14"/>
    <w:rsid w:val="009974C5"/>
    <w:rsid w:val="009976B2"/>
    <w:rsid w:val="009976F2"/>
    <w:rsid w:val="00997815"/>
    <w:rsid w:val="009A0418"/>
    <w:rsid w:val="009A0D80"/>
    <w:rsid w:val="009A0E2F"/>
    <w:rsid w:val="009A0EC6"/>
    <w:rsid w:val="009A1C5D"/>
    <w:rsid w:val="009A282C"/>
    <w:rsid w:val="009A2A04"/>
    <w:rsid w:val="009A2AF0"/>
    <w:rsid w:val="009A3398"/>
    <w:rsid w:val="009A3CEC"/>
    <w:rsid w:val="009A3D9D"/>
    <w:rsid w:val="009A40EA"/>
    <w:rsid w:val="009A4F4D"/>
    <w:rsid w:val="009A53C8"/>
    <w:rsid w:val="009A6887"/>
    <w:rsid w:val="009A6BDB"/>
    <w:rsid w:val="009A7745"/>
    <w:rsid w:val="009A7760"/>
    <w:rsid w:val="009A790D"/>
    <w:rsid w:val="009B135B"/>
    <w:rsid w:val="009B18A9"/>
    <w:rsid w:val="009B1D79"/>
    <w:rsid w:val="009B1DBC"/>
    <w:rsid w:val="009B202F"/>
    <w:rsid w:val="009B319E"/>
    <w:rsid w:val="009B3BCB"/>
    <w:rsid w:val="009B40F4"/>
    <w:rsid w:val="009B471B"/>
    <w:rsid w:val="009B5995"/>
    <w:rsid w:val="009B67C8"/>
    <w:rsid w:val="009B7032"/>
    <w:rsid w:val="009B7647"/>
    <w:rsid w:val="009B7C48"/>
    <w:rsid w:val="009B7F50"/>
    <w:rsid w:val="009C010C"/>
    <w:rsid w:val="009C0E84"/>
    <w:rsid w:val="009C1639"/>
    <w:rsid w:val="009C16E5"/>
    <w:rsid w:val="009C18DA"/>
    <w:rsid w:val="009C1BB5"/>
    <w:rsid w:val="009C1C35"/>
    <w:rsid w:val="009C1EDE"/>
    <w:rsid w:val="009C2807"/>
    <w:rsid w:val="009C2982"/>
    <w:rsid w:val="009C2A2D"/>
    <w:rsid w:val="009C3B23"/>
    <w:rsid w:val="009C3D58"/>
    <w:rsid w:val="009C4190"/>
    <w:rsid w:val="009C485B"/>
    <w:rsid w:val="009C4B70"/>
    <w:rsid w:val="009C4FDF"/>
    <w:rsid w:val="009C4FE0"/>
    <w:rsid w:val="009C57A9"/>
    <w:rsid w:val="009C5812"/>
    <w:rsid w:val="009C6750"/>
    <w:rsid w:val="009C6F3D"/>
    <w:rsid w:val="009C72B6"/>
    <w:rsid w:val="009C76D2"/>
    <w:rsid w:val="009C791E"/>
    <w:rsid w:val="009C7DE4"/>
    <w:rsid w:val="009D0964"/>
    <w:rsid w:val="009D0F3B"/>
    <w:rsid w:val="009D1231"/>
    <w:rsid w:val="009D1670"/>
    <w:rsid w:val="009D1A0C"/>
    <w:rsid w:val="009D1A27"/>
    <w:rsid w:val="009D321C"/>
    <w:rsid w:val="009D3377"/>
    <w:rsid w:val="009D33E9"/>
    <w:rsid w:val="009D39D2"/>
    <w:rsid w:val="009D3B39"/>
    <w:rsid w:val="009D47CB"/>
    <w:rsid w:val="009D4A9B"/>
    <w:rsid w:val="009D4F48"/>
    <w:rsid w:val="009D53E9"/>
    <w:rsid w:val="009D5CA9"/>
    <w:rsid w:val="009D5D8C"/>
    <w:rsid w:val="009D5F0A"/>
    <w:rsid w:val="009D5F17"/>
    <w:rsid w:val="009D648F"/>
    <w:rsid w:val="009D6743"/>
    <w:rsid w:val="009D72EB"/>
    <w:rsid w:val="009D7A0F"/>
    <w:rsid w:val="009E0171"/>
    <w:rsid w:val="009E048A"/>
    <w:rsid w:val="009E0837"/>
    <w:rsid w:val="009E0A32"/>
    <w:rsid w:val="009E0CEA"/>
    <w:rsid w:val="009E1158"/>
    <w:rsid w:val="009E1622"/>
    <w:rsid w:val="009E1B2A"/>
    <w:rsid w:val="009E1E33"/>
    <w:rsid w:val="009E2B1C"/>
    <w:rsid w:val="009E2D2E"/>
    <w:rsid w:val="009E3677"/>
    <w:rsid w:val="009E374F"/>
    <w:rsid w:val="009E3CF0"/>
    <w:rsid w:val="009E44D7"/>
    <w:rsid w:val="009E4B67"/>
    <w:rsid w:val="009E4BEB"/>
    <w:rsid w:val="009E4F35"/>
    <w:rsid w:val="009E4FF5"/>
    <w:rsid w:val="009E58A6"/>
    <w:rsid w:val="009E5E3C"/>
    <w:rsid w:val="009E6FF6"/>
    <w:rsid w:val="009E71D9"/>
    <w:rsid w:val="009F00D0"/>
    <w:rsid w:val="009F0C13"/>
    <w:rsid w:val="009F0D66"/>
    <w:rsid w:val="009F124E"/>
    <w:rsid w:val="009F1C9A"/>
    <w:rsid w:val="009F1D2A"/>
    <w:rsid w:val="009F1DCD"/>
    <w:rsid w:val="009F2339"/>
    <w:rsid w:val="009F24C6"/>
    <w:rsid w:val="009F31DA"/>
    <w:rsid w:val="009F3730"/>
    <w:rsid w:val="009F42C4"/>
    <w:rsid w:val="009F431A"/>
    <w:rsid w:val="009F44B9"/>
    <w:rsid w:val="009F4B5B"/>
    <w:rsid w:val="009F523F"/>
    <w:rsid w:val="009F635E"/>
    <w:rsid w:val="009F658C"/>
    <w:rsid w:val="009F7372"/>
    <w:rsid w:val="009F7C36"/>
    <w:rsid w:val="009F7EE4"/>
    <w:rsid w:val="009F7F4E"/>
    <w:rsid w:val="00A002BB"/>
    <w:rsid w:val="00A01D49"/>
    <w:rsid w:val="00A02848"/>
    <w:rsid w:val="00A03DA6"/>
    <w:rsid w:val="00A03F4C"/>
    <w:rsid w:val="00A0405C"/>
    <w:rsid w:val="00A04437"/>
    <w:rsid w:val="00A04813"/>
    <w:rsid w:val="00A04D51"/>
    <w:rsid w:val="00A0512C"/>
    <w:rsid w:val="00A052FC"/>
    <w:rsid w:val="00A05683"/>
    <w:rsid w:val="00A06245"/>
    <w:rsid w:val="00A06272"/>
    <w:rsid w:val="00A066E3"/>
    <w:rsid w:val="00A068D6"/>
    <w:rsid w:val="00A06985"/>
    <w:rsid w:val="00A06D4E"/>
    <w:rsid w:val="00A10F76"/>
    <w:rsid w:val="00A111F5"/>
    <w:rsid w:val="00A11B5D"/>
    <w:rsid w:val="00A1265B"/>
    <w:rsid w:val="00A13502"/>
    <w:rsid w:val="00A13690"/>
    <w:rsid w:val="00A13BEC"/>
    <w:rsid w:val="00A14000"/>
    <w:rsid w:val="00A149A2"/>
    <w:rsid w:val="00A14BFA"/>
    <w:rsid w:val="00A14D00"/>
    <w:rsid w:val="00A14DD3"/>
    <w:rsid w:val="00A15514"/>
    <w:rsid w:val="00A15E68"/>
    <w:rsid w:val="00A162FC"/>
    <w:rsid w:val="00A165B2"/>
    <w:rsid w:val="00A16C80"/>
    <w:rsid w:val="00A20198"/>
    <w:rsid w:val="00A205EE"/>
    <w:rsid w:val="00A21410"/>
    <w:rsid w:val="00A216FC"/>
    <w:rsid w:val="00A21939"/>
    <w:rsid w:val="00A22178"/>
    <w:rsid w:val="00A22508"/>
    <w:rsid w:val="00A22CD3"/>
    <w:rsid w:val="00A23647"/>
    <w:rsid w:val="00A24BAB"/>
    <w:rsid w:val="00A250B9"/>
    <w:rsid w:val="00A25EB6"/>
    <w:rsid w:val="00A26389"/>
    <w:rsid w:val="00A26A20"/>
    <w:rsid w:val="00A2755C"/>
    <w:rsid w:val="00A27796"/>
    <w:rsid w:val="00A300AC"/>
    <w:rsid w:val="00A31285"/>
    <w:rsid w:val="00A31E22"/>
    <w:rsid w:val="00A31EC4"/>
    <w:rsid w:val="00A31FD2"/>
    <w:rsid w:val="00A32297"/>
    <w:rsid w:val="00A34D75"/>
    <w:rsid w:val="00A3676C"/>
    <w:rsid w:val="00A3780D"/>
    <w:rsid w:val="00A37CFA"/>
    <w:rsid w:val="00A401A5"/>
    <w:rsid w:val="00A402C3"/>
    <w:rsid w:val="00A40AE0"/>
    <w:rsid w:val="00A41158"/>
    <w:rsid w:val="00A411FD"/>
    <w:rsid w:val="00A41B0B"/>
    <w:rsid w:val="00A42954"/>
    <w:rsid w:val="00A43271"/>
    <w:rsid w:val="00A43439"/>
    <w:rsid w:val="00A437BF"/>
    <w:rsid w:val="00A4487B"/>
    <w:rsid w:val="00A44C24"/>
    <w:rsid w:val="00A45197"/>
    <w:rsid w:val="00A45D48"/>
    <w:rsid w:val="00A45F0F"/>
    <w:rsid w:val="00A46198"/>
    <w:rsid w:val="00A46630"/>
    <w:rsid w:val="00A469E1"/>
    <w:rsid w:val="00A46DBC"/>
    <w:rsid w:val="00A4746D"/>
    <w:rsid w:val="00A47576"/>
    <w:rsid w:val="00A47CF7"/>
    <w:rsid w:val="00A50405"/>
    <w:rsid w:val="00A50690"/>
    <w:rsid w:val="00A511C9"/>
    <w:rsid w:val="00A5140E"/>
    <w:rsid w:val="00A51888"/>
    <w:rsid w:val="00A5254E"/>
    <w:rsid w:val="00A52732"/>
    <w:rsid w:val="00A52B9A"/>
    <w:rsid w:val="00A53506"/>
    <w:rsid w:val="00A53824"/>
    <w:rsid w:val="00A53BE2"/>
    <w:rsid w:val="00A53FED"/>
    <w:rsid w:val="00A547CF"/>
    <w:rsid w:val="00A54896"/>
    <w:rsid w:val="00A5489E"/>
    <w:rsid w:val="00A548F6"/>
    <w:rsid w:val="00A54C22"/>
    <w:rsid w:val="00A55829"/>
    <w:rsid w:val="00A55B35"/>
    <w:rsid w:val="00A55B48"/>
    <w:rsid w:val="00A55C0D"/>
    <w:rsid w:val="00A55FC8"/>
    <w:rsid w:val="00A56076"/>
    <w:rsid w:val="00A56234"/>
    <w:rsid w:val="00A568E8"/>
    <w:rsid w:val="00A57520"/>
    <w:rsid w:val="00A57ACB"/>
    <w:rsid w:val="00A57DD0"/>
    <w:rsid w:val="00A57EAB"/>
    <w:rsid w:val="00A57FDB"/>
    <w:rsid w:val="00A60C05"/>
    <w:rsid w:val="00A61DED"/>
    <w:rsid w:val="00A626D0"/>
    <w:rsid w:val="00A6273E"/>
    <w:rsid w:val="00A636BB"/>
    <w:rsid w:val="00A63F48"/>
    <w:rsid w:val="00A640E7"/>
    <w:rsid w:val="00A64345"/>
    <w:rsid w:val="00A643E3"/>
    <w:rsid w:val="00A6523E"/>
    <w:rsid w:val="00A65321"/>
    <w:rsid w:val="00A655BB"/>
    <w:rsid w:val="00A66709"/>
    <w:rsid w:val="00A67D40"/>
    <w:rsid w:val="00A70277"/>
    <w:rsid w:val="00A70412"/>
    <w:rsid w:val="00A70715"/>
    <w:rsid w:val="00A7096C"/>
    <w:rsid w:val="00A71208"/>
    <w:rsid w:val="00A71DD0"/>
    <w:rsid w:val="00A71F05"/>
    <w:rsid w:val="00A71FF2"/>
    <w:rsid w:val="00A73C4D"/>
    <w:rsid w:val="00A74290"/>
    <w:rsid w:val="00A74CF0"/>
    <w:rsid w:val="00A752E2"/>
    <w:rsid w:val="00A75335"/>
    <w:rsid w:val="00A759D4"/>
    <w:rsid w:val="00A7670C"/>
    <w:rsid w:val="00A76B5F"/>
    <w:rsid w:val="00A77749"/>
    <w:rsid w:val="00A77A5B"/>
    <w:rsid w:val="00A77FAA"/>
    <w:rsid w:val="00A80226"/>
    <w:rsid w:val="00A8101F"/>
    <w:rsid w:val="00A81023"/>
    <w:rsid w:val="00A811AA"/>
    <w:rsid w:val="00A81441"/>
    <w:rsid w:val="00A814AA"/>
    <w:rsid w:val="00A82D0A"/>
    <w:rsid w:val="00A82D0B"/>
    <w:rsid w:val="00A8314A"/>
    <w:rsid w:val="00A85AD6"/>
    <w:rsid w:val="00A85FC9"/>
    <w:rsid w:val="00A872FF"/>
    <w:rsid w:val="00A876E9"/>
    <w:rsid w:val="00A87F05"/>
    <w:rsid w:val="00A90509"/>
    <w:rsid w:val="00A90D5C"/>
    <w:rsid w:val="00A90DEF"/>
    <w:rsid w:val="00A90E47"/>
    <w:rsid w:val="00A90F64"/>
    <w:rsid w:val="00A92425"/>
    <w:rsid w:val="00A9257A"/>
    <w:rsid w:val="00A9271D"/>
    <w:rsid w:val="00A9346F"/>
    <w:rsid w:val="00A93979"/>
    <w:rsid w:val="00A941EA"/>
    <w:rsid w:val="00A948B1"/>
    <w:rsid w:val="00A94A56"/>
    <w:rsid w:val="00A9515B"/>
    <w:rsid w:val="00A952F9"/>
    <w:rsid w:val="00A958BA"/>
    <w:rsid w:val="00A95B17"/>
    <w:rsid w:val="00A9606F"/>
    <w:rsid w:val="00A96D47"/>
    <w:rsid w:val="00A9772C"/>
    <w:rsid w:val="00AA1409"/>
    <w:rsid w:val="00AA1693"/>
    <w:rsid w:val="00AA17F6"/>
    <w:rsid w:val="00AA22A0"/>
    <w:rsid w:val="00AA2C26"/>
    <w:rsid w:val="00AA343A"/>
    <w:rsid w:val="00AA3A26"/>
    <w:rsid w:val="00AA415D"/>
    <w:rsid w:val="00AA41D8"/>
    <w:rsid w:val="00AA48F6"/>
    <w:rsid w:val="00AA4983"/>
    <w:rsid w:val="00AA514E"/>
    <w:rsid w:val="00AA5A85"/>
    <w:rsid w:val="00AA5EC7"/>
    <w:rsid w:val="00AA64C7"/>
    <w:rsid w:val="00AB1289"/>
    <w:rsid w:val="00AB1677"/>
    <w:rsid w:val="00AB1A53"/>
    <w:rsid w:val="00AB1B04"/>
    <w:rsid w:val="00AB1F1C"/>
    <w:rsid w:val="00AB2C1A"/>
    <w:rsid w:val="00AB2C39"/>
    <w:rsid w:val="00AB315D"/>
    <w:rsid w:val="00AB33BE"/>
    <w:rsid w:val="00AB36D4"/>
    <w:rsid w:val="00AB3B87"/>
    <w:rsid w:val="00AB3D4B"/>
    <w:rsid w:val="00AB43F6"/>
    <w:rsid w:val="00AB4473"/>
    <w:rsid w:val="00AB49B2"/>
    <w:rsid w:val="00AB4ADD"/>
    <w:rsid w:val="00AB4E9D"/>
    <w:rsid w:val="00AB4F2D"/>
    <w:rsid w:val="00AB5E29"/>
    <w:rsid w:val="00AB6701"/>
    <w:rsid w:val="00AB6970"/>
    <w:rsid w:val="00AB69CA"/>
    <w:rsid w:val="00AB6BC0"/>
    <w:rsid w:val="00AC0632"/>
    <w:rsid w:val="00AC152C"/>
    <w:rsid w:val="00AC1910"/>
    <w:rsid w:val="00AC1EAD"/>
    <w:rsid w:val="00AC1F6A"/>
    <w:rsid w:val="00AC2526"/>
    <w:rsid w:val="00AC2755"/>
    <w:rsid w:val="00AC35DF"/>
    <w:rsid w:val="00AC362C"/>
    <w:rsid w:val="00AC388C"/>
    <w:rsid w:val="00AC3EB3"/>
    <w:rsid w:val="00AC4490"/>
    <w:rsid w:val="00AC4D18"/>
    <w:rsid w:val="00AC555A"/>
    <w:rsid w:val="00AC5A9C"/>
    <w:rsid w:val="00AC5CD8"/>
    <w:rsid w:val="00AC6811"/>
    <w:rsid w:val="00AC6A1D"/>
    <w:rsid w:val="00AC71E2"/>
    <w:rsid w:val="00AC73B1"/>
    <w:rsid w:val="00AC7EBF"/>
    <w:rsid w:val="00AD0D47"/>
    <w:rsid w:val="00AD0F04"/>
    <w:rsid w:val="00AD191A"/>
    <w:rsid w:val="00AD25FD"/>
    <w:rsid w:val="00AD2F76"/>
    <w:rsid w:val="00AD30F6"/>
    <w:rsid w:val="00AD3333"/>
    <w:rsid w:val="00AD38E3"/>
    <w:rsid w:val="00AD582E"/>
    <w:rsid w:val="00AD5C14"/>
    <w:rsid w:val="00AD63C8"/>
    <w:rsid w:val="00AD6A8F"/>
    <w:rsid w:val="00AD6CB0"/>
    <w:rsid w:val="00AD75F9"/>
    <w:rsid w:val="00AD764D"/>
    <w:rsid w:val="00AD7FF7"/>
    <w:rsid w:val="00AE05E7"/>
    <w:rsid w:val="00AE0E4D"/>
    <w:rsid w:val="00AE1010"/>
    <w:rsid w:val="00AE1D29"/>
    <w:rsid w:val="00AE1DFC"/>
    <w:rsid w:val="00AE2092"/>
    <w:rsid w:val="00AE2239"/>
    <w:rsid w:val="00AE28B3"/>
    <w:rsid w:val="00AE2B7D"/>
    <w:rsid w:val="00AE3141"/>
    <w:rsid w:val="00AE3C31"/>
    <w:rsid w:val="00AE3CFD"/>
    <w:rsid w:val="00AE418F"/>
    <w:rsid w:val="00AE4A42"/>
    <w:rsid w:val="00AE4B90"/>
    <w:rsid w:val="00AE5220"/>
    <w:rsid w:val="00AE5437"/>
    <w:rsid w:val="00AE58DE"/>
    <w:rsid w:val="00AE5E49"/>
    <w:rsid w:val="00AE6347"/>
    <w:rsid w:val="00AE68BE"/>
    <w:rsid w:val="00AE6C53"/>
    <w:rsid w:val="00AE6D70"/>
    <w:rsid w:val="00AE7B18"/>
    <w:rsid w:val="00AF0A75"/>
    <w:rsid w:val="00AF0E1E"/>
    <w:rsid w:val="00AF1CC9"/>
    <w:rsid w:val="00AF252A"/>
    <w:rsid w:val="00AF29A5"/>
    <w:rsid w:val="00AF39D4"/>
    <w:rsid w:val="00AF3ACD"/>
    <w:rsid w:val="00AF3F3A"/>
    <w:rsid w:val="00AF474A"/>
    <w:rsid w:val="00AF4762"/>
    <w:rsid w:val="00AF4FD5"/>
    <w:rsid w:val="00AF5368"/>
    <w:rsid w:val="00AF553E"/>
    <w:rsid w:val="00AF6089"/>
    <w:rsid w:val="00AF6208"/>
    <w:rsid w:val="00AF667E"/>
    <w:rsid w:val="00AF6CCF"/>
    <w:rsid w:val="00AF779A"/>
    <w:rsid w:val="00B008D9"/>
    <w:rsid w:val="00B00CA7"/>
    <w:rsid w:val="00B00D7A"/>
    <w:rsid w:val="00B011BB"/>
    <w:rsid w:val="00B01F9C"/>
    <w:rsid w:val="00B021F8"/>
    <w:rsid w:val="00B031A5"/>
    <w:rsid w:val="00B03319"/>
    <w:rsid w:val="00B0479D"/>
    <w:rsid w:val="00B04942"/>
    <w:rsid w:val="00B04DC2"/>
    <w:rsid w:val="00B05B29"/>
    <w:rsid w:val="00B0706B"/>
    <w:rsid w:val="00B07162"/>
    <w:rsid w:val="00B07311"/>
    <w:rsid w:val="00B07413"/>
    <w:rsid w:val="00B07AC2"/>
    <w:rsid w:val="00B101AC"/>
    <w:rsid w:val="00B10707"/>
    <w:rsid w:val="00B11C3F"/>
    <w:rsid w:val="00B1238E"/>
    <w:rsid w:val="00B12965"/>
    <w:rsid w:val="00B142D1"/>
    <w:rsid w:val="00B14553"/>
    <w:rsid w:val="00B14A61"/>
    <w:rsid w:val="00B14B25"/>
    <w:rsid w:val="00B153B6"/>
    <w:rsid w:val="00B153C3"/>
    <w:rsid w:val="00B15AB9"/>
    <w:rsid w:val="00B15E29"/>
    <w:rsid w:val="00B15E52"/>
    <w:rsid w:val="00B16366"/>
    <w:rsid w:val="00B16480"/>
    <w:rsid w:val="00B16D9F"/>
    <w:rsid w:val="00B173AC"/>
    <w:rsid w:val="00B173CB"/>
    <w:rsid w:val="00B17C93"/>
    <w:rsid w:val="00B2002E"/>
    <w:rsid w:val="00B20850"/>
    <w:rsid w:val="00B20BF1"/>
    <w:rsid w:val="00B20D92"/>
    <w:rsid w:val="00B21272"/>
    <w:rsid w:val="00B213DC"/>
    <w:rsid w:val="00B225C4"/>
    <w:rsid w:val="00B232A2"/>
    <w:rsid w:val="00B2367F"/>
    <w:rsid w:val="00B23E09"/>
    <w:rsid w:val="00B249C4"/>
    <w:rsid w:val="00B24AD8"/>
    <w:rsid w:val="00B24C9A"/>
    <w:rsid w:val="00B2513B"/>
    <w:rsid w:val="00B251F2"/>
    <w:rsid w:val="00B25240"/>
    <w:rsid w:val="00B2559C"/>
    <w:rsid w:val="00B257B7"/>
    <w:rsid w:val="00B2592D"/>
    <w:rsid w:val="00B259DC"/>
    <w:rsid w:val="00B25A10"/>
    <w:rsid w:val="00B26413"/>
    <w:rsid w:val="00B26890"/>
    <w:rsid w:val="00B269DF"/>
    <w:rsid w:val="00B26D72"/>
    <w:rsid w:val="00B26FCF"/>
    <w:rsid w:val="00B27420"/>
    <w:rsid w:val="00B27621"/>
    <w:rsid w:val="00B277CE"/>
    <w:rsid w:val="00B27CAC"/>
    <w:rsid w:val="00B3023E"/>
    <w:rsid w:val="00B30684"/>
    <w:rsid w:val="00B30B3E"/>
    <w:rsid w:val="00B315EA"/>
    <w:rsid w:val="00B3239F"/>
    <w:rsid w:val="00B32799"/>
    <w:rsid w:val="00B32FE2"/>
    <w:rsid w:val="00B33728"/>
    <w:rsid w:val="00B33AC1"/>
    <w:rsid w:val="00B33BF8"/>
    <w:rsid w:val="00B33C28"/>
    <w:rsid w:val="00B33C46"/>
    <w:rsid w:val="00B33D23"/>
    <w:rsid w:val="00B33F71"/>
    <w:rsid w:val="00B35212"/>
    <w:rsid w:val="00B366A2"/>
    <w:rsid w:val="00B36B55"/>
    <w:rsid w:val="00B36FCA"/>
    <w:rsid w:val="00B37725"/>
    <w:rsid w:val="00B37C2C"/>
    <w:rsid w:val="00B37CE4"/>
    <w:rsid w:val="00B37D2C"/>
    <w:rsid w:val="00B40258"/>
    <w:rsid w:val="00B404DD"/>
    <w:rsid w:val="00B40D77"/>
    <w:rsid w:val="00B413B0"/>
    <w:rsid w:val="00B41AA2"/>
    <w:rsid w:val="00B428DC"/>
    <w:rsid w:val="00B42B76"/>
    <w:rsid w:val="00B43315"/>
    <w:rsid w:val="00B43D3F"/>
    <w:rsid w:val="00B43F50"/>
    <w:rsid w:val="00B4403B"/>
    <w:rsid w:val="00B44843"/>
    <w:rsid w:val="00B44D0D"/>
    <w:rsid w:val="00B44F03"/>
    <w:rsid w:val="00B453E9"/>
    <w:rsid w:val="00B455F2"/>
    <w:rsid w:val="00B46146"/>
    <w:rsid w:val="00B4719A"/>
    <w:rsid w:val="00B47425"/>
    <w:rsid w:val="00B50600"/>
    <w:rsid w:val="00B50FD5"/>
    <w:rsid w:val="00B50FF9"/>
    <w:rsid w:val="00B51426"/>
    <w:rsid w:val="00B51A02"/>
    <w:rsid w:val="00B51D47"/>
    <w:rsid w:val="00B525B5"/>
    <w:rsid w:val="00B52B07"/>
    <w:rsid w:val="00B52C88"/>
    <w:rsid w:val="00B530A5"/>
    <w:rsid w:val="00B542BF"/>
    <w:rsid w:val="00B546B8"/>
    <w:rsid w:val="00B54850"/>
    <w:rsid w:val="00B5519A"/>
    <w:rsid w:val="00B55251"/>
    <w:rsid w:val="00B553E5"/>
    <w:rsid w:val="00B55C77"/>
    <w:rsid w:val="00B564E4"/>
    <w:rsid w:val="00B57279"/>
    <w:rsid w:val="00B576E6"/>
    <w:rsid w:val="00B57912"/>
    <w:rsid w:val="00B57B02"/>
    <w:rsid w:val="00B600CA"/>
    <w:rsid w:val="00B6028A"/>
    <w:rsid w:val="00B60523"/>
    <w:rsid w:val="00B61CB8"/>
    <w:rsid w:val="00B63520"/>
    <w:rsid w:val="00B6405E"/>
    <w:rsid w:val="00B6409D"/>
    <w:rsid w:val="00B641AE"/>
    <w:rsid w:val="00B64F33"/>
    <w:rsid w:val="00B6546C"/>
    <w:rsid w:val="00B65FD5"/>
    <w:rsid w:val="00B66365"/>
    <w:rsid w:val="00B6645C"/>
    <w:rsid w:val="00B67A7E"/>
    <w:rsid w:val="00B67BA9"/>
    <w:rsid w:val="00B708BB"/>
    <w:rsid w:val="00B70A0A"/>
    <w:rsid w:val="00B721CF"/>
    <w:rsid w:val="00B7230C"/>
    <w:rsid w:val="00B725AB"/>
    <w:rsid w:val="00B735F6"/>
    <w:rsid w:val="00B7410B"/>
    <w:rsid w:val="00B74123"/>
    <w:rsid w:val="00B743A5"/>
    <w:rsid w:val="00B759C6"/>
    <w:rsid w:val="00B75DEE"/>
    <w:rsid w:val="00B7603A"/>
    <w:rsid w:val="00B7623A"/>
    <w:rsid w:val="00B768DE"/>
    <w:rsid w:val="00B76BA7"/>
    <w:rsid w:val="00B774A7"/>
    <w:rsid w:val="00B775E2"/>
    <w:rsid w:val="00B77EAD"/>
    <w:rsid w:val="00B807C6"/>
    <w:rsid w:val="00B80822"/>
    <w:rsid w:val="00B8091F"/>
    <w:rsid w:val="00B81283"/>
    <w:rsid w:val="00B819E9"/>
    <w:rsid w:val="00B81DDD"/>
    <w:rsid w:val="00B820B6"/>
    <w:rsid w:val="00B84202"/>
    <w:rsid w:val="00B8435C"/>
    <w:rsid w:val="00B843C6"/>
    <w:rsid w:val="00B850CC"/>
    <w:rsid w:val="00B85E7E"/>
    <w:rsid w:val="00B85F52"/>
    <w:rsid w:val="00B86165"/>
    <w:rsid w:val="00B86D8E"/>
    <w:rsid w:val="00B87DEE"/>
    <w:rsid w:val="00B87EFB"/>
    <w:rsid w:val="00B90895"/>
    <w:rsid w:val="00B9108F"/>
    <w:rsid w:val="00B916D5"/>
    <w:rsid w:val="00B9179C"/>
    <w:rsid w:val="00B92151"/>
    <w:rsid w:val="00B921B6"/>
    <w:rsid w:val="00B923E5"/>
    <w:rsid w:val="00B929AB"/>
    <w:rsid w:val="00B9344F"/>
    <w:rsid w:val="00B934DA"/>
    <w:rsid w:val="00B93924"/>
    <w:rsid w:val="00B93BDC"/>
    <w:rsid w:val="00B94365"/>
    <w:rsid w:val="00B94CD7"/>
    <w:rsid w:val="00B954B2"/>
    <w:rsid w:val="00B956A0"/>
    <w:rsid w:val="00B95B4B"/>
    <w:rsid w:val="00B95D92"/>
    <w:rsid w:val="00B963A3"/>
    <w:rsid w:val="00B96521"/>
    <w:rsid w:val="00B976ED"/>
    <w:rsid w:val="00B97AE3"/>
    <w:rsid w:val="00BA0444"/>
    <w:rsid w:val="00BA0DF5"/>
    <w:rsid w:val="00BA10FA"/>
    <w:rsid w:val="00BA1461"/>
    <w:rsid w:val="00BA1789"/>
    <w:rsid w:val="00BA18FD"/>
    <w:rsid w:val="00BA212B"/>
    <w:rsid w:val="00BA2332"/>
    <w:rsid w:val="00BA2A70"/>
    <w:rsid w:val="00BA3040"/>
    <w:rsid w:val="00BA30B4"/>
    <w:rsid w:val="00BA3910"/>
    <w:rsid w:val="00BA3FCC"/>
    <w:rsid w:val="00BA4025"/>
    <w:rsid w:val="00BA42DF"/>
    <w:rsid w:val="00BA45E6"/>
    <w:rsid w:val="00BA4855"/>
    <w:rsid w:val="00BA5049"/>
    <w:rsid w:val="00BA573B"/>
    <w:rsid w:val="00BA5DA1"/>
    <w:rsid w:val="00BA718E"/>
    <w:rsid w:val="00BA7AC5"/>
    <w:rsid w:val="00BB07D8"/>
    <w:rsid w:val="00BB08ED"/>
    <w:rsid w:val="00BB0C1B"/>
    <w:rsid w:val="00BB1738"/>
    <w:rsid w:val="00BB24D5"/>
    <w:rsid w:val="00BB25FE"/>
    <w:rsid w:val="00BB30BF"/>
    <w:rsid w:val="00BB3172"/>
    <w:rsid w:val="00BB4570"/>
    <w:rsid w:val="00BB50E4"/>
    <w:rsid w:val="00BB52B5"/>
    <w:rsid w:val="00BB6021"/>
    <w:rsid w:val="00BB60EB"/>
    <w:rsid w:val="00BB728E"/>
    <w:rsid w:val="00BB76DD"/>
    <w:rsid w:val="00BC02C6"/>
    <w:rsid w:val="00BC0FB4"/>
    <w:rsid w:val="00BC1012"/>
    <w:rsid w:val="00BC1078"/>
    <w:rsid w:val="00BC1540"/>
    <w:rsid w:val="00BC15CA"/>
    <w:rsid w:val="00BC179F"/>
    <w:rsid w:val="00BC1C4E"/>
    <w:rsid w:val="00BC2A4F"/>
    <w:rsid w:val="00BC2F96"/>
    <w:rsid w:val="00BC3470"/>
    <w:rsid w:val="00BC3B90"/>
    <w:rsid w:val="00BC3C73"/>
    <w:rsid w:val="00BC45B9"/>
    <w:rsid w:val="00BC469E"/>
    <w:rsid w:val="00BC53FB"/>
    <w:rsid w:val="00BC5554"/>
    <w:rsid w:val="00BC5B31"/>
    <w:rsid w:val="00BC691D"/>
    <w:rsid w:val="00BC6AA0"/>
    <w:rsid w:val="00BC6AA1"/>
    <w:rsid w:val="00BC76B6"/>
    <w:rsid w:val="00BD03D6"/>
    <w:rsid w:val="00BD06D9"/>
    <w:rsid w:val="00BD0E0D"/>
    <w:rsid w:val="00BD1980"/>
    <w:rsid w:val="00BD1BBE"/>
    <w:rsid w:val="00BD1CB3"/>
    <w:rsid w:val="00BD263B"/>
    <w:rsid w:val="00BD3941"/>
    <w:rsid w:val="00BD3EE6"/>
    <w:rsid w:val="00BD3F41"/>
    <w:rsid w:val="00BD4290"/>
    <w:rsid w:val="00BD464C"/>
    <w:rsid w:val="00BD476A"/>
    <w:rsid w:val="00BD47A7"/>
    <w:rsid w:val="00BD50A9"/>
    <w:rsid w:val="00BD55AF"/>
    <w:rsid w:val="00BD5894"/>
    <w:rsid w:val="00BD60CE"/>
    <w:rsid w:val="00BD6D81"/>
    <w:rsid w:val="00BD712E"/>
    <w:rsid w:val="00BD799B"/>
    <w:rsid w:val="00BD7D84"/>
    <w:rsid w:val="00BD7F25"/>
    <w:rsid w:val="00BE0D9B"/>
    <w:rsid w:val="00BE126E"/>
    <w:rsid w:val="00BE1745"/>
    <w:rsid w:val="00BE1A94"/>
    <w:rsid w:val="00BE23AB"/>
    <w:rsid w:val="00BE3000"/>
    <w:rsid w:val="00BE3014"/>
    <w:rsid w:val="00BE3803"/>
    <w:rsid w:val="00BE3B28"/>
    <w:rsid w:val="00BE3F41"/>
    <w:rsid w:val="00BE4265"/>
    <w:rsid w:val="00BE4A2D"/>
    <w:rsid w:val="00BE5A6F"/>
    <w:rsid w:val="00BE6636"/>
    <w:rsid w:val="00BE67C8"/>
    <w:rsid w:val="00BE7275"/>
    <w:rsid w:val="00BE7658"/>
    <w:rsid w:val="00BE7697"/>
    <w:rsid w:val="00BE776F"/>
    <w:rsid w:val="00BF05C3"/>
    <w:rsid w:val="00BF18D5"/>
    <w:rsid w:val="00BF31CF"/>
    <w:rsid w:val="00BF36A5"/>
    <w:rsid w:val="00BF3928"/>
    <w:rsid w:val="00BF3BDA"/>
    <w:rsid w:val="00BF437E"/>
    <w:rsid w:val="00BF481D"/>
    <w:rsid w:val="00BF5119"/>
    <w:rsid w:val="00BF5A80"/>
    <w:rsid w:val="00BF5F2D"/>
    <w:rsid w:val="00BF6005"/>
    <w:rsid w:val="00BF6189"/>
    <w:rsid w:val="00BF625A"/>
    <w:rsid w:val="00BF737C"/>
    <w:rsid w:val="00BF75AD"/>
    <w:rsid w:val="00BF7784"/>
    <w:rsid w:val="00BF7E5D"/>
    <w:rsid w:val="00C00195"/>
    <w:rsid w:val="00C00404"/>
    <w:rsid w:val="00C00B54"/>
    <w:rsid w:val="00C00F24"/>
    <w:rsid w:val="00C0104E"/>
    <w:rsid w:val="00C01854"/>
    <w:rsid w:val="00C01DF8"/>
    <w:rsid w:val="00C01F87"/>
    <w:rsid w:val="00C021B0"/>
    <w:rsid w:val="00C026C7"/>
    <w:rsid w:val="00C0271B"/>
    <w:rsid w:val="00C02AF1"/>
    <w:rsid w:val="00C0358C"/>
    <w:rsid w:val="00C03D1F"/>
    <w:rsid w:val="00C03D7F"/>
    <w:rsid w:val="00C04D7D"/>
    <w:rsid w:val="00C05D35"/>
    <w:rsid w:val="00C05DDC"/>
    <w:rsid w:val="00C05FD6"/>
    <w:rsid w:val="00C073ED"/>
    <w:rsid w:val="00C07C58"/>
    <w:rsid w:val="00C07CCB"/>
    <w:rsid w:val="00C07F70"/>
    <w:rsid w:val="00C07FA3"/>
    <w:rsid w:val="00C10570"/>
    <w:rsid w:val="00C105B3"/>
    <w:rsid w:val="00C107BF"/>
    <w:rsid w:val="00C108EE"/>
    <w:rsid w:val="00C10F66"/>
    <w:rsid w:val="00C110AE"/>
    <w:rsid w:val="00C113E0"/>
    <w:rsid w:val="00C114B4"/>
    <w:rsid w:val="00C116D9"/>
    <w:rsid w:val="00C11B3A"/>
    <w:rsid w:val="00C1202B"/>
    <w:rsid w:val="00C122DE"/>
    <w:rsid w:val="00C13A00"/>
    <w:rsid w:val="00C14FE2"/>
    <w:rsid w:val="00C15944"/>
    <w:rsid w:val="00C15B2A"/>
    <w:rsid w:val="00C15DA5"/>
    <w:rsid w:val="00C16988"/>
    <w:rsid w:val="00C16B4F"/>
    <w:rsid w:val="00C17B35"/>
    <w:rsid w:val="00C22AC0"/>
    <w:rsid w:val="00C23C53"/>
    <w:rsid w:val="00C24201"/>
    <w:rsid w:val="00C24235"/>
    <w:rsid w:val="00C247CB"/>
    <w:rsid w:val="00C249B4"/>
    <w:rsid w:val="00C25149"/>
    <w:rsid w:val="00C25DBD"/>
    <w:rsid w:val="00C26774"/>
    <w:rsid w:val="00C26FCF"/>
    <w:rsid w:val="00C26FD6"/>
    <w:rsid w:val="00C2701A"/>
    <w:rsid w:val="00C2728F"/>
    <w:rsid w:val="00C27A7C"/>
    <w:rsid w:val="00C27DAA"/>
    <w:rsid w:val="00C27F85"/>
    <w:rsid w:val="00C3007A"/>
    <w:rsid w:val="00C30366"/>
    <w:rsid w:val="00C303EC"/>
    <w:rsid w:val="00C305B7"/>
    <w:rsid w:val="00C30F78"/>
    <w:rsid w:val="00C318EA"/>
    <w:rsid w:val="00C3196F"/>
    <w:rsid w:val="00C31B2A"/>
    <w:rsid w:val="00C3217F"/>
    <w:rsid w:val="00C325B8"/>
    <w:rsid w:val="00C32620"/>
    <w:rsid w:val="00C32C85"/>
    <w:rsid w:val="00C3323F"/>
    <w:rsid w:val="00C332EA"/>
    <w:rsid w:val="00C33B9F"/>
    <w:rsid w:val="00C33C69"/>
    <w:rsid w:val="00C343B2"/>
    <w:rsid w:val="00C343FA"/>
    <w:rsid w:val="00C3524A"/>
    <w:rsid w:val="00C354FD"/>
    <w:rsid w:val="00C35586"/>
    <w:rsid w:val="00C3681D"/>
    <w:rsid w:val="00C36F7D"/>
    <w:rsid w:val="00C37977"/>
    <w:rsid w:val="00C37F7D"/>
    <w:rsid w:val="00C40247"/>
    <w:rsid w:val="00C40F7A"/>
    <w:rsid w:val="00C41ADE"/>
    <w:rsid w:val="00C42ABF"/>
    <w:rsid w:val="00C42CD2"/>
    <w:rsid w:val="00C42D4D"/>
    <w:rsid w:val="00C431D8"/>
    <w:rsid w:val="00C44011"/>
    <w:rsid w:val="00C449D7"/>
    <w:rsid w:val="00C44DD8"/>
    <w:rsid w:val="00C4545C"/>
    <w:rsid w:val="00C4592C"/>
    <w:rsid w:val="00C461B0"/>
    <w:rsid w:val="00C46215"/>
    <w:rsid w:val="00C467B7"/>
    <w:rsid w:val="00C46E69"/>
    <w:rsid w:val="00C47211"/>
    <w:rsid w:val="00C472BD"/>
    <w:rsid w:val="00C5029B"/>
    <w:rsid w:val="00C50572"/>
    <w:rsid w:val="00C505A7"/>
    <w:rsid w:val="00C509F9"/>
    <w:rsid w:val="00C51884"/>
    <w:rsid w:val="00C51C2E"/>
    <w:rsid w:val="00C528B6"/>
    <w:rsid w:val="00C529AB"/>
    <w:rsid w:val="00C52C7A"/>
    <w:rsid w:val="00C5348C"/>
    <w:rsid w:val="00C539B7"/>
    <w:rsid w:val="00C53C62"/>
    <w:rsid w:val="00C53FBF"/>
    <w:rsid w:val="00C54AC8"/>
    <w:rsid w:val="00C559A8"/>
    <w:rsid w:val="00C56C3C"/>
    <w:rsid w:val="00C573A9"/>
    <w:rsid w:val="00C57672"/>
    <w:rsid w:val="00C57F84"/>
    <w:rsid w:val="00C6071F"/>
    <w:rsid w:val="00C60FF5"/>
    <w:rsid w:val="00C6100B"/>
    <w:rsid w:val="00C616AF"/>
    <w:rsid w:val="00C619CE"/>
    <w:rsid w:val="00C61A74"/>
    <w:rsid w:val="00C6201D"/>
    <w:rsid w:val="00C622D5"/>
    <w:rsid w:val="00C6257B"/>
    <w:rsid w:val="00C62619"/>
    <w:rsid w:val="00C62839"/>
    <w:rsid w:val="00C62A52"/>
    <w:rsid w:val="00C62E92"/>
    <w:rsid w:val="00C6322E"/>
    <w:rsid w:val="00C63252"/>
    <w:rsid w:val="00C63A05"/>
    <w:rsid w:val="00C63A3E"/>
    <w:rsid w:val="00C649E5"/>
    <w:rsid w:val="00C64BCB"/>
    <w:rsid w:val="00C64E7B"/>
    <w:rsid w:val="00C65482"/>
    <w:rsid w:val="00C655C0"/>
    <w:rsid w:val="00C66080"/>
    <w:rsid w:val="00C66AB1"/>
    <w:rsid w:val="00C671E1"/>
    <w:rsid w:val="00C672E8"/>
    <w:rsid w:val="00C6785E"/>
    <w:rsid w:val="00C67FE8"/>
    <w:rsid w:val="00C7000E"/>
    <w:rsid w:val="00C71DB4"/>
    <w:rsid w:val="00C72266"/>
    <w:rsid w:val="00C726DB"/>
    <w:rsid w:val="00C732EE"/>
    <w:rsid w:val="00C73343"/>
    <w:rsid w:val="00C734EC"/>
    <w:rsid w:val="00C738EF"/>
    <w:rsid w:val="00C73F35"/>
    <w:rsid w:val="00C741F3"/>
    <w:rsid w:val="00C74361"/>
    <w:rsid w:val="00C746A8"/>
    <w:rsid w:val="00C74B0A"/>
    <w:rsid w:val="00C753DB"/>
    <w:rsid w:val="00C76674"/>
    <w:rsid w:val="00C766BD"/>
    <w:rsid w:val="00C76836"/>
    <w:rsid w:val="00C76A87"/>
    <w:rsid w:val="00C76E98"/>
    <w:rsid w:val="00C77927"/>
    <w:rsid w:val="00C80CC6"/>
    <w:rsid w:val="00C8170D"/>
    <w:rsid w:val="00C81CEE"/>
    <w:rsid w:val="00C8277A"/>
    <w:rsid w:val="00C82B34"/>
    <w:rsid w:val="00C839D2"/>
    <w:rsid w:val="00C8443C"/>
    <w:rsid w:val="00C850F5"/>
    <w:rsid w:val="00C85D1B"/>
    <w:rsid w:val="00C85D47"/>
    <w:rsid w:val="00C861D6"/>
    <w:rsid w:val="00C86F71"/>
    <w:rsid w:val="00C90438"/>
    <w:rsid w:val="00C905D6"/>
    <w:rsid w:val="00C912C5"/>
    <w:rsid w:val="00C91A3F"/>
    <w:rsid w:val="00C91B54"/>
    <w:rsid w:val="00C92ED8"/>
    <w:rsid w:val="00C9365D"/>
    <w:rsid w:val="00C943B5"/>
    <w:rsid w:val="00C95458"/>
    <w:rsid w:val="00C95D2A"/>
    <w:rsid w:val="00C96270"/>
    <w:rsid w:val="00C96748"/>
    <w:rsid w:val="00C9676D"/>
    <w:rsid w:val="00C968E1"/>
    <w:rsid w:val="00C9715D"/>
    <w:rsid w:val="00C97921"/>
    <w:rsid w:val="00CA05DA"/>
    <w:rsid w:val="00CA0FAD"/>
    <w:rsid w:val="00CA1736"/>
    <w:rsid w:val="00CA181E"/>
    <w:rsid w:val="00CA2232"/>
    <w:rsid w:val="00CA295A"/>
    <w:rsid w:val="00CA2A49"/>
    <w:rsid w:val="00CA2AC5"/>
    <w:rsid w:val="00CA32BC"/>
    <w:rsid w:val="00CA36D1"/>
    <w:rsid w:val="00CA39E2"/>
    <w:rsid w:val="00CA3DAA"/>
    <w:rsid w:val="00CA4198"/>
    <w:rsid w:val="00CA425C"/>
    <w:rsid w:val="00CA47EC"/>
    <w:rsid w:val="00CA5030"/>
    <w:rsid w:val="00CA5357"/>
    <w:rsid w:val="00CA53E7"/>
    <w:rsid w:val="00CA569C"/>
    <w:rsid w:val="00CA5726"/>
    <w:rsid w:val="00CA5A6F"/>
    <w:rsid w:val="00CA6196"/>
    <w:rsid w:val="00CA7045"/>
    <w:rsid w:val="00CA7132"/>
    <w:rsid w:val="00CA796F"/>
    <w:rsid w:val="00CA7BDE"/>
    <w:rsid w:val="00CB089C"/>
    <w:rsid w:val="00CB0AC9"/>
    <w:rsid w:val="00CB12A6"/>
    <w:rsid w:val="00CB25D3"/>
    <w:rsid w:val="00CB3B98"/>
    <w:rsid w:val="00CB43D7"/>
    <w:rsid w:val="00CB501A"/>
    <w:rsid w:val="00CB5ADD"/>
    <w:rsid w:val="00CB5C55"/>
    <w:rsid w:val="00CB64AC"/>
    <w:rsid w:val="00CB6B1B"/>
    <w:rsid w:val="00CB6B78"/>
    <w:rsid w:val="00CC0BFD"/>
    <w:rsid w:val="00CC1B4A"/>
    <w:rsid w:val="00CC1ED0"/>
    <w:rsid w:val="00CC259D"/>
    <w:rsid w:val="00CC2623"/>
    <w:rsid w:val="00CC295A"/>
    <w:rsid w:val="00CC2D0B"/>
    <w:rsid w:val="00CC2DB2"/>
    <w:rsid w:val="00CC4729"/>
    <w:rsid w:val="00CC65B3"/>
    <w:rsid w:val="00CC6DCF"/>
    <w:rsid w:val="00CC7606"/>
    <w:rsid w:val="00CC77CE"/>
    <w:rsid w:val="00CC793D"/>
    <w:rsid w:val="00CC7973"/>
    <w:rsid w:val="00CC7B35"/>
    <w:rsid w:val="00CC7C50"/>
    <w:rsid w:val="00CC7FE3"/>
    <w:rsid w:val="00CD016B"/>
    <w:rsid w:val="00CD032C"/>
    <w:rsid w:val="00CD09DD"/>
    <w:rsid w:val="00CD0CEF"/>
    <w:rsid w:val="00CD11AD"/>
    <w:rsid w:val="00CD1529"/>
    <w:rsid w:val="00CD2156"/>
    <w:rsid w:val="00CD26A8"/>
    <w:rsid w:val="00CD28BC"/>
    <w:rsid w:val="00CD2A8B"/>
    <w:rsid w:val="00CD3B8F"/>
    <w:rsid w:val="00CD4275"/>
    <w:rsid w:val="00CD42F1"/>
    <w:rsid w:val="00CD43F0"/>
    <w:rsid w:val="00CD467A"/>
    <w:rsid w:val="00CD4DE8"/>
    <w:rsid w:val="00CD6692"/>
    <w:rsid w:val="00CD6E1D"/>
    <w:rsid w:val="00CD71FA"/>
    <w:rsid w:val="00CD72CC"/>
    <w:rsid w:val="00CD7621"/>
    <w:rsid w:val="00CD76D7"/>
    <w:rsid w:val="00CD780E"/>
    <w:rsid w:val="00CD7B17"/>
    <w:rsid w:val="00CE053B"/>
    <w:rsid w:val="00CE0891"/>
    <w:rsid w:val="00CE09EE"/>
    <w:rsid w:val="00CE0F4E"/>
    <w:rsid w:val="00CE14AB"/>
    <w:rsid w:val="00CE24D6"/>
    <w:rsid w:val="00CE28D6"/>
    <w:rsid w:val="00CE2B8D"/>
    <w:rsid w:val="00CE2C0F"/>
    <w:rsid w:val="00CE3850"/>
    <w:rsid w:val="00CE38E5"/>
    <w:rsid w:val="00CE449E"/>
    <w:rsid w:val="00CE4586"/>
    <w:rsid w:val="00CE45AD"/>
    <w:rsid w:val="00CE4D7F"/>
    <w:rsid w:val="00CE56D3"/>
    <w:rsid w:val="00CE56F2"/>
    <w:rsid w:val="00CE6579"/>
    <w:rsid w:val="00CE6750"/>
    <w:rsid w:val="00CE74AE"/>
    <w:rsid w:val="00CE75E9"/>
    <w:rsid w:val="00CF0167"/>
    <w:rsid w:val="00CF0259"/>
    <w:rsid w:val="00CF0363"/>
    <w:rsid w:val="00CF154F"/>
    <w:rsid w:val="00CF1624"/>
    <w:rsid w:val="00CF18C3"/>
    <w:rsid w:val="00CF2B87"/>
    <w:rsid w:val="00CF2C8E"/>
    <w:rsid w:val="00CF30ED"/>
    <w:rsid w:val="00CF3408"/>
    <w:rsid w:val="00CF3D94"/>
    <w:rsid w:val="00CF4068"/>
    <w:rsid w:val="00CF6366"/>
    <w:rsid w:val="00CF657F"/>
    <w:rsid w:val="00CF680B"/>
    <w:rsid w:val="00CF71A5"/>
    <w:rsid w:val="00D0004D"/>
    <w:rsid w:val="00D00363"/>
    <w:rsid w:val="00D01104"/>
    <w:rsid w:val="00D015EA"/>
    <w:rsid w:val="00D01CD2"/>
    <w:rsid w:val="00D01D36"/>
    <w:rsid w:val="00D01E8D"/>
    <w:rsid w:val="00D027BB"/>
    <w:rsid w:val="00D02C7F"/>
    <w:rsid w:val="00D02D05"/>
    <w:rsid w:val="00D02F8E"/>
    <w:rsid w:val="00D0346A"/>
    <w:rsid w:val="00D03E20"/>
    <w:rsid w:val="00D04CF1"/>
    <w:rsid w:val="00D05C53"/>
    <w:rsid w:val="00D0622E"/>
    <w:rsid w:val="00D068F1"/>
    <w:rsid w:val="00D06C34"/>
    <w:rsid w:val="00D06FBC"/>
    <w:rsid w:val="00D07278"/>
    <w:rsid w:val="00D11421"/>
    <w:rsid w:val="00D11B46"/>
    <w:rsid w:val="00D121BD"/>
    <w:rsid w:val="00D12A76"/>
    <w:rsid w:val="00D12B23"/>
    <w:rsid w:val="00D12D0D"/>
    <w:rsid w:val="00D13A2E"/>
    <w:rsid w:val="00D144CC"/>
    <w:rsid w:val="00D14ECB"/>
    <w:rsid w:val="00D15330"/>
    <w:rsid w:val="00D16800"/>
    <w:rsid w:val="00D171D0"/>
    <w:rsid w:val="00D177A5"/>
    <w:rsid w:val="00D17D5F"/>
    <w:rsid w:val="00D20569"/>
    <w:rsid w:val="00D205F0"/>
    <w:rsid w:val="00D20871"/>
    <w:rsid w:val="00D20AE2"/>
    <w:rsid w:val="00D20C73"/>
    <w:rsid w:val="00D2182C"/>
    <w:rsid w:val="00D21BEF"/>
    <w:rsid w:val="00D229F1"/>
    <w:rsid w:val="00D2410C"/>
    <w:rsid w:val="00D2452A"/>
    <w:rsid w:val="00D2453F"/>
    <w:rsid w:val="00D24791"/>
    <w:rsid w:val="00D24B67"/>
    <w:rsid w:val="00D253FA"/>
    <w:rsid w:val="00D25ABD"/>
    <w:rsid w:val="00D2626C"/>
    <w:rsid w:val="00D262F5"/>
    <w:rsid w:val="00D26E88"/>
    <w:rsid w:val="00D270E8"/>
    <w:rsid w:val="00D27109"/>
    <w:rsid w:val="00D30220"/>
    <w:rsid w:val="00D3145C"/>
    <w:rsid w:val="00D3159C"/>
    <w:rsid w:val="00D31A3E"/>
    <w:rsid w:val="00D32481"/>
    <w:rsid w:val="00D3265E"/>
    <w:rsid w:val="00D336B9"/>
    <w:rsid w:val="00D33726"/>
    <w:rsid w:val="00D342FA"/>
    <w:rsid w:val="00D3452C"/>
    <w:rsid w:val="00D364EA"/>
    <w:rsid w:val="00D370E9"/>
    <w:rsid w:val="00D37793"/>
    <w:rsid w:val="00D37798"/>
    <w:rsid w:val="00D377BF"/>
    <w:rsid w:val="00D379DB"/>
    <w:rsid w:val="00D37A08"/>
    <w:rsid w:val="00D402BE"/>
    <w:rsid w:val="00D40616"/>
    <w:rsid w:val="00D406A4"/>
    <w:rsid w:val="00D40EAB"/>
    <w:rsid w:val="00D41CBC"/>
    <w:rsid w:val="00D4279B"/>
    <w:rsid w:val="00D435D9"/>
    <w:rsid w:val="00D43B17"/>
    <w:rsid w:val="00D44149"/>
    <w:rsid w:val="00D445D0"/>
    <w:rsid w:val="00D44648"/>
    <w:rsid w:val="00D44F5C"/>
    <w:rsid w:val="00D460EA"/>
    <w:rsid w:val="00D46B0E"/>
    <w:rsid w:val="00D46C71"/>
    <w:rsid w:val="00D46E30"/>
    <w:rsid w:val="00D47708"/>
    <w:rsid w:val="00D47F78"/>
    <w:rsid w:val="00D501EC"/>
    <w:rsid w:val="00D505AD"/>
    <w:rsid w:val="00D50F1E"/>
    <w:rsid w:val="00D5186C"/>
    <w:rsid w:val="00D52287"/>
    <w:rsid w:val="00D52524"/>
    <w:rsid w:val="00D5261D"/>
    <w:rsid w:val="00D533FF"/>
    <w:rsid w:val="00D53493"/>
    <w:rsid w:val="00D53888"/>
    <w:rsid w:val="00D53AD6"/>
    <w:rsid w:val="00D542A7"/>
    <w:rsid w:val="00D54E0D"/>
    <w:rsid w:val="00D54EAE"/>
    <w:rsid w:val="00D55238"/>
    <w:rsid w:val="00D55E24"/>
    <w:rsid w:val="00D55EC3"/>
    <w:rsid w:val="00D56D50"/>
    <w:rsid w:val="00D57928"/>
    <w:rsid w:val="00D5792A"/>
    <w:rsid w:val="00D57E07"/>
    <w:rsid w:val="00D60D94"/>
    <w:rsid w:val="00D6100F"/>
    <w:rsid w:val="00D618A5"/>
    <w:rsid w:val="00D6294F"/>
    <w:rsid w:val="00D63B64"/>
    <w:rsid w:val="00D64261"/>
    <w:rsid w:val="00D648B8"/>
    <w:rsid w:val="00D65598"/>
    <w:rsid w:val="00D660CB"/>
    <w:rsid w:val="00D66EE3"/>
    <w:rsid w:val="00D671E2"/>
    <w:rsid w:val="00D67216"/>
    <w:rsid w:val="00D677FE"/>
    <w:rsid w:val="00D67AA8"/>
    <w:rsid w:val="00D703FB"/>
    <w:rsid w:val="00D7052B"/>
    <w:rsid w:val="00D718C0"/>
    <w:rsid w:val="00D726C5"/>
    <w:rsid w:val="00D74593"/>
    <w:rsid w:val="00D74F5A"/>
    <w:rsid w:val="00D76410"/>
    <w:rsid w:val="00D76490"/>
    <w:rsid w:val="00D77A71"/>
    <w:rsid w:val="00D800C7"/>
    <w:rsid w:val="00D8037E"/>
    <w:rsid w:val="00D80F09"/>
    <w:rsid w:val="00D813A2"/>
    <w:rsid w:val="00D817E1"/>
    <w:rsid w:val="00D82046"/>
    <w:rsid w:val="00D825A4"/>
    <w:rsid w:val="00D829B7"/>
    <w:rsid w:val="00D82BB9"/>
    <w:rsid w:val="00D82DC2"/>
    <w:rsid w:val="00D82F7D"/>
    <w:rsid w:val="00D832A6"/>
    <w:rsid w:val="00D83693"/>
    <w:rsid w:val="00D84304"/>
    <w:rsid w:val="00D849F9"/>
    <w:rsid w:val="00D854C5"/>
    <w:rsid w:val="00D85AC0"/>
    <w:rsid w:val="00D85CE7"/>
    <w:rsid w:val="00D877B9"/>
    <w:rsid w:val="00D879D0"/>
    <w:rsid w:val="00D900DB"/>
    <w:rsid w:val="00D907AC"/>
    <w:rsid w:val="00D907CA"/>
    <w:rsid w:val="00D90C22"/>
    <w:rsid w:val="00D91A16"/>
    <w:rsid w:val="00D91AE2"/>
    <w:rsid w:val="00D91C34"/>
    <w:rsid w:val="00D9222F"/>
    <w:rsid w:val="00D924DA"/>
    <w:rsid w:val="00D935EF"/>
    <w:rsid w:val="00D93E2F"/>
    <w:rsid w:val="00D94167"/>
    <w:rsid w:val="00D950AE"/>
    <w:rsid w:val="00D95397"/>
    <w:rsid w:val="00D95851"/>
    <w:rsid w:val="00D95A5B"/>
    <w:rsid w:val="00D9613C"/>
    <w:rsid w:val="00D96A91"/>
    <w:rsid w:val="00DA09E0"/>
    <w:rsid w:val="00DA1895"/>
    <w:rsid w:val="00DA1B5C"/>
    <w:rsid w:val="00DA1E56"/>
    <w:rsid w:val="00DA1FCD"/>
    <w:rsid w:val="00DA2583"/>
    <w:rsid w:val="00DA2FBA"/>
    <w:rsid w:val="00DA3A99"/>
    <w:rsid w:val="00DA4619"/>
    <w:rsid w:val="00DA4B39"/>
    <w:rsid w:val="00DA5195"/>
    <w:rsid w:val="00DA5B08"/>
    <w:rsid w:val="00DA638F"/>
    <w:rsid w:val="00DA67FD"/>
    <w:rsid w:val="00DA6A55"/>
    <w:rsid w:val="00DA6C4D"/>
    <w:rsid w:val="00DB035D"/>
    <w:rsid w:val="00DB08F5"/>
    <w:rsid w:val="00DB0CBF"/>
    <w:rsid w:val="00DB0D12"/>
    <w:rsid w:val="00DB1403"/>
    <w:rsid w:val="00DB14B9"/>
    <w:rsid w:val="00DB1D79"/>
    <w:rsid w:val="00DB1E21"/>
    <w:rsid w:val="00DB2668"/>
    <w:rsid w:val="00DB2702"/>
    <w:rsid w:val="00DB3956"/>
    <w:rsid w:val="00DB46D4"/>
    <w:rsid w:val="00DB4E6E"/>
    <w:rsid w:val="00DB5CF1"/>
    <w:rsid w:val="00DB64A8"/>
    <w:rsid w:val="00DB6CFB"/>
    <w:rsid w:val="00DB6D26"/>
    <w:rsid w:val="00DC0C84"/>
    <w:rsid w:val="00DC10F2"/>
    <w:rsid w:val="00DC12AB"/>
    <w:rsid w:val="00DC1880"/>
    <w:rsid w:val="00DC2592"/>
    <w:rsid w:val="00DC2C41"/>
    <w:rsid w:val="00DC3536"/>
    <w:rsid w:val="00DC3EA8"/>
    <w:rsid w:val="00DC3F60"/>
    <w:rsid w:val="00DC4E3D"/>
    <w:rsid w:val="00DC54FA"/>
    <w:rsid w:val="00DC5E2F"/>
    <w:rsid w:val="00DC605A"/>
    <w:rsid w:val="00DC64BC"/>
    <w:rsid w:val="00DC691A"/>
    <w:rsid w:val="00DC6FC3"/>
    <w:rsid w:val="00DC7233"/>
    <w:rsid w:val="00DC74A1"/>
    <w:rsid w:val="00DD05EC"/>
    <w:rsid w:val="00DD063B"/>
    <w:rsid w:val="00DD0809"/>
    <w:rsid w:val="00DD0859"/>
    <w:rsid w:val="00DD0EEF"/>
    <w:rsid w:val="00DD10F3"/>
    <w:rsid w:val="00DD128B"/>
    <w:rsid w:val="00DD2C4B"/>
    <w:rsid w:val="00DD316F"/>
    <w:rsid w:val="00DD3321"/>
    <w:rsid w:val="00DD392C"/>
    <w:rsid w:val="00DD3A1F"/>
    <w:rsid w:val="00DD3AA8"/>
    <w:rsid w:val="00DD41B3"/>
    <w:rsid w:val="00DD46E0"/>
    <w:rsid w:val="00DD5239"/>
    <w:rsid w:val="00DD539C"/>
    <w:rsid w:val="00DD68F5"/>
    <w:rsid w:val="00DD6B05"/>
    <w:rsid w:val="00DD6CDB"/>
    <w:rsid w:val="00DD786D"/>
    <w:rsid w:val="00DD7893"/>
    <w:rsid w:val="00DD7A4A"/>
    <w:rsid w:val="00DE010A"/>
    <w:rsid w:val="00DE03EB"/>
    <w:rsid w:val="00DE12FC"/>
    <w:rsid w:val="00DE15A6"/>
    <w:rsid w:val="00DE20D0"/>
    <w:rsid w:val="00DE2252"/>
    <w:rsid w:val="00DE266E"/>
    <w:rsid w:val="00DE272F"/>
    <w:rsid w:val="00DE2D0B"/>
    <w:rsid w:val="00DE3A20"/>
    <w:rsid w:val="00DE3AB0"/>
    <w:rsid w:val="00DE3D98"/>
    <w:rsid w:val="00DE3F73"/>
    <w:rsid w:val="00DE41EE"/>
    <w:rsid w:val="00DE5486"/>
    <w:rsid w:val="00DE569F"/>
    <w:rsid w:val="00DE59BF"/>
    <w:rsid w:val="00DE5AF7"/>
    <w:rsid w:val="00DE5FB1"/>
    <w:rsid w:val="00DE622B"/>
    <w:rsid w:val="00DF07CC"/>
    <w:rsid w:val="00DF0D2F"/>
    <w:rsid w:val="00DF0E5F"/>
    <w:rsid w:val="00DF1F1D"/>
    <w:rsid w:val="00DF2300"/>
    <w:rsid w:val="00DF2B69"/>
    <w:rsid w:val="00DF3674"/>
    <w:rsid w:val="00DF4672"/>
    <w:rsid w:val="00DF47B4"/>
    <w:rsid w:val="00DF4811"/>
    <w:rsid w:val="00DF4B05"/>
    <w:rsid w:val="00DF5D3C"/>
    <w:rsid w:val="00DF6188"/>
    <w:rsid w:val="00DF6610"/>
    <w:rsid w:val="00DF69BE"/>
    <w:rsid w:val="00DF7648"/>
    <w:rsid w:val="00DF79CB"/>
    <w:rsid w:val="00E025B9"/>
    <w:rsid w:val="00E0265E"/>
    <w:rsid w:val="00E02AEF"/>
    <w:rsid w:val="00E0319C"/>
    <w:rsid w:val="00E036ED"/>
    <w:rsid w:val="00E03A4B"/>
    <w:rsid w:val="00E03C59"/>
    <w:rsid w:val="00E0453B"/>
    <w:rsid w:val="00E04577"/>
    <w:rsid w:val="00E056BD"/>
    <w:rsid w:val="00E05789"/>
    <w:rsid w:val="00E05922"/>
    <w:rsid w:val="00E05932"/>
    <w:rsid w:val="00E06735"/>
    <w:rsid w:val="00E067AD"/>
    <w:rsid w:val="00E067C2"/>
    <w:rsid w:val="00E069A1"/>
    <w:rsid w:val="00E06E7E"/>
    <w:rsid w:val="00E06E7F"/>
    <w:rsid w:val="00E07FE1"/>
    <w:rsid w:val="00E109CD"/>
    <w:rsid w:val="00E10AFB"/>
    <w:rsid w:val="00E1100F"/>
    <w:rsid w:val="00E11056"/>
    <w:rsid w:val="00E117E7"/>
    <w:rsid w:val="00E11813"/>
    <w:rsid w:val="00E1284D"/>
    <w:rsid w:val="00E1455D"/>
    <w:rsid w:val="00E14915"/>
    <w:rsid w:val="00E14F15"/>
    <w:rsid w:val="00E151DE"/>
    <w:rsid w:val="00E15F87"/>
    <w:rsid w:val="00E16016"/>
    <w:rsid w:val="00E16D0A"/>
    <w:rsid w:val="00E1726B"/>
    <w:rsid w:val="00E175D2"/>
    <w:rsid w:val="00E17B68"/>
    <w:rsid w:val="00E17C32"/>
    <w:rsid w:val="00E204AA"/>
    <w:rsid w:val="00E20FBB"/>
    <w:rsid w:val="00E21FA9"/>
    <w:rsid w:val="00E229C5"/>
    <w:rsid w:val="00E2351B"/>
    <w:rsid w:val="00E24023"/>
    <w:rsid w:val="00E240E0"/>
    <w:rsid w:val="00E243B2"/>
    <w:rsid w:val="00E24AC1"/>
    <w:rsid w:val="00E250EB"/>
    <w:rsid w:val="00E254DD"/>
    <w:rsid w:val="00E25706"/>
    <w:rsid w:val="00E27247"/>
    <w:rsid w:val="00E2751F"/>
    <w:rsid w:val="00E27690"/>
    <w:rsid w:val="00E27AD4"/>
    <w:rsid w:val="00E30378"/>
    <w:rsid w:val="00E304B6"/>
    <w:rsid w:val="00E30569"/>
    <w:rsid w:val="00E30645"/>
    <w:rsid w:val="00E30978"/>
    <w:rsid w:val="00E313FF"/>
    <w:rsid w:val="00E31EAC"/>
    <w:rsid w:val="00E3205C"/>
    <w:rsid w:val="00E325C9"/>
    <w:rsid w:val="00E32DCF"/>
    <w:rsid w:val="00E333E9"/>
    <w:rsid w:val="00E33962"/>
    <w:rsid w:val="00E33A67"/>
    <w:rsid w:val="00E33B34"/>
    <w:rsid w:val="00E342B0"/>
    <w:rsid w:val="00E3461B"/>
    <w:rsid w:val="00E3498D"/>
    <w:rsid w:val="00E3566F"/>
    <w:rsid w:val="00E36137"/>
    <w:rsid w:val="00E37332"/>
    <w:rsid w:val="00E37D6C"/>
    <w:rsid w:val="00E4009F"/>
    <w:rsid w:val="00E405E0"/>
    <w:rsid w:val="00E41192"/>
    <w:rsid w:val="00E41198"/>
    <w:rsid w:val="00E4140C"/>
    <w:rsid w:val="00E421C9"/>
    <w:rsid w:val="00E42716"/>
    <w:rsid w:val="00E429FA"/>
    <w:rsid w:val="00E42B00"/>
    <w:rsid w:val="00E43162"/>
    <w:rsid w:val="00E43442"/>
    <w:rsid w:val="00E43964"/>
    <w:rsid w:val="00E45591"/>
    <w:rsid w:val="00E45D84"/>
    <w:rsid w:val="00E5003E"/>
    <w:rsid w:val="00E504CB"/>
    <w:rsid w:val="00E50EC3"/>
    <w:rsid w:val="00E514B1"/>
    <w:rsid w:val="00E514DA"/>
    <w:rsid w:val="00E515FC"/>
    <w:rsid w:val="00E5223E"/>
    <w:rsid w:val="00E5291C"/>
    <w:rsid w:val="00E52AD3"/>
    <w:rsid w:val="00E53462"/>
    <w:rsid w:val="00E53C5B"/>
    <w:rsid w:val="00E548DD"/>
    <w:rsid w:val="00E55003"/>
    <w:rsid w:val="00E550CC"/>
    <w:rsid w:val="00E5541F"/>
    <w:rsid w:val="00E55428"/>
    <w:rsid w:val="00E55945"/>
    <w:rsid w:val="00E55FE9"/>
    <w:rsid w:val="00E56C7F"/>
    <w:rsid w:val="00E57BDD"/>
    <w:rsid w:val="00E601B3"/>
    <w:rsid w:val="00E6057B"/>
    <w:rsid w:val="00E60DDC"/>
    <w:rsid w:val="00E614C0"/>
    <w:rsid w:val="00E61730"/>
    <w:rsid w:val="00E61BC3"/>
    <w:rsid w:val="00E6258E"/>
    <w:rsid w:val="00E628D7"/>
    <w:rsid w:val="00E63113"/>
    <w:rsid w:val="00E63351"/>
    <w:rsid w:val="00E63745"/>
    <w:rsid w:val="00E63A2D"/>
    <w:rsid w:val="00E63BDE"/>
    <w:rsid w:val="00E63E0F"/>
    <w:rsid w:val="00E63E58"/>
    <w:rsid w:val="00E64318"/>
    <w:rsid w:val="00E653E1"/>
    <w:rsid w:val="00E65618"/>
    <w:rsid w:val="00E66BD9"/>
    <w:rsid w:val="00E66C8D"/>
    <w:rsid w:val="00E66FA9"/>
    <w:rsid w:val="00E67378"/>
    <w:rsid w:val="00E67397"/>
    <w:rsid w:val="00E675F1"/>
    <w:rsid w:val="00E67726"/>
    <w:rsid w:val="00E679E2"/>
    <w:rsid w:val="00E711A3"/>
    <w:rsid w:val="00E71D41"/>
    <w:rsid w:val="00E724E0"/>
    <w:rsid w:val="00E72568"/>
    <w:rsid w:val="00E72A8E"/>
    <w:rsid w:val="00E72E86"/>
    <w:rsid w:val="00E72F42"/>
    <w:rsid w:val="00E73113"/>
    <w:rsid w:val="00E731E5"/>
    <w:rsid w:val="00E73544"/>
    <w:rsid w:val="00E73836"/>
    <w:rsid w:val="00E7422D"/>
    <w:rsid w:val="00E74509"/>
    <w:rsid w:val="00E7461A"/>
    <w:rsid w:val="00E761D2"/>
    <w:rsid w:val="00E7631F"/>
    <w:rsid w:val="00E764A1"/>
    <w:rsid w:val="00E76A92"/>
    <w:rsid w:val="00E76B59"/>
    <w:rsid w:val="00E77626"/>
    <w:rsid w:val="00E81043"/>
    <w:rsid w:val="00E81420"/>
    <w:rsid w:val="00E81940"/>
    <w:rsid w:val="00E81EEB"/>
    <w:rsid w:val="00E820DD"/>
    <w:rsid w:val="00E827A4"/>
    <w:rsid w:val="00E82979"/>
    <w:rsid w:val="00E82AC0"/>
    <w:rsid w:val="00E82BA9"/>
    <w:rsid w:val="00E83430"/>
    <w:rsid w:val="00E83A1F"/>
    <w:rsid w:val="00E83E63"/>
    <w:rsid w:val="00E8428E"/>
    <w:rsid w:val="00E84D3A"/>
    <w:rsid w:val="00E84F8F"/>
    <w:rsid w:val="00E852C5"/>
    <w:rsid w:val="00E85B7B"/>
    <w:rsid w:val="00E85EA9"/>
    <w:rsid w:val="00E85ECC"/>
    <w:rsid w:val="00E8736F"/>
    <w:rsid w:val="00E876BA"/>
    <w:rsid w:val="00E878FA"/>
    <w:rsid w:val="00E901C7"/>
    <w:rsid w:val="00E903F1"/>
    <w:rsid w:val="00E9074D"/>
    <w:rsid w:val="00E91489"/>
    <w:rsid w:val="00E918E4"/>
    <w:rsid w:val="00E92CCB"/>
    <w:rsid w:val="00E92F37"/>
    <w:rsid w:val="00E936BB"/>
    <w:rsid w:val="00E93827"/>
    <w:rsid w:val="00E93869"/>
    <w:rsid w:val="00E93B02"/>
    <w:rsid w:val="00E93F7C"/>
    <w:rsid w:val="00E9431E"/>
    <w:rsid w:val="00E94BF3"/>
    <w:rsid w:val="00E951E6"/>
    <w:rsid w:val="00E96281"/>
    <w:rsid w:val="00E9706F"/>
    <w:rsid w:val="00EA0947"/>
    <w:rsid w:val="00EA0BC3"/>
    <w:rsid w:val="00EA0DD0"/>
    <w:rsid w:val="00EA16A1"/>
    <w:rsid w:val="00EA24E4"/>
    <w:rsid w:val="00EA250D"/>
    <w:rsid w:val="00EA2857"/>
    <w:rsid w:val="00EA305A"/>
    <w:rsid w:val="00EA313E"/>
    <w:rsid w:val="00EA3579"/>
    <w:rsid w:val="00EA3C46"/>
    <w:rsid w:val="00EA3CB4"/>
    <w:rsid w:val="00EA3E5F"/>
    <w:rsid w:val="00EA4631"/>
    <w:rsid w:val="00EA4B4C"/>
    <w:rsid w:val="00EA53A7"/>
    <w:rsid w:val="00EA6008"/>
    <w:rsid w:val="00EA65F6"/>
    <w:rsid w:val="00EA6BB0"/>
    <w:rsid w:val="00EA7041"/>
    <w:rsid w:val="00EA7583"/>
    <w:rsid w:val="00EA77BB"/>
    <w:rsid w:val="00EA781B"/>
    <w:rsid w:val="00EB07F9"/>
    <w:rsid w:val="00EB143F"/>
    <w:rsid w:val="00EB154C"/>
    <w:rsid w:val="00EB1F84"/>
    <w:rsid w:val="00EB2667"/>
    <w:rsid w:val="00EB2E65"/>
    <w:rsid w:val="00EB3395"/>
    <w:rsid w:val="00EB383E"/>
    <w:rsid w:val="00EB3E96"/>
    <w:rsid w:val="00EB4386"/>
    <w:rsid w:val="00EB4926"/>
    <w:rsid w:val="00EB4A8C"/>
    <w:rsid w:val="00EB6425"/>
    <w:rsid w:val="00EB6E77"/>
    <w:rsid w:val="00EB716A"/>
    <w:rsid w:val="00EB7480"/>
    <w:rsid w:val="00EB7682"/>
    <w:rsid w:val="00EC099D"/>
    <w:rsid w:val="00EC1080"/>
    <w:rsid w:val="00EC28C2"/>
    <w:rsid w:val="00EC28C6"/>
    <w:rsid w:val="00EC2D90"/>
    <w:rsid w:val="00EC3215"/>
    <w:rsid w:val="00EC370D"/>
    <w:rsid w:val="00EC3F96"/>
    <w:rsid w:val="00EC459D"/>
    <w:rsid w:val="00EC4F24"/>
    <w:rsid w:val="00EC5268"/>
    <w:rsid w:val="00EC5270"/>
    <w:rsid w:val="00EC55AF"/>
    <w:rsid w:val="00EC5F86"/>
    <w:rsid w:val="00EC60F8"/>
    <w:rsid w:val="00EC6397"/>
    <w:rsid w:val="00EC73A4"/>
    <w:rsid w:val="00EC76D9"/>
    <w:rsid w:val="00EC7932"/>
    <w:rsid w:val="00ED03CA"/>
    <w:rsid w:val="00ED079D"/>
    <w:rsid w:val="00ED0DF0"/>
    <w:rsid w:val="00ED11C7"/>
    <w:rsid w:val="00ED1CC7"/>
    <w:rsid w:val="00ED1E3F"/>
    <w:rsid w:val="00ED23C7"/>
    <w:rsid w:val="00ED2D83"/>
    <w:rsid w:val="00ED30A2"/>
    <w:rsid w:val="00ED30DA"/>
    <w:rsid w:val="00ED3F64"/>
    <w:rsid w:val="00ED4292"/>
    <w:rsid w:val="00ED42C4"/>
    <w:rsid w:val="00ED4B2D"/>
    <w:rsid w:val="00ED516E"/>
    <w:rsid w:val="00ED5A62"/>
    <w:rsid w:val="00ED5CB5"/>
    <w:rsid w:val="00ED7805"/>
    <w:rsid w:val="00ED7F84"/>
    <w:rsid w:val="00EE0126"/>
    <w:rsid w:val="00EE0332"/>
    <w:rsid w:val="00EE13B6"/>
    <w:rsid w:val="00EE1C7E"/>
    <w:rsid w:val="00EE22CB"/>
    <w:rsid w:val="00EE43F4"/>
    <w:rsid w:val="00EE4619"/>
    <w:rsid w:val="00EE5CCF"/>
    <w:rsid w:val="00EE5EAC"/>
    <w:rsid w:val="00EE7A17"/>
    <w:rsid w:val="00EF09CF"/>
    <w:rsid w:val="00EF0C10"/>
    <w:rsid w:val="00EF0C95"/>
    <w:rsid w:val="00EF14BE"/>
    <w:rsid w:val="00EF1EA8"/>
    <w:rsid w:val="00EF2D68"/>
    <w:rsid w:val="00EF2E64"/>
    <w:rsid w:val="00EF2EF9"/>
    <w:rsid w:val="00EF318D"/>
    <w:rsid w:val="00EF38AF"/>
    <w:rsid w:val="00EF44EE"/>
    <w:rsid w:val="00EF4F4C"/>
    <w:rsid w:val="00EF594E"/>
    <w:rsid w:val="00EF5C70"/>
    <w:rsid w:val="00EF5F4D"/>
    <w:rsid w:val="00EF61B7"/>
    <w:rsid w:val="00EF680A"/>
    <w:rsid w:val="00EF6C75"/>
    <w:rsid w:val="00EF6DCB"/>
    <w:rsid w:val="00EF6E1B"/>
    <w:rsid w:val="00EF711A"/>
    <w:rsid w:val="00EF721B"/>
    <w:rsid w:val="00EF740A"/>
    <w:rsid w:val="00F00B04"/>
    <w:rsid w:val="00F00CDC"/>
    <w:rsid w:val="00F013E2"/>
    <w:rsid w:val="00F01570"/>
    <w:rsid w:val="00F01878"/>
    <w:rsid w:val="00F01C3D"/>
    <w:rsid w:val="00F024A4"/>
    <w:rsid w:val="00F02990"/>
    <w:rsid w:val="00F0445E"/>
    <w:rsid w:val="00F0472E"/>
    <w:rsid w:val="00F04DA4"/>
    <w:rsid w:val="00F04E4C"/>
    <w:rsid w:val="00F05D37"/>
    <w:rsid w:val="00F06849"/>
    <w:rsid w:val="00F06935"/>
    <w:rsid w:val="00F06DF4"/>
    <w:rsid w:val="00F07C69"/>
    <w:rsid w:val="00F07FAC"/>
    <w:rsid w:val="00F1005B"/>
    <w:rsid w:val="00F1102D"/>
    <w:rsid w:val="00F11479"/>
    <w:rsid w:val="00F1150F"/>
    <w:rsid w:val="00F1246E"/>
    <w:rsid w:val="00F1264F"/>
    <w:rsid w:val="00F12F9B"/>
    <w:rsid w:val="00F1306C"/>
    <w:rsid w:val="00F13450"/>
    <w:rsid w:val="00F137CA"/>
    <w:rsid w:val="00F13A6D"/>
    <w:rsid w:val="00F14D04"/>
    <w:rsid w:val="00F14D47"/>
    <w:rsid w:val="00F1524A"/>
    <w:rsid w:val="00F154D8"/>
    <w:rsid w:val="00F157B3"/>
    <w:rsid w:val="00F169FA"/>
    <w:rsid w:val="00F16CD8"/>
    <w:rsid w:val="00F172A8"/>
    <w:rsid w:val="00F20A35"/>
    <w:rsid w:val="00F22C3F"/>
    <w:rsid w:val="00F23C42"/>
    <w:rsid w:val="00F23E85"/>
    <w:rsid w:val="00F24D87"/>
    <w:rsid w:val="00F25554"/>
    <w:rsid w:val="00F25677"/>
    <w:rsid w:val="00F256BA"/>
    <w:rsid w:val="00F25EC7"/>
    <w:rsid w:val="00F26381"/>
    <w:rsid w:val="00F2667A"/>
    <w:rsid w:val="00F26768"/>
    <w:rsid w:val="00F26846"/>
    <w:rsid w:val="00F26E0D"/>
    <w:rsid w:val="00F27428"/>
    <w:rsid w:val="00F27B12"/>
    <w:rsid w:val="00F302B5"/>
    <w:rsid w:val="00F30973"/>
    <w:rsid w:val="00F319FF"/>
    <w:rsid w:val="00F32226"/>
    <w:rsid w:val="00F33BD3"/>
    <w:rsid w:val="00F3440F"/>
    <w:rsid w:val="00F34831"/>
    <w:rsid w:val="00F34C98"/>
    <w:rsid w:val="00F352F4"/>
    <w:rsid w:val="00F354C9"/>
    <w:rsid w:val="00F359FF"/>
    <w:rsid w:val="00F35AF4"/>
    <w:rsid w:val="00F363A9"/>
    <w:rsid w:val="00F36E39"/>
    <w:rsid w:val="00F37408"/>
    <w:rsid w:val="00F378B8"/>
    <w:rsid w:val="00F40FC6"/>
    <w:rsid w:val="00F416A6"/>
    <w:rsid w:val="00F41934"/>
    <w:rsid w:val="00F4203C"/>
    <w:rsid w:val="00F42B09"/>
    <w:rsid w:val="00F42CE6"/>
    <w:rsid w:val="00F43592"/>
    <w:rsid w:val="00F43FB1"/>
    <w:rsid w:val="00F4479C"/>
    <w:rsid w:val="00F4509B"/>
    <w:rsid w:val="00F45350"/>
    <w:rsid w:val="00F45469"/>
    <w:rsid w:val="00F454BA"/>
    <w:rsid w:val="00F458A2"/>
    <w:rsid w:val="00F4593B"/>
    <w:rsid w:val="00F45AAE"/>
    <w:rsid w:val="00F45EAE"/>
    <w:rsid w:val="00F46D13"/>
    <w:rsid w:val="00F46FB0"/>
    <w:rsid w:val="00F47B77"/>
    <w:rsid w:val="00F502CA"/>
    <w:rsid w:val="00F50AE0"/>
    <w:rsid w:val="00F510AA"/>
    <w:rsid w:val="00F51555"/>
    <w:rsid w:val="00F518E0"/>
    <w:rsid w:val="00F51DA1"/>
    <w:rsid w:val="00F52112"/>
    <w:rsid w:val="00F52C66"/>
    <w:rsid w:val="00F5323C"/>
    <w:rsid w:val="00F53262"/>
    <w:rsid w:val="00F55CF6"/>
    <w:rsid w:val="00F567D9"/>
    <w:rsid w:val="00F578CA"/>
    <w:rsid w:val="00F60120"/>
    <w:rsid w:val="00F604B4"/>
    <w:rsid w:val="00F60B4D"/>
    <w:rsid w:val="00F611DC"/>
    <w:rsid w:val="00F61214"/>
    <w:rsid w:val="00F619CB"/>
    <w:rsid w:val="00F6251D"/>
    <w:rsid w:val="00F628BB"/>
    <w:rsid w:val="00F62B26"/>
    <w:rsid w:val="00F636E7"/>
    <w:rsid w:val="00F639B7"/>
    <w:rsid w:val="00F63AA8"/>
    <w:rsid w:val="00F6445C"/>
    <w:rsid w:val="00F64576"/>
    <w:rsid w:val="00F650F4"/>
    <w:rsid w:val="00F65781"/>
    <w:rsid w:val="00F65887"/>
    <w:rsid w:val="00F65ABE"/>
    <w:rsid w:val="00F663DE"/>
    <w:rsid w:val="00F664FD"/>
    <w:rsid w:val="00F66732"/>
    <w:rsid w:val="00F66779"/>
    <w:rsid w:val="00F673EA"/>
    <w:rsid w:val="00F6742D"/>
    <w:rsid w:val="00F678D7"/>
    <w:rsid w:val="00F67C86"/>
    <w:rsid w:val="00F7018F"/>
    <w:rsid w:val="00F709C3"/>
    <w:rsid w:val="00F70AE2"/>
    <w:rsid w:val="00F71C93"/>
    <w:rsid w:val="00F72C59"/>
    <w:rsid w:val="00F737A0"/>
    <w:rsid w:val="00F73AD2"/>
    <w:rsid w:val="00F7442A"/>
    <w:rsid w:val="00F74A8E"/>
    <w:rsid w:val="00F7521F"/>
    <w:rsid w:val="00F77FB9"/>
    <w:rsid w:val="00F80048"/>
    <w:rsid w:val="00F808E9"/>
    <w:rsid w:val="00F81B77"/>
    <w:rsid w:val="00F81BE5"/>
    <w:rsid w:val="00F83130"/>
    <w:rsid w:val="00F83B3E"/>
    <w:rsid w:val="00F84288"/>
    <w:rsid w:val="00F843F3"/>
    <w:rsid w:val="00F84E4F"/>
    <w:rsid w:val="00F84EEE"/>
    <w:rsid w:val="00F851DD"/>
    <w:rsid w:val="00F859C2"/>
    <w:rsid w:val="00F85AEA"/>
    <w:rsid w:val="00F85BFB"/>
    <w:rsid w:val="00F8695F"/>
    <w:rsid w:val="00F86A3F"/>
    <w:rsid w:val="00F90F1C"/>
    <w:rsid w:val="00F91180"/>
    <w:rsid w:val="00F912C4"/>
    <w:rsid w:val="00F92318"/>
    <w:rsid w:val="00F92452"/>
    <w:rsid w:val="00F9267C"/>
    <w:rsid w:val="00F92758"/>
    <w:rsid w:val="00F92F78"/>
    <w:rsid w:val="00F94390"/>
    <w:rsid w:val="00F94673"/>
    <w:rsid w:val="00F9492B"/>
    <w:rsid w:val="00F95430"/>
    <w:rsid w:val="00F957E0"/>
    <w:rsid w:val="00F95A13"/>
    <w:rsid w:val="00F96723"/>
    <w:rsid w:val="00F977D0"/>
    <w:rsid w:val="00F979BB"/>
    <w:rsid w:val="00F97DC3"/>
    <w:rsid w:val="00FA0615"/>
    <w:rsid w:val="00FA0D12"/>
    <w:rsid w:val="00FA1108"/>
    <w:rsid w:val="00FA1681"/>
    <w:rsid w:val="00FA16E5"/>
    <w:rsid w:val="00FA1CDB"/>
    <w:rsid w:val="00FA210F"/>
    <w:rsid w:val="00FA2AE2"/>
    <w:rsid w:val="00FA2E48"/>
    <w:rsid w:val="00FA2EB3"/>
    <w:rsid w:val="00FA3C84"/>
    <w:rsid w:val="00FA4995"/>
    <w:rsid w:val="00FA65D2"/>
    <w:rsid w:val="00FA675A"/>
    <w:rsid w:val="00FA76E3"/>
    <w:rsid w:val="00FA7F29"/>
    <w:rsid w:val="00FB09FC"/>
    <w:rsid w:val="00FB0AAB"/>
    <w:rsid w:val="00FB0FDF"/>
    <w:rsid w:val="00FB1403"/>
    <w:rsid w:val="00FB2288"/>
    <w:rsid w:val="00FB26B1"/>
    <w:rsid w:val="00FB27B0"/>
    <w:rsid w:val="00FB27E7"/>
    <w:rsid w:val="00FB2E0F"/>
    <w:rsid w:val="00FB30F0"/>
    <w:rsid w:val="00FB3821"/>
    <w:rsid w:val="00FB3C2E"/>
    <w:rsid w:val="00FB45BC"/>
    <w:rsid w:val="00FB45BD"/>
    <w:rsid w:val="00FB6631"/>
    <w:rsid w:val="00FB7A62"/>
    <w:rsid w:val="00FC0102"/>
    <w:rsid w:val="00FC0591"/>
    <w:rsid w:val="00FC06ED"/>
    <w:rsid w:val="00FC1718"/>
    <w:rsid w:val="00FC1E11"/>
    <w:rsid w:val="00FC22D1"/>
    <w:rsid w:val="00FC2490"/>
    <w:rsid w:val="00FC2AD5"/>
    <w:rsid w:val="00FC30A7"/>
    <w:rsid w:val="00FC32EC"/>
    <w:rsid w:val="00FC334F"/>
    <w:rsid w:val="00FC3ADA"/>
    <w:rsid w:val="00FC4736"/>
    <w:rsid w:val="00FC491D"/>
    <w:rsid w:val="00FC4FAF"/>
    <w:rsid w:val="00FC5705"/>
    <w:rsid w:val="00FC6A6A"/>
    <w:rsid w:val="00FC6C80"/>
    <w:rsid w:val="00FC7624"/>
    <w:rsid w:val="00FC7DD8"/>
    <w:rsid w:val="00FD0119"/>
    <w:rsid w:val="00FD0585"/>
    <w:rsid w:val="00FD0865"/>
    <w:rsid w:val="00FD1FA3"/>
    <w:rsid w:val="00FD3F3D"/>
    <w:rsid w:val="00FD439A"/>
    <w:rsid w:val="00FD47E4"/>
    <w:rsid w:val="00FD484D"/>
    <w:rsid w:val="00FD4E16"/>
    <w:rsid w:val="00FD56B9"/>
    <w:rsid w:val="00FD6175"/>
    <w:rsid w:val="00FD7B8A"/>
    <w:rsid w:val="00FD7E08"/>
    <w:rsid w:val="00FE00C4"/>
    <w:rsid w:val="00FE1F74"/>
    <w:rsid w:val="00FE26F9"/>
    <w:rsid w:val="00FE2AAD"/>
    <w:rsid w:val="00FE2F2C"/>
    <w:rsid w:val="00FE3292"/>
    <w:rsid w:val="00FE3547"/>
    <w:rsid w:val="00FE3D59"/>
    <w:rsid w:val="00FE4014"/>
    <w:rsid w:val="00FE46A9"/>
    <w:rsid w:val="00FE4D97"/>
    <w:rsid w:val="00FE63C7"/>
    <w:rsid w:val="00FE7280"/>
    <w:rsid w:val="00FE74D2"/>
    <w:rsid w:val="00FF06DC"/>
    <w:rsid w:val="00FF06EE"/>
    <w:rsid w:val="00FF0C1C"/>
    <w:rsid w:val="00FF0E57"/>
    <w:rsid w:val="00FF108B"/>
    <w:rsid w:val="00FF128F"/>
    <w:rsid w:val="00FF206E"/>
    <w:rsid w:val="00FF2180"/>
    <w:rsid w:val="00FF34A9"/>
    <w:rsid w:val="00FF3802"/>
    <w:rsid w:val="00FF3826"/>
    <w:rsid w:val="00FF39D8"/>
    <w:rsid w:val="00FF40CE"/>
    <w:rsid w:val="00FF4AEF"/>
    <w:rsid w:val="00FF4D42"/>
    <w:rsid w:val="00FF56C6"/>
    <w:rsid w:val="00FF627C"/>
    <w:rsid w:val="00FF679D"/>
    <w:rsid w:val="00FF6AC3"/>
    <w:rsid w:val="00FF737D"/>
    <w:rsid w:val="00FF780D"/>
    <w:rsid w:val="02067B4E"/>
    <w:rsid w:val="03F07AB9"/>
    <w:rsid w:val="0BE9319D"/>
    <w:rsid w:val="0C4926B9"/>
    <w:rsid w:val="0ED911FC"/>
    <w:rsid w:val="11F748AE"/>
    <w:rsid w:val="15F72511"/>
    <w:rsid w:val="1B6037B7"/>
    <w:rsid w:val="230F2248"/>
    <w:rsid w:val="236D6EF3"/>
    <w:rsid w:val="23E23956"/>
    <w:rsid w:val="25005F59"/>
    <w:rsid w:val="284756D4"/>
    <w:rsid w:val="28EC3026"/>
    <w:rsid w:val="29F2516B"/>
    <w:rsid w:val="2A9A5109"/>
    <w:rsid w:val="2D665F9D"/>
    <w:rsid w:val="31AA4581"/>
    <w:rsid w:val="341F787B"/>
    <w:rsid w:val="3FD05027"/>
    <w:rsid w:val="41340780"/>
    <w:rsid w:val="44677808"/>
    <w:rsid w:val="449A4354"/>
    <w:rsid w:val="46901712"/>
    <w:rsid w:val="4A4A7788"/>
    <w:rsid w:val="4B537B29"/>
    <w:rsid w:val="4B8B2764"/>
    <w:rsid w:val="4D366115"/>
    <w:rsid w:val="50A37EE3"/>
    <w:rsid w:val="51C51C68"/>
    <w:rsid w:val="53C62395"/>
    <w:rsid w:val="55DB6A63"/>
    <w:rsid w:val="55F20093"/>
    <w:rsid w:val="59AA66E7"/>
    <w:rsid w:val="5AD83FBD"/>
    <w:rsid w:val="5AEB019E"/>
    <w:rsid w:val="5F486664"/>
    <w:rsid w:val="60EF0B2E"/>
    <w:rsid w:val="625B6523"/>
    <w:rsid w:val="6ED2440F"/>
    <w:rsid w:val="6EE65012"/>
    <w:rsid w:val="6FB139A4"/>
    <w:rsid w:val="71BA75D1"/>
    <w:rsid w:val="77F2434B"/>
    <w:rsid w:val="791761A9"/>
    <w:rsid w:val="7C6D46C3"/>
    <w:rsid w:val="7D017D2E"/>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Document Map" w:semiHidden="0" w:qFormat="1"/>
    <w:lsdException w:name="HTML Code" w:semiHidden="0" w:qFormat="1"/>
    <w:lsdException w:name="HTML Preformatted" w:semiHidden="0" w:qFormat="1"/>
    <w:lsdException w:name="Normal Table" w:semiHidden="0" w:qFormat="1"/>
    <w:lsdException w:name="Table Grid" w:semiHidden="0" w:uiPriority="59" w:unhideWhenUsed="0" w:qFormat="1"/>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413B0"/>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rsid w:val="00B413B0"/>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link w:val="Char"/>
    <w:uiPriority w:val="99"/>
    <w:unhideWhenUsed/>
    <w:qFormat/>
    <w:rsid w:val="00B413B0"/>
    <w:rPr>
      <w:rFonts w:ascii="宋体" w:eastAsia="宋体"/>
      <w:sz w:val="18"/>
      <w:szCs w:val="18"/>
    </w:rPr>
  </w:style>
  <w:style w:type="paragraph" w:styleId="a4">
    <w:name w:val="Subtitle"/>
    <w:basedOn w:val="a"/>
    <w:next w:val="a"/>
    <w:link w:val="Char0"/>
    <w:uiPriority w:val="11"/>
    <w:qFormat/>
    <w:rsid w:val="00B413B0"/>
    <w:pPr>
      <w:spacing w:before="240" w:after="60" w:line="312" w:lineRule="auto"/>
      <w:jc w:val="center"/>
      <w:outlineLvl w:val="1"/>
    </w:pPr>
    <w:rPr>
      <w:rFonts w:asciiTheme="majorHAnsi" w:eastAsia="宋体" w:hAnsiTheme="majorHAnsi" w:cstheme="majorBidi"/>
      <w:b/>
      <w:bCs/>
      <w:kern w:val="28"/>
      <w:sz w:val="32"/>
      <w:szCs w:val="32"/>
    </w:rPr>
  </w:style>
  <w:style w:type="paragraph" w:styleId="HTML">
    <w:name w:val="HTML Preformatted"/>
    <w:basedOn w:val="a"/>
    <w:link w:val="HTMLChar"/>
    <w:uiPriority w:val="99"/>
    <w:unhideWhenUsed/>
    <w:qFormat/>
    <w:rsid w:val="00B413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Times New Roman"/>
      <w:kern w:val="0"/>
      <w:sz w:val="20"/>
      <w:szCs w:val="20"/>
    </w:rPr>
  </w:style>
  <w:style w:type="paragraph" w:styleId="a5">
    <w:name w:val="Title"/>
    <w:basedOn w:val="a"/>
    <w:next w:val="a"/>
    <w:link w:val="Char1"/>
    <w:uiPriority w:val="10"/>
    <w:qFormat/>
    <w:rsid w:val="00B413B0"/>
    <w:pPr>
      <w:spacing w:before="240" w:after="60"/>
      <w:jc w:val="center"/>
      <w:outlineLvl w:val="0"/>
    </w:pPr>
    <w:rPr>
      <w:rFonts w:ascii="微软雅黑" w:eastAsia="微软雅黑" w:hAnsi="微软雅黑" w:cstheme="majorBidi"/>
      <w:b/>
      <w:bCs/>
      <w:sz w:val="32"/>
      <w:szCs w:val="32"/>
    </w:rPr>
  </w:style>
  <w:style w:type="character" w:styleId="a6">
    <w:name w:val="Strong"/>
    <w:basedOn w:val="a0"/>
    <w:uiPriority w:val="22"/>
    <w:qFormat/>
    <w:rsid w:val="00B413B0"/>
    <w:rPr>
      <w:b/>
      <w:bCs/>
    </w:rPr>
  </w:style>
  <w:style w:type="character" w:styleId="a7">
    <w:name w:val="Hyperlink"/>
    <w:basedOn w:val="a0"/>
    <w:uiPriority w:val="99"/>
    <w:unhideWhenUsed/>
    <w:qFormat/>
    <w:rsid w:val="00B413B0"/>
    <w:rPr>
      <w:color w:val="0000FF" w:themeColor="hyperlink"/>
      <w:u w:val="single"/>
    </w:rPr>
  </w:style>
  <w:style w:type="character" w:styleId="HTML0">
    <w:name w:val="HTML Code"/>
    <w:basedOn w:val="a0"/>
    <w:uiPriority w:val="99"/>
    <w:unhideWhenUsed/>
    <w:qFormat/>
    <w:rsid w:val="00B413B0"/>
    <w:rPr>
      <w:rFonts w:ascii="Courier New" w:hAnsi="Courier New"/>
      <w:sz w:val="20"/>
    </w:rPr>
  </w:style>
  <w:style w:type="table" w:styleId="a8">
    <w:name w:val="Table Grid"/>
    <w:basedOn w:val="a1"/>
    <w:uiPriority w:val="59"/>
    <w:qFormat/>
    <w:rsid w:val="00B413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har1">
    <w:name w:val="标题 Char"/>
    <w:basedOn w:val="a0"/>
    <w:link w:val="a5"/>
    <w:uiPriority w:val="10"/>
    <w:qFormat/>
    <w:rsid w:val="00B413B0"/>
    <w:rPr>
      <w:rFonts w:ascii="微软雅黑" w:eastAsia="微软雅黑" w:hAnsi="微软雅黑" w:cstheme="majorBidi"/>
      <w:b/>
      <w:bCs/>
      <w:sz w:val="32"/>
      <w:szCs w:val="32"/>
    </w:rPr>
  </w:style>
  <w:style w:type="character" w:customStyle="1" w:styleId="Char">
    <w:name w:val="文档结构图 Char"/>
    <w:basedOn w:val="a0"/>
    <w:link w:val="a3"/>
    <w:uiPriority w:val="99"/>
    <w:semiHidden/>
    <w:qFormat/>
    <w:rsid w:val="00B413B0"/>
    <w:rPr>
      <w:rFonts w:ascii="宋体" w:eastAsia="宋体"/>
      <w:sz w:val="18"/>
      <w:szCs w:val="18"/>
    </w:rPr>
  </w:style>
  <w:style w:type="paragraph" w:customStyle="1" w:styleId="a9">
    <w:name w:val="首行缩进"/>
    <w:basedOn w:val="a"/>
    <w:link w:val="Char2"/>
    <w:qFormat/>
    <w:rsid w:val="00B413B0"/>
    <w:pPr>
      <w:widowControl/>
      <w:suppressLineNumbers/>
      <w:spacing w:beforeLines="30" w:line="300" w:lineRule="auto"/>
      <w:ind w:firstLineChars="200" w:firstLine="504"/>
    </w:pPr>
    <w:rPr>
      <w:spacing w:val="6"/>
      <w:sz w:val="24"/>
    </w:rPr>
  </w:style>
  <w:style w:type="paragraph" w:customStyle="1" w:styleId="10">
    <w:name w:val="列出段落1"/>
    <w:basedOn w:val="a"/>
    <w:link w:val="Char3"/>
    <w:uiPriority w:val="34"/>
    <w:qFormat/>
    <w:rsid w:val="00B413B0"/>
    <w:pPr>
      <w:ind w:firstLineChars="200" w:firstLine="420"/>
    </w:pPr>
  </w:style>
  <w:style w:type="character" w:customStyle="1" w:styleId="Char2">
    <w:name w:val="首行缩进 Char"/>
    <w:basedOn w:val="a0"/>
    <w:link w:val="a9"/>
    <w:qFormat/>
    <w:rsid w:val="00B413B0"/>
    <w:rPr>
      <w:spacing w:val="6"/>
      <w:sz w:val="24"/>
    </w:rPr>
  </w:style>
  <w:style w:type="paragraph" w:customStyle="1" w:styleId="o1">
    <w:name w:val="o标题1"/>
    <w:basedOn w:val="10"/>
    <w:link w:val="o1Char"/>
    <w:qFormat/>
    <w:rsid w:val="00B413B0"/>
    <w:pPr>
      <w:keepNext/>
      <w:keepLines/>
      <w:widowControl/>
      <w:numPr>
        <w:numId w:val="1"/>
      </w:numPr>
      <w:spacing w:line="480" w:lineRule="auto"/>
      <w:ind w:left="0" w:firstLineChars="0" w:firstLine="0"/>
      <w:outlineLvl w:val="0"/>
    </w:pPr>
    <w:rPr>
      <w:rFonts w:ascii="微软雅黑" w:eastAsia="微软雅黑" w:hAnsi="微软雅黑"/>
      <w:b/>
      <w:sz w:val="28"/>
      <w:szCs w:val="28"/>
    </w:rPr>
  </w:style>
  <w:style w:type="paragraph" w:customStyle="1" w:styleId="o2">
    <w:name w:val="o标题2"/>
    <w:basedOn w:val="10"/>
    <w:next w:val="a9"/>
    <w:link w:val="o2Char"/>
    <w:qFormat/>
    <w:rsid w:val="00B413B0"/>
    <w:pPr>
      <w:numPr>
        <w:ilvl w:val="1"/>
        <w:numId w:val="1"/>
      </w:numPr>
      <w:spacing w:line="360" w:lineRule="auto"/>
      <w:ind w:firstLineChars="0" w:firstLine="0"/>
      <w:outlineLvl w:val="1"/>
    </w:pPr>
    <w:rPr>
      <w:b/>
      <w:sz w:val="24"/>
      <w:szCs w:val="24"/>
    </w:rPr>
  </w:style>
  <w:style w:type="character" w:customStyle="1" w:styleId="Char3">
    <w:name w:val="列出段落 Char"/>
    <w:basedOn w:val="a0"/>
    <w:link w:val="10"/>
    <w:uiPriority w:val="34"/>
    <w:qFormat/>
    <w:rsid w:val="00B413B0"/>
  </w:style>
  <w:style w:type="character" w:customStyle="1" w:styleId="o1Char">
    <w:name w:val="o标题1 Char"/>
    <w:basedOn w:val="Char3"/>
    <w:link w:val="o1"/>
    <w:qFormat/>
    <w:rsid w:val="00B413B0"/>
    <w:rPr>
      <w:rFonts w:ascii="微软雅黑" w:eastAsia="微软雅黑" w:hAnsi="微软雅黑"/>
      <w:b/>
      <w:sz w:val="28"/>
      <w:szCs w:val="28"/>
    </w:rPr>
  </w:style>
  <w:style w:type="paragraph" w:customStyle="1" w:styleId="o3">
    <w:name w:val="o标题3"/>
    <w:basedOn w:val="10"/>
    <w:link w:val="o3Char"/>
    <w:qFormat/>
    <w:rsid w:val="00B413B0"/>
    <w:pPr>
      <w:keepNext/>
      <w:keepLines/>
      <w:widowControl/>
      <w:numPr>
        <w:ilvl w:val="2"/>
        <w:numId w:val="1"/>
      </w:numPr>
      <w:spacing w:line="360" w:lineRule="auto"/>
      <w:ind w:firstLineChars="0" w:firstLine="0"/>
      <w:outlineLvl w:val="2"/>
    </w:pPr>
    <w:rPr>
      <w:b/>
      <w:sz w:val="24"/>
      <w:szCs w:val="24"/>
    </w:rPr>
  </w:style>
  <w:style w:type="character" w:customStyle="1" w:styleId="o2Char">
    <w:name w:val="o标题2 Char"/>
    <w:basedOn w:val="Char3"/>
    <w:link w:val="o2"/>
    <w:qFormat/>
    <w:rsid w:val="00B413B0"/>
    <w:rPr>
      <w:b/>
      <w:sz w:val="24"/>
      <w:szCs w:val="24"/>
    </w:rPr>
  </w:style>
  <w:style w:type="paragraph" w:customStyle="1" w:styleId="o4">
    <w:name w:val="o标题4"/>
    <w:basedOn w:val="10"/>
    <w:link w:val="o4Char"/>
    <w:qFormat/>
    <w:rsid w:val="00B413B0"/>
    <w:pPr>
      <w:keepNext/>
      <w:keepLines/>
      <w:widowControl/>
      <w:numPr>
        <w:ilvl w:val="3"/>
        <w:numId w:val="2"/>
      </w:numPr>
      <w:spacing w:line="360" w:lineRule="auto"/>
      <w:ind w:firstLineChars="0" w:firstLine="0"/>
      <w:outlineLvl w:val="3"/>
    </w:pPr>
    <w:rPr>
      <w:b/>
      <w:sz w:val="24"/>
      <w:szCs w:val="24"/>
    </w:rPr>
  </w:style>
  <w:style w:type="character" w:customStyle="1" w:styleId="o3Char">
    <w:name w:val="o标题3 Char"/>
    <w:basedOn w:val="Char3"/>
    <w:link w:val="o3"/>
    <w:qFormat/>
    <w:rsid w:val="00B413B0"/>
    <w:rPr>
      <w:b/>
      <w:sz w:val="24"/>
      <w:szCs w:val="24"/>
    </w:rPr>
  </w:style>
  <w:style w:type="paragraph" w:customStyle="1" w:styleId="o5">
    <w:name w:val="o标题5"/>
    <w:basedOn w:val="10"/>
    <w:link w:val="o5Char"/>
    <w:qFormat/>
    <w:rsid w:val="00B413B0"/>
    <w:pPr>
      <w:numPr>
        <w:ilvl w:val="4"/>
        <w:numId w:val="3"/>
      </w:numPr>
      <w:spacing w:line="360" w:lineRule="auto"/>
      <w:ind w:firstLineChars="0" w:firstLine="0"/>
      <w:outlineLvl w:val="4"/>
    </w:pPr>
    <w:rPr>
      <w:rFonts w:asciiTheme="minorEastAsia" w:hAnsiTheme="minorEastAsia"/>
      <w:b/>
      <w:sz w:val="24"/>
      <w:szCs w:val="24"/>
    </w:rPr>
  </w:style>
  <w:style w:type="character" w:customStyle="1" w:styleId="o4Char">
    <w:name w:val="o标题4 Char"/>
    <w:basedOn w:val="Char3"/>
    <w:link w:val="o4"/>
    <w:qFormat/>
    <w:rsid w:val="00B413B0"/>
    <w:rPr>
      <w:b/>
      <w:sz w:val="24"/>
      <w:szCs w:val="24"/>
    </w:rPr>
  </w:style>
  <w:style w:type="character" w:customStyle="1" w:styleId="o5Char">
    <w:name w:val="o标题5 Char"/>
    <w:basedOn w:val="Char3"/>
    <w:link w:val="o5"/>
    <w:qFormat/>
    <w:rsid w:val="00B413B0"/>
    <w:rPr>
      <w:rFonts w:asciiTheme="minorEastAsia" w:hAnsiTheme="minorEastAsia"/>
      <w:b/>
      <w:sz w:val="24"/>
      <w:szCs w:val="24"/>
    </w:rPr>
  </w:style>
  <w:style w:type="character" w:customStyle="1" w:styleId="1Char">
    <w:name w:val="标题 1 Char"/>
    <w:basedOn w:val="a0"/>
    <w:link w:val="1"/>
    <w:uiPriority w:val="9"/>
    <w:qFormat/>
    <w:rsid w:val="00B413B0"/>
    <w:rPr>
      <w:b/>
      <w:bCs/>
      <w:kern w:val="44"/>
      <w:sz w:val="44"/>
      <w:szCs w:val="44"/>
    </w:rPr>
  </w:style>
  <w:style w:type="paragraph" w:customStyle="1" w:styleId="Source">
    <w:name w:val="Source"/>
    <w:basedOn w:val="a"/>
    <w:link w:val="SourceChar"/>
    <w:qFormat/>
    <w:rsid w:val="00B413B0"/>
    <w:pPr>
      <w:wordWrap w:val="0"/>
      <w:jc w:val="left"/>
    </w:pPr>
    <w:rPr>
      <w:rFonts w:ascii="Courier New" w:hAnsi="Courier New" w:cs="Courier New"/>
      <w:shd w:val="pct10" w:color="auto" w:fill="FFFFFF"/>
    </w:rPr>
  </w:style>
  <w:style w:type="character" w:customStyle="1" w:styleId="SourceChar">
    <w:name w:val="Source Char"/>
    <w:basedOn w:val="a0"/>
    <w:link w:val="Source"/>
    <w:qFormat/>
    <w:rsid w:val="00B413B0"/>
    <w:rPr>
      <w:rFonts w:ascii="Courier New" w:hAnsi="Courier New" w:cs="Courier New"/>
    </w:rPr>
  </w:style>
  <w:style w:type="character" w:customStyle="1" w:styleId="Char0">
    <w:name w:val="副标题 Char"/>
    <w:basedOn w:val="a0"/>
    <w:link w:val="a4"/>
    <w:uiPriority w:val="11"/>
    <w:qFormat/>
    <w:rsid w:val="00B413B0"/>
    <w:rPr>
      <w:rFonts w:asciiTheme="majorHAnsi" w:eastAsia="宋体" w:hAnsiTheme="majorHAnsi" w:cstheme="majorBidi"/>
      <w:b/>
      <w:bCs/>
      <w:kern w:val="28"/>
      <w:sz w:val="32"/>
      <w:szCs w:val="32"/>
    </w:rPr>
  </w:style>
  <w:style w:type="paragraph" w:customStyle="1" w:styleId="11">
    <w:name w:val="无间隔1"/>
    <w:uiPriority w:val="1"/>
    <w:qFormat/>
    <w:rsid w:val="00B413B0"/>
    <w:pPr>
      <w:widowControl w:val="0"/>
      <w:jc w:val="both"/>
    </w:pPr>
    <w:rPr>
      <w:rFonts w:asciiTheme="minorHAnsi" w:eastAsiaTheme="minorEastAsia" w:hAnsiTheme="minorHAnsi" w:cstheme="minorBidi"/>
      <w:kern w:val="2"/>
      <w:sz w:val="21"/>
      <w:szCs w:val="22"/>
    </w:rPr>
  </w:style>
  <w:style w:type="paragraph" w:styleId="aa">
    <w:name w:val="No Spacing"/>
    <w:uiPriority w:val="1"/>
    <w:qFormat/>
    <w:rsid w:val="00E56C7F"/>
    <w:pPr>
      <w:widowControl w:val="0"/>
      <w:jc w:val="both"/>
    </w:pPr>
    <w:rPr>
      <w:rFonts w:asciiTheme="minorHAnsi" w:eastAsiaTheme="minorEastAsia" w:hAnsiTheme="minorHAnsi" w:cstheme="minorBidi"/>
      <w:kern w:val="2"/>
      <w:sz w:val="21"/>
      <w:szCs w:val="22"/>
    </w:rPr>
  </w:style>
  <w:style w:type="paragraph" w:styleId="ab">
    <w:name w:val="Balloon Text"/>
    <w:basedOn w:val="a"/>
    <w:link w:val="Char4"/>
    <w:uiPriority w:val="99"/>
    <w:semiHidden/>
    <w:unhideWhenUsed/>
    <w:rsid w:val="0032083A"/>
    <w:rPr>
      <w:sz w:val="18"/>
      <w:szCs w:val="18"/>
    </w:rPr>
  </w:style>
  <w:style w:type="character" w:customStyle="1" w:styleId="Char4">
    <w:name w:val="批注框文本 Char"/>
    <w:basedOn w:val="a0"/>
    <w:link w:val="ab"/>
    <w:uiPriority w:val="99"/>
    <w:semiHidden/>
    <w:rsid w:val="0032083A"/>
    <w:rPr>
      <w:rFonts w:asciiTheme="minorHAnsi" w:eastAsiaTheme="minorEastAsia" w:hAnsiTheme="minorHAnsi" w:cstheme="minorBidi"/>
      <w:kern w:val="2"/>
      <w:sz w:val="18"/>
      <w:szCs w:val="18"/>
    </w:rPr>
  </w:style>
  <w:style w:type="character" w:customStyle="1" w:styleId="HTMLChar">
    <w:name w:val="HTML 预设格式 Char"/>
    <w:basedOn w:val="a0"/>
    <w:link w:val="HTML"/>
    <w:uiPriority w:val="99"/>
    <w:rsid w:val="00847DF4"/>
    <w:rPr>
      <w:rFonts w:ascii="Courier New" w:eastAsiaTheme="minorEastAsia" w:hAnsi="Courier New"/>
    </w:rPr>
  </w:style>
</w:styles>
</file>

<file path=word/webSettings.xml><?xml version="1.0" encoding="utf-8"?>
<w:webSettings xmlns:r="http://schemas.openxmlformats.org/officeDocument/2006/relationships" xmlns:w="http://schemas.openxmlformats.org/wordprocessingml/2006/main">
  <w:divs>
    <w:div w:id="6124006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58.67.171.54:8011/stat"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utao\AppData\Roaming\Microsoft\Templates\&#31616;&#21333;&#22810;&#32423;&#26631;&#39064;.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C220661-BA08-4346-893D-301858F8100C}">
  <ds:schemaRefs>
    <ds:schemaRef ds:uri="http://schemas.openxmlformats.org/officeDocument/2006/bibliography"/>
  </ds:schemaRefs>
</ds:datastoreItem>
</file>

<file path=customXml/itemProps3.xml><?xml version="1.0" encoding="utf-8"?>
<ds:datastoreItem xmlns:ds="http://schemas.openxmlformats.org/officeDocument/2006/customXml" ds:itemID="{F5CD37BE-974C-4BCE-9A7E-E2BDA0B2A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简单多级标题.dotx</Template>
  <TotalTime>2390</TotalTime>
  <Pages>1</Pages>
  <Words>1970</Words>
  <Characters>3507</Characters>
  <Application>Microsoft Office Word</Application>
  <DocSecurity>0</DocSecurity>
  <Lines>206</Lines>
  <Paragraphs>228</Paragraphs>
  <ScaleCrop>false</ScaleCrop>
  <Company>Microsoft</Company>
  <LinksUpToDate>false</LinksUpToDate>
  <CharactersWithSpaces>5249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outao</dc:creator>
  <cp:lastModifiedBy>o</cp:lastModifiedBy>
  <cp:revision>17</cp:revision>
  <dcterms:created xsi:type="dcterms:W3CDTF">2016-08-29T13:45:00Z</dcterms:created>
  <dcterms:modified xsi:type="dcterms:W3CDTF">2017-05-03T08:59:00Z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